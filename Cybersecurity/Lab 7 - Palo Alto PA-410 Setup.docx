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0695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2185F521" wp14:editId="6DB502D3">
            <wp:extent cx="3418190" cy="2598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190" cy="25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F5D" w14:textId="07323D24" w:rsidR="001638F6" w:rsidRPr="00D5413C" w:rsidRDefault="001A352A" w:rsidP="00220D30">
      <w:pPr>
        <w:pStyle w:val="Title"/>
      </w:pPr>
      <w:r>
        <w:t>Palo Alto Pa-410 Setup</w:t>
      </w:r>
    </w:p>
    <w:p w14:paraId="0E1359D0" w14:textId="2FEAAD67" w:rsidR="003422FF" w:rsidRDefault="00220D30" w:rsidP="003422FF">
      <w:pPr>
        <w:pStyle w:val="ContactInfo"/>
      </w:pPr>
      <w:r>
        <w:t>Evan Choi</w:t>
      </w:r>
      <w:r w:rsidR="00D5413C">
        <w:t xml:space="preserve"> | </w:t>
      </w:r>
      <w:r>
        <w:t xml:space="preserve">Cisco </w:t>
      </w:r>
      <w:r w:rsidR="002520E3">
        <w:t>Cybersecurity</w:t>
      </w:r>
      <w:r w:rsidR="00D5413C">
        <w:t xml:space="preserve"> |</w:t>
      </w:r>
      <w:r w:rsidR="00D5413C" w:rsidRPr="00D5413C">
        <w:t xml:space="preserve"> </w:t>
      </w:r>
      <w:r w:rsidR="00845A9C">
        <w:t>1</w:t>
      </w:r>
      <w:r w:rsidR="002520E3">
        <w:t>/</w:t>
      </w:r>
      <w:r w:rsidR="008763FD">
        <w:t>31</w:t>
      </w:r>
      <w:r>
        <w:t>/202</w:t>
      </w:r>
      <w:r w:rsidR="008763FD">
        <w:t>3</w:t>
      </w:r>
      <w:r w:rsidR="003422FF">
        <w:br w:type="page"/>
      </w:r>
    </w:p>
    <w:bookmarkEnd w:id="0"/>
    <w:bookmarkEnd w:id="1"/>
    <w:bookmarkEnd w:id="2"/>
    <w:bookmarkEnd w:id="3"/>
    <w:bookmarkEnd w:id="4"/>
    <w:p w14:paraId="70C7705E" w14:textId="40549325" w:rsidR="00220D30" w:rsidRDefault="00220D30" w:rsidP="00B2268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Purpose</w:t>
      </w:r>
    </w:p>
    <w:p w14:paraId="480F827C" w14:textId="34F044B2" w:rsidR="00464C59" w:rsidRPr="00B7713E" w:rsidRDefault="00BE787F" w:rsidP="00464C59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purpose of this </w:t>
      </w:r>
      <w:r w:rsidR="00B77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 is to</w:t>
      </w:r>
      <w:r w:rsidR="00064A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2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setup a Palo Alto PA-410 firewall so we can setup a Small Office Home Office (SOHO) configuration with it. </w:t>
      </w:r>
      <w:r w:rsidR="004934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did a lab </w:t>
      </w:r>
      <w:proofErr w:type="gramStart"/>
      <w:r w:rsidR="004934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 to</w:t>
      </w:r>
      <w:proofErr w:type="gramEnd"/>
      <w:r w:rsidR="004934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but with an older version, the PA-220.</w:t>
      </w:r>
    </w:p>
    <w:p w14:paraId="5093BDDD" w14:textId="042BE61B" w:rsidR="00220D30" w:rsidRDefault="00220D30" w:rsidP="00B2268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Background Information on lab concepts</w:t>
      </w:r>
    </w:p>
    <w:p w14:paraId="232753E1" w14:textId="5BAC288A" w:rsidR="005961BB" w:rsidRPr="005961BB" w:rsidRDefault="00E16F78" w:rsidP="00B2268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Palo Alto PA-410 is </w:t>
      </w:r>
      <w:r w:rsidR="00286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firewall released in the 400 series lineup, and it’s the smallest and most accessible one of its </w:t>
      </w:r>
      <w:proofErr w:type="gramStart"/>
      <w:r w:rsidR="00CD57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="00286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D57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F05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firewall is considered the World’s first ML-Powered Next Generation Firewall</w:t>
      </w:r>
      <w:r w:rsidR="002B54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is an </w:t>
      </w:r>
      <w:r w:rsidR="002C07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advanced version of the traditional firewall, which makes authentication decisions based on the context of the user, </w:t>
      </w:r>
      <w:proofErr w:type="gramStart"/>
      <w:r w:rsidR="002C07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content</w:t>
      </w:r>
      <w:proofErr w:type="gramEnd"/>
      <w:r w:rsidR="002C07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application.</w:t>
      </w:r>
      <w:r w:rsidR="003C4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firewall </w:t>
      </w:r>
      <w:r w:rsidR="002D47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advertises as having many capabilities, </w:t>
      </w:r>
      <w:r w:rsidR="00E71A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such as </w:t>
      </w:r>
      <w:r w:rsidR="002D47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preventing </w:t>
      </w:r>
      <w:r w:rsidR="00E71A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malicious activity concealed in encrypted traffic, identifying and categorizing all applications</w:t>
      </w:r>
      <w:r w:rsidR="009C01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gramStart"/>
      <w:r w:rsidR="009C01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 layer</w:t>
      </w:r>
      <w:proofErr w:type="gramEnd"/>
      <w:r w:rsidR="009C01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inspection, enforcing security for users at any location, delivering a unique approach to packet processing with Single-Pass Architecture, and </w:t>
      </w:r>
      <w:r w:rsidR="009C01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being a machine learning powered firewall</w:t>
      </w:r>
      <w:r w:rsidR="00CE13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making it a very strong firewall</w:t>
      </w:r>
      <w:r w:rsidR="0030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 25-50 user network.</w:t>
      </w:r>
    </w:p>
    <w:p w14:paraId="46844FF5" w14:textId="6BB25EFF" w:rsidR="00330DFD" w:rsidRDefault="00904DE6" w:rsidP="00C40D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A0D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1E60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SOHO</w:t>
      </w:r>
      <w:r w:rsidR="004E3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0D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network </w:t>
      </w:r>
      <w:r w:rsidR="004E37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stands for Small Office/Home Office</w:t>
      </w:r>
      <w:r w:rsidR="00BA0D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network, and</w:t>
      </w:r>
      <w:r w:rsidR="00F30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are</w:t>
      </w:r>
      <w:r w:rsidR="00DB6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essentially</w:t>
      </w:r>
      <w:r w:rsidR="00F30B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small LANs.</w:t>
      </w:r>
      <w:r w:rsidR="00DB6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usually consist of less than 10 computers</w:t>
      </w:r>
      <w:r w:rsidR="00E24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are meant to be used by small businesses. </w:t>
      </w:r>
      <w:proofErr w:type="gramStart"/>
      <w:r w:rsidR="00BC7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 to</w:t>
      </w:r>
      <w:proofErr w:type="gramEnd"/>
      <w:r w:rsidR="00BC7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other LANs, they</w:t>
      </w:r>
      <w:r w:rsidR="005B6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made up of wireless and wired computers. </w:t>
      </w:r>
      <w:r w:rsidR="00851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 main purpose is to connect multiple</w:t>
      </w:r>
      <w:r w:rsidR="004713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computing devices on a single network so they can share information effective</w:t>
      </w:r>
      <w:r w:rsidR="003D41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r w:rsidR="004713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other</w:t>
      </w:r>
      <w:r w:rsidR="003D41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connected users in their organization.</w:t>
      </w:r>
    </w:p>
    <w:p w14:paraId="34F33CEC" w14:textId="14FBA6F5" w:rsidR="006A5B75" w:rsidRDefault="006A5B75" w:rsidP="00C40D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When creating a SOHO network, you need to </w:t>
      </w:r>
      <w:r w:rsidR="00A25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configure your firewall so it can access the internet</w:t>
      </w:r>
      <w:r w:rsidR="00A40D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you </w:t>
      </w:r>
      <w:r w:rsidR="00B70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A40D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need to access the management </w:t>
      </w:r>
      <w:r w:rsidR="007B33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GUI so you can </w:t>
      </w:r>
      <w:r w:rsidR="009D2D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configure</w:t>
      </w:r>
      <w:r w:rsidR="007B33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2D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policies and zones.</w:t>
      </w:r>
    </w:p>
    <w:p w14:paraId="5B79098A" w14:textId="3D7F39CD" w:rsidR="00087D6E" w:rsidRDefault="00C520AC" w:rsidP="00C40D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97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security zone is a </w:t>
      </w:r>
      <w:r w:rsidR="008216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way to group physical and virtual interfaces on a firewall</w:t>
      </w:r>
      <w:r w:rsidR="00DB0B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you can control and log the traffic that goes through certain interfaces on your network. Interfaces on a </w:t>
      </w:r>
      <w:r w:rsidR="00654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firewall must be assigned to a security zone before it can process traffic. Zones</w:t>
      </w:r>
      <w:r w:rsidR="005B69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assigned </w:t>
      </w:r>
      <w:r w:rsidR="00654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multiple interfaces of the same type </w:t>
      </w:r>
      <w:r w:rsidR="005B69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(layer2, layer 3, or tap</w:t>
      </w:r>
      <w:r w:rsidR="003A23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interfaces), but an interface can only belong to a single zone.</w:t>
      </w:r>
      <w:r w:rsidR="007A68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create a security </w:t>
      </w:r>
      <w:proofErr w:type="gramStart"/>
      <w:r w:rsidR="007A68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zone</w:t>
      </w:r>
      <w:proofErr w:type="gramEnd"/>
      <w:r w:rsidR="007A68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need to name the zone, assign interfaces to the new zone create, and more.</w:t>
      </w:r>
      <w:r w:rsidR="00087D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 are four main types of zones that you can use:</w:t>
      </w:r>
    </w:p>
    <w:p w14:paraId="54D9497C" w14:textId="78B16B34" w:rsidR="00087D6E" w:rsidRPr="00754A96" w:rsidRDefault="00A70440" w:rsidP="00754A9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4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Tap Zone:</w:t>
      </w:r>
      <w:r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1E8A"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with</w:t>
      </w:r>
      <w:r w:rsidR="00633648"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SPAN/RSPAN, allowing you to monitor traffic</w:t>
      </w:r>
    </w:p>
    <w:p w14:paraId="5ACB7DF4" w14:textId="249EC3D6" w:rsidR="00633648" w:rsidRPr="00754A96" w:rsidRDefault="00633648" w:rsidP="00754A9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4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Virtual Wire:</w:t>
      </w:r>
      <w:r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56CC"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to </w:t>
      </w:r>
      <w:r w:rsidR="006C2F16"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bind two interfaces within a firewall (also known as Transparent Firewall)</w:t>
      </w:r>
    </w:p>
    <w:p w14:paraId="79CBA3DB" w14:textId="5353A0CF" w:rsidR="006C2F16" w:rsidRPr="00754A96" w:rsidRDefault="00E07135" w:rsidP="00754A9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4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Layer 2:</w:t>
      </w:r>
      <w:r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when switching between two or more networks</w:t>
      </w:r>
    </w:p>
    <w:p w14:paraId="4A4CF7B2" w14:textId="5FCF0AC0" w:rsidR="00E07135" w:rsidRPr="00754A96" w:rsidRDefault="00E07135" w:rsidP="00754A9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4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Layer 3:</w:t>
      </w:r>
      <w:r w:rsidRPr="00754A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when routing between two or more networks.</w:t>
      </w:r>
    </w:p>
    <w:p w14:paraId="24DC6315" w14:textId="18F0EA14" w:rsidR="004958F1" w:rsidRDefault="004958F1" w:rsidP="004958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BB6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BB65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olicy</w:t>
      </w:r>
      <w:r w:rsidR="00BE47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key element of cybersecurity. They are used to determine whether to</w:t>
      </w:r>
      <w:r w:rsidR="00527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block or allow</w:t>
      </w:r>
      <w:r w:rsidR="007F29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session based on specific attributes on incoming traffic</w:t>
      </w:r>
      <w:r w:rsidR="00E33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These attributes</w:t>
      </w:r>
      <w:r w:rsidR="000B0D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the source and destination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0B0D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</w:t>
      </w:r>
      <w:r w:rsidR="000B0D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one, the source and destination IP address, the application, the user, and the service.</w:t>
      </w:r>
      <w:r w:rsidR="00232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firewall will match </w:t>
      </w:r>
      <w:r w:rsidR="006237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passing traffic against a session, and each session will be matched against a Security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6237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olicy rule. </w:t>
      </w:r>
      <w:r w:rsidR="00AA34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a session match happens,</w:t>
      </w:r>
      <w:r w:rsidR="00E47A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bidirectional traffic in that session will be applied to the corresponding Security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E47A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olicy rule.</w:t>
      </w:r>
      <w:r w:rsidR="002547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traffic doesn’t match any already defined rules, the default rules will be applied.</w:t>
      </w:r>
      <w:r w:rsidR="00B127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default rules are predefined, allowing all </w:t>
      </w:r>
      <w:proofErr w:type="spellStart"/>
      <w:r w:rsidR="00B127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intrazone</w:t>
      </w:r>
      <w:proofErr w:type="spellEnd"/>
      <w:r w:rsidR="00B127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traffi</w:t>
      </w:r>
      <w:r w:rsidR="001D0E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 and denying all interzone traffic. However, you can override these rules and </w:t>
      </w:r>
      <w:r w:rsidR="00305F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some settings such as tags, action, log settings, and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305F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305F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rofiles.</w:t>
      </w:r>
    </w:p>
    <w:p w14:paraId="476D126F" w14:textId="7775FB05" w:rsidR="005961BB" w:rsidRDefault="00EB2947" w:rsidP="00C40D4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D1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FD1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FD1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rofile </w:t>
      </w:r>
      <w:r w:rsidR="009B35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an addition to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D853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853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olicies. </w:t>
      </w:r>
      <w:r w:rsidR="00E85F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traffic is allowed by </w:t>
      </w:r>
      <w:r w:rsidR="00233F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Security Policy, the Security Profile helps you</w:t>
      </w:r>
      <w:r w:rsidR="000722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define an</w:t>
      </w:r>
      <w:r w:rsidR="000722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allow but scan</w:t>
      </w:r>
      <w:r w:rsidR="000722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rule, scanning allowed application for </w:t>
      </w:r>
      <w:r w:rsidR="00A628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threats including viruses, malware, spyware, and DDOS attacks.</w:t>
      </w:r>
      <w:r w:rsidR="00437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Traffic matching the allow rule that’s defined in </w:t>
      </w:r>
      <w:r w:rsidR="000636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0636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0636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olicy will have</w:t>
      </w:r>
      <w:r w:rsidR="00DD6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corresponding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DD6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D6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rofile</w:t>
      </w:r>
      <w:r w:rsidR="000D1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applied for further content inspection rules like antivirus checks and data filtering. </w:t>
      </w:r>
      <w:r w:rsidR="003C2C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Multiple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3C2C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3C2C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rofiles can be combined to </w:t>
      </w:r>
      <w:r w:rsidR="00881E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Security Profile group which can be treated as a unit and added to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881E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ecurity </w:t>
      </w:r>
      <w:r w:rsidR="00464C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881E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olicies in a single step.</w:t>
      </w:r>
      <w:r w:rsidR="00437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D88F9A" w14:textId="41B1A297" w:rsidR="00220D30" w:rsidRDefault="00220D30" w:rsidP="00B2268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Summary</w:t>
      </w:r>
    </w:p>
    <w:p w14:paraId="3B73E5E5" w14:textId="005444AB" w:rsidR="006F3FF0" w:rsidRDefault="00007333" w:rsidP="00E613C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lab, I used a</w:t>
      </w:r>
      <w:r w:rsidR="008F7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Palo Alto PA</w:t>
      </w:r>
      <w:r w:rsidR="002710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-410 firewall to setup a SOHO configuration. </w:t>
      </w:r>
      <w:r w:rsidR="00A63B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used completely new PA-410 firewalls, so we did not have to reset them like the PA-220s.</w:t>
      </w:r>
      <w:r w:rsidR="00A14D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When starting the device, the startup prompts were very similar to those of the PA-220, with the </w:t>
      </w:r>
      <w:r w:rsidR="00155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only difference being a prompt for Zero Touch Provisioning (ZTP)</w:t>
      </w:r>
      <w:r w:rsidR="00135D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where we used the command </w:t>
      </w:r>
      <w:r w:rsidR="00E00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set system </w:t>
      </w:r>
      <w:proofErr w:type="spellStart"/>
      <w:r w:rsidR="00E00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ztp</w:t>
      </w:r>
      <w:proofErr w:type="spellEnd"/>
      <w:r w:rsidR="00E00B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disable</w:t>
      </w:r>
      <w:r w:rsidR="00E0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enter the standard mode instead. After entering the standard mode, we changed the PC’s IP address to 192.168.1.</w:t>
      </w:r>
      <w:r w:rsidR="00404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 and we entered that IP address into a web browser to access the </w:t>
      </w:r>
      <w:proofErr w:type="spellStart"/>
      <w:r w:rsidR="00404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webGUI</w:t>
      </w:r>
      <w:proofErr w:type="spellEnd"/>
      <w:r w:rsidR="004041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BDB159C" w14:textId="485C0DD9" w:rsidR="004E0982" w:rsidRPr="00E00B6D" w:rsidRDefault="004E0982" w:rsidP="00E613C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Palo Alto GUI menu for the PA-220 and PA-410 are identical so</w:t>
      </w:r>
      <w:r w:rsidR="008812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SOHO configuration process was very familiar to us.</w:t>
      </w:r>
    </w:p>
    <w:p w14:paraId="0D7D1308" w14:textId="21FEC1EC" w:rsidR="00220D30" w:rsidRDefault="00220D30" w:rsidP="00B2268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 Diagram</w:t>
      </w:r>
    </w:p>
    <w:p w14:paraId="638168C8" w14:textId="0DBFC220" w:rsidR="009F1042" w:rsidRPr="008231E5" w:rsidRDefault="00DF4532" w:rsidP="00220D3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ab/>
      </w:r>
      <w:r w:rsidR="00745556">
        <w:rPr>
          <w:rFonts w:ascii="Calibri" w:eastAsia="Calibri" w:hAnsi="Calibri" w:cs="Arial"/>
        </w:rPr>
        <w:tab/>
      </w:r>
      <w:r w:rsidR="0003680D">
        <w:rPr>
          <w:noProof/>
        </w:rPr>
        <w:drawing>
          <wp:inline distT="0" distB="0" distL="0" distR="0" wp14:anchorId="4ACE9CDB" wp14:editId="30EE1F60">
            <wp:extent cx="4593265" cy="1891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94" cy="18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EB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B39C49" wp14:editId="18D97FBE">
                <wp:simplePos x="0" y="0"/>
                <wp:positionH relativeFrom="column">
                  <wp:posOffset>2343185</wp:posOffset>
                </wp:positionH>
                <wp:positionV relativeFrom="paragraph">
                  <wp:posOffset>1119681</wp:posOffset>
                </wp:positionV>
                <wp:extent cx="511920" cy="509400"/>
                <wp:effectExtent l="38100" t="57150" r="4064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192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7BC7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83.8pt;margin-top:87.45pt;width:41.7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">
                <v:imagedata r:id="rId11" o:title=""/>
              </v:shape>
            </w:pict>
          </mc:Fallback>
        </mc:AlternateContent>
      </w:r>
    </w:p>
    <w:p w14:paraId="503065F9" w14:textId="1FBB5674" w:rsidR="00220D30" w:rsidRDefault="0097632E" w:rsidP="00BA3FDA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0951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Procedure</w:t>
      </w:r>
      <w:r w:rsidR="00220D30" w:rsidRPr="00095125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 xml:space="preserve">  </w:t>
      </w:r>
    </w:p>
    <w:p w14:paraId="6637F492" w14:textId="77777777" w:rsidR="00AE0EF9" w:rsidRDefault="00AE0EF9" w:rsidP="00AE0EF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 a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Console cable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Console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port on the palo alto</w:t>
      </w:r>
    </w:p>
    <w:p w14:paraId="0C594D91" w14:textId="2A9B1ACD" w:rsidR="00AE0EF9" w:rsidRDefault="009C0417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will be prompted to change the password.</w:t>
      </w:r>
    </w:p>
    <w:p w14:paraId="3FC53F01" w14:textId="7E11B0DD" w:rsidR="009C0417" w:rsidRDefault="009C0417" w:rsidP="009C0417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0D3D73" wp14:editId="7D0F5ACF">
            <wp:extent cx="3538071" cy="1785314"/>
            <wp:effectExtent l="0" t="0" r="5715" b="571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6532" b="55047"/>
                    <a:stretch/>
                  </pic:blipFill>
                  <pic:spPr bwMode="auto">
                    <a:xfrm>
                      <a:off x="0" y="0"/>
                      <a:ext cx="3551333" cy="17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DCBFE" w14:textId="6AFC423F" w:rsidR="00AE0EF9" w:rsidRDefault="00B25DC0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Next, disable ZTP with the following command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set system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ztp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disable.</w:t>
      </w:r>
    </w:p>
    <w:p w14:paraId="6A8653B6" w14:textId="64DF2274" w:rsidR="00B25DC0" w:rsidRDefault="00B25DC0" w:rsidP="00B25DC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CDD28D" wp14:editId="2D2D5AA0">
            <wp:extent cx="4577977" cy="1762309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7" cy="17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38C5" w14:textId="2DE60A68" w:rsidR="002F5827" w:rsidRPr="00AE0EF9" w:rsidRDefault="00C216DC" w:rsidP="00AE0EF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Configure</w:t>
      </w:r>
      <w:r w:rsidR="00342F0D" w:rsidRPr="00AE0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Ethernet port of your computer to have an IP address of 192.168.1.</w:t>
      </w:r>
      <w:r w:rsidR="005E1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342F0D" w:rsidRPr="00AE0E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 netmask of 255.255.255.0.</w:t>
      </w:r>
    </w:p>
    <w:p w14:paraId="3442B7F7" w14:textId="7724BE06" w:rsidR="00D24F2B" w:rsidRDefault="00D24F2B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a </w:t>
      </w:r>
      <w:r w:rsidRPr="00D24F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 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(preferably Firefox)</w:t>
      </w:r>
      <w:r w:rsidR="00D95E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type</w:t>
      </w:r>
      <w:r w:rsidR="00D95E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hyperlink r:id="rId14" w:history="1">
        <w:r w:rsidR="00D95E50" w:rsidRPr="002A5FB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https://192.168.1.1</w:t>
        </w:r>
      </w:hyperlink>
      <w:r w:rsidR="00D95E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D95E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web GUI </w:t>
      </w:r>
      <w:r w:rsidR="00ED4B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the one below </w:t>
      </w:r>
      <w:r w:rsidR="00D95E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 appear</w:t>
      </w:r>
      <w:r w:rsidR="00ED4B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</w:t>
      </w:r>
      <w:r w:rsidR="00BD7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default credentials </w:t>
      </w:r>
      <w:proofErr w:type="gramStart"/>
      <w:r w:rsidR="00BD7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are:</w:t>
      </w:r>
      <w:proofErr w:type="gramEnd"/>
      <w:r w:rsidR="00BD74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username: admin, and password: admin, but </w:t>
      </w:r>
      <w:r w:rsidR="005F18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 may be changed to the username and password you set</w:t>
      </w:r>
      <w:r w:rsidR="001333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factory reset lab.</w:t>
      </w:r>
    </w:p>
    <w:p w14:paraId="579AE197" w14:textId="5FF8E3B6" w:rsidR="00133372" w:rsidRDefault="00133372" w:rsidP="0013337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3A384" wp14:editId="1B35F662">
            <wp:extent cx="3256547" cy="2446932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17" cy="24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F7D1" w14:textId="1C708981" w:rsidR="00D24F2B" w:rsidRDefault="00D24F2B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261C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fter logging in</w:t>
      </w:r>
      <w:r w:rsidR="00E935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61C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following dashboard should appear.</w:t>
      </w:r>
      <w:r w:rsidR="001302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the very top, press the </w:t>
      </w:r>
      <w:r w:rsidR="001302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</w:t>
      </w:r>
      <w:r w:rsidR="001302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</w:t>
      </w:r>
      <w:r w:rsidR="00805D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 click</w:t>
      </w:r>
      <w:r w:rsidR="00805D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Zones.</w:t>
      </w:r>
    </w:p>
    <w:p w14:paraId="7C5978C3" w14:textId="69CD0203" w:rsidR="00157D0D" w:rsidRDefault="00157D0D" w:rsidP="00157D0D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120E71" wp14:editId="6C26661B">
            <wp:extent cx="3264310" cy="24686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6" cy="24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32BF" w14:textId="12A2777E" w:rsidR="00D24F2B" w:rsidRDefault="00686A08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button, and create the following 3 zones:</w:t>
      </w:r>
    </w:p>
    <w:p w14:paraId="7DCECFCC" w14:textId="6F4953AC" w:rsidR="00686A08" w:rsidRDefault="00686A08" w:rsidP="00686A0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6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Name: Untrust-L3, Type: Layer 3</w:t>
      </w:r>
    </w:p>
    <w:p w14:paraId="6B1BCD8A" w14:textId="6FE5C050" w:rsidR="00686A08" w:rsidRDefault="00686A08" w:rsidP="00686A0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Name: Trust-L3, Type: Layer 3</w:t>
      </w:r>
    </w:p>
    <w:p w14:paraId="5C0FAEBA" w14:textId="2CF496A5" w:rsidR="00686A08" w:rsidRDefault="00686A08" w:rsidP="00686A0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Name: Trust-L2, Type: Layer 2</w:t>
      </w:r>
    </w:p>
    <w:p w14:paraId="3E4401D2" w14:textId="5C9A6F86" w:rsidR="009922C9" w:rsidRDefault="009922C9" w:rsidP="009922C9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should end up with something like this:</w:t>
      </w:r>
    </w:p>
    <w:p w14:paraId="2BB54A49" w14:textId="434B758D" w:rsidR="009922C9" w:rsidRPr="009922C9" w:rsidRDefault="001126AB" w:rsidP="009922C9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8F4761" wp14:editId="7D1E4A8F">
            <wp:extent cx="4438043" cy="932297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68" cy="9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0D56" w14:textId="04037EBF" w:rsidR="00D24F2B" w:rsidRDefault="00E37AA4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Now, connect </w:t>
      </w:r>
      <w:r w:rsidR="00003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UTP cable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3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your ISP modem to your Palo Alto firewall, </w:t>
      </w:r>
      <w:r w:rsidR="00C2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through </w:t>
      </w:r>
      <w:r w:rsidR="00C2071E" w:rsidRPr="00C207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ethernet1/1.</w:t>
      </w:r>
    </w:p>
    <w:p w14:paraId="28CBE10E" w14:textId="74511550" w:rsidR="00D24F2B" w:rsidRDefault="00937F2D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Go to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and press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Configure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ethernet 1/1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2F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the following: </w:t>
      </w:r>
    </w:p>
    <w:p w14:paraId="65ABA169" w14:textId="4F2A6402" w:rsidR="003F2F26" w:rsidRDefault="003F2F26" w:rsidP="003F2F26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 Type: Layer 3</w:t>
      </w:r>
    </w:p>
    <w:p w14:paraId="284B9205" w14:textId="5C6A843D" w:rsidR="003F2F26" w:rsidRDefault="003F2F26" w:rsidP="003F2F26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Router: default</w:t>
      </w:r>
    </w:p>
    <w:p w14:paraId="7E97B41E" w14:textId="00EF824A" w:rsidR="00870E98" w:rsidRDefault="003F2F26" w:rsidP="00584C7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 Zone: Untrust-L3</w:t>
      </w:r>
    </w:p>
    <w:p w14:paraId="3A6F4D5C" w14:textId="07141061" w:rsidR="00143F3F" w:rsidRPr="00584C7D" w:rsidRDefault="00584C7D" w:rsidP="00143F3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678A1C" wp14:editId="35A039C7">
            <wp:extent cx="3261554" cy="148015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69" cy="14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2C23" w14:textId="02F3D0D8" w:rsidR="00D24F2B" w:rsidRDefault="009F1146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Still under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ethernet 1/1,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 to</w:t>
      </w:r>
      <w:r w:rsidR="00466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66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IPv4</w:t>
      </w:r>
      <w:r w:rsidR="00466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</w:t>
      </w:r>
      <w:r w:rsidR="002A25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 the Type to</w:t>
      </w:r>
      <w:r w:rsidR="002A25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DHCP Client.</w:t>
      </w:r>
      <w:r w:rsidR="00C30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 should be a check mark next to </w:t>
      </w:r>
      <w:r w:rsidR="00C30F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Enable</w:t>
      </w:r>
      <w:r w:rsidR="00C30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 check mark next to</w:t>
      </w:r>
      <w:r w:rsidR="00C30F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Automatically create default route pointing to default gateway provided by server.</w:t>
      </w:r>
      <w:r w:rsidR="00C30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should look like </w:t>
      </w:r>
      <w:r w:rsidR="008978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image below.</w:t>
      </w:r>
    </w:p>
    <w:p w14:paraId="5E9F96B4" w14:textId="696448E1" w:rsidR="0089788C" w:rsidRPr="0089788C" w:rsidRDefault="0089788C" w:rsidP="00ED5F16">
      <w:pPr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86EAE7" wp14:editId="6F45E726">
            <wp:extent cx="3319796" cy="18731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71" cy="18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8EB3" w14:textId="7EBA7617" w:rsidR="00D24F2B" w:rsidRPr="00BB031E" w:rsidRDefault="00F65477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you will create a VLAN Object. 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click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VLANs.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Click </w:t>
      </w:r>
      <w:r w:rsidRPr="00530A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add.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A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Enter a name </w:t>
      </w:r>
      <w:r w:rsidR="005444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00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r w:rsidR="00002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02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vlan</w:t>
      </w:r>
      <w:proofErr w:type="spellEnd"/>
      <w:r w:rsidR="00002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VLAN Interface.</w:t>
      </w:r>
      <w:r w:rsidR="006978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named mine</w:t>
      </w:r>
      <w:r w:rsidR="00697855">
        <w:rPr>
          <w:b/>
          <w:bCs/>
        </w:rPr>
        <w:t xml:space="preserve"> </w:t>
      </w:r>
      <w:proofErr w:type="spellStart"/>
      <w:r w:rsidR="00697855" w:rsidRPr="00BB031E">
        <w:rPr>
          <w:b/>
          <w:bCs/>
          <w:color w:val="auto"/>
        </w:rPr>
        <w:t>Vlan</w:t>
      </w:r>
      <w:proofErr w:type="spellEnd"/>
      <w:r w:rsidR="00697855" w:rsidRPr="00BB031E">
        <w:rPr>
          <w:b/>
          <w:bCs/>
          <w:color w:val="auto"/>
        </w:rPr>
        <w:t xml:space="preserve"> Object.</w:t>
      </w:r>
    </w:p>
    <w:p w14:paraId="52515966" w14:textId="43B1ECC4" w:rsidR="00BB031E" w:rsidRDefault="00BB031E" w:rsidP="00BB03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03230" wp14:editId="5A5FFBB0">
            <wp:extent cx="3397102" cy="23482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89" cy="235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361F" w14:textId="13D29FCE" w:rsidR="00D24F2B" w:rsidRDefault="00FD7494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you will configure </w:t>
      </w:r>
      <w:r w:rsidR="00F65B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Layer2 Ports and VLAN Object. Go to the</w:t>
      </w:r>
      <w:r w:rsidR="00F65BD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Network</w:t>
      </w:r>
      <w:r w:rsidR="00F65B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</w:t>
      </w:r>
      <w:r w:rsidR="006E1F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then click</w:t>
      </w:r>
      <w:r w:rsidR="006E1F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Interfaces</w:t>
      </w:r>
      <w:r w:rsidR="006E1F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</w:t>
      </w:r>
      <w:r w:rsidR="005732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6E1F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click</w:t>
      </w:r>
      <w:r w:rsidR="006E1F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Ethernet.</w:t>
      </w:r>
      <w:r w:rsidR="006E1F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ethernet1/2, ethernet1/3, and ethernet1/4 interfaces, </w:t>
      </w:r>
      <w:r w:rsidR="00616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 the settings to the following:</w:t>
      </w:r>
    </w:p>
    <w:p w14:paraId="3ABD61D5" w14:textId="29C428E5" w:rsidR="00616D5D" w:rsidRDefault="00616D5D" w:rsidP="00616D5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 Type: Layer2</w:t>
      </w:r>
    </w:p>
    <w:p w14:paraId="6561A2EB" w14:textId="61BF6AFD" w:rsidR="00616D5D" w:rsidRDefault="00616D5D" w:rsidP="00616D5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Netflow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Profile: None</w:t>
      </w:r>
    </w:p>
    <w:p w14:paraId="077849CD" w14:textId="4FCBCCD2" w:rsidR="00616D5D" w:rsidRDefault="00616D5D" w:rsidP="00616D5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VLAN: VLAN Object</w:t>
      </w:r>
    </w:p>
    <w:p w14:paraId="587D7BFD" w14:textId="2F392205" w:rsidR="00616D5D" w:rsidRDefault="00616D5D" w:rsidP="00616D5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 Zone: Trust-L2</w:t>
      </w:r>
    </w:p>
    <w:p w14:paraId="3DDAEF63" w14:textId="7F8B5F9F" w:rsidR="00E607A3" w:rsidRDefault="00E607A3" w:rsidP="00E607A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should look like the following, for each of the respective ethernet ports</w:t>
      </w:r>
    </w:p>
    <w:p w14:paraId="20E04762" w14:textId="06EA3DF3" w:rsidR="00E607A3" w:rsidRPr="00E607A3" w:rsidRDefault="00412DAF" w:rsidP="00E607A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5EB02E" wp14:editId="030C7747">
            <wp:extent cx="3386470" cy="1522345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956" cy="15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AEB9" w14:textId="29AF7F4D" w:rsidR="00D24F2B" w:rsidRDefault="006D1719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you will configure the VLAN interface. 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click</w:t>
      </w:r>
      <w:r w:rsidR="005732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32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Interfaces,</w:t>
      </w:r>
      <w:r w:rsidR="005732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 click</w:t>
      </w:r>
      <w:r w:rsidR="005732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VLAN</w:t>
      </w:r>
      <w:r w:rsidR="00A014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A01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A014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Config</w:t>
      </w:r>
      <w:r w:rsidR="00A01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configure the following:</w:t>
      </w:r>
    </w:p>
    <w:p w14:paraId="4CB36505" w14:textId="150CDF5D" w:rsidR="00A01479" w:rsidRDefault="00A01479" w:rsidP="00A0147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VLAN: VLAN Object</w:t>
      </w:r>
    </w:p>
    <w:p w14:paraId="29E1A956" w14:textId="48D43D08" w:rsidR="00A01479" w:rsidRDefault="00A01479" w:rsidP="00A0147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Router: default</w:t>
      </w:r>
    </w:p>
    <w:p w14:paraId="1136391F" w14:textId="6FA47A5E" w:rsidR="00A01479" w:rsidRDefault="00A01479" w:rsidP="00A0147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 Zone: Trust-L3</w:t>
      </w:r>
    </w:p>
    <w:p w14:paraId="13F7698D" w14:textId="01ECEFC4" w:rsidR="00D66F5F" w:rsidRPr="00D66F5F" w:rsidRDefault="00D66F5F" w:rsidP="00D66F5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Also, put a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box on the top right.</w:t>
      </w:r>
    </w:p>
    <w:p w14:paraId="683E3C35" w14:textId="1A9526D0" w:rsidR="00297253" w:rsidRPr="00297253" w:rsidRDefault="00297253" w:rsidP="00297253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1111B" wp14:editId="5D0BAB82">
            <wp:extent cx="3424840" cy="225349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40" cy="225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F8F1" w14:textId="35202742" w:rsidR="00D24F2B" w:rsidRDefault="006E26E6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Now, 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IPv4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</w:t>
      </w:r>
      <w:r w:rsidR="00711C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click the</w:t>
      </w:r>
      <w:r w:rsidR="00711C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Add</w:t>
      </w:r>
      <w:r w:rsidR="00711C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 in the bottom left, and enter the IP address,</w:t>
      </w:r>
      <w:r w:rsidR="00FC4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192.168.1.254/24. Click</w:t>
      </w:r>
      <w:r w:rsidR="00FC4D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Ok.</w:t>
      </w:r>
    </w:p>
    <w:p w14:paraId="2D8ED58F" w14:textId="06968785" w:rsidR="00FC4DBA" w:rsidRPr="00FC4DBA" w:rsidRDefault="00FC4DBA" w:rsidP="00FC4DB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D4427F" wp14:editId="5A416376">
            <wp:extent cx="3444949" cy="203985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490" cy="204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D1C8" w14:textId="2167C6F5" w:rsidR="00D24F2B" w:rsidRDefault="00CB41BA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you will configure a DHCP server. </w:t>
      </w:r>
      <w:r w:rsidR="006C7A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to the</w:t>
      </w:r>
      <w:r w:rsidR="006C7A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Network</w:t>
      </w:r>
      <w:r w:rsidR="006C7A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click </w:t>
      </w:r>
      <w:r w:rsidR="00E426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DHCP</w:t>
      </w:r>
      <w:r w:rsidR="006C7A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C7A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 click</w:t>
      </w:r>
      <w:r w:rsidR="006C7A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426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DHCP Server</w:t>
      </w:r>
      <w:r w:rsidR="006C7A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426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Edit the settings to look like the image below.</w:t>
      </w:r>
    </w:p>
    <w:p w14:paraId="25485C27" w14:textId="09E7DEAE" w:rsidR="007C1516" w:rsidRDefault="007C1516" w:rsidP="007C151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B367F0" wp14:editId="268AE137">
            <wp:extent cx="3324447" cy="27522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06" cy="27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3E1A" w14:textId="12BE968A" w:rsidR="00D24F2B" w:rsidRDefault="00CD5DF2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Lease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configure </w:t>
      </w:r>
      <w:r w:rsidR="001C17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following:</w:t>
      </w:r>
    </w:p>
    <w:p w14:paraId="34A1E5E7" w14:textId="7CEA8BAF" w:rsidR="001C1728" w:rsidRDefault="001C1728" w:rsidP="001C172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BA4C0D" wp14:editId="0E04BD3C">
            <wp:extent cx="3349583" cy="2338508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88" cy="23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CD5D" w14:textId="6A0C3048" w:rsidR="00D24F2B" w:rsidRDefault="00884A61" w:rsidP="00B2144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you will define a security profile group.</w:t>
      </w:r>
      <w:r w:rsidR="00E829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 to the</w:t>
      </w:r>
      <w:r w:rsidR="00E82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Objects</w:t>
      </w:r>
      <w:r w:rsidR="00E829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click</w:t>
      </w:r>
      <w:r w:rsidR="00E82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Security Profile Groups.</w:t>
      </w:r>
      <w:r w:rsidR="00E829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Click</w:t>
      </w:r>
      <w:r w:rsidR="00E829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Add.</w:t>
      </w:r>
      <w:r w:rsidR="00D00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Change</w:t>
      </w:r>
      <w:r w:rsidR="00B001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D00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settings to the</w:t>
      </w:r>
      <w:r w:rsidR="00B001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following:</w:t>
      </w:r>
    </w:p>
    <w:p w14:paraId="70A53111" w14:textId="3ABD50E5" w:rsidR="00A968BA" w:rsidRDefault="00A968BA" w:rsidP="00A968B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D879D5" wp14:editId="4F5085BC">
            <wp:extent cx="3326355" cy="2452577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2" b="1429"/>
                    <a:stretch/>
                  </pic:blipFill>
                  <pic:spPr bwMode="auto">
                    <a:xfrm>
                      <a:off x="0" y="0"/>
                      <a:ext cx="3342325" cy="246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303F" w14:textId="0B63838C" w:rsidR="006A1619" w:rsidRDefault="00AF258D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25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the configure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AF25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Outbound Internet Security Policy,</w:t>
      </w:r>
      <w:r w:rsidR="006A5E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 to the</w:t>
      </w:r>
      <w:r w:rsidR="006A5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Policies</w:t>
      </w:r>
      <w:r w:rsidR="006A5E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and click</w:t>
      </w:r>
      <w:r w:rsidR="006A5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Security.</w:t>
      </w:r>
      <w:r w:rsidR="006A5E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Click</w:t>
      </w:r>
      <w:r w:rsidR="006A5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Add.</w:t>
      </w:r>
      <w:r w:rsidR="00FC3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 a</w:t>
      </w:r>
      <w:r w:rsidR="00FC3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Name</w:t>
      </w:r>
      <w:r w:rsidR="00FC3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C3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="00FC3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like shown below:</w:t>
      </w:r>
    </w:p>
    <w:p w14:paraId="03BA4B8F" w14:textId="77FCD291" w:rsidR="00FC3FEB" w:rsidRPr="00AF258D" w:rsidRDefault="00D93899" w:rsidP="00FC3FE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94F75" wp14:editId="2C7CC7D2">
            <wp:extent cx="3317358" cy="273950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74" cy="2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F3EF" w14:textId="0AE3A8BB" w:rsidR="006A1619" w:rsidRPr="00B847B7" w:rsidRDefault="00F022F1" w:rsidP="00B847B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Source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</w:t>
      </w:r>
      <w:r w:rsidR="006C4E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</w:t>
      </w:r>
      <w:r w:rsidR="006C4E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847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Unt</w:t>
      </w:r>
      <w:r w:rsidR="006C4E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rust-L3</w:t>
      </w:r>
      <w:r w:rsidR="006C4E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Source Zone</w:t>
      </w:r>
      <w:r w:rsidR="00B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under</w:t>
      </w:r>
      <w:r w:rsidR="00750387" w:rsidRPr="00B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750387" w:rsidRPr="00B847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Destination</w:t>
      </w:r>
      <w:r w:rsidR="00750387" w:rsidRPr="00B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add</w:t>
      </w:r>
      <w:r w:rsidR="00750387" w:rsidRPr="00B847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Untrust-L3</w:t>
      </w:r>
      <w:r w:rsidR="00750387" w:rsidRPr="00B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 w:rsidR="00470CE0" w:rsidRPr="00B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Destination</w:t>
      </w:r>
      <w:r w:rsidR="00750387" w:rsidRPr="00B84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Zone.</w:t>
      </w:r>
    </w:p>
    <w:p w14:paraId="36746C97" w14:textId="7B7A8826" w:rsidR="00BE4570" w:rsidRPr="00750387" w:rsidRDefault="00470CE0" w:rsidP="00BE457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601C53" wp14:editId="404296BF">
            <wp:extent cx="3374065" cy="1962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42" cy="19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9C92" w14:textId="24BF1BCE" w:rsidR="006A1619" w:rsidRDefault="00301E5A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Actions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change the settings to match the following image:</w:t>
      </w:r>
    </w:p>
    <w:p w14:paraId="529A7C83" w14:textId="0D452AE9" w:rsidR="00301E5A" w:rsidRPr="00AF258D" w:rsidRDefault="00BE4C25" w:rsidP="00301E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F584D9" wp14:editId="4C54C98A">
            <wp:extent cx="3452530" cy="150261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52" cy="15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897C" w14:textId="6C84D337" w:rsidR="006A1619" w:rsidRDefault="00AE560E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will now configure the Outbound Internet NAT Policy. Go to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Policies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click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NAT.</w:t>
      </w:r>
      <w:r w:rsidR="002C4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Click the</w:t>
      </w:r>
      <w:r w:rsidR="002C4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Add</w:t>
      </w:r>
      <w:r w:rsidR="002C4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 and enter a name and select IPv4.</w:t>
      </w:r>
    </w:p>
    <w:p w14:paraId="3EA7D380" w14:textId="20AE7B3D" w:rsidR="00D27338" w:rsidRPr="00AF258D" w:rsidRDefault="00D27338" w:rsidP="00D2733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21830" wp14:editId="17E7987B">
            <wp:extent cx="3404870" cy="2303721"/>
            <wp:effectExtent l="0" t="0" r="508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2"/>
                    <a:stretch/>
                  </pic:blipFill>
                  <pic:spPr bwMode="auto">
                    <a:xfrm>
                      <a:off x="0" y="0"/>
                      <a:ext cx="3421000" cy="23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90479" w14:textId="651DB574" w:rsidR="006A1619" w:rsidRDefault="00042B60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Original Packet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 </w:t>
      </w:r>
      <w:r w:rsidR="008573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</w:t>
      </w:r>
      <w:r w:rsidR="00196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cify the </w:t>
      </w:r>
      <w:r w:rsidR="0019696C" w:rsidRPr="001969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 Zone, Destination Zone, </w:t>
      </w:r>
      <w:r w:rsidR="0019696C" w:rsidRPr="00196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19696C" w:rsidRPr="001969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Destination Interface.</w:t>
      </w:r>
    </w:p>
    <w:p w14:paraId="3FC70705" w14:textId="55ABE7CF" w:rsidR="0019696C" w:rsidRPr="00AF258D" w:rsidRDefault="0076001A" w:rsidP="0019696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82660B" wp14:editId="310B47DF">
            <wp:extent cx="3423684" cy="1702332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91" cy="170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E0B0" w14:textId="4F98FD20" w:rsidR="006A1619" w:rsidRDefault="0076001A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to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Translated Packet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 and</w:t>
      </w:r>
      <w:r w:rsidR="002E4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edit the following:</w:t>
      </w:r>
    </w:p>
    <w:p w14:paraId="3B33A518" w14:textId="5A873C1E" w:rsidR="002E4C69" w:rsidRDefault="002E4C69" w:rsidP="002E4C6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Translation Type: Dynamic IP And Port</w:t>
      </w:r>
    </w:p>
    <w:p w14:paraId="111A1EE5" w14:textId="55CFCA68" w:rsidR="002E4C69" w:rsidRDefault="002E4C69" w:rsidP="002E4C6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 Type: Interface Address</w:t>
      </w:r>
    </w:p>
    <w:p w14:paraId="1F94DE83" w14:textId="05547DC1" w:rsidR="002E4C69" w:rsidRDefault="002E4C69" w:rsidP="002E4C69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Interface: ethernet1/1</w:t>
      </w:r>
    </w:p>
    <w:p w14:paraId="2D3016A0" w14:textId="182C3FB1" w:rsidR="002E4C69" w:rsidRPr="002E4C69" w:rsidRDefault="0080353C" w:rsidP="00D44DF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5AF1A4" wp14:editId="1A7E41A2">
            <wp:extent cx="3459126" cy="1558255"/>
            <wp:effectExtent l="0" t="0" r="825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47" cy="15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6A9" w14:textId="41D72F18" w:rsidR="00FE01EE" w:rsidRDefault="00D44DFF" w:rsidP="00FE01E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you will configure the MGMT IP. Go to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click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Setup,</w:t>
      </w:r>
      <w:r w:rsidR="00E276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click</w:t>
      </w:r>
      <w:r w:rsidR="00E276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Management.</w:t>
      </w:r>
      <w:r w:rsidR="00FE01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Configure the IP Address, Netmask, and Default Gateway.</w:t>
      </w:r>
    </w:p>
    <w:p w14:paraId="77369477" w14:textId="0B23599E" w:rsidR="00CF1AD3" w:rsidRPr="00FE01EE" w:rsidRDefault="00CF1AD3" w:rsidP="00CF1AD3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1B5C3" wp14:editId="79C0055C">
            <wp:extent cx="3542003" cy="191325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84" cy="19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C199" w14:textId="38C4E380" w:rsidR="006A1619" w:rsidRDefault="00F361A9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Now, you will delete the default-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vwire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Go to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tab, click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Virtual Wires,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3233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delete on </w:t>
      </w:r>
      <w:r w:rsidR="003233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default-</w:t>
      </w:r>
      <w:proofErr w:type="spellStart"/>
      <w:r w:rsidR="003233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vwire</w:t>
      </w:r>
      <w:proofErr w:type="spellEnd"/>
      <w:r w:rsidR="003233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458730C" w14:textId="2ED702E6" w:rsidR="00323379" w:rsidRPr="00AF258D" w:rsidRDefault="00323379" w:rsidP="0032337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B32F5D" wp14:editId="1D578BA8">
            <wp:extent cx="3541395" cy="2704002"/>
            <wp:effectExtent l="0" t="0" r="190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68" cy="27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B5EF" w14:textId="210124CB" w:rsidR="006A1619" w:rsidRDefault="009D4F8A" w:rsidP="006A161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save all your changes, at the very top, press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Commit changes button.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7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message like this should appear if successful.</w:t>
      </w:r>
    </w:p>
    <w:p w14:paraId="4DF7203B" w14:textId="05F0FB25" w:rsidR="00D24F2B" w:rsidRPr="00D24F2B" w:rsidRDefault="001D7F98" w:rsidP="001D7F9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ADA64A" wp14:editId="2252D6E1">
            <wp:extent cx="3535292" cy="2664041"/>
            <wp:effectExtent l="0" t="0" r="825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44" cy="269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1190" w14:textId="77777777" w:rsidR="001D7F98" w:rsidRDefault="001D7F98" w:rsidP="00DF45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EE8FB1" w14:textId="7C49A189" w:rsidR="00220D30" w:rsidRDefault="00220D30" w:rsidP="00DF453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Problems</w:t>
      </w:r>
    </w:p>
    <w:p w14:paraId="5891D85B" w14:textId="73D37952" w:rsidR="0047083E" w:rsidRDefault="00DC19AC" w:rsidP="00DC19A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With us being familiar to the SOHO configuration, the setup of that worked successfully, but </w:t>
      </w:r>
      <w:r w:rsidR="00D02C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had an error that was unique to the new firewall we were using,</w:t>
      </w:r>
      <w:r w:rsidR="00224D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being Zone Touch Provisioning.</w:t>
      </w:r>
    </w:p>
    <w:p w14:paraId="12E23494" w14:textId="68442D53" w:rsidR="00224D63" w:rsidRDefault="00224D63" w:rsidP="00DC19A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42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disabling ZTP using the </w:t>
      </w:r>
      <w:r w:rsidR="00C42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set system </w:t>
      </w:r>
      <w:proofErr w:type="spellStart"/>
      <w:r w:rsidR="00C42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ztp</w:t>
      </w:r>
      <w:proofErr w:type="spellEnd"/>
      <w:r w:rsidR="00C42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disable</w:t>
      </w:r>
      <w:r w:rsidR="00C42C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command, </w:t>
      </w:r>
      <w:r w:rsidR="004C6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firewall rebooted. However, we were never able to access the </w:t>
      </w:r>
      <w:proofErr w:type="spellStart"/>
      <w:r w:rsidR="004C6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webGUI</w:t>
      </w:r>
      <w:proofErr w:type="spellEnd"/>
      <w:r w:rsidR="004C6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PC’s we were using. It would preset us with a web page saying Error 404: Not Found</w:t>
      </w:r>
      <w:r w:rsidR="004765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We solved this issue by testing our </w:t>
      </w:r>
      <w:proofErr w:type="spellStart"/>
      <w:r w:rsidR="004765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NVMe</w:t>
      </w:r>
      <w:proofErr w:type="spellEnd"/>
      <w:r w:rsidR="004765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drives </w:t>
      </w:r>
      <w:r w:rsidR="008144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a different </w:t>
      </w:r>
      <w:r w:rsidR="00B815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 and</w:t>
      </w:r>
      <w:r w:rsidR="008144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figured out that the issue</w:t>
      </w:r>
      <w:r w:rsidR="00BF13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PC sided. We figured out that the issue was being we had changed the TLS </w:t>
      </w:r>
      <w:r w:rsidR="00B815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troubleshooting in our previous lab (Lab 6 – Cisco ASA 5505). After using a different drive, where TLS hadn’t been changed, we were able to login to the firewall’s </w:t>
      </w:r>
      <w:proofErr w:type="spellStart"/>
      <w:r w:rsidR="00B815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webGUI</w:t>
      </w:r>
      <w:proofErr w:type="spellEnd"/>
      <w:r w:rsidR="00100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finish configuring the SOHO network.</w:t>
      </w:r>
    </w:p>
    <w:p w14:paraId="551ACC00" w14:textId="4016AD42" w:rsidR="00100330" w:rsidRDefault="00100330" w:rsidP="00100330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BB169D" wp14:editId="5AA46D74">
            <wp:extent cx="4189506" cy="2146152"/>
            <wp:effectExtent l="0" t="0" r="1905" b="6985"/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87" cy="21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CC7" w14:textId="49C57165" w:rsidR="00100330" w:rsidRPr="00C42C9B" w:rsidRDefault="00100330" w:rsidP="00100330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image above is the error we experienced in this lab.</w:t>
      </w:r>
    </w:p>
    <w:p w14:paraId="680C3117" w14:textId="4933F14C" w:rsidR="00220D30" w:rsidRDefault="00220D30" w:rsidP="00DF453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8163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</w:p>
    <w:p w14:paraId="363C754D" w14:textId="42B1FAC9" w:rsidR="00464C59" w:rsidRDefault="002029A6" w:rsidP="00464C59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lab, we used</w:t>
      </w:r>
      <w:r w:rsidR="00906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3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906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completely new Palo Alto PA-410 firewall</w:t>
      </w:r>
      <w:r w:rsidR="00523D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configure a SOHO network</w:t>
      </w:r>
      <w:r w:rsidR="00906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With use having experience</w:t>
      </w:r>
      <w:r w:rsidR="009B5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configuring a SOHO network, the lab </w:t>
      </w:r>
      <w:r w:rsidR="00A0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was </w:t>
      </w:r>
      <w:proofErr w:type="gramStart"/>
      <w:r w:rsidR="00A0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pretty</w:t>
      </w:r>
      <w:r w:rsidR="009B5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straightforward</w:t>
      </w:r>
      <w:proofErr w:type="gramEnd"/>
      <w:r w:rsidR="009B5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us, with our only problems being</w:t>
      </w:r>
      <w:r w:rsidR="00A0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issues with the </w:t>
      </w:r>
      <w:proofErr w:type="spellStart"/>
      <w:r w:rsidR="00A0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NVMe</w:t>
      </w:r>
      <w:proofErr w:type="spellEnd"/>
      <w:r w:rsidR="00A0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drive we were using. In conclusion, this lab allowed us to </w:t>
      </w:r>
      <w:r w:rsidR="006768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practice creating SOHO configurations on Palo Alto firewalls more, while also challenging us to problem solve issues </w:t>
      </w:r>
      <w:r w:rsidR="008214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relating to our hardwire.</w:t>
      </w:r>
    </w:p>
    <w:p w14:paraId="7C1872BE" w14:textId="77777777" w:rsidR="002029A6" w:rsidRDefault="002029A6" w:rsidP="001253B0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457E7A" w14:textId="77777777" w:rsidR="008214C9" w:rsidRDefault="008214C9" w:rsidP="001253B0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B21544B" w14:textId="77777777" w:rsidR="008214C9" w:rsidRDefault="008214C9" w:rsidP="001253B0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2F38FA7" w14:textId="5F11DB92" w:rsidR="001253B0" w:rsidRDefault="00220D30" w:rsidP="001253B0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78163D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Teacher Signoff Page of Lab Completed</w:t>
      </w:r>
    </w:p>
    <w:p w14:paraId="4BC4458D" w14:textId="77777777" w:rsidR="00220D30" w:rsidRDefault="00220D30" w:rsidP="00220D30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01947E8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7139446" w14:textId="77777777" w:rsidR="00232BC0" w:rsidRPr="00AD5010" w:rsidRDefault="00220D3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1947E8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232BC0" w:rsidRPr="00AD5010">
        <w:rPr>
          <w:rFonts w:ascii="Times New Roman" w:hAnsi="Times New Roman" w:cs="Times New Roman"/>
          <w:sz w:val="36"/>
          <w:szCs w:val="36"/>
        </w:rPr>
        <w:t>The stamp below recognizes that</w:t>
      </w:r>
    </w:p>
    <w:p w14:paraId="352C1294" w14:textId="77777777" w:rsidR="00232BC0" w:rsidRPr="00AD501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>Evan Choi</w:t>
      </w:r>
    </w:p>
    <w:p w14:paraId="76D186BD" w14:textId="77777777" w:rsidR="00232BC0" w:rsidRPr="005C2DAA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E41A49">
        <w:rPr>
          <w:rFonts w:ascii="Times New Roman" w:hAnsi="Times New Roman" w:cs="Times New Roman"/>
          <w:sz w:val="40"/>
          <w:szCs w:val="40"/>
        </w:rPr>
        <w:t xml:space="preserve"> </w:t>
      </w:r>
      <w:r w:rsidRPr="00AD5010">
        <w:rPr>
          <w:rFonts w:ascii="Times New Roman" w:hAnsi="Times New Roman" w:cs="Times New Roman"/>
          <w:sz w:val="36"/>
          <w:szCs w:val="36"/>
        </w:rPr>
        <w:t>has completed</w:t>
      </w:r>
    </w:p>
    <w:p w14:paraId="5F2AEBBB" w14:textId="77777777" w:rsidR="00232BC0" w:rsidRDefault="00232BC0" w:rsidP="00232BC0">
      <w:pPr>
        <w:tabs>
          <w:tab w:val="left" w:pos="2770"/>
        </w:tabs>
        <w:jc w:val="center"/>
      </w:pPr>
    </w:p>
    <w:p w14:paraId="0CA25481" w14:textId="5E58AAF6" w:rsidR="00232BC0" w:rsidRPr="00AD501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Lab </w:t>
      </w:r>
      <w:r w:rsidR="008214C9">
        <w:rPr>
          <w:rFonts w:ascii="Times New Roman" w:hAnsi="Times New Roman" w:cs="Times New Roman"/>
          <w:b/>
          <w:bCs/>
          <w:sz w:val="56"/>
          <w:szCs w:val="56"/>
        </w:rPr>
        <w:t>7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 w:rsidR="008214C9">
        <w:rPr>
          <w:rFonts w:ascii="Times New Roman" w:hAnsi="Times New Roman" w:cs="Times New Roman"/>
          <w:b/>
          <w:bCs/>
          <w:sz w:val="56"/>
          <w:szCs w:val="56"/>
        </w:rPr>
        <w:t>Palo Alto PA-410 Setup</w:t>
      </w:r>
    </w:p>
    <w:p w14:paraId="4A909E19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290DF8A1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7A9680" wp14:editId="24EC630D">
                <wp:simplePos x="0" y="0"/>
                <wp:positionH relativeFrom="margin">
                  <wp:posOffset>908050</wp:posOffset>
                </wp:positionH>
                <wp:positionV relativeFrom="paragraph">
                  <wp:posOffset>95250</wp:posOffset>
                </wp:positionV>
                <wp:extent cx="4127500" cy="3663950"/>
                <wp:effectExtent l="38100" t="38100" r="44450" b="31750"/>
                <wp:wrapTight wrapText="bothSides">
                  <wp:wrapPolygon edited="0">
                    <wp:start x="-199" y="-225"/>
                    <wp:lineTo x="-199" y="21675"/>
                    <wp:lineTo x="21733" y="21675"/>
                    <wp:lineTo x="21733" y="-225"/>
                    <wp:lineTo x="-199" y="-225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36639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C8AD" id="Rectangle 2" o:spid="_x0000_s1026" style="position:absolute;margin-left:71.5pt;margin-top:7.5pt;width:325pt;height:288.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" fillcolor="white [3201]" strokecolor="black [3213]" strokeweight="6pt">
                <w10:wrap type="tight" anchorx="margin"/>
              </v:rect>
            </w:pict>
          </mc:Fallback>
        </mc:AlternateContent>
      </w:r>
    </w:p>
    <w:p w14:paraId="18080046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5FF315C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2A15452E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D0BB661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560515A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2B1DA052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2A9C2D3A" w14:textId="77777777" w:rsidR="00232BC0" w:rsidRDefault="00232BC0" w:rsidP="00232BC0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17EB6DA" w14:textId="77777777" w:rsidR="00404A4E" w:rsidRDefault="00404A4E" w:rsidP="00404A4E">
      <w:pPr>
        <w:tabs>
          <w:tab w:val="left" w:pos="2770"/>
        </w:tabs>
        <w:rPr>
          <w:rFonts w:ascii="Times New Roman" w:hAnsi="Times New Roman" w:cs="Times New Roman"/>
          <w:sz w:val="32"/>
          <w:szCs w:val="32"/>
        </w:rPr>
      </w:pPr>
    </w:p>
    <w:p w14:paraId="5AB187E6" w14:textId="16FFDA8F" w:rsidR="00232BC0" w:rsidRDefault="00232BC0" w:rsidP="00404A4E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A0BD32" wp14:editId="0086E7FB">
            <wp:simplePos x="0" y="0"/>
            <wp:positionH relativeFrom="column">
              <wp:posOffset>3618230</wp:posOffset>
            </wp:positionH>
            <wp:positionV relativeFrom="paragraph">
              <wp:posOffset>310515</wp:posOffset>
            </wp:positionV>
            <wp:extent cx="3317153" cy="1211222"/>
            <wp:effectExtent l="0" t="0" r="0" b="0"/>
            <wp:wrapNone/>
            <wp:docPr id="7" name="Picture 7" descr="Brand - Palo Alto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and - Palo Alto Network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53" cy="12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925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Adv Cisco Cybersecurity – Mr. Mason &amp; Mr. Hansen</w:t>
      </w:r>
    </w:p>
    <w:p w14:paraId="1769279A" w14:textId="01DC6848" w:rsidR="001638F6" w:rsidRPr="001253B0" w:rsidRDefault="000A0925" w:rsidP="001253B0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232BC0">
        <w:rPr>
          <w:rFonts w:ascii="Times New Roman" w:hAnsi="Times New Roman" w:cs="Times New Roman"/>
          <w:sz w:val="32"/>
          <w:szCs w:val="32"/>
        </w:rPr>
        <w:t>Period 5</w:t>
      </w:r>
    </w:p>
    <w:sectPr w:rsidR="001638F6" w:rsidRPr="001253B0">
      <w:headerReference w:type="default" r:id="rId38"/>
      <w:footerReference w:type="default" r:id="rId3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4DA0" w14:textId="77777777" w:rsidR="00E9010B" w:rsidRDefault="00E9010B">
      <w:pPr>
        <w:spacing w:before="0" w:after="0" w:line="240" w:lineRule="auto"/>
      </w:pPr>
      <w:r>
        <w:separator/>
      </w:r>
    </w:p>
  </w:endnote>
  <w:endnote w:type="continuationSeparator" w:id="0">
    <w:p w14:paraId="43BBFF0F" w14:textId="77777777" w:rsidR="00E9010B" w:rsidRDefault="00E901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813C" w14:textId="6A7A4C21" w:rsidR="001638F6" w:rsidRDefault="001638F6" w:rsidP="00220D30">
    <w:pPr>
      <w:pStyle w:val="Footer"/>
      <w:ind w:right="1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E98D" w14:textId="77777777" w:rsidR="00E9010B" w:rsidRDefault="00E9010B">
      <w:pPr>
        <w:spacing w:before="0" w:after="0" w:line="240" w:lineRule="auto"/>
      </w:pPr>
      <w:r>
        <w:separator/>
      </w:r>
    </w:p>
  </w:footnote>
  <w:footnote w:type="continuationSeparator" w:id="0">
    <w:p w14:paraId="5138C662" w14:textId="77777777" w:rsidR="00E9010B" w:rsidRDefault="00E901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B720" w14:textId="269E3381" w:rsidR="00706965" w:rsidRPr="00706965" w:rsidRDefault="008214C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Palo Alto PA-410 Setup</w:t>
    </w:r>
    <w:r w:rsidR="00706965" w:rsidRPr="00706965">
      <w:rPr>
        <w:rFonts w:ascii="Times New Roman" w:hAnsi="Times New Roman" w:cs="Times New Roman"/>
      </w:rPr>
      <w:t xml:space="preserve"> | </w:t>
    </w:r>
    <w:sdt>
      <w:sdtPr>
        <w:rPr>
          <w:rFonts w:ascii="Times New Roman" w:hAnsi="Times New Roman" w:cs="Times New Roman"/>
        </w:rPr>
        <w:id w:val="9821307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06965" w:rsidRPr="00706965">
          <w:rPr>
            <w:rFonts w:ascii="Times New Roman" w:hAnsi="Times New Roman" w:cs="Times New Roman"/>
          </w:rPr>
          <w:fldChar w:fldCharType="begin"/>
        </w:r>
        <w:r w:rsidR="00706965" w:rsidRPr="00706965">
          <w:rPr>
            <w:rFonts w:ascii="Times New Roman" w:hAnsi="Times New Roman" w:cs="Times New Roman"/>
          </w:rPr>
          <w:instrText xml:space="preserve"> PAGE   \* MERGEFORMAT </w:instrText>
        </w:r>
        <w:r w:rsidR="00706965" w:rsidRPr="00706965">
          <w:rPr>
            <w:rFonts w:ascii="Times New Roman" w:hAnsi="Times New Roman" w:cs="Times New Roman"/>
          </w:rPr>
          <w:fldChar w:fldCharType="separate"/>
        </w:r>
        <w:r w:rsidR="00706965" w:rsidRPr="00706965">
          <w:rPr>
            <w:rFonts w:ascii="Times New Roman" w:hAnsi="Times New Roman" w:cs="Times New Roman"/>
            <w:noProof/>
          </w:rPr>
          <w:t>2</w:t>
        </w:r>
        <w:r w:rsidR="00706965" w:rsidRPr="00706965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78C4A467" w14:textId="77777777" w:rsidR="00706965" w:rsidRDefault="00706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253A21"/>
    <w:multiLevelType w:val="hybridMultilevel"/>
    <w:tmpl w:val="A0A08484"/>
    <w:lvl w:ilvl="0" w:tplc="ABB27388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5496D2F"/>
    <w:multiLevelType w:val="hybridMultilevel"/>
    <w:tmpl w:val="D3FAC7AE"/>
    <w:lvl w:ilvl="0" w:tplc="745455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800D4D"/>
    <w:multiLevelType w:val="hybridMultilevel"/>
    <w:tmpl w:val="1A2E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4E1D82"/>
    <w:multiLevelType w:val="hybridMultilevel"/>
    <w:tmpl w:val="DABCEB74"/>
    <w:lvl w:ilvl="0" w:tplc="403832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056A3"/>
    <w:multiLevelType w:val="hybridMultilevel"/>
    <w:tmpl w:val="F1FAC1E4"/>
    <w:lvl w:ilvl="0" w:tplc="4038325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D21EE8"/>
    <w:multiLevelType w:val="hybridMultilevel"/>
    <w:tmpl w:val="1C762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623899">
    <w:abstractNumId w:val="9"/>
  </w:num>
  <w:num w:numId="2" w16cid:durableId="1733387067">
    <w:abstractNumId w:val="9"/>
  </w:num>
  <w:num w:numId="3" w16cid:durableId="59140552">
    <w:abstractNumId w:val="8"/>
  </w:num>
  <w:num w:numId="4" w16cid:durableId="2106336402">
    <w:abstractNumId w:val="8"/>
  </w:num>
  <w:num w:numId="5" w16cid:durableId="2047676300">
    <w:abstractNumId w:val="9"/>
  </w:num>
  <w:num w:numId="6" w16cid:durableId="2105688182">
    <w:abstractNumId w:val="8"/>
  </w:num>
  <w:num w:numId="7" w16cid:durableId="877934863">
    <w:abstractNumId w:val="11"/>
  </w:num>
  <w:num w:numId="8" w16cid:durableId="1946231021">
    <w:abstractNumId w:val="10"/>
  </w:num>
  <w:num w:numId="9" w16cid:durableId="868491223">
    <w:abstractNumId w:val="14"/>
  </w:num>
  <w:num w:numId="10" w16cid:durableId="545947038">
    <w:abstractNumId w:val="12"/>
  </w:num>
  <w:num w:numId="11" w16cid:durableId="2126922480">
    <w:abstractNumId w:val="18"/>
  </w:num>
  <w:num w:numId="12" w16cid:durableId="1231960119">
    <w:abstractNumId w:val="17"/>
  </w:num>
  <w:num w:numId="13" w16cid:durableId="2011758956">
    <w:abstractNumId w:val="7"/>
  </w:num>
  <w:num w:numId="14" w16cid:durableId="149950621">
    <w:abstractNumId w:val="6"/>
  </w:num>
  <w:num w:numId="15" w16cid:durableId="1126119202">
    <w:abstractNumId w:val="5"/>
  </w:num>
  <w:num w:numId="16" w16cid:durableId="1356542962">
    <w:abstractNumId w:val="4"/>
  </w:num>
  <w:num w:numId="17" w16cid:durableId="1767843054">
    <w:abstractNumId w:val="3"/>
  </w:num>
  <w:num w:numId="18" w16cid:durableId="1714960724">
    <w:abstractNumId w:val="2"/>
  </w:num>
  <w:num w:numId="19" w16cid:durableId="2132094289">
    <w:abstractNumId w:val="1"/>
  </w:num>
  <w:num w:numId="20" w16cid:durableId="506484590">
    <w:abstractNumId w:val="0"/>
  </w:num>
  <w:num w:numId="21" w16cid:durableId="845053458">
    <w:abstractNumId w:val="13"/>
  </w:num>
  <w:num w:numId="22" w16cid:durableId="1498689812">
    <w:abstractNumId w:val="16"/>
  </w:num>
  <w:num w:numId="23" w16cid:durableId="155221376">
    <w:abstractNumId w:val="15"/>
  </w:num>
  <w:num w:numId="24" w16cid:durableId="196281666">
    <w:abstractNumId w:val="19"/>
  </w:num>
  <w:num w:numId="25" w16cid:durableId="952440850">
    <w:abstractNumId w:val="20"/>
  </w:num>
  <w:num w:numId="26" w16cid:durableId="221715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30"/>
    <w:rsid w:val="0000200A"/>
    <w:rsid w:val="000034C8"/>
    <w:rsid w:val="00007333"/>
    <w:rsid w:val="00021EDB"/>
    <w:rsid w:val="00022E7B"/>
    <w:rsid w:val="00027386"/>
    <w:rsid w:val="0003110C"/>
    <w:rsid w:val="0003680D"/>
    <w:rsid w:val="000371AA"/>
    <w:rsid w:val="00042B60"/>
    <w:rsid w:val="00043849"/>
    <w:rsid w:val="00057B98"/>
    <w:rsid w:val="00061D37"/>
    <w:rsid w:val="00062BB2"/>
    <w:rsid w:val="00063653"/>
    <w:rsid w:val="00064A48"/>
    <w:rsid w:val="000722E9"/>
    <w:rsid w:val="000748AA"/>
    <w:rsid w:val="000774C3"/>
    <w:rsid w:val="0008633D"/>
    <w:rsid w:val="0008709F"/>
    <w:rsid w:val="00087D6E"/>
    <w:rsid w:val="00095125"/>
    <w:rsid w:val="00095157"/>
    <w:rsid w:val="000A07D3"/>
    <w:rsid w:val="000A0925"/>
    <w:rsid w:val="000B0D32"/>
    <w:rsid w:val="000B71C3"/>
    <w:rsid w:val="000C64B0"/>
    <w:rsid w:val="000D1D06"/>
    <w:rsid w:val="000D779F"/>
    <w:rsid w:val="000E5D43"/>
    <w:rsid w:val="000E6CE6"/>
    <w:rsid w:val="00100330"/>
    <w:rsid w:val="00106BD2"/>
    <w:rsid w:val="001126AB"/>
    <w:rsid w:val="00117914"/>
    <w:rsid w:val="001253B0"/>
    <w:rsid w:val="00126EAD"/>
    <w:rsid w:val="00130250"/>
    <w:rsid w:val="00132DEE"/>
    <w:rsid w:val="00133372"/>
    <w:rsid w:val="00135DF4"/>
    <w:rsid w:val="00143F3F"/>
    <w:rsid w:val="00147A02"/>
    <w:rsid w:val="001551AB"/>
    <w:rsid w:val="00157D0D"/>
    <w:rsid w:val="001638F6"/>
    <w:rsid w:val="001746C8"/>
    <w:rsid w:val="001821CF"/>
    <w:rsid w:val="0018278A"/>
    <w:rsid w:val="001916B2"/>
    <w:rsid w:val="0019696C"/>
    <w:rsid w:val="001A2000"/>
    <w:rsid w:val="001A352A"/>
    <w:rsid w:val="001C1728"/>
    <w:rsid w:val="001C2794"/>
    <w:rsid w:val="001C4CB4"/>
    <w:rsid w:val="001D0E52"/>
    <w:rsid w:val="001D153C"/>
    <w:rsid w:val="001D5F16"/>
    <w:rsid w:val="001D7F98"/>
    <w:rsid w:val="001E530A"/>
    <w:rsid w:val="001E60A3"/>
    <w:rsid w:val="001E795C"/>
    <w:rsid w:val="002029A6"/>
    <w:rsid w:val="00220D30"/>
    <w:rsid w:val="00223F1E"/>
    <w:rsid w:val="00224D63"/>
    <w:rsid w:val="002325BA"/>
    <w:rsid w:val="00232BC0"/>
    <w:rsid w:val="00233FF3"/>
    <w:rsid w:val="002520E3"/>
    <w:rsid w:val="00254705"/>
    <w:rsid w:val="0025577E"/>
    <w:rsid w:val="00261C32"/>
    <w:rsid w:val="0027046A"/>
    <w:rsid w:val="00271022"/>
    <w:rsid w:val="0027274C"/>
    <w:rsid w:val="00274057"/>
    <w:rsid w:val="00277EDA"/>
    <w:rsid w:val="00280E1F"/>
    <w:rsid w:val="00286272"/>
    <w:rsid w:val="00294747"/>
    <w:rsid w:val="00297253"/>
    <w:rsid w:val="002A25AB"/>
    <w:rsid w:val="002B541C"/>
    <w:rsid w:val="002C07A8"/>
    <w:rsid w:val="002C1CAD"/>
    <w:rsid w:val="002C28DA"/>
    <w:rsid w:val="002C4F70"/>
    <w:rsid w:val="002D2AF2"/>
    <w:rsid w:val="002D4765"/>
    <w:rsid w:val="002E34A1"/>
    <w:rsid w:val="002E4C69"/>
    <w:rsid w:val="002E4E94"/>
    <w:rsid w:val="002F1457"/>
    <w:rsid w:val="002F1ABB"/>
    <w:rsid w:val="002F21AF"/>
    <w:rsid w:val="002F3827"/>
    <w:rsid w:val="002F5827"/>
    <w:rsid w:val="00300313"/>
    <w:rsid w:val="00301E5A"/>
    <w:rsid w:val="00305F69"/>
    <w:rsid w:val="00315E58"/>
    <w:rsid w:val="003201B6"/>
    <w:rsid w:val="003209D6"/>
    <w:rsid w:val="003228FF"/>
    <w:rsid w:val="00323379"/>
    <w:rsid w:val="00324E8D"/>
    <w:rsid w:val="003307FA"/>
    <w:rsid w:val="00330DFD"/>
    <w:rsid w:val="00334A73"/>
    <w:rsid w:val="00337980"/>
    <w:rsid w:val="003422FF"/>
    <w:rsid w:val="00342F0D"/>
    <w:rsid w:val="00350F53"/>
    <w:rsid w:val="0035693A"/>
    <w:rsid w:val="00356C62"/>
    <w:rsid w:val="00375E90"/>
    <w:rsid w:val="00377D87"/>
    <w:rsid w:val="0039035D"/>
    <w:rsid w:val="00393B3D"/>
    <w:rsid w:val="003962AF"/>
    <w:rsid w:val="003A23AE"/>
    <w:rsid w:val="003C2CC7"/>
    <w:rsid w:val="003C4E66"/>
    <w:rsid w:val="003D4153"/>
    <w:rsid w:val="003E7592"/>
    <w:rsid w:val="003F2F26"/>
    <w:rsid w:val="0040330C"/>
    <w:rsid w:val="00404111"/>
    <w:rsid w:val="00404A4E"/>
    <w:rsid w:val="00412DAF"/>
    <w:rsid w:val="004376AE"/>
    <w:rsid w:val="00464C59"/>
    <w:rsid w:val="00466FB5"/>
    <w:rsid w:val="0047083E"/>
    <w:rsid w:val="00470CE0"/>
    <w:rsid w:val="0047130F"/>
    <w:rsid w:val="0047185E"/>
    <w:rsid w:val="00476519"/>
    <w:rsid w:val="0049346B"/>
    <w:rsid w:val="00493CA1"/>
    <w:rsid w:val="004952C4"/>
    <w:rsid w:val="004958F1"/>
    <w:rsid w:val="004A2B51"/>
    <w:rsid w:val="004A3615"/>
    <w:rsid w:val="004B365D"/>
    <w:rsid w:val="004C628D"/>
    <w:rsid w:val="004E0982"/>
    <w:rsid w:val="004E374A"/>
    <w:rsid w:val="004F3345"/>
    <w:rsid w:val="0050794D"/>
    <w:rsid w:val="00517A1D"/>
    <w:rsid w:val="00523DB2"/>
    <w:rsid w:val="00527FA0"/>
    <w:rsid w:val="00530A19"/>
    <w:rsid w:val="00542261"/>
    <w:rsid w:val="00544472"/>
    <w:rsid w:val="0054491E"/>
    <w:rsid w:val="00561B85"/>
    <w:rsid w:val="00564447"/>
    <w:rsid w:val="0057321C"/>
    <w:rsid w:val="00584C7D"/>
    <w:rsid w:val="005877C4"/>
    <w:rsid w:val="00590F4B"/>
    <w:rsid w:val="00595429"/>
    <w:rsid w:val="005961BB"/>
    <w:rsid w:val="005966CD"/>
    <w:rsid w:val="00597834"/>
    <w:rsid w:val="005A1C5A"/>
    <w:rsid w:val="005B3A10"/>
    <w:rsid w:val="005B519C"/>
    <w:rsid w:val="005B66C4"/>
    <w:rsid w:val="005B6988"/>
    <w:rsid w:val="005C7759"/>
    <w:rsid w:val="005D4ECA"/>
    <w:rsid w:val="005E1422"/>
    <w:rsid w:val="005F18FA"/>
    <w:rsid w:val="0061051A"/>
    <w:rsid w:val="00614589"/>
    <w:rsid w:val="00616D5D"/>
    <w:rsid w:val="00623725"/>
    <w:rsid w:val="00633648"/>
    <w:rsid w:val="00654929"/>
    <w:rsid w:val="00676822"/>
    <w:rsid w:val="00676F0B"/>
    <w:rsid w:val="00686A08"/>
    <w:rsid w:val="00690EFD"/>
    <w:rsid w:val="006950B4"/>
    <w:rsid w:val="00697855"/>
    <w:rsid w:val="006A1619"/>
    <w:rsid w:val="006A5B75"/>
    <w:rsid w:val="006A5E0F"/>
    <w:rsid w:val="006B43C2"/>
    <w:rsid w:val="006C05E9"/>
    <w:rsid w:val="006C2F16"/>
    <w:rsid w:val="006C4E06"/>
    <w:rsid w:val="006C7AFA"/>
    <w:rsid w:val="006D1719"/>
    <w:rsid w:val="006E1F86"/>
    <w:rsid w:val="006E26E6"/>
    <w:rsid w:val="006E41EF"/>
    <w:rsid w:val="006E4E43"/>
    <w:rsid w:val="006F3FF0"/>
    <w:rsid w:val="007021DE"/>
    <w:rsid w:val="00706965"/>
    <w:rsid w:val="00711C7E"/>
    <w:rsid w:val="0073139D"/>
    <w:rsid w:val="00732607"/>
    <w:rsid w:val="00741754"/>
    <w:rsid w:val="00745556"/>
    <w:rsid w:val="00750387"/>
    <w:rsid w:val="00754A96"/>
    <w:rsid w:val="0076001A"/>
    <w:rsid w:val="0078294D"/>
    <w:rsid w:val="007903C5"/>
    <w:rsid w:val="007A3172"/>
    <w:rsid w:val="007A5BC8"/>
    <w:rsid w:val="007A68AB"/>
    <w:rsid w:val="007A7C9E"/>
    <w:rsid w:val="007B0275"/>
    <w:rsid w:val="007B1E8A"/>
    <w:rsid w:val="007B33DF"/>
    <w:rsid w:val="007B7EB8"/>
    <w:rsid w:val="007C1516"/>
    <w:rsid w:val="007F299C"/>
    <w:rsid w:val="0080353C"/>
    <w:rsid w:val="00805D4E"/>
    <w:rsid w:val="008144D1"/>
    <w:rsid w:val="00814D1A"/>
    <w:rsid w:val="008214C9"/>
    <w:rsid w:val="00821618"/>
    <w:rsid w:val="008231E5"/>
    <w:rsid w:val="008347EE"/>
    <w:rsid w:val="00844483"/>
    <w:rsid w:val="00845A9C"/>
    <w:rsid w:val="00851686"/>
    <w:rsid w:val="00853CDA"/>
    <w:rsid w:val="00856242"/>
    <w:rsid w:val="0085737F"/>
    <w:rsid w:val="00867A4D"/>
    <w:rsid w:val="00870E98"/>
    <w:rsid w:val="00874066"/>
    <w:rsid w:val="008763FD"/>
    <w:rsid w:val="00876ACF"/>
    <w:rsid w:val="008812A3"/>
    <w:rsid w:val="00881E16"/>
    <w:rsid w:val="00884A61"/>
    <w:rsid w:val="0089788C"/>
    <w:rsid w:val="008B22AE"/>
    <w:rsid w:val="008B467F"/>
    <w:rsid w:val="008C3EFB"/>
    <w:rsid w:val="008D64D5"/>
    <w:rsid w:val="008E0777"/>
    <w:rsid w:val="008F248E"/>
    <w:rsid w:val="008F3E0C"/>
    <w:rsid w:val="008F4470"/>
    <w:rsid w:val="008F5D6F"/>
    <w:rsid w:val="008F7D61"/>
    <w:rsid w:val="00904DE6"/>
    <w:rsid w:val="00906B1C"/>
    <w:rsid w:val="00934F1C"/>
    <w:rsid w:val="00937F2D"/>
    <w:rsid w:val="00961493"/>
    <w:rsid w:val="0097632E"/>
    <w:rsid w:val="009856CC"/>
    <w:rsid w:val="00987068"/>
    <w:rsid w:val="009922C9"/>
    <w:rsid w:val="009A4A65"/>
    <w:rsid w:val="009B23C1"/>
    <w:rsid w:val="009B352D"/>
    <w:rsid w:val="009B52EE"/>
    <w:rsid w:val="009C0174"/>
    <w:rsid w:val="009C0417"/>
    <w:rsid w:val="009C694F"/>
    <w:rsid w:val="009C6C69"/>
    <w:rsid w:val="009D2231"/>
    <w:rsid w:val="009D2D38"/>
    <w:rsid w:val="009D4F8A"/>
    <w:rsid w:val="009F1042"/>
    <w:rsid w:val="009F1146"/>
    <w:rsid w:val="009F16E9"/>
    <w:rsid w:val="009F4EB2"/>
    <w:rsid w:val="00A01479"/>
    <w:rsid w:val="00A02686"/>
    <w:rsid w:val="00A122DB"/>
    <w:rsid w:val="00A14D71"/>
    <w:rsid w:val="00A17503"/>
    <w:rsid w:val="00A25252"/>
    <w:rsid w:val="00A40D35"/>
    <w:rsid w:val="00A628E4"/>
    <w:rsid w:val="00A62D21"/>
    <w:rsid w:val="00A63BB1"/>
    <w:rsid w:val="00A70440"/>
    <w:rsid w:val="00A743F8"/>
    <w:rsid w:val="00A848C4"/>
    <w:rsid w:val="00A968BA"/>
    <w:rsid w:val="00AA34F8"/>
    <w:rsid w:val="00AA4B0E"/>
    <w:rsid w:val="00AB2D89"/>
    <w:rsid w:val="00AC1FB0"/>
    <w:rsid w:val="00AC6C7D"/>
    <w:rsid w:val="00AD165F"/>
    <w:rsid w:val="00AE0EF9"/>
    <w:rsid w:val="00AE560E"/>
    <w:rsid w:val="00AE5FCC"/>
    <w:rsid w:val="00AF258D"/>
    <w:rsid w:val="00B001B6"/>
    <w:rsid w:val="00B12736"/>
    <w:rsid w:val="00B21449"/>
    <w:rsid w:val="00B22688"/>
    <w:rsid w:val="00B231A2"/>
    <w:rsid w:val="00B25DC0"/>
    <w:rsid w:val="00B3148F"/>
    <w:rsid w:val="00B47B7A"/>
    <w:rsid w:val="00B646B8"/>
    <w:rsid w:val="00B706F1"/>
    <w:rsid w:val="00B72DAE"/>
    <w:rsid w:val="00B7713E"/>
    <w:rsid w:val="00B77D84"/>
    <w:rsid w:val="00B815DE"/>
    <w:rsid w:val="00B847B7"/>
    <w:rsid w:val="00BA0DAB"/>
    <w:rsid w:val="00BA3FDA"/>
    <w:rsid w:val="00BB031E"/>
    <w:rsid w:val="00BB0E00"/>
    <w:rsid w:val="00BB653C"/>
    <w:rsid w:val="00BC7D45"/>
    <w:rsid w:val="00BD288A"/>
    <w:rsid w:val="00BD63E7"/>
    <w:rsid w:val="00BD74E3"/>
    <w:rsid w:val="00BE4570"/>
    <w:rsid w:val="00BE4774"/>
    <w:rsid w:val="00BE4C25"/>
    <w:rsid w:val="00BE6BF5"/>
    <w:rsid w:val="00BE787F"/>
    <w:rsid w:val="00BF13FB"/>
    <w:rsid w:val="00BF5D46"/>
    <w:rsid w:val="00BF7420"/>
    <w:rsid w:val="00C05D06"/>
    <w:rsid w:val="00C2071E"/>
    <w:rsid w:val="00C216DC"/>
    <w:rsid w:val="00C27431"/>
    <w:rsid w:val="00C30FDE"/>
    <w:rsid w:val="00C40D4A"/>
    <w:rsid w:val="00C42C9B"/>
    <w:rsid w:val="00C4585A"/>
    <w:rsid w:val="00C520AC"/>
    <w:rsid w:val="00C56614"/>
    <w:rsid w:val="00C57589"/>
    <w:rsid w:val="00C64BFA"/>
    <w:rsid w:val="00C65C8E"/>
    <w:rsid w:val="00C80BD4"/>
    <w:rsid w:val="00CB41BA"/>
    <w:rsid w:val="00CD078B"/>
    <w:rsid w:val="00CD272A"/>
    <w:rsid w:val="00CD573C"/>
    <w:rsid w:val="00CD5DF2"/>
    <w:rsid w:val="00CE138F"/>
    <w:rsid w:val="00CF1AD3"/>
    <w:rsid w:val="00CF3A42"/>
    <w:rsid w:val="00CF465D"/>
    <w:rsid w:val="00CF76A3"/>
    <w:rsid w:val="00D0087F"/>
    <w:rsid w:val="00D02CA3"/>
    <w:rsid w:val="00D24F2B"/>
    <w:rsid w:val="00D27338"/>
    <w:rsid w:val="00D375D5"/>
    <w:rsid w:val="00D44DFF"/>
    <w:rsid w:val="00D5413C"/>
    <w:rsid w:val="00D63EE9"/>
    <w:rsid w:val="00D66F5F"/>
    <w:rsid w:val="00D74437"/>
    <w:rsid w:val="00D76CC2"/>
    <w:rsid w:val="00D85329"/>
    <w:rsid w:val="00D86C64"/>
    <w:rsid w:val="00D92C0C"/>
    <w:rsid w:val="00D93899"/>
    <w:rsid w:val="00D95E50"/>
    <w:rsid w:val="00DB0BD7"/>
    <w:rsid w:val="00DB0EBA"/>
    <w:rsid w:val="00DB6190"/>
    <w:rsid w:val="00DC07A3"/>
    <w:rsid w:val="00DC19AC"/>
    <w:rsid w:val="00DD61F3"/>
    <w:rsid w:val="00DD623F"/>
    <w:rsid w:val="00DE545B"/>
    <w:rsid w:val="00DF4532"/>
    <w:rsid w:val="00DF4624"/>
    <w:rsid w:val="00DF492C"/>
    <w:rsid w:val="00E00B6D"/>
    <w:rsid w:val="00E06A56"/>
    <w:rsid w:val="00E07135"/>
    <w:rsid w:val="00E11375"/>
    <w:rsid w:val="00E11B8A"/>
    <w:rsid w:val="00E16F78"/>
    <w:rsid w:val="00E241E4"/>
    <w:rsid w:val="00E24DDB"/>
    <w:rsid w:val="00E27637"/>
    <w:rsid w:val="00E32FA9"/>
    <w:rsid w:val="00E33E73"/>
    <w:rsid w:val="00E34FE3"/>
    <w:rsid w:val="00E37AA4"/>
    <w:rsid w:val="00E4263B"/>
    <w:rsid w:val="00E47AC8"/>
    <w:rsid w:val="00E517EA"/>
    <w:rsid w:val="00E57600"/>
    <w:rsid w:val="00E607A3"/>
    <w:rsid w:val="00E613CD"/>
    <w:rsid w:val="00E70676"/>
    <w:rsid w:val="00E71A7A"/>
    <w:rsid w:val="00E82912"/>
    <w:rsid w:val="00E85F52"/>
    <w:rsid w:val="00E9010B"/>
    <w:rsid w:val="00E935A4"/>
    <w:rsid w:val="00EB2947"/>
    <w:rsid w:val="00EB45E7"/>
    <w:rsid w:val="00ED4B27"/>
    <w:rsid w:val="00ED5F16"/>
    <w:rsid w:val="00EE3D33"/>
    <w:rsid w:val="00EF4BE2"/>
    <w:rsid w:val="00F022F1"/>
    <w:rsid w:val="00F0529E"/>
    <w:rsid w:val="00F11829"/>
    <w:rsid w:val="00F178BD"/>
    <w:rsid w:val="00F30BE0"/>
    <w:rsid w:val="00F34C0C"/>
    <w:rsid w:val="00F361A9"/>
    <w:rsid w:val="00F639F1"/>
    <w:rsid w:val="00F63AF1"/>
    <w:rsid w:val="00F65477"/>
    <w:rsid w:val="00F65BD4"/>
    <w:rsid w:val="00F677F9"/>
    <w:rsid w:val="00F716E3"/>
    <w:rsid w:val="00F92A91"/>
    <w:rsid w:val="00FA7EBF"/>
    <w:rsid w:val="00FC3FEB"/>
    <w:rsid w:val="00FC4DBA"/>
    <w:rsid w:val="00FD1504"/>
    <w:rsid w:val="00FD1EE0"/>
    <w:rsid w:val="00FD7494"/>
    <w:rsid w:val="00FE01EE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2733E8"/>
  <w15:chartTrackingRefBased/>
  <w15:docId w15:val="{B1AD1288-8495-4804-9C0A-F8AE2E71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544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E50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192.168.1.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oiev\AppData\Roaming\Microsoft\Templates\Student%20report%20with%20cover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23:33:42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86 171 24575,'0'1188'0,"0"-1185"0,0 0 0,0 0 0,0-1 0,1 1 0,-1 0 0,1 0 0,-1-1 0,1 1 0,0 0 0,0-1 0,0 1 0,1-1 0,-1 1 0,2 2 0,-1-4 0,-1 0 0,1 0 0,-1 1 0,1-1 0,-1 0 0,1-1 0,0 1 0,-1 0 0,1 0 0,0-1 0,0 1 0,-1-1 0,1 1 0,0-1 0,0 0 0,0 0 0,0 0 0,0 0 0,-1 0 0,1 0 0,0 0 0,2-1 0,26-4 0,5-1 0,0 2 0,36 0 0,892 4 0,-960 1 0,0-1 0,-1 0 0,1-1 0,0 1 0,0 0 0,-1-1 0,1 1 0,0-1 0,-1 0 0,1 0 0,-1 0 0,1 0 0,-1-1 0,4-1 0,-5 1 0,1 0 0,-1 0 0,1 0 0,-1 0 0,0 0 0,1 0 0,-1 0 0,-1-1 0,1 1 0,0 0 0,0 0 0,-1-1 0,1 1 0,-1-1 0,0 1 0,0-5 0,1-8 0,-1-5 0,2-1 0,0 1 0,9-36 0,1 7 0,-3-1 0,-1 0 0,-2-1 0,-3 1 0,-4-60 0,15-239 0,0 201 0,-5-153 0,-9 299 0,0 0 0,0-1 0,0 1 0,0 0 0,-1 0 0,1 0 0,-1 0 0,1 0 0,-1 0 0,0 0 0,0 0 0,0 0 0,0 0 0,0 0 0,0 0 0,0 0 0,-3-2 0,2 3 0,0-1 0,-1 1 0,1 0 0,-1-1 0,1 1 0,-1 0 0,0 1 0,1-1 0,-1 0 0,0 1 0,1 0 0,-1-1 0,-5 1 0,-233 2 0,83 0 0,49-4 0,-120 4 0,153 9 0,33-3 0,21-4 0,0 2 0,-33 13 0,7-3 0,-24 13 0,56-21 0,0-1 0,0-1 0,-1 0 0,-33 6 0,37-9 0,-1 0 0,-20 8 0,22-7 0,1 0 0,0-1 0,-1 0 0,-17 1 0,8-3-1365,2-1-5461</inkml:trace>
</inkml:ink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38</TotalTime>
  <Pages>14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Choi, Evan (Student)</dc:creator>
  <cp:keywords/>
  <cp:lastModifiedBy>Choi, Evan (Student)</cp:lastModifiedBy>
  <cp:revision>54</cp:revision>
  <dcterms:created xsi:type="dcterms:W3CDTF">2023-02-02T21:35:00Z</dcterms:created>
  <dcterms:modified xsi:type="dcterms:W3CDTF">2023-02-02T23:48:00Z</dcterms:modified>
  <cp:version/>
</cp:coreProperties>
</file>