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19CD3" w14:textId="77777777" w:rsidR="00D5413C" w:rsidRDefault="00D5413C">
      <w:pPr>
        <w:pStyle w:val="Photo"/>
      </w:pPr>
      <w:bookmarkStart w:id="0" w:name="_Toc321147011"/>
      <w:bookmarkStart w:id="1" w:name="_Toc318189312"/>
      <w:bookmarkStart w:id="2" w:name="_Toc318188327"/>
      <w:bookmarkStart w:id="3" w:name="_Toc318188227"/>
      <w:bookmarkStart w:id="4" w:name="_Toc321147149"/>
      <w:r>
        <w:rPr>
          <w:noProof/>
          <w:lang w:eastAsia="en-US"/>
        </w:rPr>
        <w:drawing>
          <wp:inline distT="0" distB="0" distL="0" distR="0" wp14:anchorId="2DA69E32" wp14:editId="0724AC99">
            <wp:extent cx="5440680" cy="2928899"/>
            <wp:effectExtent l="0" t="0" r="762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5440680" cy="2928899"/>
                    </a:xfrm>
                    <a:prstGeom prst="rect">
                      <a:avLst/>
                    </a:prstGeom>
                  </pic:spPr>
                </pic:pic>
              </a:graphicData>
            </a:graphic>
          </wp:inline>
        </w:drawing>
      </w:r>
    </w:p>
    <w:p w14:paraId="08F2B2C2" w14:textId="7DD4F554" w:rsidR="001638F6" w:rsidRPr="00D5413C" w:rsidRDefault="00133C28" w:rsidP="00133C28">
      <w:pPr>
        <w:pStyle w:val="Title"/>
      </w:pPr>
      <w:r>
        <w:t>iBGP</w:t>
      </w:r>
    </w:p>
    <w:p w14:paraId="61C0684F" w14:textId="05AE40BA" w:rsidR="003422FF" w:rsidRDefault="00133C28" w:rsidP="003422FF">
      <w:pPr>
        <w:pStyle w:val="ContactInfo"/>
      </w:pPr>
      <w:r>
        <w:t>Evan Choi</w:t>
      </w:r>
      <w:r w:rsidR="00D5413C">
        <w:t xml:space="preserve"> | </w:t>
      </w:r>
      <w:r>
        <w:t>Cisco CCNP</w:t>
      </w:r>
      <w:r w:rsidR="00D5413C">
        <w:t xml:space="preserve"> |</w:t>
      </w:r>
      <w:r w:rsidR="00D5413C" w:rsidRPr="00D5413C">
        <w:t xml:space="preserve"> </w:t>
      </w:r>
      <w:r>
        <w:t>12/3/2021</w:t>
      </w:r>
      <w:r w:rsidR="003422FF">
        <w:br w:type="page"/>
      </w:r>
    </w:p>
    <w:bookmarkEnd w:id="0"/>
    <w:bookmarkEnd w:id="1"/>
    <w:bookmarkEnd w:id="2"/>
    <w:bookmarkEnd w:id="3"/>
    <w:bookmarkEnd w:id="4"/>
    <w:p w14:paraId="73AAB6F1" w14:textId="77777777" w:rsidR="00133C28" w:rsidRDefault="00133C28" w:rsidP="002C7161">
      <w:pPr>
        <w:spacing w:before="0"/>
        <w:rPr>
          <w:rFonts w:ascii="Times New Roman" w:eastAsia="Times New Roman" w:hAnsi="Times New Roman" w:cs="Times New Roman"/>
          <w:color w:val="000000" w:themeColor="text1"/>
          <w:sz w:val="24"/>
          <w:szCs w:val="24"/>
        </w:rPr>
      </w:pPr>
      <w:r w:rsidRPr="409CFD52">
        <w:rPr>
          <w:rFonts w:ascii="Times New Roman" w:eastAsia="Times New Roman" w:hAnsi="Times New Roman" w:cs="Times New Roman"/>
          <w:b/>
          <w:bCs/>
          <w:color w:val="000000" w:themeColor="text1"/>
          <w:sz w:val="24"/>
          <w:szCs w:val="24"/>
        </w:rPr>
        <w:lastRenderedPageBreak/>
        <w:t>Purpose</w:t>
      </w:r>
    </w:p>
    <w:p w14:paraId="77391E61" w14:textId="77777777" w:rsidR="00133C28" w:rsidRDefault="00133C28" w:rsidP="002C7161">
      <w:pPr>
        <w:spacing w:before="0"/>
        <w:rPr>
          <w:rFonts w:ascii="Times New Roman" w:eastAsia="Times New Roman" w:hAnsi="Times New Roman" w:cs="Times New Roman"/>
          <w:color w:val="000000" w:themeColor="text1"/>
          <w:sz w:val="24"/>
          <w:szCs w:val="24"/>
        </w:rPr>
      </w:pPr>
      <w:r w:rsidRPr="409CFD52">
        <w:rPr>
          <w:rFonts w:ascii="Times New Roman" w:eastAsia="Times New Roman" w:hAnsi="Times New Roman" w:cs="Times New Roman"/>
          <w:color w:val="000000" w:themeColor="text1"/>
          <w:sz w:val="24"/>
          <w:szCs w:val="24"/>
        </w:rPr>
        <w:t xml:space="preserve">The purpose of this lab is to configure BGP to enable communications </w:t>
      </w:r>
      <w:r>
        <w:rPr>
          <w:rFonts w:ascii="Times New Roman" w:eastAsia="Times New Roman" w:hAnsi="Times New Roman" w:cs="Times New Roman"/>
          <w:color w:val="000000" w:themeColor="text1"/>
          <w:sz w:val="24"/>
          <w:szCs w:val="24"/>
        </w:rPr>
        <w:t>within an</w:t>
      </w:r>
      <w:r w:rsidRPr="409CFD52">
        <w:rPr>
          <w:rFonts w:ascii="Times New Roman" w:eastAsia="Times New Roman" w:hAnsi="Times New Roman" w:cs="Times New Roman"/>
          <w:color w:val="000000" w:themeColor="text1"/>
          <w:sz w:val="24"/>
          <w:szCs w:val="24"/>
        </w:rPr>
        <w:t xml:space="preserve"> autonomous system. </w:t>
      </w:r>
      <w:r>
        <w:rPr>
          <w:rFonts w:ascii="Times New Roman" w:eastAsia="Times New Roman" w:hAnsi="Times New Roman" w:cs="Times New Roman"/>
          <w:color w:val="000000" w:themeColor="text1"/>
          <w:sz w:val="24"/>
          <w:szCs w:val="24"/>
        </w:rPr>
        <w:t>i</w:t>
      </w:r>
      <w:r w:rsidRPr="409CFD52">
        <w:rPr>
          <w:rFonts w:ascii="Times New Roman" w:eastAsia="Times New Roman" w:hAnsi="Times New Roman" w:cs="Times New Roman"/>
          <w:color w:val="000000" w:themeColor="text1"/>
          <w:sz w:val="24"/>
          <w:szCs w:val="24"/>
        </w:rPr>
        <w:t xml:space="preserve">BGP or </w:t>
      </w:r>
      <w:r>
        <w:rPr>
          <w:rFonts w:ascii="Times New Roman" w:eastAsia="Times New Roman" w:hAnsi="Times New Roman" w:cs="Times New Roman"/>
          <w:color w:val="000000" w:themeColor="text1"/>
          <w:sz w:val="24"/>
          <w:szCs w:val="24"/>
        </w:rPr>
        <w:t>interior</w:t>
      </w:r>
      <w:r w:rsidRPr="409CFD52">
        <w:rPr>
          <w:rFonts w:ascii="Times New Roman" w:eastAsia="Times New Roman" w:hAnsi="Times New Roman" w:cs="Times New Roman"/>
          <w:color w:val="000000" w:themeColor="text1"/>
          <w:sz w:val="24"/>
          <w:szCs w:val="24"/>
        </w:rPr>
        <w:t xml:space="preserve"> border gateway protocol is used to </w:t>
      </w:r>
      <w:r>
        <w:rPr>
          <w:rFonts w:ascii="Times New Roman" w:eastAsia="Times New Roman" w:hAnsi="Times New Roman" w:cs="Times New Roman"/>
          <w:color w:val="000000" w:themeColor="text1"/>
          <w:sz w:val="24"/>
          <w:szCs w:val="24"/>
        </w:rPr>
        <w:t>provide more information to your internal routers.</w:t>
      </w:r>
    </w:p>
    <w:p w14:paraId="654F5F8E" w14:textId="77777777" w:rsidR="00133C28" w:rsidRDefault="00133C28" w:rsidP="002C7161">
      <w:pPr>
        <w:spacing w:before="0"/>
        <w:rPr>
          <w:rFonts w:ascii="Times New Roman" w:eastAsia="Times New Roman" w:hAnsi="Times New Roman" w:cs="Times New Roman"/>
          <w:color w:val="000000" w:themeColor="text1"/>
          <w:sz w:val="24"/>
          <w:szCs w:val="24"/>
        </w:rPr>
      </w:pPr>
      <w:r w:rsidRPr="409CFD52">
        <w:rPr>
          <w:rFonts w:ascii="Times New Roman" w:eastAsia="Times New Roman" w:hAnsi="Times New Roman" w:cs="Times New Roman"/>
          <w:b/>
          <w:bCs/>
          <w:color w:val="000000" w:themeColor="text1"/>
          <w:sz w:val="24"/>
          <w:szCs w:val="24"/>
        </w:rPr>
        <w:t>Background Information on lab concepts</w:t>
      </w:r>
    </w:p>
    <w:p w14:paraId="3111AF37" w14:textId="77777777" w:rsidR="00133C28" w:rsidRDefault="00133C28" w:rsidP="002C7161">
      <w:pPr>
        <w:spacing w:before="0"/>
        <w:ind w:firstLine="720"/>
        <w:rPr>
          <w:rFonts w:ascii="Times New Roman" w:eastAsia="Times New Roman" w:hAnsi="Times New Roman" w:cs="Times New Roman"/>
          <w:color w:val="000000" w:themeColor="text1"/>
          <w:sz w:val="24"/>
          <w:szCs w:val="24"/>
        </w:rPr>
      </w:pPr>
      <w:r w:rsidRPr="409CFD52">
        <w:rPr>
          <w:rFonts w:ascii="Times New Roman" w:eastAsia="Times New Roman" w:hAnsi="Times New Roman" w:cs="Times New Roman"/>
          <w:color w:val="000000" w:themeColor="text1"/>
          <w:sz w:val="24"/>
          <w:szCs w:val="24"/>
        </w:rPr>
        <w:t>iBGP is an extension of the routing protocol BGP. It is used inside autonomous systems while its counterpart eBGP is used between autonomous systems. It is used to provide information to your internal routers. To configure it, all the devices in the same autonomous systems need to form a full mesh topology.</w:t>
      </w:r>
    </w:p>
    <w:p w14:paraId="0E7BA8A6" w14:textId="4B55FC4D" w:rsidR="00133C28" w:rsidRDefault="00133C28" w:rsidP="002C7161">
      <w:pPr>
        <w:spacing w:before="0"/>
        <w:ind w:firstLine="720"/>
        <w:rPr>
          <w:rFonts w:ascii="Times New Roman" w:eastAsia="Times New Roman" w:hAnsi="Times New Roman" w:cs="Times New Roman"/>
          <w:color w:val="000000" w:themeColor="text1"/>
          <w:sz w:val="24"/>
          <w:szCs w:val="24"/>
        </w:rPr>
      </w:pPr>
      <w:r w:rsidRPr="409CFD52">
        <w:rPr>
          <w:rFonts w:ascii="Times New Roman" w:eastAsia="Times New Roman" w:hAnsi="Times New Roman" w:cs="Times New Roman"/>
          <w:color w:val="000000" w:themeColor="text1"/>
          <w:sz w:val="24"/>
          <w:szCs w:val="24"/>
        </w:rPr>
        <w:t>Since iBGP is an extension of BGP I'll explain how BGP works first. BGP manages how packets get routed between networks through the exchange of reachability and routing information between edge routers. It creates stability within its network by making sure routers can adapt to route failures. For example, when one route goes down, a new route is quicky found. It makes routing decisions based on paths, which are defined by rules or network policies that network administrators set. BGP is generally used in connecting individual networks managed by a large organization to other groups of networks managed by large organizations. These network groups are also called autonomous systems (AS). Each AS creates different rules and policies on how they want traffic to move in its network. Different AS organizations arrange peering agreements that allow traffic to travel in their networks. In BGP, the BGP routers at the edge of AS networks advertise to peers the prefixes of the IP addresses, they can send traffic to. These routers regularly send advertisements through network-prefix announcements so they can update each other's routing table. It works by using decision-making algorithms to analyze the data they gather. They then decide which peer is best to send each packet to. Generally, the path with the fewest number of hops is chosen, but if there is delay and congestion on that route, BGP may choose a longer router if it’s faster. Once traffic moves across an autonomous system and gets to another BGP router connected to a different autonomous system. This process is repeated until the data reaches the autonomous system where its destination is. For network operators to control routing in their networks and to exchange routing information with other internet server providers, they need autonomous system numbers (ASN). These numbers are assigned by IANA or the Internet Assigned Numbers Authority. Just like an IP address, ASNs are both 16-bit and 32-bit numbers.</w:t>
      </w:r>
      <w:r>
        <w:br/>
      </w:r>
      <w:r>
        <w:tab/>
      </w:r>
      <w:r w:rsidRPr="409CFD52">
        <w:rPr>
          <w:rFonts w:ascii="Times New Roman" w:eastAsia="Times New Roman" w:hAnsi="Times New Roman" w:cs="Times New Roman"/>
          <w:color w:val="000000" w:themeColor="text1"/>
          <w:sz w:val="24"/>
          <w:szCs w:val="24"/>
        </w:rPr>
        <w:t xml:space="preserve">There are many things that make iBGP different from eBGP. First, iBGP goes between two BGP routers in the same autonomous system. It also has an administrative distance of 200 compared to </w:t>
      </w:r>
      <w:proofErr w:type="spellStart"/>
      <w:r w:rsidRPr="409CFD52">
        <w:rPr>
          <w:rFonts w:ascii="Times New Roman" w:eastAsia="Times New Roman" w:hAnsi="Times New Roman" w:cs="Times New Roman"/>
          <w:color w:val="000000" w:themeColor="text1"/>
          <w:sz w:val="24"/>
          <w:szCs w:val="24"/>
        </w:rPr>
        <w:t>eBGPs</w:t>
      </w:r>
      <w:proofErr w:type="spellEnd"/>
      <w:r w:rsidRPr="409CFD52">
        <w:rPr>
          <w:rFonts w:ascii="Times New Roman" w:eastAsia="Times New Roman" w:hAnsi="Times New Roman" w:cs="Times New Roman"/>
          <w:color w:val="000000" w:themeColor="text1"/>
          <w:sz w:val="24"/>
          <w:szCs w:val="24"/>
        </w:rPr>
        <w:t xml:space="preserve"> 20. IBGP routers that are received from an IBGP peer cannot be advertised to other iBGP peers, but they can be advertised to an eBGP peer, while in eBGP routes received from an eBGP peer can be advertised to eBGP and iBGP peers. Another thing is that iBGP requires a full mesh topology while eBGP doesn’t. IBGP is also used within the same organization, and its default peers have a TTL </w:t>
      </w:r>
      <w:r w:rsidRPr="409CFD52">
        <w:rPr>
          <w:rFonts w:ascii="Times New Roman" w:eastAsia="Times New Roman" w:hAnsi="Times New Roman" w:cs="Times New Roman"/>
          <w:color w:val="000000" w:themeColor="text1"/>
          <w:sz w:val="24"/>
          <w:szCs w:val="24"/>
        </w:rPr>
        <w:lastRenderedPageBreak/>
        <w:t xml:space="preserve">of 255 while eBGP has a default TTL of 1. These are some of the things that make iBGP different from </w:t>
      </w:r>
      <w:proofErr w:type="gramStart"/>
      <w:r w:rsidRPr="409CFD52">
        <w:rPr>
          <w:rFonts w:ascii="Times New Roman" w:eastAsia="Times New Roman" w:hAnsi="Times New Roman" w:cs="Times New Roman"/>
          <w:color w:val="000000" w:themeColor="text1"/>
          <w:sz w:val="24"/>
          <w:szCs w:val="24"/>
        </w:rPr>
        <w:t>eBG</w:t>
      </w:r>
      <w:r w:rsidR="00BA25B6">
        <w:rPr>
          <w:rFonts w:ascii="Times New Roman" w:eastAsia="Times New Roman" w:hAnsi="Times New Roman" w:cs="Times New Roman"/>
          <w:color w:val="000000" w:themeColor="text1"/>
          <w:sz w:val="24"/>
          <w:szCs w:val="24"/>
        </w:rPr>
        <w:t>P</w:t>
      </w:r>
      <w:proofErr w:type="gramEnd"/>
      <w:r w:rsidRPr="409CFD52">
        <w:rPr>
          <w:rFonts w:ascii="Times New Roman" w:eastAsia="Times New Roman" w:hAnsi="Times New Roman" w:cs="Times New Roman"/>
          <w:color w:val="000000" w:themeColor="text1"/>
          <w:sz w:val="24"/>
          <w:szCs w:val="24"/>
        </w:rPr>
        <w:t xml:space="preserve"> but the main difference is that iBGP is used inside autonomous systems while eBGP is used between autonomous systems.</w:t>
      </w:r>
    </w:p>
    <w:p w14:paraId="3901AFB6" w14:textId="77777777" w:rsidR="00133C28" w:rsidRDefault="00133C28" w:rsidP="00133C28">
      <w:pPr>
        <w:rPr>
          <w:rFonts w:ascii="Times New Roman" w:eastAsia="Times New Roman" w:hAnsi="Times New Roman" w:cs="Times New Roman"/>
          <w:color w:val="000000" w:themeColor="text1"/>
          <w:sz w:val="24"/>
          <w:szCs w:val="24"/>
        </w:rPr>
      </w:pPr>
      <w:r w:rsidRPr="409CFD52">
        <w:rPr>
          <w:rFonts w:ascii="Times New Roman" w:eastAsia="Times New Roman" w:hAnsi="Times New Roman" w:cs="Times New Roman"/>
          <w:b/>
          <w:bCs/>
          <w:color w:val="000000" w:themeColor="text1"/>
          <w:sz w:val="24"/>
          <w:szCs w:val="24"/>
        </w:rPr>
        <w:t>Lab Summary</w:t>
      </w:r>
    </w:p>
    <w:p w14:paraId="10BEB6EE" w14:textId="77777777" w:rsidR="00133C28" w:rsidRDefault="00133C28" w:rsidP="00133C28">
      <w:pPr>
        <w:rPr>
          <w:rFonts w:ascii="Times New Roman" w:eastAsia="Times New Roman" w:hAnsi="Times New Roman" w:cs="Times New Roman"/>
          <w:color w:val="000000" w:themeColor="text1"/>
          <w:sz w:val="24"/>
          <w:szCs w:val="24"/>
        </w:rPr>
      </w:pPr>
      <w:r w:rsidRPr="409CFD52">
        <w:rPr>
          <w:rFonts w:ascii="Times New Roman" w:eastAsia="Times New Roman" w:hAnsi="Times New Roman" w:cs="Times New Roman"/>
          <w:color w:val="000000" w:themeColor="text1"/>
          <w:sz w:val="24"/>
          <w:szCs w:val="24"/>
        </w:rPr>
        <w:t xml:space="preserve">In this lab, I used seven 4321 Cisco Routers and six copper-straight through cables. Each router, except for the two border routers had two copper-straight throughs connected to them. One cable went in the </w:t>
      </w:r>
      <w:proofErr w:type="spellStart"/>
      <w:r w:rsidRPr="409CFD52">
        <w:rPr>
          <w:rFonts w:ascii="Times New Roman" w:eastAsia="Times New Roman" w:hAnsi="Times New Roman" w:cs="Times New Roman"/>
          <w:color w:val="000000" w:themeColor="text1"/>
          <w:sz w:val="24"/>
          <w:szCs w:val="24"/>
        </w:rPr>
        <w:t>GigabitEthernet</w:t>
      </w:r>
      <w:proofErr w:type="spellEnd"/>
      <w:r w:rsidRPr="409CFD52">
        <w:rPr>
          <w:rFonts w:ascii="Times New Roman" w:eastAsia="Times New Roman" w:hAnsi="Times New Roman" w:cs="Times New Roman"/>
          <w:color w:val="000000" w:themeColor="text1"/>
          <w:sz w:val="24"/>
          <w:szCs w:val="24"/>
        </w:rPr>
        <w:t xml:space="preserve"> 1 interface and the other went in the </w:t>
      </w:r>
      <w:proofErr w:type="spellStart"/>
      <w:r w:rsidRPr="409CFD52">
        <w:rPr>
          <w:rFonts w:ascii="Times New Roman" w:eastAsia="Times New Roman" w:hAnsi="Times New Roman" w:cs="Times New Roman"/>
          <w:color w:val="000000" w:themeColor="text1"/>
          <w:sz w:val="24"/>
          <w:szCs w:val="24"/>
        </w:rPr>
        <w:t>GigabitEthernet</w:t>
      </w:r>
      <w:proofErr w:type="spellEnd"/>
      <w:r w:rsidRPr="409CFD52">
        <w:rPr>
          <w:rFonts w:ascii="Times New Roman" w:eastAsia="Times New Roman" w:hAnsi="Times New Roman" w:cs="Times New Roman"/>
          <w:color w:val="000000" w:themeColor="text1"/>
          <w:sz w:val="24"/>
          <w:szCs w:val="24"/>
        </w:rPr>
        <w:t xml:space="preserve"> 0/0/1 interface. After that, I assigned the interfaces of each router an IPv4 and IPv6 address and configured loopback addresses on the routers. Then, I configured BGP on the routers. Finally, I pinged my routers with each other to verify connectivity and did other commands like show </w:t>
      </w:r>
      <w:proofErr w:type="spellStart"/>
      <w:r w:rsidRPr="409CFD52">
        <w:rPr>
          <w:rFonts w:ascii="Times New Roman" w:eastAsia="Times New Roman" w:hAnsi="Times New Roman" w:cs="Times New Roman"/>
          <w:color w:val="000000" w:themeColor="text1"/>
          <w:sz w:val="24"/>
          <w:szCs w:val="24"/>
        </w:rPr>
        <w:t>ip</w:t>
      </w:r>
      <w:proofErr w:type="spellEnd"/>
      <w:r w:rsidRPr="409CFD52">
        <w:rPr>
          <w:rFonts w:ascii="Times New Roman" w:eastAsia="Times New Roman" w:hAnsi="Times New Roman" w:cs="Times New Roman"/>
          <w:color w:val="000000" w:themeColor="text1"/>
          <w:sz w:val="24"/>
          <w:szCs w:val="24"/>
        </w:rPr>
        <w:t xml:space="preserve"> protocols and show </w:t>
      </w:r>
      <w:proofErr w:type="spellStart"/>
      <w:r w:rsidRPr="409CFD52">
        <w:rPr>
          <w:rFonts w:ascii="Times New Roman" w:eastAsia="Times New Roman" w:hAnsi="Times New Roman" w:cs="Times New Roman"/>
          <w:color w:val="000000" w:themeColor="text1"/>
          <w:sz w:val="24"/>
          <w:szCs w:val="24"/>
        </w:rPr>
        <w:t>ip</w:t>
      </w:r>
      <w:proofErr w:type="spellEnd"/>
      <w:r w:rsidRPr="409CFD52">
        <w:rPr>
          <w:rFonts w:ascii="Times New Roman" w:eastAsia="Times New Roman" w:hAnsi="Times New Roman" w:cs="Times New Roman"/>
          <w:color w:val="000000" w:themeColor="text1"/>
          <w:sz w:val="24"/>
          <w:szCs w:val="24"/>
        </w:rPr>
        <w:t xml:space="preserve"> </w:t>
      </w:r>
      <w:proofErr w:type="spellStart"/>
      <w:r w:rsidRPr="409CFD52">
        <w:rPr>
          <w:rFonts w:ascii="Times New Roman" w:eastAsia="Times New Roman" w:hAnsi="Times New Roman" w:cs="Times New Roman"/>
          <w:color w:val="000000" w:themeColor="text1"/>
          <w:sz w:val="24"/>
          <w:szCs w:val="24"/>
        </w:rPr>
        <w:t>bgp</w:t>
      </w:r>
      <w:proofErr w:type="spellEnd"/>
      <w:r w:rsidRPr="409CFD52">
        <w:rPr>
          <w:rFonts w:ascii="Times New Roman" w:eastAsia="Times New Roman" w:hAnsi="Times New Roman" w:cs="Times New Roman"/>
          <w:color w:val="000000" w:themeColor="text1"/>
          <w:sz w:val="24"/>
          <w:szCs w:val="24"/>
        </w:rPr>
        <w:t xml:space="preserve"> summary to ensure that BGP was working.</w:t>
      </w:r>
    </w:p>
    <w:p w14:paraId="7F7C8BD1" w14:textId="77777777" w:rsidR="00133C28" w:rsidRDefault="00133C28" w:rsidP="00133C28">
      <w:pPr>
        <w:rPr>
          <w:rFonts w:ascii="Times New Roman" w:eastAsia="Times New Roman" w:hAnsi="Times New Roman" w:cs="Times New Roman"/>
          <w:color w:val="000000" w:themeColor="text1"/>
          <w:sz w:val="24"/>
          <w:szCs w:val="24"/>
        </w:rPr>
      </w:pPr>
      <w:r w:rsidRPr="409CFD52">
        <w:rPr>
          <w:rFonts w:ascii="Times New Roman" w:eastAsia="Times New Roman" w:hAnsi="Times New Roman" w:cs="Times New Roman"/>
          <w:b/>
          <w:bCs/>
          <w:color w:val="000000" w:themeColor="text1"/>
          <w:sz w:val="24"/>
          <w:szCs w:val="24"/>
        </w:rPr>
        <w:t>Lab Commands</w:t>
      </w:r>
    </w:p>
    <w:p w14:paraId="680CDC71" w14:textId="77777777" w:rsidR="00133C28" w:rsidRDefault="00133C28" w:rsidP="00133C28">
      <w:pPr>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Router(config)</w:t>
      </w:r>
      <w:r w:rsidRPr="409CFD52">
        <w:rPr>
          <w:rFonts w:ascii="Courier New" w:eastAsia="Courier New" w:hAnsi="Courier New" w:cs="Courier New"/>
          <w:b/>
          <w:bCs/>
          <w:color w:val="000000" w:themeColor="text1"/>
          <w:sz w:val="24"/>
          <w:szCs w:val="24"/>
        </w:rPr>
        <w:t xml:space="preserve">#ipv6 </w:t>
      </w:r>
      <w:proofErr w:type="gramStart"/>
      <w:r w:rsidRPr="409CFD52">
        <w:rPr>
          <w:rFonts w:ascii="Courier New" w:eastAsia="Courier New" w:hAnsi="Courier New" w:cs="Courier New"/>
          <w:b/>
          <w:bCs/>
          <w:color w:val="000000" w:themeColor="text1"/>
          <w:sz w:val="24"/>
          <w:szCs w:val="24"/>
        </w:rPr>
        <w:t>unicast-routing</w:t>
      </w:r>
      <w:proofErr w:type="gramEnd"/>
    </w:p>
    <w:p w14:paraId="5071BD48" w14:textId="77777777" w:rsidR="00133C28" w:rsidRDefault="00133C28" w:rsidP="00133C28">
      <w:pPr>
        <w:rPr>
          <w:rFonts w:ascii="Times New Roman" w:eastAsia="Times New Roman" w:hAnsi="Times New Roman" w:cs="Times New Roman"/>
          <w:color w:val="000000" w:themeColor="text1"/>
          <w:sz w:val="24"/>
          <w:szCs w:val="24"/>
        </w:rPr>
      </w:pPr>
      <w:r w:rsidRPr="409CFD52">
        <w:rPr>
          <w:rFonts w:ascii="Times New Roman" w:eastAsia="Times New Roman" w:hAnsi="Times New Roman" w:cs="Times New Roman"/>
          <w:color w:val="000000" w:themeColor="text1"/>
          <w:sz w:val="24"/>
          <w:szCs w:val="24"/>
        </w:rPr>
        <w:t>This command globally enables IPv6 routing.</w:t>
      </w:r>
    </w:p>
    <w:p w14:paraId="36775204" w14:textId="77777777" w:rsidR="00133C28" w:rsidRDefault="00133C28" w:rsidP="00133C28">
      <w:pPr>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Router(config)</w:t>
      </w:r>
      <w:r w:rsidRPr="409CFD52">
        <w:rPr>
          <w:rFonts w:ascii="Courier New" w:eastAsia="Courier New" w:hAnsi="Courier New" w:cs="Courier New"/>
          <w:b/>
          <w:bCs/>
          <w:color w:val="000000" w:themeColor="text1"/>
          <w:sz w:val="24"/>
          <w:szCs w:val="24"/>
        </w:rPr>
        <w:t>#</w:t>
      </w:r>
      <w:r w:rsidRPr="409CFD52">
        <w:rPr>
          <w:rFonts w:ascii="Courier New" w:eastAsia="Courier New" w:hAnsi="Courier New" w:cs="Courier New"/>
          <w:color w:val="000000" w:themeColor="text1"/>
          <w:sz w:val="24"/>
          <w:szCs w:val="24"/>
        </w:rPr>
        <w:t>router</w:t>
      </w:r>
      <w:r w:rsidRPr="409CFD52">
        <w:rPr>
          <w:rFonts w:ascii="Courier New" w:eastAsia="Courier New" w:hAnsi="Courier New" w:cs="Courier New"/>
          <w:b/>
          <w:bCs/>
          <w:color w:val="000000" w:themeColor="text1"/>
          <w:sz w:val="24"/>
          <w:szCs w:val="24"/>
        </w:rPr>
        <w:t xml:space="preserve"> </w:t>
      </w:r>
      <w:proofErr w:type="spellStart"/>
      <w:r w:rsidRPr="409CFD52">
        <w:rPr>
          <w:rFonts w:ascii="Courier New" w:eastAsia="Courier New" w:hAnsi="Courier New" w:cs="Courier New"/>
          <w:b/>
          <w:bCs/>
          <w:color w:val="000000" w:themeColor="text1"/>
          <w:sz w:val="24"/>
          <w:szCs w:val="24"/>
        </w:rPr>
        <w:t>bgp</w:t>
      </w:r>
      <w:proofErr w:type="spellEnd"/>
      <w:r w:rsidRPr="409CFD52">
        <w:rPr>
          <w:rFonts w:ascii="Courier New" w:eastAsia="Courier New" w:hAnsi="Courier New" w:cs="Courier New"/>
          <w:b/>
          <w:bCs/>
          <w:color w:val="000000" w:themeColor="text1"/>
          <w:sz w:val="24"/>
          <w:szCs w:val="24"/>
        </w:rPr>
        <w:t xml:space="preserve"> &lt;AS Number&gt;</w:t>
      </w:r>
    </w:p>
    <w:p w14:paraId="1A923BA5" w14:textId="77777777" w:rsidR="00133C28" w:rsidRDefault="00133C28" w:rsidP="00133C28">
      <w:pPr>
        <w:spacing w:line="257" w:lineRule="auto"/>
        <w:rPr>
          <w:rFonts w:ascii="Times New Roman" w:eastAsia="Times New Roman" w:hAnsi="Times New Roman" w:cs="Times New Roman"/>
          <w:color w:val="000000" w:themeColor="text1"/>
          <w:sz w:val="24"/>
          <w:szCs w:val="24"/>
        </w:rPr>
      </w:pPr>
      <w:r w:rsidRPr="409CFD52">
        <w:rPr>
          <w:rFonts w:ascii="Times New Roman" w:eastAsia="Times New Roman" w:hAnsi="Times New Roman" w:cs="Times New Roman"/>
          <w:color w:val="000000" w:themeColor="text1"/>
          <w:sz w:val="24"/>
          <w:szCs w:val="24"/>
        </w:rPr>
        <w:t xml:space="preserve">This command enables BGP on the router and enters BGP configuration mode. The AS (autonomous system) number identifies the router’s BGP configuration group. When you configure external BGP, two connected routers should not have the same AS number, as that will </w:t>
      </w:r>
      <w:proofErr w:type="gramStart"/>
      <w:r w:rsidRPr="409CFD52">
        <w:rPr>
          <w:rFonts w:ascii="Times New Roman" w:eastAsia="Times New Roman" w:hAnsi="Times New Roman" w:cs="Times New Roman"/>
          <w:color w:val="000000" w:themeColor="text1"/>
          <w:sz w:val="24"/>
          <w:szCs w:val="24"/>
        </w:rPr>
        <w:t>signal</w:t>
      </w:r>
      <w:proofErr w:type="gramEnd"/>
      <w:r w:rsidRPr="409CFD52">
        <w:rPr>
          <w:rFonts w:ascii="Times New Roman" w:eastAsia="Times New Roman" w:hAnsi="Times New Roman" w:cs="Times New Roman"/>
          <w:color w:val="000000" w:themeColor="text1"/>
          <w:sz w:val="24"/>
          <w:szCs w:val="24"/>
        </w:rPr>
        <w:t xml:space="preserve"> they are in different groups.</w:t>
      </w:r>
    </w:p>
    <w:p w14:paraId="7706FAC3" w14:textId="77777777" w:rsidR="00133C28" w:rsidRDefault="00133C28" w:rsidP="00133C28">
      <w:pPr>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Router(config-router)</w:t>
      </w:r>
      <w:r w:rsidRPr="409CFD52">
        <w:rPr>
          <w:rFonts w:ascii="Courier New" w:eastAsia="Courier New" w:hAnsi="Courier New" w:cs="Courier New"/>
          <w:b/>
          <w:bCs/>
          <w:color w:val="000000" w:themeColor="text1"/>
          <w:sz w:val="24"/>
          <w:szCs w:val="24"/>
        </w:rPr>
        <w:t xml:space="preserve"> #no </w:t>
      </w:r>
      <w:proofErr w:type="spellStart"/>
      <w:r w:rsidRPr="409CFD52">
        <w:rPr>
          <w:rFonts w:ascii="Courier New" w:eastAsia="Courier New" w:hAnsi="Courier New" w:cs="Courier New"/>
          <w:b/>
          <w:bCs/>
          <w:color w:val="000000" w:themeColor="text1"/>
          <w:sz w:val="24"/>
          <w:szCs w:val="24"/>
        </w:rPr>
        <w:t>bgp</w:t>
      </w:r>
      <w:proofErr w:type="spellEnd"/>
      <w:r w:rsidRPr="409CFD52">
        <w:rPr>
          <w:rFonts w:ascii="Courier New" w:eastAsia="Courier New" w:hAnsi="Courier New" w:cs="Courier New"/>
          <w:b/>
          <w:bCs/>
          <w:color w:val="000000" w:themeColor="text1"/>
          <w:sz w:val="24"/>
          <w:szCs w:val="24"/>
        </w:rPr>
        <w:t xml:space="preserve"> default ipv4-unicast</w:t>
      </w:r>
    </w:p>
    <w:p w14:paraId="61CEF22A" w14:textId="77777777" w:rsidR="00133C28" w:rsidRDefault="00133C28" w:rsidP="00133C28">
      <w:pPr>
        <w:spacing w:line="257" w:lineRule="auto"/>
        <w:rPr>
          <w:rFonts w:ascii="Times New Roman" w:eastAsia="Times New Roman" w:hAnsi="Times New Roman" w:cs="Times New Roman"/>
          <w:color w:val="000000" w:themeColor="text1"/>
          <w:sz w:val="24"/>
          <w:szCs w:val="24"/>
        </w:rPr>
      </w:pPr>
      <w:r w:rsidRPr="409CFD52">
        <w:rPr>
          <w:rFonts w:ascii="Times New Roman" w:eastAsia="Times New Roman" w:hAnsi="Times New Roman" w:cs="Times New Roman"/>
          <w:color w:val="000000" w:themeColor="text1"/>
          <w:sz w:val="24"/>
          <w:szCs w:val="24"/>
        </w:rPr>
        <w:t>This command disables the default behavior of BGPv4 to advertise only IPv4 unicast routes and enables multi-protocol BGP mode.</w:t>
      </w:r>
    </w:p>
    <w:p w14:paraId="5B2D21AD" w14:textId="77777777" w:rsidR="00133C28" w:rsidRDefault="00133C28" w:rsidP="00133C28">
      <w:pPr>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Router(config-router)</w:t>
      </w:r>
      <w:r w:rsidRPr="409CFD52">
        <w:rPr>
          <w:rFonts w:ascii="Courier New" w:eastAsia="Courier New" w:hAnsi="Courier New" w:cs="Courier New"/>
          <w:b/>
          <w:bCs/>
          <w:color w:val="000000" w:themeColor="text1"/>
          <w:sz w:val="24"/>
          <w:szCs w:val="24"/>
        </w:rPr>
        <w:t xml:space="preserve"> #address-family &lt;Address Family&gt;</w:t>
      </w:r>
    </w:p>
    <w:p w14:paraId="6D71E3AE" w14:textId="77777777" w:rsidR="00133C28" w:rsidRDefault="00133C28" w:rsidP="00133C28">
      <w:pPr>
        <w:rPr>
          <w:rFonts w:ascii="Times New Roman" w:eastAsia="Times New Roman" w:hAnsi="Times New Roman" w:cs="Times New Roman"/>
          <w:color w:val="000000" w:themeColor="text1"/>
          <w:sz w:val="24"/>
          <w:szCs w:val="24"/>
        </w:rPr>
      </w:pPr>
      <w:r w:rsidRPr="409CFD52">
        <w:rPr>
          <w:rFonts w:ascii="Times New Roman" w:eastAsia="Times New Roman" w:hAnsi="Times New Roman" w:cs="Times New Roman"/>
          <w:color w:val="000000" w:themeColor="text1"/>
          <w:sz w:val="24"/>
          <w:szCs w:val="24"/>
        </w:rPr>
        <w:t>This command enters BGP address-family configuration mode. The address family parameter covers ipv4 and ipv6. Each one brings the router to its respective configuration mode for either BGPv4 or BGPv6.</w:t>
      </w:r>
    </w:p>
    <w:p w14:paraId="45387163" w14:textId="77777777" w:rsidR="00133C28" w:rsidRDefault="00133C28" w:rsidP="00133C28">
      <w:pPr>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Router(config-router)</w:t>
      </w:r>
      <w:r w:rsidRPr="409CFD52">
        <w:rPr>
          <w:rFonts w:ascii="Courier New" w:eastAsia="Courier New" w:hAnsi="Courier New" w:cs="Courier New"/>
          <w:b/>
          <w:bCs/>
          <w:color w:val="000000" w:themeColor="text1"/>
          <w:sz w:val="24"/>
          <w:szCs w:val="24"/>
        </w:rPr>
        <w:t>#neighbor &lt;IP Address&gt; remote-as &lt;Neighbor AS Number&gt;</w:t>
      </w:r>
    </w:p>
    <w:p w14:paraId="2162C174" w14:textId="77777777" w:rsidR="00133C28" w:rsidRDefault="00133C28" w:rsidP="00133C28">
      <w:pPr>
        <w:rPr>
          <w:rFonts w:ascii="Times New Roman" w:eastAsia="Times New Roman" w:hAnsi="Times New Roman" w:cs="Times New Roman"/>
          <w:color w:val="000000" w:themeColor="text1"/>
          <w:sz w:val="24"/>
          <w:szCs w:val="24"/>
        </w:rPr>
      </w:pPr>
      <w:r w:rsidRPr="409CFD52">
        <w:rPr>
          <w:rFonts w:ascii="Times New Roman" w:eastAsia="Times New Roman" w:hAnsi="Times New Roman" w:cs="Times New Roman"/>
          <w:color w:val="000000" w:themeColor="text1"/>
          <w:sz w:val="24"/>
          <w:szCs w:val="24"/>
        </w:rPr>
        <w:t xml:space="preserve">This command configures a BGP neighbor. It can be either an IPv4 or IPv6 address. The Neighbor AS Number parameter requires the AS number of the adjacent router. This command statically configures BGP to create a neighbor connection. This command needs to be entered correctly on both routers </w:t>
      </w:r>
      <w:proofErr w:type="gramStart"/>
      <w:r w:rsidRPr="409CFD52">
        <w:rPr>
          <w:rFonts w:ascii="Times New Roman" w:eastAsia="Times New Roman" w:hAnsi="Times New Roman" w:cs="Times New Roman"/>
          <w:color w:val="000000" w:themeColor="text1"/>
          <w:sz w:val="24"/>
          <w:szCs w:val="24"/>
        </w:rPr>
        <w:t>in order for</w:t>
      </w:r>
      <w:proofErr w:type="gramEnd"/>
      <w:r w:rsidRPr="409CFD52">
        <w:rPr>
          <w:rFonts w:ascii="Times New Roman" w:eastAsia="Times New Roman" w:hAnsi="Times New Roman" w:cs="Times New Roman"/>
          <w:color w:val="000000" w:themeColor="text1"/>
          <w:sz w:val="24"/>
          <w:szCs w:val="24"/>
        </w:rPr>
        <w:t xml:space="preserve"> a neighbor connection to be </w:t>
      </w:r>
      <w:r w:rsidRPr="409CFD52">
        <w:rPr>
          <w:rFonts w:ascii="Times New Roman" w:eastAsia="Times New Roman" w:hAnsi="Times New Roman" w:cs="Times New Roman"/>
          <w:color w:val="000000" w:themeColor="text1"/>
          <w:sz w:val="24"/>
          <w:szCs w:val="24"/>
        </w:rPr>
        <w:lastRenderedPageBreak/>
        <w:t>formed. This command needs to be entered twice, once for IPv4 and once for IPv6, for dual stack operation.</w:t>
      </w:r>
    </w:p>
    <w:p w14:paraId="64A4347D" w14:textId="77777777" w:rsidR="00133C28" w:rsidRDefault="00133C28" w:rsidP="00133C28">
      <w:pPr>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Router(config-router-</w:t>
      </w:r>
      <w:proofErr w:type="spellStart"/>
      <w:r w:rsidRPr="409CFD52">
        <w:rPr>
          <w:rFonts w:ascii="Courier New" w:eastAsia="Courier New" w:hAnsi="Courier New" w:cs="Courier New"/>
          <w:color w:val="000000" w:themeColor="text1"/>
          <w:sz w:val="24"/>
          <w:szCs w:val="24"/>
        </w:rPr>
        <w:t>af</w:t>
      </w:r>
      <w:proofErr w:type="spellEnd"/>
      <w:r w:rsidRPr="409CFD52">
        <w:rPr>
          <w:rFonts w:ascii="Courier New" w:eastAsia="Courier New" w:hAnsi="Courier New" w:cs="Courier New"/>
          <w:color w:val="000000" w:themeColor="text1"/>
          <w:sz w:val="24"/>
          <w:szCs w:val="24"/>
        </w:rPr>
        <w:t>)</w:t>
      </w:r>
      <w:r w:rsidRPr="409CFD52">
        <w:rPr>
          <w:rFonts w:ascii="Courier New" w:eastAsia="Courier New" w:hAnsi="Courier New" w:cs="Courier New"/>
          <w:b/>
          <w:bCs/>
          <w:color w:val="000000" w:themeColor="text1"/>
          <w:sz w:val="24"/>
          <w:szCs w:val="24"/>
        </w:rPr>
        <w:t>#neighbor &lt;IP Address&gt; activate</w:t>
      </w:r>
    </w:p>
    <w:p w14:paraId="0A7E85D7" w14:textId="77777777" w:rsidR="00133C28" w:rsidRDefault="00133C28" w:rsidP="00133C28">
      <w:pPr>
        <w:spacing w:line="257" w:lineRule="auto"/>
        <w:rPr>
          <w:rFonts w:ascii="Times New Roman" w:eastAsia="Times New Roman" w:hAnsi="Times New Roman" w:cs="Times New Roman"/>
          <w:color w:val="000000" w:themeColor="text1"/>
          <w:sz w:val="24"/>
          <w:szCs w:val="24"/>
        </w:rPr>
      </w:pPr>
      <w:r w:rsidRPr="409CFD52">
        <w:rPr>
          <w:rFonts w:ascii="Times New Roman" w:eastAsia="Times New Roman" w:hAnsi="Times New Roman" w:cs="Times New Roman"/>
          <w:color w:val="000000" w:themeColor="text1"/>
          <w:sz w:val="24"/>
          <w:szCs w:val="24"/>
        </w:rPr>
        <w:t>This command activates the BGP neighbor connection. It can be either an IPv4 or IPv6 address. You can enter it in either the IPv4 or IPv6 address family configuration mode to activate respective neighbor connections.</w:t>
      </w:r>
    </w:p>
    <w:p w14:paraId="32E14832" w14:textId="77777777" w:rsidR="00133C28" w:rsidRDefault="00133C28" w:rsidP="00133C28">
      <w:pPr>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Router(config-router-</w:t>
      </w:r>
      <w:proofErr w:type="spellStart"/>
      <w:r w:rsidRPr="409CFD52">
        <w:rPr>
          <w:rFonts w:ascii="Courier New" w:eastAsia="Courier New" w:hAnsi="Courier New" w:cs="Courier New"/>
          <w:color w:val="000000" w:themeColor="text1"/>
          <w:sz w:val="24"/>
          <w:szCs w:val="24"/>
        </w:rPr>
        <w:t>af</w:t>
      </w:r>
      <w:proofErr w:type="spellEnd"/>
      <w:r w:rsidRPr="409CFD52">
        <w:rPr>
          <w:rFonts w:ascii="Courier New" w:eastAsia="Courier New" w:hAnsi="Courier New" w:cs="Courier New"/>
          <w:color w:val="000000" w:themeColor="text1"/>
          <w:sz w:val="24"/>
          <w:szCs w:val="24"/>
        </w:rPr>
        <w:t>)</w:t>
      </w:r>
      <w:r w:rsidRPr="409CFD52">
        <w:rPr>
          <w:rFonts w:ascii="Courier New" w:eastAsia="Courier New" w:hAnsi="Courier New" w:cs="Courier New"/>
          <w:b/>
          <w:bCs/>
          <w:color w:val="000000" w:themeColor="text1"/>
          <w:sz w:val="24"/>
          <w:szCs w:val="24"/>
        </w:rPr>
        <w:t>#network &lt;IPv4 Address&gt; mask &lt;Subnet Mask&gt;</w:t>
      </w:r>
    </w:p>
    <w:p w14:paraId="079B7DC2" w14:textId="77777777" w:rsidR="00133C28" w:rsidRDefault="00133C28" w:rsidP="00133C28">
      <w:pPr>
        <w:rPr>
          <w:rFonts w:ascii="Times New Roman" w:eastAsia="Times New Roman" w:hAnsi="Times New Roman" w:cs="Times New Roman"/>
          <w:color w:val="000000" w:themeColor="text1"/>
          <w:sz w:val="24"/>
          <w:szCs w:val="24"/>
        </w:rPr>
      </w:pPr>
      <w:r w:rsidRPr="409CFD52">
        <w:rPr>
          <w:rFonts w:ascii="Times New Roman" w:eastAsia="Times New Roman" w:hAnsi="Times New Roman" w:cs="Times New Roman"/>
          <w:color w:val="000000" w:themeColor="text1"/>
          <w:sz w:val="24"/>
          <w:szCs w:val="24"/>
        </w:rPr>
        <w:t>This command activates an IPv4 network for BGP information distribution.</w:t>
      </w:r>
    </w:p>
    <w:p w14:paraId="73343BE9" w14:textId="77777777" w:rsidR="00133C28" w:rsidRDefault="00133C28" w:rsidP="00133C28">
      <w:pPr>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Router(config-router-</w:t>
      </w:r>
      <w:proofErr w:type="spellStart"/>
      <w:r w:rsidRPr="409CFD52">
        <w:rPr>
          <w:rFonts w:ascii="Courier New" w:eastAsia="Courier New" w:hAnsi="Courier New" w:cs="Courier New"/>
          <w:color w:val="000000" w:themeColor="text1"/>
          <w:sz w:val="24"/>
          <w:szCs w:val="24"/>
        </w:rPr>
        <w:t>af</w:t>
      </w:r>
      <w:proofErr w:type="spellEnd"/>
      <w:r w:rsidRPr="409CFD52">
        <w:rPr>
          <w:rFonts w:ascii="Courier New" w:eastAsia="Courier New" w:hAnsi="Courier New" w:cs="Courier New"/>
          <w:color w:val="000000" w:themeColor="text1"/>
          <w:sz w:val="24"/>
          <w:szCs w:val="24"/>
        </w:rPr>
        <w:t>)</w:t>
      </w:r>
      <w:r w:rsidRPr="409CFD52">
        <w:rPr>
          <w:rFonts w:ascii="Courier New" w:eastAsia="Courier New" w:hAnsi="Courier New" w:cs="Courier New"/>
          <w:b/>
          <w:bCs/>
          <w:color w:val="000000" w:themeColor="text1"/>
          <w:sz w:val="24"/>
          <w:szCs w:val="24"/>
        </w:rPr>
        <w:t>#network &lt;IPv6 Address&gt;</w:t>
      </w:r>
    </w:p>
    <w:p w14:paraId="35EB61F1" w14:textId="77777777" w:rsidR="00133C28" w:rsidRDefault="00133C28" w:rsidP="00133C28">
      <w:pPr>
        <w:rPr>
          <w:rFonts w:ascii="Times New Roman" w:eastAsia="Times New Roman" w:hAnsi="Times New Roman" w:cs="Times New Roman"/>
          <w:color w:val="000000" w:themeColor="text1"/>
          <w:sz w:val="24"/>
          <w:szCs w:val="24"/>
        </w:rPr>
      </w:pPr>
      <w:r w:rsidRPr="409CFD52">
        <w:rPr>
          <w:rFonts w:ascii="Times New Roman" w:eastAsia="Times New Roman" w:hAnsi="Times New Roman" w:cs="Times New Roman"/>
          <w:color w:val="000000" w:themeColor="text1"/>
          <w:sz w:val="24"/>
          <w:szCs w:val="24"/>
        </w:rPr>
        <w:t>This command activates an IPv6 network for BGP information distribution.</w:t>
      </w:r>
    </w:p>
    <w:p w14:paraId="22191D9D" w14:textId="77777777" w:rsidR="00133C28" w:rsidRDefault="00133C28" w:rsidP="00133C28">
      <w:pPr>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Router(config-router-</w:t>
      </w:r>
      <w:proofErr w:type="spellStart"/>
      <w:r w:rsidRPr="409CFD52">
        <w:rPr>
          <w:rFonts w:ascii="Courier New" w:eastAsia="Courier New" w:hAnsi="Courier New" w:cs="Courier New"/>
          <w:color w:val="000000" w:themeColor="text1"/>
          <w:sz w:val="24"/>
          <w:szCs w:val="24"/>
        </w:rPr>
        <w:t>af</w:t>
      </w:r>
      <w:proofErr w:type="spellEnd"/>
      <w:r w:rsidRPr="409CFD52">
        <w:rPr>
          <w:rFonts w:ascii="Courier New" w:eastAsia="Courier New" w:hAnsi="Courier New" w:cs="Courier New"/>
          <w:color w:val="000000" w:themeColor="text1"/>
          <w:sz w:val="24"/>
          <w:szCs w:val="24"/>
        </w:rPr>
        <w:t>)</w:t>
      </w:r>
      <w:r w:rsidRPr="409CFD52">
        <w:rPr>
          <w:rFonts w:ascii="Courier New" w:eastAsia="Courier New" w:hAnsi="Courier New" w:cs="Courier New"/>
          <w:b/>
          <w:bCs/>
          <w:color w:val="000000" w:themeColor="text1"/>
          <w:sz w:val="24"/>
          <w:szCs w:val="24"/>
        </w:rPr>
        <w:t>#redistribute &lt;protocol&gt; &lt;protocol number&gt;</w:t>
      </w:r>
    </w:p>
    <w:p w14:paraId="3891D951" w14:textId="77777777" w:rsidR="00133C28" w:rsidRDefault="00133C28" w:rsidP="00133C28">
      <w:pPr>
        <w:rPr>
          <w:rFonts w:ascii="Times New Roman" w:eastAsia="Times New Roman" w:hAnsi="Times New Roman" w:cs="Times New Roman"/>
          <w:color w:val="000000" w:themeColor="text1"/>
          <w:sz w:val="24"/>
          <w:szCs w:val="24"/>
        </w:rPr>
      </w:pPr>
      <w:r w:rsidRPr="409CFD52">
        <w:rPr>
          <w:rFonts w:ascii="Times New Roman" w:eastAsia="Times New Roman" w:hAnsi="Times New Roman" w:cs="Times New Roman"/>
          <w:color w:val="000000" w:themeColor="text1"/>
          <w:sz w:val="24"/>
          <w:szCs w:val="24"/>
        </w:rPr>
        <w:t>This command allows BGP to distribute information from a different protocol. It can be either OSPF or EIGRP. The protocol number is the process-id of OSPF or the AS number of EIGRP.</w:t>
      </w:r>
    </w:p>
    <w:p w14:paraId="4E4AC4A1" w14:textId="77777777" w:rsidR="00133C28" w:rsidRDefault="00133C28" w:rsidP="00133C28">
      <w:pPr>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Router(config-router)</w:t>
      </w:r>
      <w:r w:rsidRPr="409CFD52">
        <w:rPr>
          <w:rFonts w:ascii="Courier New" w:eastAsia="Courier New" w:hAnsi="Courier New" w:cs="Courier New"/>
          <w:b/>
          <w:bCs/>
          <w:color w:val="000000" w:themeColor="text1"/>
          <w:sz w:val="24"/>
          <w:szCs w:val="24"/>
        </w:rPr>
        <w:t>#redistribute &lt;protocol&gt; &lt;protocol number&gt;</w:t>
      </w:r>
    </w:p>
    <w:p w14:paraId="256623EA" w14:textId="77777777" w:rsidR="00133C28" w:rsidRDefault="00133C28" w:rsidP="00133C28">
      <w:pPr>
        <w:rPr>
          <w:rFonts w:ascii="Times New Roman" w:eastAsia="Times New Roman" w:hAnsi="Times New Roman" w:cs="Times New Roman"/>
          <w:color w:val="000000" w:themeColor="text1"/>
          <w:sz w:val="24"/>
          <w:szCs w:val="24"/>
        </w:rPr>
      </w:pPr>
      <w:r w:rsidRPr="409CFD52">
        <w:rPr>
          <w:rFonts w:ascii="Times New Roman" w:eastAsia="Times New Roman" w:hAnsi="Times New Roman" w:cs="Times New Roman"/>
          <w:color w:val="000000" w:themeColor="text1"/>
          <w:sz w:val="24"/>
          <w:szCs w:val="24"/>
        </w:rPr>
        <w:t>This command is used in OSPF or EIGRP router configuration mode and allows them to distribute information from different routing protocols. The protocol parameter is only BGP. The protocol number is the AS number of the local BGP connection.</w:t>
      </w:r>
    </w:p>
    <w:p w14:paraId="5A7C902A" w14:textId="77777777" w:rsidR="00133C28" w:rsidRDefault="00133C28" w:rsidP="00133C28">
      <w:pPr>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Router</w:t>
      </w:r>
      <w:r w:rsidRPr="409CFD52">
        <w:rPr>
          <w:rFonts w:ascii="Courier New" w:eastAsia="Courier New" w:hAnsi="Courier New" w:cs="Courier New"/>
          <w:b/>
          <w:bCs/>
          <w:color w:val="000000" w:themeColor="text1"/>
          <w:sz w:val="24"/>
          <w:szCs w:val="24"/>
        </w:rPr>
        <w:t>#show</w:t>
      </w:r>
      <w:proofErr w:type="spellEnd"/>
      <w:r w:rsidRPr="409CFD52">
        <w:rPr>
          <w:rFonts w:ascii="Courier New" w:eastAsia="Courier New" w:hAnsi="Courier New" w:cs="Courier New"/>
          <w:b/>
          <w:bCs/>
          <w:color w:val="000000" w:themeColor="text1"/>
          <w:sz w:val="24"/>
          <w:szCs w:val="24"/>
        </w:rPr>
        <w:t xml:space="preserve"> </w:t>
      </w:r>
      <w:proofErr w:type="spellStart"/>
      <w:r w:rsidRPr="409CFD52">
        <w:rPr>
          <w:rFonts w:ascii="Courier New" w:eastAsia="Courier New" w:hAnsi="Courier New" w:cs="Courier New"/>
          <w:b/>
          <w:bCs/>
          <w:color w:val="000000" w:themeColor="text1"/>
          <w:sz w:val="24"/>
          <w:szCs w:val="24"/>
        </w:rPr>
        <w:t>ip</w:t>
      </w:r>
      <w:proofErr w:type="spellEnd"/>
      <w:r w:rsidRPr="409CFD52">
        <w:rPr>
          <w:rFonts w:ascii="Courier New" w:eastAsia="Courier New" w:hAnsi="Courier New" w:cs="Courier New"/>
          <w:b/>
          <w:bCs/>
          <w:color w:val="000000" w:themeColor="text1"/>
          <w:sz w:val="24"/>
          <w:szCs w:val="24"/>
        </w:rPr>
        <w:t>/ipv6 protocols</w:t>
      </w:r>
    </w:p>
    <w:p w14:paraId="77B37206" w14:textId="77777777" w:rsidR="00133C28" w:rsidRDefault="00133C28" w:rsidP="00133C28">
      <w:pPr>
        <w:spacing w:line="257" w:lineRule="auto"/>
        <w:rPr>
          <w:rFonts w:ascii="Times New Roman" w:eastAsia="Times New Roman" w:hAnsi="Times New Roman" w:cs="Times New Roman"/>
          <w:color w:val="000000" w:themeColor="text1"/>
          <w:sz w:val="24"/>
          <w:szCs w:val="24"/>
        </w:rPr>
      </w:pPr>
      <w:r w:rsidRPr="409CFD52">
        <w:rPr>
          <w:rFonts w:ascii="Times New Roman" w:eastAsia="Times New Roman" w:hAnsi="Times New Roman" w:cs="Times New Roman"/>
          <w:color w:val="000000" w:themeColor="text1"/>
          <w:sz w:val="24"/>
          <w:szCs w:val="24"/>
        </w:rPr>
        <w:t>This command shows a summary of all the configured IPv4 and IPv6 protocols on the router.</w:t>
      </w:r>
    </w:p>
    <w:p w14:paraId="3A2A370F" w14:textId="77777777" w:rsidR="00133C28" w:rsidRDefault="00133C28" w:rsidP="00133C28">
      <w:pPr>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Router</w:t>
      </w:r>
      <w:r w:rsidRPr="409CFD52">
        <w:rPr>
          <w:rFonts w:ascii="Courier New" w:eastAsia="Courier New" w:hAnsi="Courier New" w:cs="Courier New"/>
          <w:b/>
          <w:bCs/>
          <w:color w:val="000000" w:themeColor="text1"/>
          <w:sz w:val="24"/>
          <w:szCs w:val="24"/>
        </w:rPr>
        <w:t>#show</w:t>
      </w:r>
      <w:proofErr w:type="spellEnd"/>
      <w:r w:rsidRPr="409CFD52">
        <w:rPr>
          <w:rFonts w:ascii="Courier New" w:eastAsia="Courier New" w:hAnsi="Courier New" w:cs="Courier New"/>
          <w:b/>
          <w:bCs/>
          <w:color w:val="000000" w:themeColor="text1"/>
          <w:sz w:val="24"/>
          <w:szCs w:val="24"/>
        </w:rPr>
        <w:t xml:space="preserve"> </w:t>
      </w:r>
      <w:proofErr w:type="spellStart"/>
      <w:r w:rsidRPr="409CFD52">
        <w:rPr>
          <w:rFonts w:ascii="Courier New" w:eastAsia="Courier New" w:hAnsi="Courier New" w:cs="Courier New"/>
          <w:b/>
          <w:bCs/>
          <w:color w:val="000000" w:themeColor="text1"/>
          <w:sz w:val="24"/>
          <w:szCs w:val="24"/>
        </w:rPr>
        <w:t>ip</w:t>
      </w:r>
      <w:proofErr w:type="spellEnd"/>
      <w:r w:rsidRPr="409CFD52">
        <w:rPr>
          <w:rFonts w:ascii="Courier New" w:eastAsia="Courier New" w:hAnsi="Courier New" w:cs="Courier New"/>
          <w:b/>
          <w:bCs/>
          <w:color w:val="000000" w:themeColor="text1"/>
          <w:sz w:val="24"/>
          <w:szCs w:val="24"/>
        </w:rPr>
        <w:t xml:space="preserve"> </w:t>
      </w:r>
      <w:proofErr w:type="spellStart"/>
      <w:r w:rsidRPr="409CFD52">
        <w:rPr>
          <w:rFonts w:ascii="Courier New" w:eastAsia="Courier New" w:hAnsi="Courier New" w:cs="Courier New"/>
          <w:b/>
          <w:bCs/>
          <w:color w:val="000000" w:themeColor="text1"/>
          <w:sz w:val="24"/>
          <w:szCs w:val="24"/>
        </w:rPr>
        <w:t>bgp</w:t>
      </w:r>
      <w:proofErr w:type="spellEnd"/>
    </w:p>
    <w:p w14:paraId="008EFD11" w14:textId="77777777" w:rsidR="00133C28" w:rsidRDefault="00133C28" w:rsidP="00133C28">
      <w:pPr>
        <w:rPr>
          <w:rFonts w:ascii="Times New Roman" w:eastAsia="Times New Roman" w:hAnsi="Times New Roman" w:cs="Times New Roman"/>
          <w:color w:val="000000" w:themeColor="text1"/>
          <w:sz w:val="24"/>
          <w:szCs w:val="24"/>
        </w:rPr>
      </w:pPr>
      <w:r w:rsidRPr="409CFD52">
        <w:rPr>
          <w:rFonts w:ascii="Times New Roman" w:eastAsia="Times New Roman" w:hAnsi="Times New Roman" w:cs="Times New Roman"/>
          <w:color w:val="000000" w:themeColor="text1"/>
          <w:sz w:val="24"/>
          <w:szCs w:val="24"/>
        </w:rPr>
        <w:t xml:space="preserve">This command displays entries in the </w:t>
      </w:r>
      <w:proofErr w:type="spellStart"/>
      <w:r w:rsidRPr="409CFD52">
        <w:rPr>
          <w:rFonts w:ascii="Times New Roman" w:eastAsia="Times New Roman" w:hAnsi="Times New Roman" w:cs="Times New Roman"/>
          <w:color w:val="000000" w:themeColor="text1"/>
          <w:sz w:val="24"/>
          <w:szCs w:val="24"/>
        </w:rPr>
        <w:t>bgp</w:t>
      </w:r>
      <w:proofErr w:type="spellEnd"/>
      <w:r w:rsidRPr="409CFD52">
        <w:rPr>
          <w:rFonts w:ascii="Times New Roman" w:eastAsia="Times New Roman" w:hAnsi="Times New Roman" w:cs="Times New Roman"/>
          <w:color w:val="000000" w:themeColor="text1"/>
          <w:sz w:val="24"/>
          <w:szCs w:val="24"/>
        </w:rPr>
        <w:t xml:space="preserve"> routing table.</w:t>
      </w:r>
    </w:p>
    <w:p w14:paraId="088F14A6" w14:textId="77777777" w:rsidR="00133C28" w:rsidRDefault="00133C28" w:rsidP="00133C28">
      <w:pPr>
        <w:rPr>
          <w:rFonts w:ascii="Times New Roman" w:eastAsia="Times New Roman" w:hAnsi="Times New Roman" w:cs="Times New Roman"/>
          <w:color w:val="000000" w:themeColor="text1"/>
          <w:sz w:val="24"/>
          <w:szCs w:val="24"/>
        </w:rPr>
      </w:pPr>
      <w:r w:rsidRPr="409CFD52">
        <w:rPr>
          <w:rFonts w:ascii="Times New Roman" w:eastAsia="Times New Roman" w:hAnsi="Times New Roman" w:cs="Times New Roman"/>
          <w:b/>
          <w:bCs/>
          <w:color w:val="000000" w:themeColor="text1"/>
          <w:sz w:val="24"/>
          <w:szCs w:val="24"/>
        </w:rPr>
        <w:t>Network Diagram with IP's</w:t>
      </w:r>
    </w:p>
    <w:p w14:paraId="7417E2DE" w14:textId="77777777" w:rsidR="00133C28" w:rsidRDefault="00133C28" w:rsidP="00133C28">
      <w:r>
        <w:rPr>
          <w:noProof/>
        </w:rPr>
        <w:lastRenderedPageBreak/>
        <w:drawing>
          <wp:inline distT="0" distB="0" distL="0" distR="0" wp14:anchorId="3178E574" wp14:editId="060772E7">
            <wp:extent cx="4572000" cy="4219575"/>
            <wp:effectExtent l="0" t="0" r="0" b="0"/>
            <wp:docPr id="853278145" name="Picture 853278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4219575"/>
                    </a:xfrm>
                    <a:prstGeom prst="rect">
                      <a:avLst/>
                    </a:prstGeom>
                  </pic:spPr>
                </pic:pic>
              </a:graphicData>
            </a:graphic>
          </wp:inline>
        </w:drawing>
      </w:r>
    </w:p>
    <w:p w14:paraId="53675DB0" w14:textId="77777777" w:rsidR="00133C28" w:rsidRDefault="00133C28" w:rsidP="00133C28">
      <w:pPr>
        <w:rPr>
          <w:rFonts w:ascii="Georgia" w:eastAsia="Georgia" w:hAnsi="Georgia" w:cs="Georgia"/>
          <w:color w:val="000000" w:themeColor="text1"/>
          <w:sz w:val="24"/>
          <w:szCs w:val="24"/>
        </w:rPr>
      </w:pPr>
    </w:p>
    <w:tbl>
      <w:tblPr>
        <w:tblStyle w:val="TableGrid"/>
        <w:tblW w:w="0" w:type="auto"/>
        <w:tblLayout w:type="fixed"/>
        <w:tblLook w:val="06A0" w:firstRow="1" w:lastRow="0" w:firstColumn="1" w:lastColumn="0" w:noHBand="1" w:noVBand="1"/>
      </w:tblPr>
      <w:tblGrid>
        <w:gridCol w:w="1845"/>
        <w:gridCol w:w="2115"/>
        <w:gridCol w:w="2070"/>
        <w:gridCol w:w="2280"/>
      </w:tblGrid>
      <w:tr w:rsidR="00133C28" w14:paraId="71051B54" w14:textId="77777777" w:rsidTr="009157D1">
        <w:tc>
          <w:tcPr>
            <w:tcW w:w="1845" w:type="dxa"/>
            <w:tcBorders>
              <w:top w:val="single" w:sz="6" w:space="0" w:color="111111"/>
              <w:left w:val="single" w:sz="6" w:space="0" w:color="111111"/>
              <w:bottom w:val="single" w:sz="6" w:space="0" w:color="111111"/>
              <w:right w:val="nil"/>
            </w:tcBorders>
            <w:shd w:val="clear" w:color="auto" w:fill="DBE5F1"/>
          </w:tcPr>
          <w:p w14:paraId="3F8214E9" w14:textId="77777777" w:rsidR="00133C28" w:rsidRDefault="00133C28" w:rsidP="009157D1">
            <w:pPr>
              <w:spacing w:line="259" w:lineRule="auto"/>
              <w:jc w:val="center"/>
              <w:rPr>
                <w:rFonts w:ascii="Helvetica" w:eastAsia="Helvetica" w:hAnsi="Helvetica" w:cs="Helvetica"/>
                <w:color w:val="111111"/>
                <w:sz w:val="21"/>
                <w:szCs w:val="21"/>
              </w:rPr>
            </w:pPr>
            <w:r w:rsidRPr="409CFD52">
              <w:rPr>
                <w:rFonts w:ascii="Helvetica" w:eastAsia="Helvetica" w:hAnsi="Helvetica" w:cs="Helvetica"/>
                <w:b/>
                <w:bCs/>
                <w:color w:val="111111"/>
                <w:sz w:val="21"/>
                <w:szCs w:val="21"/>
              </w:rPr>
              <w:t>Device</w:t>
            </w:r>
          </w:p>
        </w:tc>
        <w:tc>
          <w:tcPr>
            <w:tcW w:w="2115" w:type="dxa"/>
            <w:tcBorders>
              <w:top w:val="single" w:sz="6" w:space="0" w:color="111111"/>
              <w:left w:val="single" w:sz="6" w:space="0" w:color="111111"/>
              <w:bottom w:val="single" w:sz="6" w:space="0" w:color="111111"/>
              <w:right w:val="nil"/>
            </w:tcBorders>
            <w:shd w:val="clear" w:color="auto" w:fill="DBE5F1"/>
          </w:tcPr>
          <w:p w14:paraId="7C68FEAA" w14:textId="77777777" w:rsidR="00133C28" w:rsidRDefault="00133C28" w:rsidP="009157D1">
            <w:pPr>
              <w:spacing w:line="259" w:lineRule="auto"/>
              <w:jc w:val="center"/>
              <w:rPr>
                <w:rFonts w:ascii="Helvetica" w:eastAsia="Helvetica" w:hAnsi="Helvetica" w:cs="Helvetica"/>
                <w:color w:val="111111"/>
                <w:sz w:val="21"/>
                <w:szCs w:val="21"/>
              </w:rPr>
            </w:pPr>
            <w:r w:rsidRPr="409CFD52">
              <w:rPr>
                <w:rFonts w:ascii="Helvetica" w:eastAsia="Helvetica" w:hAnsi="Helvetica" w:cs="Helvetica"/>
                <w:b/>
                <w:bCs/>
                <w:color w:val="111111"/>
                <w:sz w:val="21"/>
                <w:szCs w:val="21"/>
              </w:rPr>
              <w:t>Interface</w:t>
            </w:r>
          </w:p>
        </w:tc>
        <w:tc>
          <w:tcPr>
            <w:tcW w:w="2070" w:type="dxa"/>
            <w:tcBorders>
              <w:top w:val="single" w:sz="6" w:space="0" w:color="111111"/>
              <w:left w:val="single" w:sz="6" w:space="0" w:color="111111"/>
              <w:bottom w:val="single" w:sz="6" w:space="0" w:color="111111"/>
              <w:right w:val="nil"/>
            </w:tcBorders>
            <w:shd w:val="clear" w:color="auto" w:fill="DBE5F1"/>
          </w:tcPr>
          <w:p w14:paraId="62FEBFA9" w14:textId="77777777" w:rsidR="00133C28" w:rsidRDefault="00133C28" w:rsidP="009157D1">
            <w:pPr>
              <w:spacing w:line="259" w:lineRule="auto"/>
              <w:jc w:val="center"/>
              <w:rPr>
                <w:rFonts w:ascii="Helvetica" w:eastAsia="Helvetica" w:hAnsi="Helvetica" w:cs="Helvetica"/>
                <w:color w:val="111111"/>
                <w:sz w:val="21"/>
                <w:szCs w:val="21"/>
              </w:rPr>
            </w:pPr>
            <w:r w:rsidRPr="409CFD52">
              <w:rPr>
                <w:rFonts w:ascii="Helvetica" w:eastAsia="Helvetica" w:hAnsi="Helvetica" w:cs="Helvetica"/>
                <w:b/>
                <w:bCs/>
                <w:color w:val="111111"/>
                <w:sz w:val="21"/>
                <w:szCs w:val="21"/>
              </w:rPr>
              <w:t>IP Address</w:t>
            </w:r>
          </w:p>
        </w:tc>
        <w:tc>
          <w:tcPr>
            <w:tcW w:w="2280" w:type="dxa"/>
            <w:tcBorders>
              <w:top w:val="single" w:sz="6" w:space="0" w:color="111111"/>
              <w:left w:val="single" w:sz="6" w:space="0" w:color="111111"/>
              <w:bottom w:val="single" w:sz="6" w:space="0" w:color="111111"/>
              <w:right w:val="nil"/>
            </w:tcBorders>
            <w:shd w:val="clear" w:color="auto" w:fill="DBE5F1"/>
          </w:tcPr>
          <w:p w14:paraId="620B92A1" w14:textId="77777777" w:rsidR="00133C28" w:rsidRDefault="00133C28" w:rsidP="009157D1">
            <w:pPr>
              <w:spacing w:line="259" w:lineRule="auto"/>
              <w:jc w:val="center"/>
              <w:rPr>
                <w:rFonts w:ascii="Helvetica" w:eastAsia="Helvetica" w:hAnsi="Helvetica" w:cs="Helvetica"/>
                <w:color w:val="111111"/>
                <w:sz w:val="21"/>
                <w:szCs w:val="21"/>
              </w:rPr>
            </w:pPr>
            <w:r w:rsidRPr="409CFD52">
              <w:rPr>
                <w:rFonts w:ascii="Helvetica" w:eastAsia="Helvetica" w:hAnsi="Helvetica" w:cs="Helvetica"/>
                <w:b/>
                <w:bCs/>
                <w:color w:val="111111"/>
                <w:sz w:val="21"/>
                <w:szCs w:val="21"/>
              </w:rPr>
              <w:t>IPv6 Address</w:t>
            </w:r>
          </w:p>
        </w:tc>
      </w:tr>
      <w:tr w:rsidR="00133C28" w14:paraId="1C484B71" w14:textId="77777777" w:rsidTr="009157D1">
        <w:tc>
          <w:tcPr>
            <w:tcW w:w="1845" w:type="dxa"/>
            <w:vMerge w:val="restart"/>
            <w:tcBorders>
              <w:top w:val="single" w:sz="6" w:space="0" w:color="111111"/>
              <w:left w:val="single" w:sz="6" w:space="0" w:color="111111"/>
              <w:bottom w:val="single" w:sz="6" w:space="0" w:color="111111"/>
              <w:right w:val="single" w:sz="6" w:space="0" w:color="111111"/>
            </w:tcBorders>
          </w:tcPr>
          <w:p w14:paraId="6BF6547B"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R1</w:t>
            </w:r>
          </w:p>
        </w:tc>
        <w:tc>
          <w:tcPr>
            <w:tcW w:w="2115" w:type="dxa"/>
            <w:tcBorders>
              <w:top w:val="single" w:sz="6" w:space="0" w:color="111111"/>
              <w:left w:val="single" w:sz="6" w:space="0" w:color="111111"/>
              <w:bottom w:val="single" w:sz="6" w:space="0" w:color="111111"/>
              <w:right w:val="single" w:sz="6" w:space="0" w:color="111111"/>
            </w:tcBorders>
          </w:tcPr>
          <w:p w14:paraId="6413F355"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G1</w:t>
            </w:r>
          </w:p>
        </w:tc>
        <w:tc>
          <w:tcPr>
            <w:tcW w:w="2070" w:type="dxa"/>
            <w:tcBorders>
              <w:top w:val="single" w:sz="6" w:space="0" w:color="111111"/>
              <w:left w:val="single" w:sz="6" w:space="0" w:color="111111"/>
              <w:bottom w:val="single" w:sz="6" w:space="0" w:color="111111"/>
              <w:right w:val="single" w:sz="6" w:space="0" w:color="111111"/>
            </w:tcBorders>
          </w:tcPr>
          <w:p w14:paraId="6C6AFF6F"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10.0.0.1 /30</w:t>
            </w:r>
          </w:p>
          <w:p w14:paraId="5FD63351" w14:textId="77777777" w:rsidR="00133C28" w:rsidRDefault="00133C28" w:rsidP="009157D1">
            <w:pPr>
              <w:spacing w:line="259" w:lineRule="auto"/>
              <w:rPr>
                <w:rFonts w:ascii="Helvetica" w:eastAsia="Helvetica" w:hAnsi="Helvetica" w:cs="Helvetica"/>
                <w:color w:val="222222"/>
                <w:sz w:val="25"/>
                <w:szCs w:val="25"/>
              </w:rPr>
            </w:pPr>
          </w:p>
        </w:tc>
        <w:tc>
          <w:tcPr>
            <w:tcW w:w="2280" w:type="dxa"/>
            <w:tcBorders>
              <w:top w:val="single" w:sz="6" w:space="0" w:color="111111"/>
              <w:left w:val="single" w:sz="6" w:space="0" w:color="111111"/>
              <w:bottom w:val="single" w:sz="6" w:space="0" w:color="111111"/>
              <w:right w:val="single" w:sz="6" w:space="0" w:color="111111"/>
            </w:tcBorders>
          </w:tcPr>
          <w:p w14:paraId="377B9D24"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10:1::1/64</w:t>
            </w:r>
          </w:p>
        </w:tc>
      </w:tr>
      <w:tr w:rsidR="00133C28" w14:paraId="7897662A" w14:textId="77777777" w:rsidTr="009157D1">
        <w:tc>
          <w:tcPr>
            <w:tcW w:w="1845" w:type="dxa"/>
            <w:vMerge/>
            <w:tcBorders>
              <w:left w:val="single" w:sz="0" w:space="0" w:color="111111"/>
              <w:bottom w:val="single" w:sz="0" w:space="0" w:color="111111"/>
              <w:right w:val="single" w:sz="0" w:space="0" w:color="111111"/>
            </w:tcBorders>
            <w:vAlign w:val="center"/>
          </w:tcPr>
          <w:p w14:paraId="1C82EDF8" w14:textId="77777777" w:rsidR="00133C28" w:rsidRDefault="00133C28" w:rsidP="009157D1"/>
        </w:tc>
        <w:tc>
          <w:tcPr>
            <w:tcW w:w="2115" w:type="dxa"/>
            <w:tcBorders>
              <w:top w:val="single" w:sz="6" w:space="0" w:color="111111"/>
              <w:left w:val="single" w:sz="6" w:space="0" w:color="111111"/>
              <w:bottom w:val="single" w:sz="6" w:space="0" w:color="111111"/>
              <w:right w:val="single" w:sz="6" w:space="0" w:color="111111"/>
            </w:tcBorders>
          </w:tcPr>
          <w:p w14:paraId="65EFF43F"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Loopback 0</w:t>
            </w:r>
          </w:p>
        </w:tc>
        <w:tc>
          <w:tcPr>
            <w:tcW w:w="2070" w:type="dxa"/>
            <w:tcBorders>
              <w:top w:val="single" w:sz="6" w:space="0" w:color="111111"/>
              <w:left w:val="single" w:sz="6" w:space="0" w:color="111111"/>
              <w:bottom w:val="single" w:sz="6" w:space="0" w:color="111111"/>
              <w:right w:val="single" w:sz="6" w:space="0" w:color="111111"/>
            </w:tcBorders>
          </w:tcPr>
          <w:p w14:paraId="4179F4B8"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192.168.1.1 /24</w:t>
            </w:r>
          </w:p>
        </w:tc>
        <w:tc>
          <w:tcPr>
            <w:tcW w:w="2280" w:type="dxa"/>
            <w:tcBorders>
              <w:top w:val="single" w:sz="6" w:space="0" w:color="111111"/>
              <w:left w:val="single" w:sz="6" w:space="0" w:color="111111"/>
              <w:bottom w:val="single" w:sz="6" w:space="0" w:color="111111"/>
              <w:right w:val="single" w:sz="6" w:space="0" w:color="111111"/>
            </w:tcBorders>
          </w:tcPr>
          <w:p w14:paraId="7EAE1CE5"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100:1::1/64</w:t>
            </w:r>
          </w:p>
        </w:tc>
      </w:tr>
      <w:tr w:rsidR="00133C28" w14:paraId="6DDFC180" w14:textId="77777777" w:rsidTr="009157D1">
        <w:tc>
          <w:tcPr>
            <w:tcW w:w="1845" w:type="dxa"/>
            <w:vMerge w:val="restart"/>
            <w:tcBorders>
              <w:top w:val="single" w:sz="6" w:space="0" w:color="111111"/>
              <w:left w:val="single" w:sz="6" w:space="0" w:color="111111"/>
              <w:bottom w:val="single" w:sz="6" w:space="0" w:color="111111"/>
              <w:right w:val="single" w:sz="6" w:space="0" w:color="111111"/>
            </w:tcBorders>
          </w:tcPr>
          <w:p w14:paraId="63374587"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R2</w:t>
            </w:r>
          </w:p>
        </w:tc>
        <w:tc>
          <w:tcPr>
            <w:tcW w:w="2115" w:type="dxa"/>
            <w:tcBorders>
              <w:top w:val="single" w:sz="6" w:space="0" w:color="111111"/>
              <w:left w:val="single" w:sz="6" w:space="0" w:color="111111"/>
              <w:bottom w:val="single" w:sz="6" w:space="0" w:color="111111"/>
              <w:right w:val="single" w:sz="6" w:space="0" w:color="111111"/>
            </w:tcBorders>
          </w:tcPr>
          <w:p w14:paraId="5A733803"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G1</w:t>
            </w:r>
          </w:p>
          <w:p w14:paraId="1138C17B" w14:textId="77777777" w:rsidR="00133C28" w:rsidRDefault="00133C28" w:rsidP="009157D1">
            <w:pPr>
              <w:spacing w:line="259" w:lineRule="auto"/>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49633EDC"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10.0.0.2 /30</w:t>
            </w:r>
          </w:p>
        </w:tc>
        <w:tc>
          <w:tcPr>
            <w:tcW w:w="2280" w:type="dxa"/>
            <w:tcBorders>
              <w:top w:val="single" w:sz="6" w:space="0" w:color="111111"/>
              <w:left w:val="single" w:sz="6" w:space="0" w:color="111111"/>
              <w:bottom w:val="single" w:sz="6" w:space="0" w:color="111111"/>
              <w:right w:val="single" w:sz="6" w:space="0" w:color="111111"/>
            </w:tcBorders>
          </w:tcPr>
          <w:p w14:paraId="7F6F5A15"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10:1::2/64</w:t>
            </w:r>
          </w:p>
        </w:tc>
      </w:tr>
      <w:tr w:rsidR="00133C28" w14:paraId="2C949872" w14:textId="77777777" w:rsidTr="009157D1">
        <w:tc>
          <w:tcPr>
            <w:tcW w:w="1845" w:type="dxa"/>
            <w:vMerge/>
            <w:tcBorders>
              <w:left w:val="single" w:sz="0" w:space="0" w:color="111111"/>
              <w:bottom w:val="single" w:sz="0" w:space="0" w:color="111111"/>
              <w:right w:val="single" w:sz="0" w:space="0" w:color="111111"/>
            </w:tcBorders>
            <w:vAlign w:val="center"/>
          </w:tcPr>
          <w:p w14:paraId="3C0F3EAA" w14:textId="77777777" w:rsidR="00133C28" w:rsidRDefault="00133C28" w:rsidP="009157D1"/>
        </w:tc>
        <w:tc>
          <w:tcPr>
            <w:tcW w:w="2115" w:type="dxa"/>
            <w:tcBorders>
              <w:top w:val="single" w:sz="6" w:space="0" w:color="111111"/>
              <w:left w:val="single" w:sz="6" w:space="0" w:color="111111"/>
              <w:bottom w:val="single" w:sz="6" w:space="0" w:color="111111"/>
              <w:right w:val="single" w:sz="6" w:space="0" w:color="111111"/>
            </w:tcBorders>
          </w:tcPr>
          <w:p w14:paraId="2FE3E0A4"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G2</w:t>
            </w:r>
          </w:p>
          <w:p w14:paraId="542DC819" w14:textId="77777777" w:rsidR="00133C28" w:rsidRDefault="00133C28" w:rsidP="009157D1">
            <w:pPr>
              <w:spacing w:line="259" w:lineRule="auto"/>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7B623CB9"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10.0.2.1 /30</w:t>
            </w:r>
          </w:p>
        </w:tc>
        <w:tc>
          <w:tcPr>
            <w:tcW w:w="2280" w:type="dxa"/>
            <w:tcBorders>
              <w:top w:val="single" w:sz="6" w:space="0" w:color="111111"/>
              <w:left w:val="single" w:sz="6" w:space="0" w:color="111111"/>
              <w:bottom w:val="single" w:sz="6" w:space="0" w:color="111111"/>
              <w:right w:val="single" w:sz="6" w:space="0" w:color="111111"/>
            </w:tcBorders>
          </w:tcPr>
          <w:p w14:paraId="02C076A7"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10:2::1/64</w:t>
            </w:r>
          </w:p>
        </w:tc>
      </w:tr>
      <w:tr w:rsidR="00133C28" w14:paraId="26EB40AD" w14:textId="77777777" w:rsidTr="009157D1">
        <w:tc>
          <w:tcPr>
            <w:tcW w:w="1845" w:type="dxa"/>
            <w:vMerge/>
            <w:tcBorders>
              <w:left w:val="single" w:sz="0" w:space="0" w:color="111111"/>
              <w:bottom w:val="single" w:sz="0" w:space="0" w:color="111111"/>
              <w:right w:val="single" w:sz="0" w:space="0" w:color="111111"/>
            </w:tcBorders>
            <w:vAlign w:val="center"/>
          </w:tcPr>
          <w:p w14:paraId="5BA91499" w14:textId="77777777" w:rsidR="00133C28" w:rsidRDefault="00133C28" w:rsidP="009157D1"/>
        </w:tc>
        <w:tc>
          <w:tcPr>
            <w:tcW w:w="2115" w:type="dxa"/>
            <w:tcBorders>
              <w:top w:val="single" w:sz="6" w:space="0" w:color="111111"/>
              <w:left w:val="single" w:sz="6" w:space="0" w:color="111111"/>
              <w:bottom w:val="single" w:sz="6" w:space="0" w:color="111111"/>
              <w:right w:val="single" w:sz="6" w:space="0" w:color="111111"/>
            </w:tcBorders>
          </w:tcPr>
          <w:p w14:paraId="0088117F"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Loopback 0</w:t>
            </w:r>
          </w:p>
        </w:tc>
        <w:tc>
          <w:tcPr>
            <w:tcW w:w="2070" w:type="dxa"/>
            <w:tcBorders>
              <w:top w:val="single" w:sz="6" w:space="0" w:color="111111"/>
              <w:left w:val="single" w:sz="6" w:space="0" w:color="111111"/>
              <w:bottom w:val="single" w:sz="6" w:space="0" w:color="111111"/>
              <w:right w:val="single" w:sz="6" w:space="0" w:color="111111"/>
            </w:tcBorders>
          </w:tcPr>
          <w:p w14:paraId="7F13D56D"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192.168.2.1 /24</w:t>
            </w:r>
          </w:p>
        </w:tc>
        <w:tc>
          <w:tcPr>
            <w:tcW w:w="2280" w:type="dxa"/>
            <w:tcBorders>
              <w:top w:val="single" w:sz="6" w:space="0" w:color="111111"/>
              <w:left w:val="single" w:sz="6" w:space="0" w:color="111111"/>
              <w:bottom w:val="single" w:sz="6" w:space="0" w:color="111111"/>
              <w:right w:val="single" w:sz="6" w:space="0" w:color="111111"/>
            </w:tcBorders>
          </w:tcPr>
          <w:p w14:paraId="36EFC1D1"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100:2::1/64</w:t>
            </w:r>
          </w:p>
        </w:tc>
      </w:tr>
      <w:tr w:rsidR="00133C28" w14:paraId="4214ADCA" w14:textId="77777777" w:rsidTr="009157D1">
        <w:tc>
          <w:tcPr>
            <w:tcW w:w="1845" w:type="dxa"/>
            <w:vMerge w:val="restart"/>
            <w:tcBorders>
              <w:top w:val="single" w:sz="6" w:space="0" w:color="111111"/>
              <w:left w:val="single" w:sz="6" w:space="0" w:color="111111"/>
              <w:bottom w:val="single" w:sz="6" w:space="0" w:color="111111"/>
              <w:right w:val="single" w:sz="6" w:space="0" w:color="111111"/>
            </w:tcBorders>
          </w:tcPr>
          <w:p w14:paraId="2A1CE6D8"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R3</w:t>
            </w:r>
          </w:p>
        </w:tc>
        <w:tc>
          <w:tcPr>
            <w:tcW w:w="2115" w:type="dxa"/>
            <w:tcBorders>
              <w:top w:val="single" w:sz="6" w:space="0" w:color="111111"/>
              <w:left w:val="single" w:sz="6" w:space="0" w:color="111111"/>
              <w:bottom w:val="single" w:sz="6" w:space="0" w:color="111111"/>
              <w:right w:val="single" w:sz="6" w:space="0" w:color="111111"/>
            </w:tcBorders>
          </w:tcPr>
          <w:p w14:paraId="31D0B693"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G1</w:t>
            </w:r>
          </w:p>
          <w:p w14:paraId="2EF8F188" w14:textId="77777777" w:rsidR="00133C28" w:rsidRDefault="00133C28" w:rsidP="009157D1">
            <w:pPr>
              <w:spacing w:line="259" w:lineRule="auto"/>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1F56B6DD"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10.0.1.1 /30</w:t>
            </w:r>
          </w:p>
          <w:p w14:paraId="5CB20890" w14:textId="77777777" w:rsidR="00133C28" w:rsidRDefault="00133C28" w:rsidP="009157D1">
            <w:pPr>
              <w:spacing w:line="259" w:lineRule="auto"/>
              <w:rPr>
                <w:rFonts w:ascii="Helvetica" w:eastAsia="Helvetica" w:hAnsi="Helvetica" w:cs="Helvetica"/>
                <w:color w:val="222222"/>
                <w:sz w:val="25"/>
                <w:szCs w:val="25"/>
              </w:rPr>
            </w:pPr>
          </w:p>
        </w:tc>
        <w:tc>
          <w:tcPr>
            <w:tcW w:w="2280" w:type="dxa"/>
            <w:tcBorders>
              <w:top w:val="single" w:sz="6" w:space="0" w:color="111111"/>
              <w:left w:val="single" w:sz="6" w:space="0" w:color="111111"/>
              <w:bottom w:val="single" w:sz="6" w:space="0" w:color="111111"/>
              <w:right w:val="single" w:sz="6" w:space="0" w:color="111111"/>
            </w:tcBorders>
          </w:tcPr>
          <w:p w14:paraId="34FF52B5"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10:3::1/64</w:t>
            </w:r>
          </w:p>
        </w:tc>
      </w:tr>
      <w:tr w:rsidR="00133C28" w14:paraId="7F2E903F" w14:textId="77777777" w:rsidTr="009157D1">
        <w:tc>
          <w:tcPr>
            <w:tcW w:w="1845" w:type="dxa"/>
            <w:vMerge/>
            <w:tcBorders>
              <w:left w:val="single" w:sz="0" w:space="0" w:color="111111"/>
              <w:right w:val="single" w:sz="0" w:space="0" w:color="111111"/>
            </w:tcBorders>
            <w:vAlign w:val="center"/>
          </w:tcPr>
          <w:p w14:paraId="2E5BF587" w14:textId="77777777" w:rsidR="00133C28" w:rsidRDefault="00133C28" w:rsidP="009157D1"/>
        </w:tc>
        <w:tc>
          <w:tcPr>
            <w:tcW w:w="2115" w:type="dxa"/>
            <w:tcBorders>
              <w:top w:val="single" w:sz="6" w:space="0" w:color="111111"/>
              <w:left w:val="single" w:sz="6" w:space="0" w:color="111111"/>
              <w:bottom w:val="single" w:sz="6" w:space="0" w:color="111111"/>
              <w:right w:val="single" w:sz="6" w:space="0" w:color="111111"/>
            </w:tcBorders>
          </w:tcPr>
          <w:p w14:paraId="18E6F90A"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G2</w:t>
            </w:r>
          </w:p>
          <w:p w14:paraId="6FECA290" w14:textId="77777777" w:rsidR="00133C28" w:rsidRDefault="00133C28" w:rsidP="009157D1">
            <w:pPr>
              <w:spacing w:line="259" w:lineRule="auto"/>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64255569"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10.0.2.2 /30</w:t>
            </w:r>
          </w:p>
          <w:p w14:paraId="074A9AF4" w14:textId="77777777" w:rsidR="00133C28" w:rsidRDefault="00133C28" w:rsidP="009157D1">
            <w:pPr>
              <w:spacing w:line="259" w:lineRule="auto"/>
              <w:rPr>
                <w:rFonts w:ascii="Helvetica" w:eastAsia="Helvetica" w:hAnsi="Helvetica" w:cs="Helvetica"/>
                <w:color w:val="222222"/>
                <w:sz w:val="25"/>
                <w:szCs w:val="25"/>
              </w:rPr>
            </w:pPr>
          </w:p>
        </w:tc>
        <w:tc>
          <w:tcPr>
            <w:tcW w:w="2280" w:type="dxa"/>
            <w:tcBorders>
              <w:top w:val="single" w:sz="6" w:space="0" w:color="111111"/>
              <w:left w:val="single" w:sz="6" w:space="0" w:color="111111"/>
              <w:bottom w:val="single" w:sz="6" w:space="0" w:color="111111"/>
              <w:right w:val="single" w:sz="6" w:space="0" w:color="111111"/>
            </w:tcBorders>
          </w:tcPr>
          <w:p w14:paraId="54273524"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10:2::2/64</w:t>
            </w:r>
          </w:p>
        </w:tc>
      </w:tr>
      <w:tr w:rsidR="00133C28" w14:paraId="052DAEEA" w14:textId="77777777" w:rsidTr="009157D1">
        <w:tc>
          <w:tcPr>
            <w:tcW w:w="1845" w:type="dxa"/>
            <w:vMerge/>
            <w:tcBorders>
              <w:left w:val="single" w:sz="0" w:space="0" w:color="111111"/>
              <w:bottom w:val="single" w:sz="0" w:space="0" w:color="111111"/>
              <w:right w:val="single" w:sz="0" w:space="0" w:color="111111"/>
            </w:tcBorders>
            <w:vAlign w:val="center"/>
          </w:tcPr>
          <w:p w14:paraId="3860CFDA" w14:textId="77777777" w:rsidR="00133C28" w:rsidRDefault="00133C28" w:rsidP="009157D1"/>
        </w:tc>
        <w:tc>
          <w:tcPr>
            <w:tcW w:w="2115" w:type="dxa"/>
            <w:tcBorders>
              <w:top w:val="single" w:sz="6" w:space="0" w:color="111111"/>
              <w:left w:val="single" w:sz="6" w:space="0" w:color="111111"/>
              <w:bottom w:val="single" w:sz="6" w:space="0" w:color="111111"/>
              <w:right w:val="single" w:sz="6" w:space="0" w:color="111111"/>
            </w:tcBorders>
          </w:tcPr>
          <w:p w14:paraId="7512A78C"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Loopback 0</w:t>
            </w:r>
          </w:p>
        </w:tc>
        <w:tc>
          <w:tcPr>
            <w:tcW w:w="2070" w:type="dxa"/>
            <w:tcBorders>
              <w:top w:val="single" w:sz="6" w:space="0" w:color="111111"/>
              <w:left w:val="single" w:sz="6" w:space="0" w:color="111111"/>
              <w:bottom w:val="single" w:sz="6" w:space="0" w:color="111111"/>
              <w:right w:val="single" w:sz="6" w:space="0" w:color="111111"/>
            </w:tcBorders>
          </w:tcPr>
          <w:p w14:paraId="67B29F64"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192.168.3.1 /24</w:t>
            </w:r>
          </w:p>
        </w:tc>
        <w:tc>
          <w:tcPr>
            <w:tcW w:w="2280" w:type="dxa"/>
            <w:tcBorders>
              <w:top w:val="single" w:sz="6" w:space="0" w:color="111111"/>
              <w:left w:val="single" w:sz="6" w:space="0" w:color="111111"/>
              <w:bottom w:val="single" w:sz="6" w:space="0" w:color="111111"/>
              <w:right w:val="single" w:sz="6" w:space="0" w:color="111111"/>
            </w:tcBorders>
          </w:tcPr>
          <w:p w14:paraId="4A99B125"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100:3::1/64</w:t>
            </w:r>
          </w:p>
        </w:tc>
      </w:tr>
      <w:tr w:rsidR="00133C28" w14:paraId="28E83ECE" w14:textId="77777777" w:rsidTr="009157D1">
        <w:tc>
          <w:tcPr>
            <w:tcW w:w="1845" w:type="dxa"/>
            <w:vMerge w:val="restart"/>
            <w:tcBorders>
              <w:top w:val="single" w:sz="6" w:space="0" w:color="111111"/>
              <w:left w:val="single" w:sz="6" w:space="0" w:color="111111"/>
              <w:bottom w:val="single" w:sz="6" w:space="0" w:color="111111"/>
              <w:right w:val="single" w:sz="6" w:space="0" w:color="111111"/>
            </w:tcBorders>
          </w:tcPr>
          <w:p w14:paraId="449BEBA6"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R4</w:t>
            </w:r>
          </w:p>
        </w:tc>
        <w:tc>
          <w:tcPr>
            <w:tcW w:w="2115" w:type="dxa"/>
            <w:tcBorders>
              <w:top w:val="single" w:sz="6" w:space="0" w:color="111111"/>
              <w:left w:val="single" w:sz="6" w:space="0" w:color="111111"/>
              <w:bottom w:val="single" w:sz="6" w:space="0" w:color="111111"/>
              <w:right w:val="single" w:sz="6" w:space="0" w:color="111111"/>
            </w:tcBorders>
          </w:tcPr>
          <w:p w14:paraId="2CAC1254"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G1</w:t>
            </w:r>
          </w:p>
          <w:p w14:paraId="6047DDE1" w14:textId="77777777" w:rsidR="00133C28" w:rsidRDefault="00133C28" w:rsidP="009157D1">
            <w:pPr>
              <w:spacing w:line="259" w:lineRule="auto"/>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4017F7E0"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10.0.1.2 /30</w:t>
            </w:r>
          </w:p>
          <w:p w14:paraId="728D1EDE" w14:textId="77777777" w:rsidR="00133C28" w:rsidRDefault="00133C28" w:rsidP="009157D1">
            <w:pPr>
              <w:spacing w:line="259" w:lineRule="auto"/>
              <w:rPr>
                <w:rFonts w:ascii="Helvetica" w:eastAsia="Helvetica" w:hAnsi="Helvetica" w:cs="Helvetica"/>
                <w:color w:val="222222"/>
                <w:sz w:val="25"/>
                <w:szCs w:val="25"/>
              </w:rPr>
            </w:pPr>
          </w:p>
        </w:tc>
        <w:tc>
          <w:tcPr>
            <w:tcW w:w="2280" w:type="dxa"/>
            <w:tcBorders>
              <w:top w:val="single" w:sz="6" w:space="0" w:color="111111"/>
              <w:left w:val="single" w:sz="6" w:space="0" w:color="111111"/>
              <w:bottom w:val="single" w:sz="6" w:space="0" w:color="111111"/>
              <w:right w:val="single" w:sz="6" w:space="0" w:color="111111"/>
            </w:tcBorders>
          </w:tcPr>
          <w:p w14:paraId="2AE62A54"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10:3::2/64</w:t>
            </w:r>
          </w:p>
          <w:p w14:paraId="5AF29FC5" w14:textId="77777777" w:rsidR="00133C28" w:rsidRDefault="00133C28" w:rsidP="009157D1">
            <w:pPr>
              <w:spacing w:line="259" w:lineRule="auto"/>
              <w:rPr>
                <w:rFonts w:ascii="Helvetica" w:eastAsia="Helvetica" w:hAnsi="Helvetica" w:cs="Helvetica"/>
                <w:color w:val="222222"/>
                <w:sz w:val="25"/>
                <w:szCs w:val="25"/>
              </w:rPr>
            </w:pPr>
          </w:p>
        </w:tc>
      </w:tr>
      <w:tr w:rsidR="00133C28" w14:paraId="2F9D3CD4" w14:textId="77777777" w:rsidTr="009157D1">
        <w:tc>
          <w:tcPr>
            <w:tcW w:w="1845" w:type="dxa"/>
            <w:vMerge/>
            <w:tcBorders>
              <w:left w:val="single" w:sz="0" w:space="0" w:color="111111"/>
              <w:right w:val="single" w:sz="0" w:space="0" w:color="111111"/>
            </w:tcBorders>
            <w:vAlign w:val="center"/>
          </w:tcPr>
          <w:p w14:paraId="70BE3070" w14:textId="77777777" w:rsidR="00133C28" w:rsidRDefault="00133C28" w:rsidP="009157D1"/>
        </w:tc>
        <w:tc>
          <w:tcPr>
            <w:tcW w:w="2115" w:type="dxa"/>
            <w:tcBorders>
              <w:top w:val="single" w:sz="6" w:space="0" w:color="111111"/>
              <w:left w:val="single" w:sz="6" w:space="0" w:color="111111"/>
              <w:bottom w:val="single" w:sz="6" w:space="0" w:color="111111"/>
              <w:right w:val="single" w:sz="6" w:space="0" w:color="111111"/>
            </w:tcBorders>
          </w:tcPr>
          <w:p w14:paraId="4B551D17"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G2</w:t>
            </w:r>
          </w:p>
        </w:tc>
        <w:tc>
          <w:tcPr>
            <w:tcW w:w="2070" w:type="dxa"/>
            <w:tcBorders>
              <w:top w:val="single" w:sz="6" w:space="0" w:color="111111"/>
              <w:left w:val="single" w:sz="6" w:space="0" w:color="111111"/>
              <w:bottom w:val="single" w:sz="6" w:space="0" w:color="111111"/>
              <w:right w:val="single" w:sz="6" w:space="0" w:color="111111"/>
            </w:tcBorders>
          </w:tcPr>
          <w:p w14:paraId="1B49E47C"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10.0.1.5 /30</w:t>
            </w:r>
          </w:p>
        </w:tc>
        <w:tc>
          <w:tcPr>
            <w:tcW w:w="2280" w:type="dxa"/>
            <w:tcBorders>
              <w:top w:val="single" w:sz="6" w:space="0" w:color="111111"/>
              <w:left w:val="single" w:sz="6" w:space="0" w:color="111111"/>
              <w:bottom w:val="single" w:sz="6" w:space="0" w:color="111111"/>
              <w:right w:val="single" w:sz="6" w:space="0" w:color="111111"/>
            </w:tcBorders>
          </w:tcPr>
          <w:p w14:paraId="7CCF1673"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10:4::1/64</w:t>
            </w:r>
          </w:p>
        </w:tc>
      </w:tr>
      <w:tr w:rsidR="00133C28" w14:paraId="51E7BC30" w14:textId="77777777" w:rsidTr="009157D1">
        <w:tc>
          <w:tcPr>
            <w:tcW w:w="1845" w:type="dxa"/>
            <w:vMerge/>
            <w:tcBorders>
              <w:left w:val="single" w:sz="0" w:space="0" w:color="111111"/>
              <w:bottom w:val="single" w:sz="0" w:space="0" w:color="111111"/>
              <w:right w:val="single" w:sz="0" w:space="0" w:color="111111"/>
            </w:tcBorders>
            <w:vAlign w:val="center"/>
          </w:tcPr>
          <w:p w14:paraId="3E335F04" w14:textId="77777777" w:rsidR="00133C28" w:rsidRDefault="00133C28" w:rsidP="009157D1"/>
        </w:tc>
        <w:tc>
          <w:tcPr>
            <w:tcW w:w="2115" w:type="dxa"/>
            <w:tcBorders>
              <w:top w:val="single" w:sz="6" w:space="0" w:color="111111"/>
              <w:left w:val="single" w:sz="6" w:space="0" w:color="111111"/>
              <w:bottom w:val="single" w:sz="6" w:space="0" w:color="111111"/>
              <w:right w:val="single" w:sz="6" w:space="0" w:color="111111"/>
            </w:tcBorders>
          </w:tcPr>
          <w:p w14:paraId="53D0F9AA"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Loopback 0</w:t>
            </w:r>
          </w:p>
        </w:tc>
        <w:tc>
          <w:tcPr>
            <w:tcW w:w="2070" w:type="dxa"/>
            <w:tcBorders>
              <w:top w:val="single" w:sz="6" w:space="0" w:color="111111"/>
              <w:left w:val="single" w:sz="6" w:space="0" w:color="111111"/>
              <w:bottom w:val="single" w:sz="6" w:space="0" w:color="111111"/>
              <w:right w:val="single" w:sz="6" w:space="0" w:color="111111"/>
            </w:tcBorders>
          </w:tcPr>
          <w:p w14:paraId="1306C71A"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192.168.4.1 /24</w:t>
            </w:r>
          </w:p>
        </w:tc>
        <w:tc>
          <w:tcPr>
            <w:tcW w:w="2280" w:type="dxa"/>
            <w:tcBorders>
              <w:top w:val="single" w:sz="6" w:space="0" w:color="111111"/>
              <w:left w:val="single" w:sz="6" w:space="0" w:color="111111"/>
              <w:bottom w:val="single" w:sz="6" w:space="0" w:color="111111"/>
              <w:right w:val="single" w:sz="6" w:space="0" w:color="111111"/>
            </w:tcBorders>
          </w:tcPr>
          <w:p w14:paraId="0610E9D8"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100:4::1/64</w:t>
            </w:r>
          </w:p>
        </w:tc>
      </w:tr>
      <w:tr w:rsidR="00133C28" w14:paraId="7B81F08F" w14:textId="77777777" w:rsidTr="009157D1">
        <w:tc>
          <w:tcPr>
            <w:tcW w:w="1845" w:type="dxa"/>
            <w:vMerge w:val="restart"/>
            <w:tcBorders>
              <w:top w:val="single" w:sz="6" w:space="0" w:color="111111"/>
              <w:left w:val="single" w:sz="6" w:space="0" w:color="111111"/>
              <w:bottom w:val="single" w:sz="6" w:space="0" w:color="111111"/>
              <w:right w:val="single" w:sz="6" w:space="0" w:color="111111"/>
            </w:tcBorders>
          </w:tcPr>
          <w:p w14:paraId="422B6A89"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R5</w:t>
            </w:r>
          </w:p>
        </w:tc>
        <w:tc>
          <w:tcPr>
            <w:tcW w:w="2115" w:type="dxa"/>
            <w:tcBorders>
              <w:top w:val="single" w:sz="6" w:space="0" w:color="111111"/>
              <w:left w:val="single" w:sz="6" w:space="0" w:color="111111"/>
              <w:bottom w:val="single" w:sz="6" w:space="0" w:color="111111"/>
              <w:right w:val="single" w:sz="6" w:space="0" w:color="111111"/>
            </w:tcBorders>
          </w:tcPr>
          <w:p w14:paraId="16A2CF3B"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G1</w:t>
            </w:r>
          </w:p>
          <w:p w14:paraId="7EF4CC84" w14:textId="77777777" w:rsidR="00133C28" w:rsidRDefault="00133C28" w:rsidP="009157D1">
            <w:pPr>
              <w:spacing w:line="259" w:lineRule="auto"/>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1056EC1A"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10.0.1.6 /30</w:t>
            </w:r>
          </w:p>
        </w:tc>
        <w:tc>
          <w:tcPr>
            <w:tcW w:w="2280" w:type="dxa"/>
            <w:tcBorders>
              <w:top w:val="single" w:sz="6" w:space="0" w:color="111111"/>
              <w:left w:val="single" w:sz="6" w:space="0" w:color="111111"/>
              <w:bottom w:val="single" w:sz="6" w:space="0" w:color="111111"/>
              <w:right w:val="single" w:sz="6" w:space="0" w:color="111111"/>
            </w:tcBorders>
          </w:tcPr>
          <w:p w14:paraId="71AC5691"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10:4::2/64</w:t>
            </w:r>
          </w:p>
        </w:tc>
      </w:tr>
      <w:tr w:rsidR="00133C28" w14:paraId="1741AC72" w14:textId="77777777" w:rsidTr="009157D1">
        <w:tc>
          <w:tcPr>
            <w:tcW w:w="1845" w:type="dxa"/>
            <w:vMerge/>
            <w:tcBorders>
              <w:left w:val="single" w:sz="0" w:space="0" w:color="111111"/>
              <w:right w:val="single" w:sz="0" w:space="0" w:color="111111"/>
            </w:tcBorders>
            <w:vAlign w:val="center"/>
          </w:tcPr>
          <w:p w14:paraId="42F68FC4" w14:textId="77777777" w:rsidR="00133C28" w:rsidRDefault="00133C28" w:rsidP="009157D1"/>
        </w:tc>
        <w:tc>
          <w:tcPr>
            <w:tcW w:w="2115" w:type="dxa"/>
            <w:tcBorders>
              <w:top w:val="single" w:sz="6" w:space="0" w:color="111111"/>
              <w:left w:val="single" w:sz="6" w:space="0" w:color="111111"/>
              <w:bottom w:val="single" w:sz="6" w:space="0" w:color="111111"/>
              <w:right w:val="single" w:sz="6" w:space="0" w:color="111111"/>
            </w:tcBorders>
          </w:tcPr>
          <w:p w14:paraId="07F628C0"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G2</w:t>
            </w:r>
          </w:p>
          <w:p w14:paraId="0985F95D" w14:textId="77777777" w:rsidR="00133C28" w:rsidRDefault="00133C28" w:rsidP="009157D1">
            <w:pPr>
              <w:spacing w:line="259" w:lineRule="auto"/>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73BC0D52"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10.0.2.5 /30</w:t>
            </w:r>
          </w:p>
        </w:tc>
        <w:tc>
          <w:tcPr>
            <w:tcW w:w="2280" w:type="dxa"/>
            <w:tcBorders>
              <w:top w:val="single" w:sz="6" w:space="0" w:color="111111"/>
              <w:left w:val="single" w:sz="6" w:space="0" w:color="111111"/>
              <w:bottom w:val="single" w:sz="6" w:space="0" w:color="111111"/>
              <w:right w:val="single" w:sz="6" w:space="0" w:color="111111"/>
            </w:tcBorders>
          </w:tcPr>
          <w:p w14:paraId="1057E6E6"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10:5::1/64</w:t>
            </w:r>
          </w:p>
        </w:tc>
      </w:tr>
      <w:tr w:rsidR="00133C28" w14:paraId="131E8015" w14:textId="77777777" w:rsidTr="009157D1">
        <w:tc>
          <w:tcPr>
            <w:tcW w:w="1845" w:type="dxa"/>
            <w:vMerge/>
            <w:tcBorders>
              <w:left w:val="single" w:sz="0" w:space="0" w:color="111111"/>
              <w:bottom w:val="single" w:sz="0" w:space="0" w:color="111111"/>
              <w:right w:val="single" w:sz="0" w:space="0" w:color="111111"/>
            </w:tcBorders>
            <w:vAlign w:val="center"/>
          </w:tcPr>
          <w:p w14:paraId="4D814F4E" w14:textId="77777777" w:rsidR="00133C28" w:rsidRDefault="00133C28" w:rsidP="009157D1"/>
        </w:tc>
        <w:tc>
          <w:tcPr>
            <w:tcW w:w="2115" w:type="dxa"/>
            <w:tcBorders>
              <w:top w:val="single" w:sz="6" w:space="0" w:color="111111"/>
              <w:left w:val="single" w:sz="6" w:space="0" w:color="111111"/>
              <w:bottom w:val="single" w:sz="6" w:space="0" w:color="111111"/>
              <w:right w:val="single" w:sz="6" w:space="0" w:color="111111"/>
            </w:tcBorders>
          </w:tcPr>
          <w:p w14:paraId="74CC3E85"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Loopback 0</w:t>
            </w:r>
          </w:p>
          <w:p w14:paraId="5A8776B1" w14:textId="77777777" w:rsidR="00133C28" w:rsidRDefault="00133C28" w:rsidP="009157D1">
            <w:pPr>
              <w:spacing w:line="259" w:lineRule="auto"/>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19E1403E"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192.168.5.1 /24</w:t>
            </w:r>
          </w:p>
        </w:tc>
        <w:tc>
          <w:tcPr>
            <w:tcW w:w="2280" w:type="dxa"/>
            <w:tcBorders>
              <w:top w:val="single" w:sz="6" w:space="0" w:color="111111"/>
              <w:left w:val="single" w:sz="6" w:space="0" w:color="111111"/>
              <w:bottom w:val="single" w:sz="6" w:space="0" w:color="111111"/>
              <w:right w:val="single" w:sz="6" w:space="0" w:color="111111"/>
            </w:tcBorders>
          </w:tcPr>
          <w:p w14:paraId="716A3920"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100:5::1/64</w:t>
            </w:r>
          </w:p>
        </w:tc>
      </w:tr>
      <w:tr w:rsidR="00133C28" w14:paraId="2A3A5E0E" w14:textId="77777777" w:rsidTr="009157D1">
        <w:tc>
          <w:tcPr>
            <w:tcW w:w="1845" w:type="dxa"/>
            <w:vMerge w:val="restart"/>
            <w:tcBorders>
              <w:top w:val="single" w:sz="6" w:space="0" w:color="111111"/>
              <w:left w:val="single" w:sz="6" w:space="0" w:color="111111"/>
              <w:bottom w:val="single" w:sz="6" w:space="0" w:color="111111"/>
              <w:right w:val="single" w:sz="6" w:space="0" w:color="111111"/>
            </w:tcBorders>
          </w:tcPr>
          <w:p w14:paraId="1424580F"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R6</w:t>
            </w:r>
          </w:p>
          <w:p w14:paraId="5152F44A" w14:textId="77777777" w:rsidR="00133C28" w:rsidRDefault="00133C28" w:rsidP="009157D1">
            <w:pPr>
              <w:spacing w:line="259" w:lineRule="auto"/>
              <w:rPr>
                <w:rFonts w:ascii="Helvetica" w:eastAsia="Helvetica" w:hAnsi="Helvetica" w:cs="Helvetica"/>
                <w:color w:val="222222"/>
                <w:sz w:val="25"/>
                <w:szCs w:val="25"/>
              </w:rPr>
            </w:pPr>
          </w:p>
        </w:tc>
        <w:tc>
          <w:tcPr>
            <w:tcW w:w="2115" w:type="dxa"/>
            <w:tcBorders>
              <w:top w:val="single" w:sz="6" w:space="0" w:color="111111"/>
              <w:left w:val="single" w:sz="6" w:space="0" w:color="111111"/>
              <w:bottom w:val="single" w:sz="6" w:space="0" w:color="111111"/>
              <w:right w:val="single" w:sz="6" w:space="0" w:color="111111"/>
            </w:tcBorders>
          </w:tcPr>
          <w:p w14:paraId="7672A79A"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G1</w:t>
            </w:r>
          </w:p>
        </w:tc>
        <w:tc>
          <w:tcPr>
            <w:tcW w:w="2070" w:type="dxa"/>
            <w:tcBorders>
              <w:top w:val="single" w:sz="6" w:space="0" w:color="111111"/>
              <w:left w:val="single" w:sz="6" w:space="0" w:color="111111"/>
              <w:bottom w:val="single" w:sz="6" w:space="0" w:color="111111"/>
              <w:right w:val="single" w:sz="6" w:space="0" w:color="111111"/>
            </w:tcBorders>
          </w:tcPr>
          <w:p w14:paraId="2794AE4A"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10.0.0.6 /30</w:t>
            </w:r>
          </w:p>
        </w:tc>
        <w:tc>
          <w:tcPr>
            <w:tcW w:w="2280" w:type="dxa"/>
            <w:tcBorders>
              <w:top w:val="single" w:sz="6" w:space="0" w:color="111111"/>
              <w:left w:val="single" w:sz="6" w:space="0" w:color="111111"/>
              <w:bottom w:val="single" w:sz="6" w:space="0" w:color="111111"/>
              <w:right w:val="single" w:sz="6" w:space="0" w:color="111111"/>
            </w:tcBorders>
          </w:tcPr>
          <w:p w14:paraId="0DEF23BA"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10:6::1/64</w:t>
            </w:r>
          </w:p>
        </w:tc>
      </w:tr>
      <w:tr w:rsidR="00133C28" w14:paraId="26831A23" w14:textId="77777777" w:rsidTr="009157D1">
        <w:tc>
          <w:tcPr>
            <w:tcW w:w="1845" w:type="dxa"/>
            <w:vMerge/>
            <w:tcBorders>
              <w:top w:val="single" w:sz="6" w:space="0" w:color="111111"/>
              <w:left w:val="single" w:sz="6" w:space="0" w:color="111111"/>
              <w:bottom w:val="single" w:sz="6" w:space="0" w:color="111111"/>
              <w:right w:val="single" w:sz="6" w:space="0" w:color="111111"/>
            </w:tcBorders>
          </w:tcPr>
          <w:p w14:paraId="1C36FD81" w14:textId="77777777" w:rsidR="00133C28" w:rsidRDefault="00133C28" w:rsidP="009157D1"/>
        </w:tc>
        <w:tc>
          <w:tcPr>
            <w:tcW w:w="2115" w:type="dxa"/>
            <w:tcBorders>
              <w:top w:val="single" w:sz="6" w:space="0" w:color="111111"/>
              <w:left w:val="single" w:sz="6" w:space="0" w:color="111111"/>
              <w:bottom w:val="single" w:sz="6" w:space="0" w:color="111111"/>
              <w:right w:val="single" w:sz="6" w:space="0" w:color="111111"/>
            </w:tcBorders>
          </w:tcPr>
          <w:p w14:paraId="04A7FD1B" w14:textId="77777777" w:rsidR="00133C28" w:rsidRDefault="00133C28" w:rsidP="009157D1">
            <w:pPr>
              <w:rPr>
                <w:rFonts w:ascii="Helvetica" w:eastAsia="Helvetica" w:hAnsi="Helvetica" w:cs="Helvetica"/>
                <w:color w:val="222222"/>
                <w:sz w:val="25"/>
                <w:szCs w:val="25"/>
              </w:rPr>
            </w:pPr>
            <w:r w:rsidRPr="409CFD52">
              <w:rPr>
                <w:rFonts w:ascii="Helvetica" w:eastAsia="Helvetica" w:hAnsi="Helvetica" w:cs="Helvetica"/>
                <w:color w:val="222222"/>
                <w:sz w:val="25"/>
                <w:szCs w:val="25"/>
              </w:rPr>
              <w:t>G2</w:t>
            </w:r>
          </w:p>
        </w:tc>
        <w:tc>
          <w:tcPr>
            <w:tcW w:w="2070" w:type="dxa"/>
            <w:tcBorders>
              <w:top w:val="single" w:sz="6" w:space="0" w:color="111111"/>
              <w:left w:val="single" w:sz="6" w:space="0" w:color="111111"/>
              <w:bottom w:val="single" w:sz="6" w:space="0" w:color="111111"/>
              <w:right w:val="single" w:sz="6" w:space="0" w:color="111111"/>
            </w:tcBorders>
          </w:tcPr>
          <w:p w14:paraId="3BA5B3F9" w14:textId="77777777" w:rsidR="00133C28" w:rsidRDefault="00133C28" w:rsidP="009157D1">
            <w:pPr>
              <w:rPr>
                <w:rFonts w:ascii="Helvetica" w:eastAsia="Helvetica" w:hAnsi="Helvetica" w:cs="Helvetica"/>
                <w:color w:val="222222"/>
                <w:sz w:val="25"/>
                <w:szCs w:val="25"/>
              </w:rPr>
            </w:pPr>
            <w:r w:rsidRPr="409CFD52">
              <w:rPr>
                <w:rFonts w:ascii="Helvetica" w:eastAsia="Helvetica" w:hAnsi="Helvetica" w:cs="Helvetica"/>
                <w:color w:val="222222"/>
                <w:sz w:val="25"/>
                <w:szCs w:val="25"/>
              </w:rPr>
              <w:t>10.0.2.6 /30</w:t>
            </w:r>
          </w:p>
        </w:tc>
        <w:tc>
          <w:tcPr>
            <w:tcW w:w="2280" w:type="dxa"/>
            <w:tcBorders>
              <w:top w:val="single" w:sz="6" w:space="0" w:color="111111"/>
              <w:left w:val="single" w:sz="6" w:space="0" w:color="111111"/>
              <w:bottom w:val="single" w:sz="6" w:space="0" w:color="111111"/>
              <w:right w:val="single" w:sz="6" w:space="0" w:color="111111"/>
            </w:tcBorders>
          </w:tcPr>
          <w:p w14:paraId="5EF63604" w14:textId="77777777" w:rsidR="00133C28" w:rsidRDefault="00133C28" w:rsidP="009157D1">
            <w:pPr>
              <w:rPr>
                <w:rFonts w:ascii="Helvetica" w:eastAsia="Helvetica" w:hAnsi="Helvetica" w:cs="Helvetica"/>
                <w:color w:val="222222"/>
                <w:sz w:val="25"/>
                <w:szCs w:val="25"/>
              </w:rPr>
            </w:pPr>
            <w:r w:rsidRPr="409CFD52">
              <w:rPr>
                <w:rFonts w:ascii="Helvetica" w:eastAsia="Helvetica" w:hAnsi="Helvetica" w:cs="Helvetica"/>
                <w:color w:val="222222"/>
                <w:sz w:val="25"/>
                <w:szCs w:val="25"/>
              </w:rPr>
              <w:t>10:5::2 /64</w:t>
            </w:r>
          </w:p>
        </w:tc>
      </w:tr>
      <w:tr w:rsidR="00133C28" w14:paraId="68343ACB" w14:textId="77777777" w:rsidTr="009157D1">
        <w:tc>
          <w:tcPr>
            <w:tcW w:w="1845" w:type="dxa"/>
            <w:vMerge/>
            <w:tcBorders>
              <w:top w:val="single" w:sz="0" w:space="0" w:color="111111"/>
              <w:left w:val="single" w:sz="0" w:space="0" w:color="111111"/>
              <w:bottom w:val="single" w:sz="0" w:space="0" w:color="111111"/>
              <w:right w:val="single" w:sz="0" w:space="0" w:color="111111"/>
            </w:tcBorders>
            <w:vAlign w:val="center"/>
          </w:tcPr>
          <w:p w14:paraId="0E8E6CA9" w14:textId="77777777" w:rsidR="00133C28" w:rsidRDefault="00133C28" w:rsidP="009157D1"/>
        </w:tc>
        <w:tc>
          <w:tcPr>
            <w:tcW w:w="2115" w:type="dxa"/>
            <w:tcBorders>
              <w:top w:val="single" w:sz="6" w:space="0" w:color="111111"/>
              <w:left w:val="single" w:sz="6" w:space="0" w:color="111111"/>
              <w:bottom w:val="single" w:sz="6" w:space="0" w:color="111111"/>
              <w:right w:val="single" w:sz="6" w:space="0" w:color="111111"/>
            </w:tcBorders>
          </w:tcPr>
          <w:p w14:paraId="08EB4EDD"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Loopback 0</w:t>
            </w:r>
          </w:p>
          <w:p w14:paraId="463D21FE" w14:textId="77777777" w:rsidR="00133C28" w:rsidRDefault="00133C28" w:rsidP="009157D1">
            <w:pPr>
              <w:spacing w:line="259" w:lineRule="auto"/>
              <w:rPr>
                <w:rFonts w:ascii="Helvetica" w:eastAsia="Helvetica" w:hAnsi="Helvetica" w:cs="Helvetica"/>
                <w:color w:val="222222"/>
                <w:sz w:val="25"/>
                <w:szCs w:val="25"/>
              </w:rPr>
            </w:pPr>
          </w:p>
        </w:tc>
        <w:tc>
          <w:tcPr>
            <w:tcW w:w="2070" w:type="dxa"/>
            <w:tcBorders>
              <w:top w:val="single" w:sz="6" w:space="0" w:color="111111"/>
              <w:left w:val="single" w:sz="6" w:space="0" w:color="111111"/>
              <w:bottom w:val="single" w:sz="6" w:space="0" w:color="111111"/>
              <w:right w:val="single" w:sz="6" w:space="0" w:color="111111"/>
            </w:tcBorders>
          </w:tcPr>
          <w:p w14:paraId="324DDF79"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192.168.6.1 /24</w:t>
            </w:r>
          </w:p>
        </w:tc>
        <w:tc>
          <w:tcPr>
            <w:tcW w:w="2280" w:type="dxa"/>
            <w:tcBorders>
              <w:top w:val="single" w:sz="6" w:space="0" w:color="111111"/>
              <w:left w:val="single" w:sz="6" w:space="0" w:color="111111"/>
              <w:bottom w:val="single" w:sz="6" w:space="0" w:color="111111"/>
              <w:right w:val="single" w:sz="6" w:space="0" w:color="111111"/>
            </w:tcBorders>
          </w:tcPr>
          <w:p w14:paraId="7082E265"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100:6::1/64</w:t>
            </w:r>
          </w:p>
        </w:tc>
      </w:tr>
      <w:tr w:rsidR="00133C28" w14:paraId="568806FF" w14:textId="77777777" w:rsidTr="009157D1">
        <w:tc>
          <w:tcPr>
            <w:tcW w:w="1845" w:type="dxa"/>
            <w:vMerge w:val="restart"/>
            <w:tcBorders>
              <w:top w:val="single" w:sz="6" w:space="0" w:color="111111"/>
              <w:left w:val="single" w:sz="6" w:space="0" w:color="111111"/>
              <w:bottom w:val="single" w:sz="6" w:space="0" w:color="111111"/>
              <w:right w:val="single" w:sz="6" w:space="0" w:color="111111"/>
            </w:tcBorders>
          </w:tcPr>
          <w:p w14:paraId="36C0728F"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R7</w:t>
            </w:r>
          </w:p>
        </w:tc>
        <w:tc>
          <w:tcPr>
            <w:tcW w:w="2115" w:type="dxa"/>
            <w:tcBorders>
              <w:top w:val="single" w:sz="6" w:space="0" w:color="111111"/>
              <w:left w:val="single" w:sz="6" w:space="0" w:color="111111"/>
              <w:bottom w:val="single" w:sz="6" w:space="0" w:color="111111"/>
              <w:right w:val="single" w:sz="6" w:space="0" w:color="111111"/>
            </w:tcBorders>
          </w:tcPr>
          <w:p w14:paraId="0FF7B89C"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G1</w:t>
            </w:r>
          </w:p>
        </w:tc>
        <w:tc>
          <w:tcPr>
            <w:tcW w:w="2070" w:type="dxa"/>
            <w:tcBorders>
              <w:top w:val="single" w:sz="6" w:space="0" w:color="111111"/>
              <w:left w:val="single" w:sz="6" w:space="0" w:color="111111"/>
              <w:bottom w:val="single" w:sz="6" w:space="0" w:color="111111"/>
              <w:right w:val="single" w:sz="6" w:space="0" w:color="111111"/>
            </w:tcBorders>
          </w:tcPr>
          <w:p w14:paraId="2D71F84A"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10.0.0.5 /30</w:t>
            </w:r>
          </w:p>
        </w:tc>
        <w:tc>
          <w:tcPr>
            <w:tcW w:w="2280" w:type="dxa"/>
            <w:tcBorders>
              <w:top w:val="single" w:sz="6" w:space="0" w:color="111111"/>
              <w:left w:val="single" w:sz="6" w:space="0" w:color="111111"/>
              <w:bottom w:val="single" w:sz="6" w:space="0" w:color="111111"/>
              <w:right w:val="single" w:sz="6" w:space="0" w:color="111111"/>
            </w:tcBorders>
          </w:tcPr>
          <w:p w14:paraId="084EEA88" w14:textId="77777777" w:rsidR="00133C28" w:rsidRDefault="00133C28" w:rsidP="009157D1">
            <w:pPr>
              <w:spacing w:line="259" w:lineRule="auto"/>
              <w:rPr>
                <w:rFonts w:ascii="Helvetica" w:eastAsia="Helvetica" w:hAnsi="Helvetica" w:cs="Helvetica"/>
                <w:color w:val="222222"/>
                <w:sz w:val="25"/>
                <w:szCs w:val="25"/>
              </w:rPr>
            </w:pPr>
            <w:r w:rsidRPr="409CFD52">
              <w:rPr>
                <w:rFonts w:ascii="Helvetica" w:eastAsia="Helvetica" w:hAnsi="Helvetica" w:cs="Helvetica"/>
                <w:color w:val="222222"/>
                <w:sz w:val="25"/>
                <w:szCs w:val="25"/>
              </w:rPr>
              <w:t>10:6::2/64</w:t>
            </w:r>
          </w:p>
        </w:tc>
      </w:tr>
      <w:tr w:rsidR="00133C28" w14:paraId="6513B410" w14:textId="77777777" w:rsidTr="009157D1">
        <w:tc>
          <w:tcPr>
            <w:tcW w:w="1845" w:type="dxa"/>
            <w:vMerge/>
            <w:tcBorders>
              <w:top w:val="single" w:sz="6" w:space="0" w:color="111111"/>
              <w:left w:val="single" w:sz="6" w:space="0" w:color="111111"/>
              <w:bottom w:val="single" w:sz="6" w:space="0" w:color="111111"/>
              <w:right w:val="single" w:sz="6" w:space="0" w:color="111111"/>
            </w:tcBorders>
          </w:tcPr>
          <w:p w14:paraId="3B814931" w14:textId="77777777" w:rsidR="00133C28" w:rsidRDefault="00133C28" w:rsidP="009157D1"/>
        </w:tc>
        <w:tc>
          <w:tcPr>
            <w:tcW w:w="2115" w:type="dxa"/>
            <w:tcBorders>
              <w:top w:val="single" w:sz="6" w:space="0" w:color="111111"/>
              <w:left w:val="single" w:sz="6" w:space="0" w:color="111111"/>
              <w:bottom w:val="single" w:sz="6" w:space="0" w:color="111111"/>
              <w:right w:val="single" w:sz="6" w:space="0" w:color="111111"/>
            </w:tcBorders>
          </w:tcPr>
          <w:p w14:paraId="69E1AD7F" w14:textId="77777777" w:rsidR="00133C28" w:rsidRDefault="00133C28" w:rsidP="009157D1">
            <w:pPr>
              <w:rPr>
                <w:rFonts w:ascii="Helvetica" w:eastAsia="Helvetica" w:hAnsi="Helvetica" w:cs="Helvetica"/>
                <w:color w:val="222222"/>
                <w:sz w:val="25"/>
                <w:szCs w:val="25"/>
              </w:rPr>
            </w:pPr>
            <w:r w:rsidRPr="409CFD52">
              <w:rPr>
                <w:rFonts w:ascii="Helvetica" w:eastAsia="Helvetica" w:hAnsi="Helvetica" w:cs="Helvetica"/>
                <w:color w:val="222222"/>
                <w:sz w:val="25"/>
                <w:szCs w:val="25"/>
              </w:rPr>
              <w:t>Loopback 0</w:t>
            </w:r>
          </w:p>
        </w:tc>
        <w:tc>
          <w:tcPr>
            <w:tcW w:w="2070" w:type="dxa"/>
            <w:tcBorders>
              <w:top w:val="single" w:sz="6" w:space="0" w:color="111111"/>
              <w:left w:val="single" w:sz="6" w:space="0" w:color="111111"/>
              <w:bottom w:val="single" w:sz="6" w:space="0" w:color="111111"/>
              <w:right w:val="single" w:sz="6" w:space="0" w:color="111111"/>
            </w:tcBorders>
          </w:tcPr>
          <w:p w14:paraId="11C9D308" w14:textId="77777777" w:rsidR="00133C28" w:rsidRDefault="00133C28" w:rsidP="009157D1">
            <w:pPr>
              <w:rPr>
                <w:rFonts w:ascii="Helvetica" w:eastAsia="Helvetica" w:hAnsi="Helvetica" w:cs="Helvetica"/>
                <w:color w:val="222222"/>
                <w:sz w:val="25"/>
                <w:szCs w:val="25"/>
              </w:rPr>
            </w:pPr>
            <w:r w:rsidRPr="409CFD52">
              <w:rPr>
                <w:rFonts w:ascii="Helvetica" w:eastAsia="Helvetica" w:hAnsi="Helvetica" w:cs="Helvetica"/>
                <w:color w:val="222222"/>
                <w:sz w:val="25"/>
                <w:szCs w:val="25"/>
              </w:rPr>
              <w:t>192.168.7.1 /24</w:t>
            </w:r>
          </w:p>
        </w:tc>
        <w:tc>
          <w:tcPr>
            <w:tcW w:w="2280" w:type="dxa"/>
            <w:tcBorders>
              <w:top w:val="single" w:sz="6" w:space="0" w:color="111111"/>
              <w:left w:val="single" w:sz="6" w:space="0" w:color="111111"/>
              <w:bottom w:val="single" w:sz="6" w:space="0" w:color="111111"/>
              <w:right w:val="single" w:sz="6" w:space="0" w:color="111111"/>
            </w:tcBorders>
          </w:tcPr>
          <w:p w14:paraId="06B190FB" w14:textId="77777777" w:rsidR="00133C28" w:rsidRDefault="00133C28" w:rsidP="009157D1">
            <w:pPr>
              <w:rPr>
                <w:rFonts w:ascii="Helvetica" w:eastAsia="Helvetica" w:hAnsi="Helvetica" w:cs="Helvetica"/>
                <w:color w:val="222222"/>
                <w:sz w:val="25"/>
                <w:szCs w:val="25"/>
              </w:rPr>
            </w:pPr>
            <w:r w:rsidRPr="409CFD52">
              <w:rPr>
                <w:rFonts w:ascii="Helvetica" w:eastAsia="Helvetica" w:hAnsi="Helvetica" w:cs="Helvetica"/>
                <w:color w:val="222222"/>
                <w:sz w:val="25"/>
                <w:szCs w:val="25"/>
              </w:rPr>
              <w:t>100:7::1/64</w:t>
            </w:r>
          </w:p>
        </w:tc>
      </w:tr>
    </w:tbl>
    <w:p w14:paraId="3FEFC392" w14:textId="77777777" w:rsidR="00133C28" w:rsidRDefault="00133C28" w:rsidP="00133C28">
      <w:r>
        <w:rPr>
          <w:noProof/>
        </w:rPr>
        <w:drawing>
          <wp:inline distT="0" distB="0" distL="0" distR="0" wp14:anchorId="66CFC0A3" wp14:editId="4B1E1A4F">
            <wp:extent cx="4171950" cy="2057400"/>
            <wp:effectExtent l="0" t="0" r="0" b="0"/>
            <wp:docPr id="333074643" name="Picture 333074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71950" cy="2057400"/>
                    </a:xfrm>
                    <a:prstGeom prst="rect">
                      <a:avLst/>
                    </a:prstGeom>
                  </pic:spPr>
                </pic:pic>
              </a:graphicData>
            </a:graphic>
          </wp:inline>
        </w:drawing>
      </w:r>
    </w:p>
    <w:p w14:paraId="6C2E983F" w14:textId="77777777" w:rsidR="00133C28" w:rsidRDefault="00133C28" w:rsidP="00133C28">
      <w:pPr>
        <w:rPr>
          <w:rFonts w:ascii="Times New Roman" w:eastAsia="Times New Roman" w:hAnsi="Times New Roman" w:cs="Times New Roman"/>
          <w:color w:val="000000" w:themeColor="text1"/>
          <w:sz w:val="24"/>
          <w:szCs w:val="24"/>
        </w:rPr>
      </w:pPr>
      <w:r w:rsidRPr="409CFD52">
        <w:rPr>
          <w:rFonts w:ascii="Times New Roman" w:eastAsia="Times New Roman" w:hAnsi="Times New Roman" w:cs="Times New Roman"/>
          <w:b/>
          <w:bCs/>
          <w:color w:val="000000" w:themeColor="text1"/>
          <w:sz w:val="24"/>
          <w:szCs w:val="24"/>
        </w:rPr>
        <w:t>Configurations</w:t>
      </w:r>
    </w:p>
    <w:p w14:paraId="52938B6B" w14:textId="77777777" w:rsidR="00133C28" w:rsidRDefault="00133C28" w:rsidP="00133C28">
      <w:pPr>
        <w:rPr>
          <w:rFonts w:ascii="Times New Roman" w:eastAsia="Times New Roman" w:hAnsi="Times New Roman" w:cs="Times New Roman"/>
          <w:color w:val="000000" w:themeColor="text1"/>
          <w:sz w:val="36"/>
          <w:szCs w:val="36"/>
        </w:rPr>
      </w:pPr>
      <w:r w:rsidRPr="409CFD52">
        <w:rPr>
          <w:rFonts w:ascii="Times New Roman" w:eastAsia="Times New Roman" w:hAnsi="Times New Roman" w:cs="Times New Roman"/>
          <w:b/>
          <w:bCs/>
          <w:color w:val="000000" w:themeColor="text1"/>
          <w:sz w:val="36"/>
          <w:szCs w:val="36"/>
          <w:u w:val="single"/>
        </w:rPr>
        <w:t>Router 1</w:t>
      </w:r>
    </w:p>
    <w:p w14:paraId="01585C52" w14:textId="77777777" w:rsidR="00133C28" w:rsidRDefault="00133C28" w:rsidP="00133C28">
      <w:pPr>
        <w:rPr>
          <w:rFonts w:ascii="Courier New" w:eastAsia="Courier New" w:hAnsi="Courier New" w:cs="Courier New"/>
          <w:color w:val="000000" w:themeColor="text1"/>
          <w:sz w:val="24"/>
          <w:szCs w:val="24"/>
        </w:rPr>
      </w:pPr>
      <w:r w:rsidRPr="409CFD52">
        <w:rPr>
          <w:rFonts w:ascii="Courier New" w:eastAsia="Courier New" w:hAnsi="Courier New" w:cs="Courier New"/>
          <w:b/>
          <w:bCs/>
          <w:color w:val="000000" w:themeColor="text1"/>
          <w:sz w:val="24"/>
          <w:szCs w:val="24"/>
          <w:u w:val="single"/>
        </w:rPr>
        <w:t>show run</w:t>
      </w:r>
    </w:p>
    <w:p w14:paraId="35DA5E1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R1#show run</w:t>
      </w:r>
    </w:p>
    <w:p w14:paraId="1558DAA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Building configuration...</w:t>
      </w:r>
    </w:p>
    <w:p w14:paraId="0CC8D10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
    <w:p w14:paraId="0F0787E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Current configuration : 3847 bytes</w:t>
      </w:r>
    </w:p>
    <w:p w14:paraId="2EF68A8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432C56E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Last configuration change at 16:11:55 UTC Fri Jan 28</w:t>
      </w:r>
      <w:proofErr w:type="gramStart"/>
      <w:r w:rsidRPr="409CFD52">
        <w:rPr>
          <w:rFonts w:ascii="Courier New" w:eastAsia="Courier New" w:hAnsi="Courier New" w:cs="Courier New"/>
          <w:color w:val="000000" w:themeColor="text1"/>
          <w:sz w:val="24"/>
          <w:szCs w:val="24"/>
        </w:rPr>
        <w:t xml:space="preserve"> 2022</w:t>
      </w:r>
      <w:proofErr w:type="gramEnd"/>
    </w:p>
    <w:p w14:paraId="170F705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4655232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version 16.9</w:t>
      </w:r>
    </w:p>
    <w:p w14:paraId="4B316FF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service timestamps debug datetime msec</w:t>
      </w:r>
    </w:p>
    <w:p w14:paraId="42A0714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service timestamps log datetime msec</w:t>
      </w:r>
    </w:p>
    <w:p w14:paraId="20268CE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platform </w:t>
      </w:r>
      <w:proofErr w:type="spellStart"/>
      <w:r w:rsidRPr="409CFD52">
        <w:rPr>
          <w:rFonts w:ascii="Courier New" w:eastAsia="Courier New" w:hAnsi="Courier New" w:cs="Courier New"/>
          <w:color w:val="000000" w:themeColor="text1"/>
          <w:sz w:val="24"/>
          <w:szCs w:val="24"/>
        </w:rPr>
        <w:t>qfp</w:t>
      </w:r>
      <w:proofErr w:type="spellEnd"/>
      <w:r w:rsidRPr="409CFD52">
        <w:rPr>
          <w:rFonts w:ascii="Courier New" w:eastAsia="Courier New" w:hAnsi="Courier New" w:cs="Courier New"/>
          <w:color w:val="000000" w:themeColor="text1"/>
          <w:sz w:val="24"/>
          <w:szCs w:val="24"/>
        </w:rPr>
        <w:t xml:space="preserve"> utilization monitor load 80</w:t>
      </w:r>
    </w:p>
    <w:p w14:paraId="01F776A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platform punt-keepalive disable-kernel-core</w:t>
      </w:r>
    </w:p>
    <w:p w14:paraId="0D8F68C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platform console serial</w:t>
      </w:r>
    </w:p>
    <w:p w14:paraId="51B3E6D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7DABFF0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hostname R1</w:t>
      </w:r>
    </w:p>
    <w:p w14:paraId="4A63947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943B33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boot-start-marker</w:t>
      </w:r>
    </w:p>
    <w:p w14:paraId="653EDC8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boot-end-marker</w:t>
      </w:r>
    </w:p>
    <w:p w14:paraId="379E426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4D66B88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w:t>
      </w:r>
      <w:proofErr w:type="spellStart"/>
      <w:r w:rsidRPr="409CFD52">
        <w:rPr>
          <w:rFonts w:ascii="Courier New" w:eastAsia="Courier New" w:hAnsi="Courier New" w:cs="Courier New"/>
          <w:color w:val="000000" w:themeColor="text1"/>
          <w:sz w:val="24"/>
          <w:szCs w:val="24"/>
        </w:rPr>
        <w:t>aaa</w:t>
      </w:r>
      <w:proofErr w:type="spellEnd"/>
      <w:r w:rsidRPr="409CFD52">
        <w:rPr>
          <w:rFonts w:ascii="Courier New" w:eastAsia="Courier New" w:hAnsi="Courier New" w:cs="Courier New"/>
          <w:color w:val="000000" w:themeColor="text1"/>
          <w:sz w:val="24"/>
          <w:szCs w:val="24"/>
        </w:rPr>
        <w:t xml:space="preserve"> </w:t>
      </w:r>
      <w:proofErr w:type="gramStart"/>
      <w:r w:rsidRPr="409CFD52">
        <w:rPr>
          <w:rFonts w:ascii="Courier New" w:eastAsia="Courier New" w:hAnsi="Courier New" w:cs="Courier New"/>
          <w:color w:val="000000" w:themeColor="text1"/>
          <w:sz w:val="24"/>
          <w:szCs w:val="24"/>
        </w:rPr>
        <w:t>new-model</w:t>
      </w:r>
      <w:proofErr w:type="gramEnd"/>
    </w:p>
    <w:p w14:paraId="78C1A24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377A6C9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login on-success log</w:t>
      </w:r>
    </w:p>
    <w:p w14:paraId="6EA4695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346B21C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subscriber templating</w:t>
      </w:r>
    </w:p>
    <w:p w14:paraId="0CFC899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4F384B9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ipv6 </w:t>
      </w:r>
      <w:proofErr w:type="gramStart"/>
      <w:r w:rsidRPr="409CFD52">
        <w:rPr>
          <w:rFonts w:ascii="Courier New" w:eastAsia="Courier New" w:hAnsi="Courier New" w:cs="Courier New"/>
          <w:color w:val="000000" w:themeColor="text1"/>
          <w:sz w:val="24"/>
          <w:szCs w:val="24"/>
        </w:rPr>
        <w:t>unicast-routing</w:t>
      </w:r>
      <w:proofErr w:type="gramEnd"/>
    </w:p>
    <w:p w14:paraId="3DB7B2F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multilink bundle-name authenticated</w:t>
      </w:r>
    </w:p>
    <w:p w14:paraId="4B5AB8C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726E8EF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crypto </w:t>
      </w:r>
      <w:proofErr w:type="spellStart"/>
      <w:r w:rsidRPr="409CFD52">
        <w:rPr>
          <w:rFonts w:ascii="Courier New" w:eastAsia="Courier New" w:hAnsi="Courier New" w:cs="Courier New"/>
          <w:color w:val="000000" w:themeColor="text1"/>
          <w:sz w:val="24"/>
          <w:szCs w:val="24"/>
        </w:rPr>
        <w:t>pki</w:t>
      </w:r>
      <w:proofErr w:type="spellEnd"/>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trustpoint</w:t>
      </w:r>
      <w:proofErr w:type="spellEnd"/>
      <w:r w:rsidRPr="409CFD52">
        <w:rPr>
          <w:rFonts w:ascii="Courier New" w:eastAsia="Courier New" w:hAnsi="Courier New" w:cs="Courier New"/>
          <w:color w:val="000000" w:themeColor="text1"/>
          <w:sz w:val="24"/>
          <w:szCs w:val="24"/>
        </w:rPr>
        <w:t xml:space="preserve"> TP-self-signed-1237836489</w:t>
      </w:r>
    </w:p>
    <w:p w14:paraId="166F852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enrollment </w:t>
      </w:r>
      <w:proofErr w:type="spellStart"/>
      <w:r w:rsidRPr="409CFD52">
        <w:rPr>
          <w:rFonts w:ascii="Courier New" w:eastAsia="Courier New" w:hAnsi="Courier New" w:cs="Courier New"/>
          <w:color w:val="000000" w:themeColor="text1"/>
          <w:sz w:val="24"/>
          <w:szCs w:val="24"/>
        </w:rPr>
        <w:t>selfsigned</w:t>
      </w:r>
      <w:proofErr w:type="spellEnd"/>
    </w:p>
    <w:p w14:paraId="4F54FB7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subject-name </w:t>
      </w:r>
      <w:proofErr w:type="spellStart"/>
      <w:r w:rsidRPr="409CFD52">
        <w:rPr>
          <w:rFonts w:ascii="Courier New" w:eastAsia="Courier New" w:hAnsi="Courier New" w:cs="Courier New"/>
          <w:color w:val="000000" w:themeColor="text1"/>
          <w:sz w:val="24"/>
          <w:szCs w:val="24"/>
        </w:rPr>
        <w:t>cn</w:t>
      </w:r>
      <w:proofErr w:type="spellEnd"/>
      <w:r w:rsidRPr="409CFD52">
        <w:rPr>
          <w:rFonts w:ascii="Courier New" w:eastAsia="Courier New" w:hAnsi="Courier New" w:cs="Courier New"/>
          <w:color w:val="000000" w:themeColor="text1"/>
          <w:sz w:val="24"/>
          <w:szCs w:val="24"/>
        </w:rPr>
        <w:t>=IOS-Self-Signed-Certificate-1237836489</w:t>
      </w:r>
    </w:p>
    <w:p w14:paraId="0A40088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revocation-check none</w:t>
      </w:r>
    </w:p>
    <w:p w14:paraId="559500E2"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rsakeypair</w:t>
      </w:r>
      <w:proofErr w:type="spellEnd"/>
      <w:r w:rsidRPr="409CFD52">
        <w:rPr>
          <w:rFonts w:ascii="Courier New" w:eastAsia="Courier New" w:hAnsi="Courier New" w:cs="Courier New"/>
          <w:color w:val="000000" w:themeColor="text1"/>
          <w:sz w:val="24"/>
          <w:szCs w:val="24"/>
        </w:rPr>
        <w:t xml:space="preserve"> TP-self-signed-1237836489</w:t>
      </w:r>
    </w:p>
    <w:p w14:paraId="504FBB0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1DC644E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crypto </w:t>
      </w:r>
      <w:proofErr w:type="spellStart"/>
      <w:r w:rsidRPr="409CFD52">
        <w:rPr>
          <w:rFonts w:ascii="Courier New" w:eastAsia="Courier New" w:hAnsi="Courier New" w:cs="Courier New"/>
          <w:color w:val="000000" w:themeColor="text1"/>
          <w:sz w:val="24"/>
          <w:szCs w:val="24"/>
        </w:rPr>
        <w:t>pki</w:t>
      </w:r>
      <w:proofErr w:type="spellEnd"/>
      <w:r w:rsidRPr="409CFD52">
        <w:rPr>
          <w:rFonts w:ascii="Courier New" w:eastAsia="Courier New" w:hAnsi="Courier New" w:cs="Courier New"/>
          <w:color w:val="000000" w:themeColor="text1"/>
          <w:sz w:val="24"/>
          <w:szCs w:val="24"/>
        </w:rPr>
        <w:t xml:space="preserve"> certificate chain TP-self-signed-1237836489</w:t>
      </w:r>
    </w:p>
    <w:p w14:paraId="5A4EDB9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certificate self-signed 01</w:t>
      </w:r>
    </w:p>
    <w:p w14:paraId="1E4BF39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30820330 30820218 A0030201 02020101 300D0609 2A864886 F70D0101 05050030</w:t>
      </w:r>
    </w:p>
    <w:p w14:paraId="62CDEF9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31312F30 2D060355 04031326 494F532D 53656C66 2D536967 6E65642D 43657274</w:t>
      </w:r>
    </w:p>
    <w:p w14:paraId="116CF24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69666963 6174652D 31323337 38333634 3839301E 170D3231 31323032 31383237</w:t>
      </w:r>
    </w:p>
    <w:p w14:paraId="1B97951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 xml:space="preserve">  30365A17 0D333030 31303130 30303030 305A3031 312F302D 06035504 03132649</w:t>
      </w:r>
    </w:p>
    <w:p w14:paraId="2140550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4F532D53 656C662D 5369676E 65642D43 65727469 66696361 74652D31 32333738</w:t>
      </w:r>
    </w:p>
    <w:p w14:paraId="3C0A98B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33363438 39308201 22300D06 092A8648 86F70D01 01010500 0382010F 00308201</w:t>
      </w:r>
    </w:p>
    <w:p w14:paraId="7D90FCD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0A028201 0100C760 EBC0FE29 F7E32A8F 4B8BF38E 2A82EAC2 A6E31DF8 F490FB22</w:t>
      </w:r>
    </w:p>
    <w:p w14:paraId="3E40C0F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8DC8196D 3C4AF1E8 5DCBE8D1 BE26EA0E 30CAC9D2 AD15B0C0 C2800ACB 0F3A2A73</w:t>
      </w:r>
    </w:p>
    <w:p w14:paraId="5536825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B0B49B58 C8B4256F 9BA3E796 5773FFEA 65EC4776 42A7C57C EE1BE388 71383DF1</w:t>
      </w:r>
    </w:p>
    <w:p w14:paraId="2733249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2BB74A18 9B03654B 97317D8C E156E5FF 48B58198 2578B244 3C9B91C6 FCE35ABF</w:t>
      </w:r>
    </w:p>
    <w:p w14:paraId="700E83C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46663083 33ABAA79 74827341 0D7B40C5 5ECC7984 0FDC9350 21429BAC 2C6D091A</w:t>
      </w:r>
    </w:p>
    <w:p w14:paraId="77E320F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41655EF0 553C6722 A0619801 D0838BB2 E5ECA0D5 BE8B8E1D 46A3785A 49ECCF42</w:t>
      </w:r>
    </w:p>
    <w:p w14:paraId="5F75A21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3A26ED6F B64C2C1F 2A6A6D0E 59919DFC F1BF5ADF 91031FFA 8A6985CE 2A1671A5</w:t>
      </w:r>
    </w:p>
    <w:p w14:paraId="3ED822E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77919CAF 9A9306CB 2A130A11 1BF5FA72 F625370F 4600FAF8 21A531C4 9DABBBBA</w:t>
      </w:r>
    </w:p>
    <w:p w14:paraId="04BFA38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60EA1FAC 29C30203 010001A3 53305130 0F060355 1D130101 FF040530 030101FF</w:t>
      </w:r>
    </w:p>
    <w:p w14:paraId="46F140F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301F0603 551D2304 18301680 146E246F E90A4829 387FA423 40FA04AF CB38BDED</w:t>
      </w:r>
    </w:p>
    <w:p w14:paraId="305541A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30301D06 03551D0E 04160414 6E246FE9 0A482938 7FA42340 FA04AFCB 38BDED30</w:t>
      </w:r>
    </w:p>
    <w:p w14:paraId="51C4974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300D0609 2A864886 F70D0101 05050003 82010100 4B0A0391 C11F50C1 0C5B7115</w:t>
      </w:r>
    </w:p>
    <w:p w14:paraId="7DEC896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8FE927F0 03090108 FFE055A2 6F651F3C 21533AD3 3B3CA402 9A9A31FD D98F4CBA</w:t>
      </w:r>
    </w:p>
    <w:p w14:paraId="76605C5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71641198 4C66147A F0982E8D 59F518D7 9A763B27 F3EE5CC1 8ABA1A18 0F0E7A88</w:t>
      </w:r>
    </w:p>
    <w:p w14:paraId="69C304F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1DAC007E 5547490E 66ECBB3E 4A78D3F2 52C9A061 E222D156 2406A816 A21490BA</w:t>
      </w:r>
    </w:p>
    <w:p w14:paraId="79A25AB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BB5E1AB8 10B27009 611FC632 E31CF7CD 33281C0E A36A4839 DDB42266 32FE4B3C</w:t>
      </w:r>
    </w:p>
    <w:p w14:paraId="647ECFE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 xml:space="preserve">  3F2F6865 96343D5D 22947F7F CA9A7E80 50A02A6E E2910488 60D62BD8 960F0F72</w:t>
      </w:r>
    </w:p>
    <w:p w14:paraId="6FFBD92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B608C831 3C124066 9A27C1CB 13BB7508 A4D813AC 980DDE03 4E9CD496 BC48611E</w:t>
      </w:r>
    </w:p>
    <w:p w14:paraId="2BC71C3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F431369D 4DDE2BB0 B699EB5F 12914767 E13E590F 89238D29 237D3C1D 5F6C7DFD</w:t>
      </w:r>
    </w:p>
    <w:p w14:paraId="1091481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7F4E8541 89FB3035 4A86B8A5 01789A50 CD07F942</w:t>
      </w:r>
    </w:p>
    <w:p w14:paraId="3086537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quit</w:t>
      </w:r>
    </w:p>
    <w:p w14:paraId="2C3E062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27DF56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license </w:t>
      </w:r>
      <w:proofErr w:type="spellStart"/>
      <w:r w:rsidRPr="409CFD52">
        <w:rPr>
          <w:rFonts w:ascii="Courier New" w:eastAsia="Courier New" w:hAnsi="Courier New" w:cs="Courier New"/>
          <w:color w:val="000000" w:themeColor="text1"/>
          <w:sz w:val="24"/>
          <w:szCs w:val="24"/>
        </w:rPr>
        <w:t>udi</w:t>
      </w:r>
      <w:proofErr w:type="spellEnd"/>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pid</w:t>
      </w:r>
      <w:proofErr w:type="spellEnd"/>
      <w:r w:rsidRPr="409CFD52">
        <w:rPr>
          <w:rFonts w:ascii="Courier New" w:eastAsia="Courier New" w:hAnsi="Courier New" w:cs="Courier New"/>
          <w:color w:val="000000" w:themeColor="text1"/>
          <w:sz w:val="24"/>
          <w:szCs w:val="24"/>
        </w:rPr>
        <w:t xml:space="preserve"> CSR1000V </w:t>
      </w:r>
      <w:proofErr w:type="spellStart"/>
      <w:r w:rsidRPr="409CFD52">
        <w:rPr>
          <w:rFonts w:ascii="Courier New" w:eastAsia="Courier New" w:hAnsi="Courier New" w:cs="Courier New"/>
          <w:color w:val="000000" w:themeColor="text1"/>
          <w:sz w:val="24"/>
          <w:szCs w:val="24"/>
        </w:rPr>
        <w:t>sn</w:t>
      </w:r>
      <w:proofErr w:type="spellEnd"/>
      <w:r w:rsidRPr="409CFD52">
        <w:rPr>
          <w:rFonts w:ascii="Courier New" w:eastAsia="Courier New" w:hAnsi="Courier New" w:cs="Courier New"/>
          <w:color w:val="000000" w:themeColor="text1"/>
          <w:sz w:val="24"/>
          <w:szCs w:val="24"/>
        </w:rPr>
        <w:t xml:space="preserve"> 9GZ1GHZN9DG</w:t>
      </w:r>
    </w:p>
    <w:p w14:paraId="153C735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license smart </w:t>
      </w:r>
      <w:proofErr w:type="gramStart"/>
      <w:r w:rsidRPr="409CFD52">
        <w:rPr>
          <w:rFonts w:ascii="Courier New" w:eastAsia="Courier New" w:hAnsi="Courier New" w:cs="Courier New"/>
          <w:color w:val="000000" w:themeColor="text1"/>
          <w:sz w:val="24"/>
          <w:szCs w:val="24"/>
        </w:rPr>
        <w:t>enable</w:t>
      </w:r>
      <w:proofErr w:type="gramEnd"/>
    </w:p>
    <w:p w14:paraId="4B20D0C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diagnostic bootup level minimal</w:t>
      </w:r>
    </w:p>
    <w:p w14:paraId="44F640C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361FEE0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spanning-tree extend system-id</w:t>
      </w:r>
    </w:p>
    <w:p w14:paraId="01FA82C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027864D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redundancy</w:t>
      </w:r>
    </w:p>
    <w:p w14:paraId="5FC13D5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135AE3A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Loopback0</w:t>
      </w:r>
    </w:p>
    <w:p w14:paraId="20DD5B6F"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 192.168.1.1 255.255.255.0</w:t>
      </w:r>
    </w:p>
    <w:p w14:paraId="6709874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ipv6 address 100:1::1/64</w:t>
      </w:r>
    </w:p>
    <w:p w14:paraId="739722A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ipv6 </w:t>
      </w: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10</w:t>
      </w:r>
    </w:p>
    <w:p w14:paraId="0819508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4E3378F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GigabitEthernet1</w:t>
      </w:r>
    </w:p>
    <w:p w14:paraId="27B3F2AC"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 10.0.0.1 255.255.255.252</w:t>
      </w:r>
    </w:p>
    <w:p w14:paraId="3D7175A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negotiation auto</w:t>
      </w:r>
    </w:p>
    <w:p w14:paraId="44BB078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ipv6 address 10:1::1/64</w:t>
      </w:r>
    </w:p>
    <w:p w14:paraId="561C453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ipv6 </w:t>
      </w: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10</w:t>
      </w:r>
    </w:p>
    <w:p w14:paraId="15984F4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mop enabled</w:t>
      </w:r>
    </w:p>
    <w:p w14:paraId="0F256F9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mop </w:t>
      </w:r>
      <w:proofErr w:type="spellStart"/>
      <w:r w:rsidRPr="409CFD52">
        <w:rPr>
          <w:rFonts w:ascii="Courier New" w:eastAsia="Courier New" w:hAnsi="Courier New" w:cs="Courier New"/>
          <w:color w:val="000000" w:themeColor="text1"/>
          <w:sz w:val="24"/>
          <w:szCs w:val="24"/>
        </w:rPr>
        <w:t>sysid</w:t>
      </w:r>
      <w:proofErr w:type="spellEnd"/>
    </w:p>
    <w:p w14:paraId="2A37D5A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3B0CCFB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GigabitEthernet2</w:t>
      </w:r>
    </w:p>
    <w:p w14:paraId="7589B46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w:t>
      </w: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w:t>
      </w:r>
    </w:p>
    <w:p w14:paraId="3EDC0A6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shutdown</w:t>
      </w:r>
    </w:p>
    <w:p w14:paraId="1A88B41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negotiation auto</w:t>
      </w:r>
    </w:p>
    <w:p w14:paraId="0970BA0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no mop enabled</w:t>
      </w:r>
    </w:p>
    <w:p w14:paraId="449E88A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mop </w:t>
      </w:r>
      <w:proofErr w:type="spellStart"/>
      <w:r w:rsidRPr="409CFD52">
        <w:rPr>
          <w:rFonts w:ascii="Courier New" w:eastAsia="Courier New" w:hAnsi="Courier New" w:cs="Courier New"/>
          <w:color w:val="000000" w:themeColor="text1"/>
          <w:sz w:val="24"/>
          <w:szCs w:val="24"/>
        </w:rPr>
        <w:t>sysid</w:t>
      </w:r>
      <w:proofErr w:type="spellEnd"/>
    </w:p>
    <w:p w14:paraId="10EE034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1601927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GigabitEthernet3</w:t>
      </w:r>
    </w:p>
    <w:p w14:paraId="555DA65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w:t>
      </w: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w:t>
      </w:r>
    </w:p>
    <w:p w14:paraId="04C43FA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shutdown</w:t>
      </w:r>
    </w:p>
    <w:p w14:paraId="77CA21B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negotiation auto</w:t>
      </w:r>
    </w:p>
    <w:p w14:paraId="207D1B1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mop enabled</w:t>
      </w:r>
    </w:p>
    <w:p w14:paraId="7A85FE1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mop </w:t>
      </w:r>
      <w:proofErr w:type="spellStart"/>
      <w:r w:rsidRPr="409CFD52">
        <w:rPr>
          <w:rFonts w:ascii="Courier New" w:eastAsia="Courier New" w:hAnsi="Courier New" w:cs="Courier New"/>
          <w:color w:val="000000" w:themeColor="text1"/>
          <w:sz w:val="24"/>
          <w:szCs w:val="24"/>
        </w:rPr>
        <w:t>sysid</w:t>
      </w:r>
      <w:proofErr w:type="spellEnd"/>
    </w:p>
    <w:p w14:paraId="0171173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A954E3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GigabitEthernet4</w:t>
      </w:r>
    </w:p>
    <w:p w14:paraId="7CE6394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w:t>
      </w: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w:t>
      </w:r>
    </w:p>
    <w:p w14:paraId="2730E91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shutdown</w:t>
      </w:r>
    </w:p>
    <w:p w14:paraId="1A6AA7C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negotiation auto</w:t>
      </w:r>
    </w:p>
    <w:p w14:paraId="08B2DB9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mop enabled</w:t>
      </w:r>
    </w:p>
    <w:p w14:paraId="509E7A4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mop </w:t>
      </w:r>
      <w:proofErr w:type="spellStart"/>
      <w:r w:rsidRPr="409CFD52">
        <w:rPr>
          <w:rFonts w:ascii="Courier New" w:eastAsia="Courier New" w:hAnsi="Courier New" w:cs="Courier New"/>
          <w:color w:val="000000" w:themeColor="text1"/>
          <w:sz w:val="24"/>
          <w:szCs w:val="24"/>
        </w:rPr>
        <w:t>sysid</w:t>
      </w:r>
      <w:proofErr w:type="spellEnd"/>
    </w:p>
    <w:p w14:paraId="6AC5FAD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4835E0E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router </w:t>
      </w: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1</w:t>
      </w:r>
    </w:p>
    <w:p w14:paraId="5601D80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network 10.0.0.0 0.0.0.3</w:t>
      </w:r>
    </w:p>
    <w:p w14:paraId="1FCA7EA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network 192.168.1.0</w:t>
      </w:r>
    </w:p>
    <w:p w14:paraId="3668D5C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EDD4333"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forward-protocol </w:t>
      </w:r>
      <w:proofErr w:type="spellStart"/>
      <w:r w:rsidRPr="409CFD52">
        <w:rPr>
          <w:rFonts w:ascii="Courier New" w:eastAsia="Courier New" w:hAnsi="Courier New" w:cs="Courier New"/>
          <w:color w:val="000000" w:themeColor="text1"/>
          <w:sz w:val="24"/>
          <w:szCs w:val="24"/>
        </w:rPr>
        <w:t>nd</w:t>
      </w:r>
      <w:proofErr w:type="spellEnd"/>
    </w:p>
    <w:p w14:paraId="3967DF8F"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http server</w:t>
      </w:r>
    </w:p>
    <w:p w14:paraId="60F8374E"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http authentication local</w:t>
      </w:r>
    </w:p>
    <w:p w14:paraId="2D6E9AAE"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http </w:t>
      </w:r>
      <w:proofErr w:type="gramStart"/>
      <w:r w:rsidRPr="409CFD52">
        <w:rPr>
          <w:rFonts w:ascii="Courier New" w:eastAsia="Courier New" w:hAnsi="Courier New" w:cs="Courier New"/>
          <w:color w:val="000000" w:themeColor="text1"/>
          <w:sz w:val="24"/>
          <w:szCs w:val="24"/>
        </w:rPr>
        <w:t>secure-server</w:t>
      </w:r>
      <w:proofErr w:type="gramEnd"/>
    </w:p>
    <w:p w14:paraId="0730DBE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78710CD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ipv6 router </w:t>
      </w: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10</w:t>
      </w:r>
    </w:p>
    <w:p w14:paraId="2405E7AD"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router-id 1.1.1.1</w:t>
      </w:r>
    </w:p>
    <w:p w14:paraId="1195966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32B82DA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ipv6 router </w:t>
      </w: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1</w:t>
      </w:r>
    </w:p>
    <w:p w14:paraId="5EBD6FDC"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router-id 1.1.1.1</w:t>
      </w:r>
    </w:p>
    <w:p w14:paraId="24792A3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redistribute connected</w:t>
      </w:r>
    </w:p>
    <w:p w14:paraId="5755F51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17A7930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control-plane</w:t>
      </w:r>
    </w:p>
    <w:p w14:paraId="12BF2A3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4AC330D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line con 0</w:t>
      </w:r>
    </w:p>
    <w:p w14:paraId="3D3545B4"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stopbits</w:t>
      </w:r>
      <w:proofErr w:type="spellEnd"/>
      <w:r w:rsidRPr="409CFD52">
        <w:rPr>
          <w:rFonts w:ascii="Courier New" w:eastAsia="Courier New" w:hAnsi="Courier New" w:cs="Courier New"/>
          <w:color w:val="000000" w:themeColor="text1"/>
          <w:sz w:val="24"/>
          <w:szCs w:val="24"/>
        </w:rPr>
        <w:t xml:space="preserve"> 1</w:t>
      </w:r>
    </w:p>
    <w:p w14:paraId="3FBFDA9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line </w:t>
      </w:r>
      <w:proofErr w:type="spellStart"/>
      <w:r w:rsidRPr="409CFD52">
        <w:rPr>
          <w:rFonts w:ascii="Courier New" w:eastAsia="Courier New" w:hAnsi="Courier New" w:cs="Courier New"/>
          <w:color w:val="000000" w:themeColor="text1"/>
          <w:sz w:val="24"/>
          <w:szCs w:val="24"/>
        </w:rPr>
        <w:t>vty</w:t>
      </w:r>
      <w:proofErr w:type="spellEnd"/>
      <w:r w:rsidRPr="409CFD52">
        <w:rPr>
          <w:rFonts w:ascii="Courier New" w:eastAsia="Courier New" w:hAnsi="Courier New" w:cs="Courier New"/>
          <w:color w:val="000000" w:themeColor="text1"/>
          <w:sz w:val="24"/>
          <w:szCs w:val="24"/>
        </w:rPr>
        <w:t xml:space="preserve"> 0 4</w:t>
      </w:r>
    </w:p>
    <w:p w14:paraId="3E30ADC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login</w:t>
      </w:r>
    </w:p>
    <w:p w14:paraId="6C87F24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36675E9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end</w:t>
      </w:r>
    </w:p>
    <w:p w14:paraId="36A4D957"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b/>
          <w:bCs/>
          <w:color w:val="000000" w:themeColor="text1"/>
          <w:sz w:val="24"/>
          <w:szCs w:val="24"/>
          <w:u w:val="single"/>
        </w:rPr>
        <w:t xml:space="preserve">show </w:t>
      </w:r>
      <w:proofErr w:type="spellStart"/>
      <w:r w:rsidRPr="409CFD52">
        <w:rPr>
          <w:rFonts w:ascii="Courier New" w:eastAsia="Courier New" w:hAnsi="Courier New" w:cs="Courier New"/>
          <w:b/>
          <w:bCs/>
          <w:color w:val="000000" w:themeColor="text1"/>
          <w:sz w:val="24"/>
          <w:szCs w:val="24"/>
          <w:u w:val="single"/>
        </w:rPr>
        <w:t>ip</w:t>
      </w:r>
      <w:proofErr w:type="spellEnd"/>
      <w:r w:rsidRPr="409CFD52">
        <w:rPr>
          <w:rFonts w:ascii="Courier New" w:eastAsia="Courier New" w:hAnsi="Courier New" w:cs="Courier New"/>
          <w:b/>
          <w:bCs/>
          <w:color w:val="000000" w:themeColor="text1"/>
          <w:sz w:val="24"/>
          <w:szCs w:val="24"/>
          <w:u w:val="single"/>
        </w:rPr>
        <w:t>/ipv6 route</w:t>
      </w:r>
    </w:p>
    <w:p w14:paraId="6D32BC9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R1#show </w:t>
      </w: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route</w:t>
      </w:r>
    </w:p>
    <w:p w14:paraId="4E78D7F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Codes: L - local, C - connected, S - static, R - RIP, M - mobile, B - BGP</w:t>
      </w:r>
    </w:p>
    <w:p w14:paraId="0D02487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D - EIGRP, EX - EIGRP external, O - OSPF, IA - OSPF inter area</w:t>
      </w:r>
    </w:p>
    <w:p w14:paraId="2BA200D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N1 - OSPF NSSA external type 1, N2 - OSPF NSSA external type 2</w:t>
      </w:r>
    </w:p>
    <w:p w14:paraId="010770F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E1 - OSPF external type 1, E2 - OSPF external type 2</w:t>
      </w:r>
    </w:p>
    <w:p w14:paraId="15851E9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i</w:t>
      </w:r>
      <w:proofErr w:type="spellEnd"/>
      <w:r w:rsidRPr="409CFD52">
        <w:rPr>
          <w:rFonts w:ascii="Courier New" w:eastAsia="Courier New" w:hAnsi="Courier New" w:cs="Courier New"/>
          <w:color w:val="000000" w:themeColor="text1"/>
          <w:sz w:val="24"/>
          <w:szCs w:val="24"/>
        </w:rPr>
        <w:t xml:space="preserve"> - IS-IS, </w:t>
      </w:r>
      <w:proofErr w:type="spellStart"/>
      <w:r w:rsidRPr="409CFD52">
        <w:rPr>
          <w:rFonts w:ascii="Courier New" w:eastAsia="Courier New" w:hAnsi="Courier New" w:cs="Courier New"/>
          <w:color w:val="000000" w:themeColor="text1"/>
          <w:sz w:val="24"/>
          <w:szCs w:val="24"/>
        </w:rPr>
        <w:t>su</w:t>
      </w:r>
      <w:proofErr w:type="spellEnd"/>
      <w:r w:rsidRPr="409CFD52">
        <w:rPr>
          <w:rFonts w:ascii="Courier New" w:eastAsia="Courier New" w:hAnsi="Courier New" w:cs="Courier New"/>
          <w:color w:val="000000" w:themeColor="text1"/>
          <w:sz w:val="24"/>
          <w:szCs w:val="24"/>
        </w:rPr>
        <w:t xml:space="preserve"> - IS-IS summary, L1 - IS-IS level-1, L2 - IS-IS level-2</w:t>
      </w:r>
    </w:p>
    <w:p w14:paraId="2EF3CB3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ia</w:t>
      </w:r>
      <w:proofErr w:type="spellEnd"/>
      <w:r w:rsidRPr="409CFD52">
        <w:rPr>
          <w:rFonts w:ascii="Courier New" w:eastAsia="Courier New" w:hAnsi="Courier New" w:cs="Courier New"/>
          <w:color w:val="000000" w:themeColor="text1"/>
          <w:sz w:val="24"/>
          <w:szCs w:val="24"/>
        </w:rPr>
        <w:t xml:space="preserve"> - IS-IS inter area, * - candidate default, U - per-user static route</w:t>
      </w:r>
    </w:p>
    <w:p w14:paraId="59C8F1E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o - ODR, P - periodic downloaded static route, H - NHRP, l - LISP</w:t>
      </w:r>
    </w:p>
    <w:p w14:paraId="0CF64F4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a - application route</w:t>
      </w:r>
    </w:p>
    <w:p w14:paraId="604D2DA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 - replicated route, % - next hop override, p - overrides from </w:t>
      </w:r>
      <w:proofErr w:type="spellStart"/>
      <w:r w:rsidRPr="409CFD52">
        <w:rPr>
          <w:rFonts w:ascii="Courier New" w:eastAsia="Courier New" w:hAnsi="Courier New" w:cs="Courier New"/>
          <w:color w:val="000000" w:themeColor="text1"/>
          <w:sz w:val="24"/>
          <w:szCs w:val="24"/>
        </w:rPr>
        <w:t>PfR</w:t>
      </w:r>
      <w:proofErr w:type="spellEnd"/>
    </w:p>
    <w:p w14:paraId="0BDDB3C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
    <w:p w14:paraId="53472ED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Gateway of last resort is not set</w:t>
      </w:r>
    </w:p>
    <w:p w14:paraId="6CDCBB8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
    <w:p w14:paraId="6B12360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10.0.0.0/8 is variably </w:t>
      </w:r>
      <w:proofErr w:type="spellStart"/>
      <w:r w:rsidRPr="409CFD52">
        <w:rPr>
          <w:rFonts w:ascii="Courier New" w:eastAsia="Courier New" w:hAnsi="Courier New" w:cs="Courier New"/>
          <w:color w:val="000000" w:themeColor="text1"/>
          <w:sz w:val="24"/>
          <w:szCs w:val="24"/>
        </w:rPr>
        <w:t>subnetted</w:t>
      </w:r>
      <w:proofErr w:type="spellEnd"/>
      <w:r w:rsidRPr="409CFD52">
        <w:rPr>
          <w:rFonts w:ascii="Courier New" w:eastAsia="Courier New" w:hAnsi="Courier New" w:cs="Courier New"/>
          <w:color w:val="000000" w:themeColor="text1"/>
          <w:sz w:val="24"/>
          <w:szCs w:val="24"/>
        </w:rPr>
        <w:t>, 5 subnets, 2 masks</w:t>
      </w:r>
    </w:p>
    <w:p w14:paraId="34B08A0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10.0.0.0/30 is directly connected, GigabitEthernet1</w:t>
      </w:r>
    </w:p>
    <w:p w14:paraId="73AC31B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10.0.0.1/32 is directly connected, GigabitEthernet1</w:t>
      </w:r>
    </w:p>
    <w:p w14:paraId="2FFD21E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D EX     10.0.0.4/30 [170/281856] via 10.0.0.2, 00:50:36, GigabitEthernet1</w:t>
      </w:r>
    </w:p>
    <w:p w14:paraId="1D09CF9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D        10.0.2.0/30 [90/3072] via 10.0.0.2, 00:51:51, GigabitEthernet1</w:t>
      </w:r>
    </w:p>
    <w:p w14:paraId="1C6EA52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D EX     10.0.2.4/30 [170/281856] via 10.0.0.2, 00:50:36, GigabitEthernet1</w:t>
      </w:r>
    </w:p>
    <w:p w14:paraId="5BC3CC2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192.168.1.0/24 is variably </w:t>
      </w:r>
      <w:proofErr w:type="spellStart"/>
      <w:r w:rsidRPr="409CFD52">
        <w:rPr>
          <w:rFonts w:ascii="Courier New" w:eastAsia="Courier New" w:hAnsi="Courier New" w:cs="Courier New"/>
          <w:color w:val="000000" w:themeColor="text1"/>
          <w:sz w:val="24"/>
          <w:szCs w:val="24"/>
        </w:rPr>
        <w:t>subnetted</w:t>
      </w:r>
      <w:proofErr w:type="spellEnd"/>
      <w:r w:rsidRPr="409CFD52">
        <w:rPr>
          <w:rFonts w:ascii="Courier New" w:eastAsia="Courier New" w:hAnsi="Courier New" w:cs="Courier New"/>
          <w:color w:val="000000" w:themeColor="text1"/>
          <w:sz w:val="24"/>
          <w:szCs w:val="24"/>
        </w:rPr>
        <w:t>, 2 subnets, 2 masks</w:t>
      </w:r>
    </w:p>
    <w:p w14:paraId="017C947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192.168.1.0/24 is directly connected, Loopback0</w:t>
      </w:r>
    </w:p>
    <w:p w14:paraId="23597DD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192.168.1.1/32 is directly connected, Loopback0</w:t>
      </w:r>
    </w:p>
    <w:p w14:paraId="3B3C7ED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D     192.168.2.0/24 [90/130816] via 10.0.0.2, 00:51:51, GigabitEthernet1</w:t>
      </w:r>
    </w:p>
    <w:p w14:paraId="1AD9C64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D EX  192.168.3.0/24 [170/281856] via 10.0.0.2, 00:50:36, GigabitEthernet1</w:t>
      </w:r>
    </w:p>
    <w:p w14:paraId="2F9818F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D EX  192.168.5.0/24 [170/281856] via 10.0.0.2, 00:50:36, GigabitEthernet1</w:t>
      </w:r>
    </w:p>
    <w:p w14:paraId="7903662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D EX  192.168.6.0/24 [170/281856] via 10.0.0.2, 00:50:36, GigabitEthernet1</w:t>
      </w:r>
    </w:p>
    <w:p w14:paraId="12736BA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D EX  192.168.7.0/24 [170/281856] via 10.0.0.2, 00:50:36, GigabitEthernet1</w:t>
      </w:r>
    </w:p>
    <w:p w14:paraId="70F6564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R1#show ipv6 route</w:t>
      </w:r>
    </w:p>
    <w:p w14:paraId="35582BB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IPv6 Routing Table - default - 7 entries</w:t>
      </w:r>
    </w:p>
    <w:p w14:paraId="1291201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Codes: C - Connected, L - Local, S - Static, U - Per-user Static route</w:t>
      </w:r>
    </w:p>
    <w:p w14:paraId="6489A0D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B - BGP, R - RIP, H - NHRP, I1 - ISIS L1</w:t>
      </w:r>
    </w:p>
    <w:p w14:paraId="0EEC740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I2 - ISIS L2, IA - ISIS interarea, IS - ISIS summary, D - EIGRP</w:t>
      </w:r>
    </w:p>
    <w:p w14:paraId="202C308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EX - EIGRP external, ND - ND Default, </w:t>
      </w:r>
      <w:proofErr w:type="spellStart"/>
      <w:r w:rsidRPr="409CFD52">
        <w:rPr>
          <w:rFonts w:ascii="Courier New" w:eastAsia="Courier New" w:hAnsi="Courier New" w:cs="Courier New"/>
          <w:color w:val="000000" w:themeColor="text1"/>
          <w:sz w:val="24"/>
          <w:szCs w:val="24"/>
        </w:rPr>
        <w:t>NDp</w:t>
      </w:r>
      <w:proofErr w:type="spellEnd"/>
      <w:r w:rsidRPr="409CFD52">
        <w:rPr>
          <w:rFonts w:ascii="Courier New" w:eastAsia="Courier New" w:hAnsi="Courier New" w:cs="Courier New"/>
          <w:color w:val="000000" w:themeColor="text1"/>
          <w:sz w:val="24"/>
          <w:szCs w:val="24"/>
        </w:rPr>
        <w:t xml:space="preserve"> - ND Prefix, DCE - Destination</w:t>
      </w:r>
    </w:p>
    <w:p w14:paraId="5A4E417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NDr</w:t>
      </w:r>
      <w:proofErr w:type="spellEnd"/>
      <w:r w:rsidRPr="409CFD52">
        <w:rPr>
          <w:rFonts w:ascii="Courier New" w:eastAsia="Courier New" w:hAnsi="Courier New" w:cs="Courier New"/>
          <w:color w:val="000000" w:themeColor="text1"/>
          <w:sz w:val="24"/>
          <w:szCs w:val="24"/>
        </w:rPr>
        <w:t xml:space="preserve"> - Redirect, RL - RPL, O - OSPF Intra, OI - OSPF Inter</w:t>
      </w:r>
    </w:p>
    <w:p w14:paraId="0731982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OE1 - OSPF </w:t>
      </w:r>
      <w:proofErr w:type="spellStart"/>
      <w:r w:rsidRPr="409CFD52">
        <w:rPr>
          <w:rFonts w:ascii="Courier New" w:eastAsia="Courier New" w:hAnsi="Courier New" w:cs="Courier New"/>
          <w:color w:val="000000" w:themeColor="text1"/>
          <w:sz w:val="24"/>
          <w:szCs w:val="24"/>
        </w:rPr>
        <w:t>ext</w:t>
      </w:r>
      <w:proofErr w:type="spellEnd"/>
      <w:r w:rsidRPr="409CFD52">
        <w:rPr>
          <w:rFonts w:ascii="Courier New" w:eastAsia="Courier New" w:hAnsi="Courier New" w:cs="Courier New"/>
          <w:color w:val="000000" w:themeColor="text1"/>
          <w:sz w:val="24"/>
          <w:szCs w:val="24"/>
        </w:rPr>
        <w:t xml:space="preserve"> 1, OE2 - OSPF </w:t>
      </w:r>
      <w:proofErr w:type="spellStart"/>
      <w:r w:rsidRPr="409CFD52">
        <w:rPr>
          <w:rFonts w:ascii="Courier New" w:eastAsia="Courier New" w:hAnsi="Courier New" w:cs="Courier New"/>
          <w:color w:val="000000" w:themeColor="text1"/>
          <w:sz w:val="24"/>
          <w:szCs w:val="24"/>
        </w:rPr>
        <w:t>ext</w:t>
      </w:r>
      <w:proofErr w:type="spellEnd"/>
      <w:r w:rsidRPr="409CFD52">
        <w:rPr>
          <w:rFonts w:ascii="Courier New" w:eastAsia="Courier New" w:hAnsi="Courier New" w:cs="Courier New"/>
          <w:color w:val="000000" w:themeColor="text1"/>
          <w:sz w:val="24"/>
          <w:szCs w:val="24"/>
        </w:rPr>
        <w:t xml:space="preserve"> 2, ON1 - OSPF NSSA </w:t>
      </w:r>
      <w:proofErr w:type="spellStart"/>
      <w:r w:rsidRPr="409CFD52">
        <w:rPr>
          <w:rFonts w:ascii="Courier New" w:eastAsia="Courier New" w:hAnsi="Courier New" w:cs="Courier New"/>
          <w:color w:val="000000" w:themeColor="text1"/>
          <w:sz w:val="24"/>
          <w:szCs w:val="24"/>
        </w:rPr>
        <w:t>ext</w:t>
      </w:r>
      <w:proofErr w:type="spellEnd"/>
      <w:r w:rsidRPr="409CFD52">
        <w:rPr>
          <w:rFonts w:ascii="Courier New" w:eastAsia="Courier New" w:hAnsi="Courier New" w:cs="Courier New"/>
          <w:color w:val="000000" w:themeColor="text1"/>
          <w:sz w:val="24"/>
          <w:szCs w:val="24"/>
        </w:rPr>
        <w:t xml:space="preserve"> 1</w:t>
      </w:r>
    </w:p>
    <w:p w14:paraId="14A776B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ON2 - OSPF NSSA </w:t>
      </w:r>
      <w:proofErr w:type="spellStart"/>
      <w:r w:rsidRPr="409CFD52">
        <w:rPr>
          <w:rFonts w:ascii="Courier New" w:eastAsia="Courier New" w:hAnsi="Courier New" w:cs="Courier New"/>
          <w:color w:val="000000" w:themeColor="text1"/>
          <w:sz w:val="24"/>
          <w:szCs w:val="24"/>
        </w:rPr>
        <w:t>ext</w:t>
      </w:r>
      <w:proofErr w:type="spellEnd"/>
      <w:r w:rsidRPr="409CFD52">
        <w:rPr>
          <w:rFonts w:ascii="Courier New" w:eastAsia="Courier New" w:hAnsi="Courier New" w:cs="Courier New"/>
          <w:color w:val="000000" w:themeColor="text1"/>
          <w:sz w:val="24"/>
          <w:szCs w:val="24"/>
        </w:rPr>
        <w:t xml:space="preserve"> 2, la - LISP alt, </w:t>
      </w:r>
      <w:proofErr w:type="spellStart"/>
      <w:r w:rsidRPr="409CFD52">
        <w:rPr>
          <w:rFonts w:ascii="Courier New" w:eastAsia="Courier New" w:hAnsi="Courier New" w:cs="Courier New"/>
          <w:color w:val="000000" w:themeColor="text1"/>
          <w:sz w:val="24"/>
          <w:szCs w:val="24"/>
        </w:rPr>
        <w:t>lr</w:t>
      </w:r>
      <w:proofErr w:type="spellEnd"/>
      <w:r w:rsidRPr="409CFD52">
        <w:rPr>
          <w:rFonts w:ascii="Courier New" w:eastAsia="Courier New" w:hAnsi="Courier New" w:cs="Courier New"/>
          <w:color w:val="000000" w:themeColor="text1"/>
          <w:sz w:val="24"/>
          <w:szCs w:val="24"/>
        </w:rPr>
        <w:t xml:space="preserve"> - LISP site-registrations</w:t>
      </w:r>
    </w:p>
    <w:p w14:paraId="77826D8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ld</w:t>
      </w:r>
      <w:proofErr w:type="spellEnd"/>
      <w:r w:rsidRPr="409CFD52">
        <w:rPr>
          <w:rFonts w:ascii="Courier New" w:eastAsia="Courier New" w:hAnsi="Courier New" w:cs="Courier New"/>
          <w:color w:val="000000" w:themeColor="text1"/>
          <w:sz w:val="24"/>
          <w:szCs w:val="24"/>
        </w:rPr>
        <w:t xml:space="preserve"> - LISP </w:t>
      </w:r>
      <w:proofErr w:type="spellStart"/>
      <w:r w:rsidRPr="409CFD52">
        <w:rPr>
          <w:rFonts w:ascii="Courier New" w:eastAsia="Courier New" w:hAnsi="Courier New" w:cs="Courier New"/>
          <w:color w:val="000000" w:themeColor="text1"/>
          <w:sz w:val="24"/>
          <w:szCs w:val="24"/>
        </w:rPr>
        <w:t>dyn-eid</w:t>
      </w:r>
      <w:proofErr w:type="spellEnd"/>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lA</w:t>
      </w:r>
      <w:proofErr w:type="spellEnd"/>
      <w:r w:rsidRPr="409CFD52">
        <w:rPr>
          <w:rFonts w:ascii="Courier New" w:eastAsia="Courier New" w:hAnsi="Courier New" w:cs="Courier New"/>
          <w:color w:val="000000" w:themeColor="text1"/>
          <w:sz w:val="24"/>
          <w:szCs w:val="24"/>
        </w:rPr>
        <w:t xml:space="preserve"> - LISP away, le - LISP extranet-policy</w:t>
      </w:r>
    </w:p>
    <w:p w14:paraId="61B0911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a - Application</w:t>
      </w:r>
    </w:p>
    <w:p w14:paraId="4DBBBA8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10:1::/64 [0/0]</w:t>
      </w:r>
    </w:p>
    <w:p w14:paraId="35EEF72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 xml:space="preserve">     via GigabitEthernet1, directly connected</w:t>
      </w:r>
    </w:p>
    <w:p w14:paraId="2B8D4D0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10:1::1/128 [0/0]</w:t>
      </w:r>
    </w:p>
    <w:p w14:paraId="66D174B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GigabitEthernet1, receive</w:t>
      </w:r>
    </w:p>
    <w:p w14:paraId="0C77628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100:1::/64 [0/0]</w:t>
      </w:r>
    </w:p>
    <w:p w14:paraId="5B0BAAE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Loopback0, directly connected</w:t>
      </w:r>
    </w:p>
    <w:p w14:paraId="69A88CA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100:1::1/128 [0/0]</w:t>
      </w:r>
    </w:p>
    <w:p w14:paraId="0227CA1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Loopback0, receive</w:t>
      </w:r>
    </w:p>
    <w:p w14:paraId="4B819B4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D   100:2::/64 [90/130816]</w:t>
      </w:r>
    </w:p>
    <w:p w14:paraId="462E6CA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E2B:4FFF:FEF8:0, GigabitEthernet1</w:t>
      </w:r>
    </w:p>
    <w:p w14:paraId="7E0B113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EX  100:3::/64 [170/258816]</w:t>
      </w:r>
    </w:p>
    <w:p w14:paraId="099F6C6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E2B:4FFF:FEF8:0, GigabitEthernet1</w:t>
      </w:r>
    </w:p>
    <w:p w14:paraId="440F738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FF00::/8 [0/0]</w:t>
      </w:r>
    </w:p>
    <w:p w14:paraId="1FCFEB6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Null0, receive</w:t>
      </w:r>
    </w:p>
    <w:p w14:paraId="06864402"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b/>
          <w:bCs/>
          <w:color w:val="000000" w:themeColor="text1"/>
          <w:sz w:val="24"/>
          <w:szCs w:val="24"/>
          <w:u w:val="single"/>
        </w:rPr>
        <w:t xml:space="preserve">show </w:t>
      </w:r>
      <w:proofErr w:type="spellStart"/>
      <w:r w:rsidRPr="0700435A">
        <w:rPr>
          <w:rFonts w:ascii="Courier New" w:eastAsia="Courier New" w:hAnsi="Courier New" w:cs="Courier New"/>
          <w:b/>
          <w:bCs/>
          <w:color w:val="000000" w:themeColor="text1"/>
          <w:sz w:val="24"/>
          <w:szCs w:val="24"/>
          <w:u w:val="single"/>
        </w:rPr>
        <w:t>ip</w:t>
      </w:r>
      <w:proofErr w:type="spellEnd"/>
      <w:r w:rsidRPr="0700435A">
        <w:rPr>
          <w:rFonts w:ascii="Courier New" w:eastAsia="Courier New" w:hAnsi="Courier New" w:cs="Courier New"/>
          <w:b/>
          <w:bCs/>
          <w:color w:val="000000" w:themeColor="text1"/>
          <w:sz w:val="24"/>
          <w:szCs w:val="24"/>
          <w:u w:val="single"/>
        </w:rPr>
        <w:t>/ipv6 protocols</w:t>
      </w:r>
    </w:p>
    <w:p w14:paraId="67EBAAA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R1#show </w:t>
      </w:r>
      <w:proofErr w:type="spellStart"/>
      <w:r w:rsidRPr="0700435A">
        <w:rPr>
          <w:rFonts w:ascii="Courier New" w:eastAsia="Courier New" w:hAnsi="Courier New" w:cs="Courier New"/>
          <w:color w:val="000000" w:themeColor="text1"/>
          <w:sz w:val="24"/>
          <w:szCs w:val="24"/>
        </w:rPr>
        <w:t>ip</w:t>
      </w:r>
      <w:proofErr w:type="spellEnd"/>
      <w:r w:rsidRPr="0700435A">
        <w:rPr>
          <w:rFonts w:ascii="Courier New" w:eastAsia="Courier New" w:hAnsi="Courier New" w:cs="Courier New"/>
          <w:color w:val="000000" w:themeColor="text1"/>
          <w:sz w:val="24"/>
          <w:szCs w:val="24"/>
        </w:rPr>
        <w:t xml:space="preserve"> protocols</w:t>
      </w:r>
    </w:p>
    <w:p w14:paraId="56FFF0F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IP Routing is NSF aware ***</w:t>
      </w:r>
    </w:p>
    <w:p w14:paraId="33CCE59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569096D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Routing Protocol is "application"</w:t>
      </w:r>
    </w:p>
    <w:p w14:paraId="03F8814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Sending updates every 0 seconds</w:t>
      </w:r>
    </w:p>
    <w:p w14:paraId="6F84C80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Invalid after 0 seconds, hold down 0, flushed after 0</w:t>
      </w:r>
    </w:p>
    <w:p w14:paraId="53FA8DB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Outgoing update filter list for all interfaces is not set</w:t>
      </w:r>
    </w:p>
    <w:p w14:paraId="4E1B389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Incoming update filter list for all interfaces is not set</w:t>
      </w:r>
    </w:p>
    <w:p w14:paraId="0556B88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path: 32</w:t>
      </w:r>
    </w:p>
    <w:p w14:paraId="6AF2957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Routing for Networks:</w:t>
      </w:r>
    </w:p>
    <w:p w14:paraId="775D08C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Routing Information Sources:</w:t>
      </w:r>
    </w:p>
    <w:p w14:paraId="4727125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Gateway         Distance      Last Update</w:t>
      </w:r>
    </w:p>
    <w:p w14:paraId="40F6545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Distance: (default is 4)</w:t>
      </w:r>
    </w:p>
    <w:p w14:paraId="450D655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2DF4AF9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Routing Protocol is "</w:t>
      </w:r>
      <w:proofErr w:type="spellStart"/>
      <w:r w:rsidRPr="0700435A">
        <w:rPr>
          <w:rFonts w:ascii="Courier New" w:eastAsia="Courier New" w:hAnsi="Courier New" w:cs="Courier New"/>
          <w:color w:val="000000" w:themeColor="text1"/>
          <w:sz w:val="24"/>
          <w:szCs w:val="24"/>
        </w:rPr>
        <w:t>eigrp</w:t>
      </w:r>
      <w:proofErr w:type="spellEnd"/>
      <w:r w:rsidRPr="0700435A">
        <w:rPr>
          <w:rFonts w:ascii="Courier New" w:eastAsia="Courier New" w:hAnsi="Courier New" w:cs="Courier New"/>
          <w:color w:val="000000" w:themeColor="text1"/>
          <w:sz w:val="24"/>
          <w:szCs w:val="24"/>
        </w:rPr>
        <w:t xml:space="preserve"> 1"</w:t>
      </w:r>
    </w:p>
    <w:p w14:paraId="1F01F60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Outgoing update filter list for all interfaces is not set</w:t>
      </w:r>
    </w:p>
    <w:p w14:paraId="2949064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Incoming update filter list for all interfaces is not set</w:t>
      </w:r>
    </w:p>
    <w:p w14:paraId="7183669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Default networks flagged in outgoing updates</w:t>
      </w:r>
    </w:p>
    <w:p w14:paraId="590314D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Default networks accepted from incoming updates</w:t>
      </w:r>
    </w:p>
    <w:p w14:paraId="6643EE5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lastRenderedPageBreak/>
        <w:t xml:space="preserve">  EIGRP-IPv4 Protocol for AS(1)</w:t>
      </w:r>
    </w:p>
    <w:p w14:paraId="571BAF8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Metric weight K1=1, K2=0, K3=1, K4=0, K5=0</w:t>
      </w:r>
    </w:p>
    <w:p w14:paraId="5C2A077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Soft SIA disabled</w:t>
      </w:r>
    </w:p>
    <w:p w14:paraId="536E35C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NSF-aware route hold timer is 240</w:t>
      </w:r>
    </w:p>
    <w:p w14:paraId="461103C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EIGRP NSF disabled</w:t>
      </w:r>
    </w:p>
    <w:p w14:paraId="15CBD5B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NSF signal timer is 20s</w:t>
      </w:r>
    </w:p>
    <w:p w14:paraId="47D3C70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NSF converge timer is 120s</w:t>
      </w:r>
    </w:p>
    <w:p w14:paraId="2287D5D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Router-ID: 192.168.1.1</w:t>
      </w:r>
    </w:p>
    <w:p w14:paraId="5023D26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Topology : 0 (base)</w:t>
      </w:r>
    </w:p>
    <w:p w14:paraId="094B9AD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Active Timer: 3 min</w:t>
      </w:r>
    </w:p>
    <w:p w14:paraId="347F6F9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Distance: internal 90 external 170</w:t>
      </w:r>
    </w:p>
    <w:p w14:paraId="17E8ACA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path: 4</w:t>
      </w:r>
    </w:p>
    <w:p w14:paraId="5434505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w:t>
      </w:r>
      <w:proofErr w:type="spellStart"/>
      <w:r w:rsidRPr="0700435A">
        <w:rPr>
          <w:rFonts w:ascii="Courier New" w:eastAsia="Courier New" w:hAnsi="Courier New" w:cs="Courier New"/>
          <w:color w:val="000000" w:themeColor="text1"/>
          <w:sz w:val="24"/>
          <w:szCs w:val="24"/>
        </w:rPr>
        <w:t>hopcount</w:t>
      </w:r>
      <w:proofErr w:type="spellEnd"/>
      <w:r w:rsidRPr="0700435A">
        <w:rPr>
          <w:rFonts w:ascii="Courier New" w:eastAsia="Courier New" w:hAnsi="Courier New" w:cs="Courier New"/>
          <w:color w:val="000000" w:themeColor="text1"/>
          <w:sz w:val="24"/>
          <w:szCs w:val="24"/>
        </w:rPr>
        <w:t xml:space="preserve"> 100</w:t>
      </w:r>
    </w:p>
    <w:p w14:paraId="75FC0DD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metric variance 1</w:t>
      </w:r>
    </w:p>
    <w:p w14:paraId="61AC26A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2453D95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Automatic Summarization: disabled</w:t>
      </w:r>
    </w:p>
    <w:p w14:paraId="3FC6B8E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path: 4</w:t>
      </w:r>
    </w:p>
    <w:p w14:paraId="45B1246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Routing for Networks:</w:t>
      </w:r>
    </w:p>
    <w:p w14:paraId="37CE681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10.0.0.0/30</w:t>
      </w:r>
    </w:p>
    <w:p w14:paraId="047D4BE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192.168.1.0</w:t>
      </w:r>
    </w:p>
    <w:p w14:paraId="55D579D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Routing Information Sources:</w:t>
      </w:r>
    </w:p>
    <w:p w14:paraId="79B00B4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Gateway         Distance      Last Update</w:t>
      </w:r>
    </w:p>
    <w:p w14:paraId="71ADFC1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10.0.0.2              90      00:00:47</w:t>
      </w:r>
    </w:p>
    <w:p w14:paraId="3AACA88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Distance: internal 90 external 170</w:t>
      </w:r>
    </w:p>
    <w:p w14:paraId="0CCA9A2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5389038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R1#show ipv6 protocols</w:t>
      </w:r>
    </w:p>
    <w:p w14:paraId="4A59AD8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IPv6 Routing Protocol is "connected"</w:t>
      </w:r>
    </w:p>
    <w:p w14:paraId="6D622F0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IPv6 Routing Protocol is "application"</w:t>
      </w:r>
    </w:p>
    <w:p w14:paraId="6AB3722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IPv6 Routing Protocol is "ND"</w:t>
      </w:r>
    </w:p>
    <w:p w14:paraId="012FA5E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IPv6 Routing Protocol is "</w:t>
      </w:r>
      <w:proofErr w:type="spellStart"/>
      <w:r w:rsidRPr="0700435A">
        <w:rPr>
          <w:rFonts w:ascii="Courier New" w:eastAsia="Courier New" w:hAnsi="Courier New" w:cs="Courier New"/>
          <w:color w:val="000000" w:themeColor="text1"/>
          <w:sz w:val="24"/>
          <w:szCs w:val="24"/>
        </w:rPr>
        <w:t>eigrp</w:t>
      </w:r>
      <w:proofErr w:type="spellEnd"/>
      <w:r w:rsidRPr="0700435A">
        <w:rPr>
          <w:rFonts w:ascii="Courier New" w:eastAsia="Courier New" w:hAnsi="Courier New" w:cs="Courier New"/>
          <w:color w:val="000000" w:themeColor="text1"/>
          <w:sz w:val="24"/>
          <w:szCs w:val="24"/>
        </w:rPr>
        <w:t xml:space="preserve"> 10"</w:t>
      </w:r>
    </w:p>
    <w:p w14:paraId="1BFB5C7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EIGRP-IPv6 Protocol for AS(10)</w:t>
      </w:r>
    </w:p>
    <w:p w14:paraId="15161B4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Metric weight K1=1, K2=0, K3=1, K4=0, K5=0</w:t>
      </w:r>
    </w:p>
    <w:p w14:paraId="0C20D83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Soft SIA disabled</w:t>
      </w:r>
    </w:p>
    <w:p w14:paraId="63142D6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lastRenderedPageBreak/>
        <w:t xml:space="preserve">  NSF-aware route hold timer is 240</w:t>
      </w:r>
    </w:p>
    <w:p w14:paraId="181FBCE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EIGRP NSF disabled</w:t>
      </w:r>
    </w:p>
    <w:p w14:paraId="149F97B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NSF signal timer is 20s</w:t>
      </w:r>
    </w:p>
    <w:p w14:paraId="498CAD4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NSF converge timer is 120s</w:t>
      </w:r>
    </w:p>
    <w:p w14:paraId="34E0A6E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Router-ID: 1.1.1.1</w:t>
      </w:r>
    </w:p>
    <w:p w14:paraId="296EEC0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Topology : 0 (base)</w:t>
      </w:r>
    </w:p>
    <w:p w14:paraId="1F612CF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Active Timer: 3 min</w:t>
      </w:r>
    </w:p>
    <w:p w14:paraId="6E0705E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Distance: internal 90 external 170</w:t>
      </w:r>
    </w:p>
    <w:p w14:paraId="1E7B3B2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path: 16</w:t>
      </w:r>
    </w:p>
    <w:p w14:paraId="789909E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w:t>
      </w:r>
      <w:proofErr w:type="spellStart"/>
      <w:r w:rsidRPr="0700435A">
        <w:rPr>
          <w:rFonts w:ascii="Courier New" w:eastAsia="Courier New" w:hAnsi="Courier New" w:cs="Courier New"/>
          <w:color w:val="000000" w:themeColor="text1"/>
          <w:sz w:val="24"/>
          <w:szCs w:val="24"/>
        </w:rPr>
        <w:t>hopcount</w:t>
      </w:r>
      <w:proofErr w:type="spellEnd"/>
      <w:r w:rsidRPr="0700435A">
        <w:rPr>
          <w:rFonts w:ascii="Courier New" w:eastAsia="Courier New" w:hAnsi="Courier New" w:cs="Courier New"/>
          <w:color w:val="000000" w:themeColor="text1"/>
          <w:sz w:val="24"/>
          <w:szCs w:val="24"/>
        </w:rPr>
        <w:t xml:space="preserve"> 100</w:t>
      </w:r>
    </w:p>
    <w:p w14:paraId="221EC33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metric variance 1</w:t>
      </w:r>
    </w:p>
    <w:p w14:paraId="11348B4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27CFB1E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Interfaces:</w:t>
      </w:r>
    </w:p>
    <w:p w14:paraId="65E9C57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Loopback0</w:t>
      </w:r>
    </w:p>
    <w:p w14:paraId="54491D1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GigabitEthernet1</w:t>
      </w:r>
    </w:p>
    <w:p w14:paraId="13ED609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Redistribution:</w:t>
      </w:r>
    </w:p>
    <w:p w14:paraId="149FFA1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None</w:t>
      </w:r>
    </w:p>
    <w:p w14:paraId="58493D4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IPv6 Routing Protocol is "</w:t>
      </w:r>
      <w:proofErr w:type="spellStart"/>
      <w:r w:rsidRPr="0700435A">
        <w:rPr>
          <w:rFonts w:ascii="Courier New" w:eastAsia="Courier New" w:hAnsi="Courier New" w:cs="Courier New"/>
          <w:color w:val="000000" w:themeColor="text1"/>
          <w:sz w:val="24"/>
          <w:szCs w:val="24"/>
        </w:rPr>
        <w:t>eigrp</w:t>
      </w:r>
      <w:proofErr w:type="spellEnd"/>
      <w:r w:rsidRPr="0700435A">
        <w:rPr>
          <w:rFonts w:ascii="Courier New" w:eastAsia="Courier New" w:hAnsi="Courier New" w:cs="Courier New"/>
          <w:color w:val="000000" w:themeColor="text1"/>
          <w:sz w:val="24"/>
          <w:szCs w:val="24"/>
        </w:rPr>
        <w:t xml:space="preserve"> 1"</w:t>
      </w:r>
    </w:p>
    <w:p w14:paraId="0CBFFA1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EIGRP-IPv6 Protocol for AS(1)</w:t>
      </w:r>
    </w:p>
    <w:p w14:paraId="3BE9705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Metric weight K1=1, K2=0, K3=1, K4=0, K5=0</w:t>
      </w:r>
    </w:p>
    <w:p w14:paraId="058861E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Soft SIA disabled</w:t>
      </w:r>
    </w:p>
    <w:p w14:paraId="5C1F89C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NSF-aware route hold timer is 240</w:t>
      </w:r>
    </w:p>
    <w:p w14:paraId="40F60C2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EIGRP NSF disabled</w:t>
      </w:r>
    </w:p>
    <w:p w14:paraId="3A3D4B7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NSF signal timer is 20s</w:t>
      </w:r>
    </w:p>
    <w:p w14:paraId="5C844A5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NSF converge timer is 120s</w:t>
      </w:r>
    </w:p>
    <w:p w14:paraId="5A2534C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Router-ID: 1.1.1.1</w:t>
      </w:r>
    </w:p>
    <w:p w14:paraId="6066F7E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Topology : 0 (base)</w:t>
      </w:r>
    </w:p>
    <w:p w14:paraId="694166E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Active Timer: 3 min</w:t>
      </w:r>
    </w:p>
    <w:p w14:paraId="0D15B42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Distance: internal 90 external 170</w:t>
      </w:r>
    </w:p>
    <w:p w14:paraId="14AC851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path: 16</w:t>
      </w:r>
    </w:p>
    <w:p w14:paraId="397AD68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w:t>
      </w:r>
      <w:proofErr w:type="spellStart"/>
      <w:r w:rsidRPr="0700435A">
        <w:rPr>
          <w:rFonts w:ascii="Courier New" w:eastAsia="Courier New" w:hAnsi="Courier New" w:cs="Courier New"/>
          <w:color w:val="000000" w:themeColor="text1"/>
          <w:sz w:val="24"/>
          <w:szCs w:val="24"/>
        </w:rPr>
        <w:t>hopcount</w:t>
      </w:r>
      <w:proofErr w:type="spellEnd"/>
      <w:r w:rsidRPr="0700435A">
        <w:rPr>
          <w:rFonts w:ascii="Courier New" w:eastAsia="Courier New" w:hAnsi="Courier New" w:cs="Courier New"/>
          <w:color w:val="000000" w:themeColor="text1"/>
          <w:sz w:val="24"/>
          <w:szCs w:val="24"/>
        </w:rPr>
        <w:t xml:space="preserve"> 100</w:t>
      </w:r>
    </w:p>
    <w:p w14:paraId="388455E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metric variance 1</w:t>
      </w:r>
    </w:p>
    <w:p w14:paraId="47E0517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03A308B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lastRenderedPageBreak/>
        <w:t xml:space="preserve">  Interfaces:</w:t>
      </w:r>
    </w:p>
    <w:p w14:paraId="209157C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Redistribution:</w:t>
      </w:r>
    </w:p>
    <w:p w14:paraId="02E223B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Redistributing protocol connected</w:t>
      </w:r>
    </w:p>
    <w:p w14:paraId="3881384A" w14:textId="77777777" w:rsidR="00133C28" w:rsidRDefault="00133C28" w:rsidP="00133C28">
      <w:pPr>
        <w:spacing w:line="240" w:lineRule="auto"/>
        <w:rPr>
          <w:rFonts w:ascii="Times New Roman" w:eastAsia="Times New Roman" w:hAnsi="Times New Roman" w:cs="Times New Roman"/>
          <w:color w:val="000000" w:themeColor="text1"/>
          <w:sz w:val="36"/>
          <w:szCs w:val="36"/>
        </w:rPr>
      </w:pPr>
      <w:r w:rsidRPr="409CFD52">
        <w:rPr>
          <w:rFonts w:ascii="Times New Roman" w:eastAsia="Times New Roman" w:hAnsi="Times New Roman" w:cs="Times New Roman"/>
          <w:b/>
          <w:bCs/>
          <w:color w:val="000000" w:themeColor="text1"/>
          <w:sz w:val="36"/>
          <w:szCs w:val="36"/>
          <w:u w:val="single"/>
        </w:rPr>
        <w:t>Router 2</w:t>
      </w:r>
    </w:p>
    <w:p w14:paraId="50593EAF"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b/>
          <w:bCs/>
          <w:color w:val="000000" w:themeColor="text1"/>
          <w:sz w:val="24"/>
          <w:szCs w:val="24"/>
          <w:u w:val="single"/>
        </w:rPr>
        <w:t>show run</w:t>
      </w:r>
    </w:p>
    <w:p w14:paraId="0AC69B3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R2#show run</w:t>
      </w:r>
    </w:p>
    <w:p w14:paraId="003D461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Building configuration...</w:t>
      </w:r>
    </w:p>
    <w:p w14:paraId="49B6307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
    <w:p w14:paraId="6D6E8F8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Current configuration : 4419 bytes</w:t>
      </w:r>
    </w:p>
    <w:p w14:paraId="4585737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2BAC012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Last configuration change at 16:11:51 UTC Fri Jan 28</w:t>
      </w:r>
      <w:proofErr w:type="gramStart"/>
      <w:r w:rsidRPr="409CFD52">
        <w:rPr>
          <w:rFonts w:ascii="Courier New" w:eastAsia="Courier New" w:hAnsi="Courier New" w:cs="Courier New"/>
          <w:color w:val="000000" w:themeColor="text1"/>
          <w:sz w:val="24"/>
          <w:szCs w:val="24"/>
        </w:rPr>
        <w:t xml:space="preserve"> 2022</w:t>
      </w:r>
      <w:proofErr w:type="gramEnd"/>
    </w:p>
    <w:p w14:paraId="00B4723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258D401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version 16.9</w:t>
      </w:r>
    </w:p>
    <w:p w14:paraId="36E0124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service timestamps debug datetime msec</w:t>
      </w:r>
    </w:p>
    <w:p w14:paraId="4D2A69C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service timestamps log datetime msec</w:t>
      </w:r>
    </w:p>
    <w:p w14:paraId="6F27CA3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platform </w:t>
      </w:r>
      <w:proofErr w:type="spellStart"/>
      <w:r w:rsidRPr="409CFD52">
        <w:rPr>
          <w:rFonts w:ascii="Courier New" w:eastAsia="Courier New" w:hAnsi="Courier New" w:cs="Courier New"/>
          <w:color w:val="000000" w:themeColor="text1"/>
          <w:sz w:val="24"/>
          <w:szCs w:val="24"/>
        </w:rPr>
        <w:t>qfp</w:t>
      </w:r>
      <w:proofErr w:type="spellEnd"/>
      <w:r w:rsidRPr="409CFD52">
        <w:rPr>
          <w:rFonts w:ascii="Courier New" w:eastAsia="Courier New" w:hAnsi="Courier New" w:cs="Courier New"/>
          <w:color w:val="000000" w:themeColor="text1"/>
          <w:sz w:val="24"/>
          <w:szCs w:val="24"/>
        </w:rPr>
        <w:t xml:space="preserve"> utilization monitor load 80</w:t>
      </w:r>
    </w:p>
    <w:p w14:paraId="64853CD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platform punt-keepalive disable-kernel-core</w:t>
      </w:r>
    </w:p>
    <w:p w14:paraId="667B684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platform console serial</w:t>
      </w:r>
    </w:p>
    <w:p w14:paraId="275D69A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45AA118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hostname R2</w:t>
      </w:r>
    </w:p>
    <w:p w14:paraId="286FC2F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2980DF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boot-start-marker</w:t>
      </w:r>
    </w:p>
    <w:p w14:paraId="7E5BD2E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boot-end-marker</w:t>
      </w:r>
    </w:p>
    <w:p w14:paraId="23B7E26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0748F0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w:t>
      </w:r>
      <w:proofErr w:type="spellStart"/>
      <w:r w:rsidRPr="409CFD52">
        <w:rPr>
          <w:rFonts w:ascii="Courier New" w:eastAsia="Courier New" w:hAnsi="Courier New" w:cs="Courier New"/>
          <w:color w:val="000000" w:themeColor="text1"/>
          <w:sz w:val="24"/>
          <w:szCs w:val="24"/>
        </w:rPr>
        <w:t>aaa</w:t>
      </w:r>
      <w:proofErr w:type="spellEnd"/>
      <w:r w:rsidRPr="409CFD52">
        <w:rPr>
          <w:rFonts w:ascii="Courier New" w:eastAsia="Courier New" w:hAnsi="Courier New" w:cs="Courier New"/>
          <w:color w:val="000000" w:themeColor="text1"/>
          <w:sz w:val="24"/>
          <w:szCs w:val="24"/>
        </w:rPr>
        <w:t xml:space="preserve"> </w:t>
      </w:r>
      <w:proofErr w:type="gramStart"/>
      <w:r w:rsidRPr="409CFD52">
        <w:rPr>
          <w:rFonts w:ascii="Courier New" w:eastAsia="Courier New" w:hAnsi="Courier New" w:cs="Courier New"/>
          <w:color w:val="000000" w:themeColor="text1"/>
          <w:sz w:val="24"/>
          <w:szCs w:val="24"/>
        </w:rPr>
        <w:t>new-model</w:t>
      </w:r>
      <w:proofErr w:type="gramEnd"/>
    </w:p>
    <w:p w14:paraId="72A11AE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2991CB5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login on-success log</w:t>
      </w:r>
    </w:p>
    <w:p w14:paraId="59327DB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010E407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subscriber templating</w:t>
      </w:r>
    </w:p>
    <w:p w14:paraId="1ACB93F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0EF7F47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ipv6 </w:t>
      </w:r>
      <w:proofErr w:type="gramStart"/>
      <w:r w:rsidRPr="409CFD52">
        <w:rPr>
          <w:rFonts w:ascii="Courier New" w:eastAsia="Courier New" w:hAnsi="Courier New" w:cs="Courier New"/>
          <w:color w:val="000000" w:themeColor="text1"/>
          <w:sz w:val="24"/>
          <w:szCs w:val="24"/>
        </w:rPr>
        <w:t>unicast-routing</w:t>
      </w:r>
      <w:proofErr w:type="gramEnd"/>
    </w:p>
    <w:p w14:paraId="596A9C7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multilink bundle-name authenticated</w:t>
      </w:r>
    </w:p>
    <w:p w14:paraId="6A013C8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w:t>
      </w:r>
    </w:p>
    <w:p w14:paraId="4C7C37E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crypto </w:t>
      </w:r>
      <w:proofErr w:type="spellStart"/>
      <w:r w:rsidRPr="409CFD52">
        <w:rPr>
          <w:rFonts w:ascii="Courier New" w:eastAsia="Courier New" w:hAnsi="Courier New" w:cs="Courier New"/>
          <w:color w:val="000000" w:themeColor="text1"/>
          <w:sz w:val="24"/>
          <w:szCs w:val="24"/>
        </w:rPr>
        <w:t>pki</w:t>
      </w:r>
      <w:proofErr w:type="spellEnd"/>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trustpoint</w:t>
      </w:r>
      <w:proofErr w:type="spellEnd"/>
      <w:r w:rsidRPr="409CFD52">
        <w:rPr>
          <w:rFonts w:ascii="Courier New" w:eastAsia="Courier New" w:hAnsi="Courier New" w:cs="Courier New"/>
          <w:color w:val="000000" w:themeColor="text1"/>
          <w:sz w:val="24"/>
          <w:szCs w:val="24"/>
        </w:rPr>
        <w:t xml:space="preserve"> TP-self-signed-1914026840</w:t>
      </w:r>
    </w:p>
    <w:p w14:paraId="547859A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enrollment </w:t>
      </w:r>
      <w:proofErr w:type="spellStart"/>
      <w:r w:rsidRPr="409CFD52">
        <w:rPr>
          <w:rFonts w:ascii="Courier New" w:eastAsia="Courier New" w:hAnsi="Courier New" w:cs="Courier New"/>
          <w:color w:val="000000" w:themeColor="text1"/>
          <w:sz w:val="24"/>
          <w:szCs w:val="24"/>
        </w:rPr>
        <w:t>selfsigned</w:t>
      </w:r>
      <w:proofErr w:type="spellEnd"/>
    </w:p>
    <w:p w14:paraId="2813336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subject-name </w:t>
      </w:r>
      <w:proofErr w:type="spellStart"/>
      <w:r w:rsidRPr="409CFD52">
        <w:rPr>
          <w:rFonts w:ascii="Courier New" w:eastAsia="Courier New" w:hAnsi="Courier New" w:cs="Courier New"/>
          <w:color w:val="000000" w:themeColor="text1"/>
          <w:sz w:val="24"/>
          <w:szCs w:val="24"/>
        </w:rPr>
        <w:t>cn</w:t>
      </w:r>
      <w:proofErr w:type="spellEnd"/>
      <w:r w:rsidRPr="409CFD52">
        <w:rPr>
          <w:rFonts w:ascii="Courier New" w:eastAsia="Courier New" w:hAnsi="Courier New" w:cs="Courier New"/>
          <w:color w:val="000000" w:themeColor="text1"/>
          <w:sz w:val="24"/>
          <w:szCs w:val="24"/>
        </w:rPr>
        <w:t>=IOS-Self-Signed-Certificate-1914026840</w:t>
      </w:r>
    </w:p>
    <w:p w14:paraId="03A6EB6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revocation-check none</w:t>
      </w:r>
    </w:p>
    <w:p w14:paraId="35A2909C"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rsakeypair</w:t>
      </w:r>
      <w:proofErr w:type="spellEnd"/>
      <w:r w:rsidRPr="409CFD52">
        <w:rPr>
          <w:rFonts w:ascii="Courier New" w:eastAsia="Courier New" w:hAnsi="Courier New" w:cs="Courier New"/>
          <w:color w:val="000000" w:themeColor="text1"/>
          <w:sz w:val="24"/>
          <w:szCs w:val="24"/>
        </w:rPr>
        <w:t xml:space="preserve"> TP-self-signed-1914026840</w:t>
      </w:r>
    </w:p>
    <w:p w14:paraId="38928C9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92911A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crypto </w:t>
      </w:r>
      <w:proofErr w:type="spellStart"/>
      <w:r w:rsidRPr="409CFD52">
        <w:rPr>
          <w:rFonts w:ascii="Courier New" w:eastAsia="Courier New" w:hAnsi="Courier New" w:cs="Courier New"/>
          <w:color w:val="000000" w:themeColor="text1"/>
          <w:sz w:val="24"/>
          <w:szCs w:val="24"/>
        </w:rPr>
        <w:t>pki</w:t>
      </w:r>
      <w:proofErr w:type="spellEnd"/>
      <w:r w:rsidRPr="409CFD52">
        <w:rPr>
          <w:rFonts w:ascii="Courier New" w:eastAsia="Courier New" w:hAnsi="Courier New" w:cs="Courier New"/>
          <w:color w:val="000000" w:themeColor="text1"/>
          <w:sz w:val="24"/>
          <w:szCs w:val="24"/>
        </w:rPr>
        <w:t xml:space="preserve"> certificate chain TP-self-signed-1914026840</w:t>
      </w:r>
    </w:p>
    <w:p w14:paraId="679699A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certificate self-signed 01</w:t>
      </w:r>
    </w:p>
    <w:p w14:paraId="17920DD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30820330 30820218 A0030201 02020101 300D0609 2A864886 F70D0101 05050030</w:t>
      </w:r>
    </w:p>
    <w:p w14:paraId="5929A6F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31312F30 2D060355 04031326 494F532D 53656C66 2D536967 6E65642D 43657274</w:t>
      </w:r>
    </w:p>
    <w:p w14:paraId="2DF7B5A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69666963 6174652D 31393134 30323638 3430301E 170D3231 31323032 31383237</w:t>
      </w:r>
    </w:p>
    <w:p w14:paraId="1301035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31305A17 0D333030 31303130 30303030 305A3031 312F302D 06035504 03132649</w:t>
      </w:r>
    </w:p>
    <w:p w14:paraId="28EAE10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4F532D53 656C662D 5369676E 65642D43 65727469 66696361 74652D31 39313430</w:t>
      </w:r>
    </w:p>
    <w:p w14:paraId="55C68B2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32363834 30308201 22300D06 092A8648 86F70D01 01010500 0382010F 00308201</w:t>
      </w:r>
    </w:p>
    <w:p w14:paraId="3CD51BF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0A028201 010097D6 3025FBE9 912F1411 DC2FD614 55A836BA 7DF28BE1 7B6E4F2A</w:t>
      </w:r>
    </w:p>
    <w:p w14:paraId="569E2FB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81ACBA6A 95304616 411A7742 88847BE7 8451377C 41A8AB30 7E46859A F4B5832D</w:t>
      </w:r>
    </w:p>
    <w:p w14:paraId="0D9A462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E07BDC4F BC628C47 82836342 206A80F5 B2E35293 32EB9666 59ED5419 9B239767</w:t>
      </w:r>
    </w:p>
    <w:p w14:paraId="7282B7A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7B2387B6 02B84DC7 2407C84A 58693C5D C0DA5E07 4AF96302 06F08E73 F9F2A916</w:t>
      </w:r>
    </w:p>
    <w:p w14:paraId="1BCCB8A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9E92FE92 5C542BC5 0D3BF002 CE7418D6 9D6B8704 9D2B4098 747D0A3F 4864976E</w:t>
      </w:r>
    </w:p>
    <w:p w14:paraId="17D45B4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C0B890C0 D79DB5F6 580EC7E0 57A1E079 DE18BB66 B3BD0B83 7E5A2717 1BA205DF</w:t>
      </w:r>
    </w:p>
    <w:p w14:paraId="48BF45C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C6EC0865 629B974B E5CAD77B 5168B4B2 E98A7587 B514A810 F8EBD48D DE84B9FC</w:t>
      </w:r>
    </w:p>
    <w:p w14:paraId="6CE4D4F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C13CE5EB 7A74AB47 165778CF DB632266 3A8D4ED4 7A9FDDF0 0E179A64 3B97F63B</w:t>
      </w:r>
    </w:p>
    <w:p w14:paraId="21CAA9E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 xml:space="preserve">  1CE3134F 5CAB0203 010001A3 53305130 0F060355 1D130101 FF040530 030101FF</w:t>
      </w:r>
    </w:p>
    <w:p w14:paraId="76E4AFC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301F0603 551D2304 18301680 14AA8B97 BA903F0C 2D66FD3F 04BD514C 05CE531F</w:t>
      </w:r>
    </w:p>
    <w:p w14:paraId="3E391DB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92301D06 03551D0E 04160414 AA8B97BA 903F0C2D 66FD3F04 BD514C05 CE531F92</w:t>
      </w:r>
    </w:p>
    <w:p w14:paraId="3036ECF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300D0609 2A864886 F70D0101 05050003 82010100 7100F75A 03F90531 F4A3CE11</w:t>
      </w:r>
    </w:p>
    <w:p w14:paraId="462CE17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9EE7EBF3 FB32B43D F6AF1104 5572BB6D F2E6A9AE E222B965 EA8BC5F7 63E0A694</w:t>
      </w:r>
    </w:p>
    <w:p w14:paraId="42D2A57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3F404519 5DCEB0D2 2D82767D 2948936D B8D935B7 E7C70B26 5DA8EECA 3613DE40</w:t>
      </w:r>
    </w:p>
    <w:p w14:paraId="26229D2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BD408F51 001E8EF2 1705D7B8 43BD9C82 17AFC744 260E0EAB FA50C132 6A18908E</w:t>
      </w:r>
    </w:p>
    <w:p w14:paraId="18F3894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E2934778 3728B1FC 493F7F76 184A9EA0 C24BCFD8 3A88EABE 466AEF6A 3E61114A</w:t>
      </w:r>
    </w:p>
    <w:p w14:paraId="51E5634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94BEE9E3 56CB739C BD831DF3 683FE36E B55265E1 B6C0FBC6 736D40B3 11E77AAD</w:t>
      </w:r>
    </w:p>
    <w:p w14:paraId="681E340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81F2684A FF50BDAF A4E291F7 2C9366E9 192592A3 86046427 9EBC979A E9E20C24</w:t>
      </w:r>
    </w:p>
    <w:p w14:paraId="69BF6C0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112C41DE 6625A642 AD2C0CC2 DF415A7A 3D0B792F 1F00563A C74A7CFB B60DBC13</w:t>
      </w:r>
    </w:p>
    <w:p w14:paraId="6F9F2C5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B6BFC082 6AC68F11 0D4A5B14 45862B79 DF9C3F2C</w:t>
      </w:r>
    </w:p>
    <w:p w14:paraId="487403F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quit</w:t>
      </w:r>
    </w:p>
    <w:p w14:paraId="25C9850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3F015D5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license </w:t>
      </w:r>
      <w:proofErr w:type="spellStart"/>
      <w:r w:rsidRPr="409CFD52">
        <w:rPr>
          <w:rFonts w:ascii="Courier New" w:eastAsia="Courier New" w:hAnsi="Courier New" w:cs="Courier New"/>
          <w:color w:val="000000" w:themeColor="text1"/>
          <w:sz w:val="24"/>
          <w:szCs w:val="24"/>
        </w:rPr>
        <w:t>udi</w:t>
      </w:r>
      <w:proofErr w:type="spellEnd"/>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pid</w:t>
      </w:r>
      <w:proofErr w:type="spellEnd"/>
      <w:r w:rsidRPr="409CFD52">
        <w:rPr>
          <w:rFonts w:ascii="Courier New" w:eastAsia="Courier New" w:hAnsi="Courier New" w:cs="Courier New"/>
          <w:color w:val="000000" w:themeColor="text1"/>
          <w:sz w:val="24"/>
          <w:szCs w:val="24"/>
        </w:rPr>
        <w:t xml:space="preserve"> CSR1000V </w:t>
      </w:r>
      <w:proofErr w:type="spellStart"/>
      <w:r w:rsidRPr="409CFD52">
        <w:rPr>
          <w:rFonts w:ascii="Courier New" w:eastAsia="Courier New" w:hAnsi="Courier New" w:cs="Courier New"/>
          <w:color w:val="000000" w:themeColor="text1"/>
          <w:sz w:val="24"/>
          <w:szCs w:val="24"/>
        </w:rPr>
        <w:t>sn</w:t>
      </w:r>
      <w:proofErr w:type="spellEnd"/>
      <w:r w:rsidRPr="409CFD52">
        <w:rPr>
          <w:rFonts w:ascii="Courier New" w:eastAsia="Courier New" w:hAnsi="Courier New" w:cs="Courier New"/>
          <w:color w:val="000000" w:themeColor="text1"/>
          <w:sz w:val="24"/>
          <w:szCs w:val="24"/>
        </w:rPr>
        <w:t xml:space="preserve"> 9VBM617NKNE</w:t>
      </w:r>
    </w:p>
    <w:p w14:paraId="3267DAB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license smart </w:t>
      </w:r>
      <w:proofErr w:type="gramStart"/>
      <w:r w:rsidRPr="409CFD52">
        <w:rPr>
          <w:rFonts w:ascii="Courier New" w:eastAsia="Courier New" w:hAnsi="Courier New" w:cs="Courier New"/>
          <w:color w:val="000000" w:themeColor="text1"/>
          <w:sz w:val="24"/>
          <w:szCs w:val="24"/>
        </w:rPr>
        <w:t>enable</w:t>
      </w:r>
      <w:proofErr w:type="gramEnd"/>
    </w:p>
    <w:p w14:paraId="553E196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diagnostic bootup level minimal</w:t>
      </w:r>
    </w:p>
    <w:p w14:paraId="4A60B75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7B657BC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spanning-tree extend system-id</w:t>
      </w:r>
    </w:p>
    <w:p w14:paraId="7F4AB44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FF39F3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redundancy</w:t>
      </w:r>
    </w:p>
    <w:p w14:paraId="702F4E6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1DFAE6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Loopback0</w:t>
      </w:r>
    </w:p>
    <w:p w14:paraId="5D321E99"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 192.168.2.1 255.255.255.0</w:t>
      </w:r>
    </w:p>
    <w:p w14:paraId="66CCBF7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ipv6 address 100:2::1/64</w:t>
      </w:r>
    </w:p>
    <w:p w14:paraId="57DA9AB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 xml:space="preserve">ipv6 </w:t>
      </w: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10</w:t>
      </w:r>
    </w:p>
    <w:p w14:paraId="786F225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5A847F9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GigabitEthernet1</w:t>
      </w:r>
    </w:p>
    <w:p w14:paraId="281F17E0"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 10.0.0.2 255.255.255.252</w:t>
      </w:r>
    </w:p>
    <w:p w14:paraId="4BE3AE5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negotiation auto</w:t>
      </w:r>
    </w:p>
    <w:p w14:paraId="78A306E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ipv6 address 10:1::2/64</w:t>
      </w:r>
    </w:p>
    <w:p w14:paraId="214CD5F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ipv6 </w:t>
      </w: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10</w:t>
      </w:r>
    </w:p>
    <w:p w14:paraId="1BB8222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mop enabled</w:t>
      </w:r>
    </w:p>
    <w:p w14:paraId="0202A3A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mop </w:t>
      </w:r>
      <w:proofErr w:type="spellStart"/>
      <w:r w:rsidRPr="409CFD52">
        <w:rPr>
          <w:rFonts w:ascii="Courier New" w:eastAsia="Courier New" w:hAnsi="Courier New" w:cs="Courier New"/>
          <w:color w:val="000000" w:themeColor="text1"/>
          <w:sz w:val="24"/>
          <w:szCs w:val="24"/>
        </w:rPr>
        <w:t>sysid</w:t>
      </w:r>
      <w:proofErr w:type="spellEnd"/>
    </w:p>
    <w:p w14:paraId="3A4C4E8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1C6E42C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GigabitEthernet2</w:t>
      </w:r>
    </w:p>
    <w:p w14:paraId="4D03B430"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 10.0.2.1 255.255.255.252</w:t>
      </w:r>
    </w:p>
    <w:p w14:paraId="2224799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negotiation auto</w:t>
      </w:r>
    </w:p>
    <w:p w14:paraId="6C5A769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ipv6 address 10:2::1/64</w:t>
      </w:r>
    </w:p>
    <w:p w14:paraId="65856B8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mop enabled</w:t>
      </w:r>
    </w:p>
    <w:p w14:paraId="4A7B1C0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mop </w:t>
      </w:r>
      <w:proofErr w:type="spellStart"/>
      <w:r w:rsidRPr="409CFD52">
        <w:rPr>
          <w:rFonts w:ascii="Courier New" w:eastAsia="Courier New" w:hAnsi="Courier New" w:cs="Courier New"/>
          <w:color w:val="000000" w:themeColor="text1"/>
          <w:sz w:val="24"/>
          <w:szCs w:val="24"/>
        </w:rPr>
        <w:t>sysid</w:t>
      </w:r>
      <w:proofErr w:type="spellEnd"/>
    </w:p>
    <w:p w14:paraId="6FEFB17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597798B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GigabitEthernet3</w:t>
      </w:r>
    </w:p>
    <w:p w14:paraId="5C2A7BC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w:t>
      </w: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w:t>
      </w:r>
    </w:p>
    <w:p w14:paraId="64DB25D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shutdown</w:t>
      </w:r>
    </w:p>
    <w:p w14:paraId="464834F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negotiation auto</w:t>
      </w:r>
    </w:p>
    <w:p w14:paraId="5B251C4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mop enabled</w:t>
      </w:r>
    </w:p>
    <w:p w14:paraId="39BBD31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mop </w:t>
      </w:r>
      <w:proofErr w:type="spellStart"/>
      <w:r w:rsidRPr="409CFD52">
        <w:rPr>
          <w:rFonts w:ascii="Courier New" w:eastAsia="Courier New" w:hAnsi="Courier New" w:cs="Courier New"/>
          <w:color w:val="000000" w:themeColor="text1"/>
          <w:sz w:val="24"/>
          <w:szCs w:val="24"/>
        </w:rPr>
        <w:t>sysid</w:t>
      </w:r>
      <w:proofErr w:type="spellEnd"/>
    </w:p>
    <w:p w14:paraId="759E3C1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5274790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GigabitEthernet4</w:t>
      </w:r>
    </w:p>
    <w:p w14:paraId="5952E0D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w:t>
      </w: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w:t>
      </w:r>
    </w:p>
    <w:p w14:paraId="5B87C0B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shutdown</w:t>
      </w:r>
    </w:p>
    <w:p w14:paraId="01F9F47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negotiation auto</w:t>
      </w:r>
    </w:p>
    <w:p w14:paraId="6D236E7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mop enabled</w:t>
      </w:r>
    </w:p>
    <w:p w14:paraId="035195C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mop </w:t>
      </w:r>
      <w:proofErr w:type="spellStart"/>
      <w:r w:rsidRPr="409CFD52">
        <w:rPr>
          <w:rFonts w:ascii="Courier New" w:eastAsia="Courier New" w:hAnsi="Courier New" w:cs="Courier New"/>
          <w:color w:val="000000" w:themeColor="text1"/>
          <w:sz w:val="24"/>
          <w:szCs w:val="24"/>
        </w:rPr>
        <w:t>sysid</w:t>
      </w:r>
      <w:proofErr w:type="spellEnd"/>
    </w:p>
    <w:p w14:paraId="6BEC269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5D91889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router </w:t>
      </w: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1</w:t>
      </w:r>
    </w:p>
    <w:p w14:paraId="3332AF1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network 10.0.0.0 0.0.0.3</w:t>
      </w:r>
    </w:p>
    <w:p w14:paraId="3A74378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network 10.0.2.0 0.0.0.3</w:t>
      </w:r>
    </w:p>
    <w:p w14:paraId="17835A5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network 192.168.2.0</w:t>
      </w:r>
    </w:p>
    <w:p w14:paraId="252E623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redistribute </w:t>
      </w:r>
      <w:proofErr w:type="spellStart"/>
      <w:r w:rsidRPr="409CFD52">
        <w:rPr>
          <w:rFonts w:ascii="Courier New" w:eastAsia="Courier New" w:hAnsi="Courier New" w:cs="Courier New"/>
          <w:color w:val="000000" w:themeColor="text1"/>
          <w:sz w:val="24"/>
          <w:szCs w:val="24"/>
        </w:rPr>
        <w:t>bgp</w:t>
      </w:r>
      <w:proofErr w:type="spellEnd"/>
      <w:r w:rsidRPr="409CFD52">
        <w:rPr>
          <w:rFonts w:ascii="Courier New" w:eastAsia="Courier New" w:hAnsi="Courier New" w:cs="Courier New"/>
          <w:color w:val="000000" w:themeColor="text1"/>
          <w:sz w:val="24"/>
          <w:szCs w:val="24"/>
        </w:rPr>
        <w:t xml:space="preserve"> 10 metric 10000 100 255 240 65535</w:t>
      </w:r>
    </w:p>
    <w:p w14:paraId="7F7B06A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2DBA849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router </w:t>
      </w:r>
      <w:proofErr w:type="spellStart"/>
      <w:r w:rsidRPr="409CFD52">
        <w:rPr>
          <w:rFonts w:ascii="Courier New" w:eastAsia="Courier New" w:hAnsi="Courier New" w:cs="Courier New"/>
          <w:color w:val="000000" w:themeColor="text1"/>
          <w:sz w:val="24"/>
          <w:szCs w:val="24"/>
        </w:rPr>
        <w:t>bgp</w:t>
      </w:r>
      <w:proofErr w:type="spellEnd"/>
      <w:r w:rsidRPr="409CFD52">
        <w:rPr>
          <w:rFonts w:ascii="Courier New" w:eastAsia="Courier New" w:hAnsi="Courier New" w:cs="Courier New"/>
          <w:color w:val="000000" w:themeColor="text1"/>
          <w:sz w:val="24"/>
          <w:szCs w:val="24"/>
        </w:rPr>
        <w:t xml:space="preserve"> 10</w:t>
      </w:r>
    </w:p>
    <w:p w14:paraId="677C7123"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bgp</w:t>
      </w:r>
      <w:proofErr w:type="spellEnd"/>
      <w:r w:rsidRPr="409CFD52">
        <w:rPr>
          <w:rFonts w:ascii="Courier New" w:eastAsia="Courier New" w:hAnsi="Courier New" w:cs="Courier New"/>
          <w:color w:val="000000" w:themeColor="text1"/>
          <w:sz w:val="24"/>
          <w:szCs w:val="24"/>
        </w:rPr>
        <w:t xml:space="preserve"> log-neighbor-changes</w:t>
      </w:r>
    </w:p>
    <w:p w14:paraId="2C0D29F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neighbor 10:2::2 remote-as 11</w:t>
      </w:r>
    </w:p>
    <w:p w14:paraId="101022A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neighbor 10.0.2.2 remote-as 11</w:t>
      </w:r>
    </w:p>
    <w:p w14:paraId="560D46E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5666635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address-family ipv4</w:t>
      </w:r>
    </w:p>
    <w:p w14:paraId="30FDBC6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redistribute </w:t>
      </w: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1</w:t>
      </w:r>
    </w:p>
    <w:p w14:paraId="11316CF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no neighbor 10:2::2 activate</w:t>
      </w:r>
    </w:p>
    <w:p w14:paraId="302D5C3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neighbor 10.0.2.2 activate</w:t>
      </w:r>
    </w:p>
    <w:p w14:paraId="5737EE8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exit-address-family</w:t>
      </w:r>
    </w:p>
    <w:p w14:paraId="17C628C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28181B1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address-family ipv6</w:t>
      </w:r>
    </w:p>
    <w:p w14:paraId="3FD2FF7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redistribute connected</w:t>
      </w:r>
    </w:p>
    <w:p w14:paraId="1C9E689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redistribute </w:t>
      </w: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10</w:t>
      </w:r>
    </w:p>
    <w:p w14:paraId="041F613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neighbor 10:2::2 activate</w:t>
      </w:r>
    </w:p>
    <w:p w14:paraId="42E063B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exit-address-family</w:t>
      </w:r>
    </w:p>
    <w:p w14:paraId="355DAE2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5EE1B9A"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forward-protocol </w:t>
      </w:r>
      <w:proofErr w:type="spellStart"/>
      <w:r w:rsidRPr="409CFD52">
        <w:rPr>
          <w:rFonts w:ascii="Courier New" w:eastAsia="Courier New" w:hAnsi="Courier New" w:cs="Courier New"/>
          <w:color w:val="000000" w:themeColor="text1"/>
          <w:sz w:val="24"/>
          <w:szCs w:val="24"/>
        </w:rPr>
        <w:t>nd</w:t>
      </w:r>
      <w:proofErr w:type="spellEnd"/>
    </w:p>
    <w:p w14:paraId="7AA5C732"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http server</w:t>
      </w:r>
    </w:p>
    <w:p w14:paraId="44D7CAB7"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http authentication local</w:t>
      </w:r>
    </w:p>
    <w:p w14:paraId="2588AA92"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http </w:t>
      </w:r>
      <w:proofErr w:type="gramStart"/>
      <w:r w:rsidRPr="409CFD52">
        <w:rPr>
          <w:rFonts w:ascii="Courier New" w:eastAsia="Courier New" w:hAnsi="Courier New" w:cs="Courier New"/>
          <w:color w:val="000000" w:themeColor="text1"/>
          <w:sz w:val="24"/>
          <w:szCs w:val="24"/>
        </w:rPr>
        <w:t>secure-server</w:t>
      </w:r>
      <w:proofErr w:type="gramEnd"/>
    </w:p>
    <w:p w14:paraId="07045F9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4DD3A7F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ipv6 router </w:t>
      </w: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10</w:t>
      </w:r>
    </w:p>
    <w:p w14:paraId="4BDFFB49"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router-id 2.2.2.2</w:t>
      </w:r>
    </w:p>
    <w:p w14:paraId="6AB7F4B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redistribute </w:t>
      </w:r>
      <w:proofErr w:type="spellStart"/>
      <w:r w:rsidRPr="409CFD52">
        <w:rPr>
          <w:rFonts w:ascii="Courier New" w:eastAsia="Courier New" w:hAnsi="Courier New" w:cs="Courier New"/>
          <w:color w:val="000000" w:themeColor="text1"/>
          <w:sz w:val="24"/>
          <w:szCs w:val="24"/>
        </w:rPr>
        <w:t>bgp</w:t>
      </w:r>
      <w:proofErr w:type="spellEnd"/>
      <w:r w:rsidRPr="409CFD52">
        <w:rPr>
          <w:rFonts w:ascii="Courier New" w:eastAsia="Courier New" w:hAnsi="Courier New" w:cs="Courier New"/>
          <w:color w:val="000000" w:themeColor="text1"/>
          <w:sz w:val="24"/>
          <w:szCs w:val="24"/>
        </w:rPr>
        <w:t xml:space="preserve"> 10 metric 10000 10 254 254 65535</w:t>
      </w:r>
    </w:p>
    <w:p w14:paraId="2E33D81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15F69CE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ipv6 router </w:t>
      </w: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1</w:t>
      </w:r>
    </w:p>
    <w:p w14:paraId="30ED8DD4"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router-id 2.2.2.2</w:t>
      </w:r>
    </w:p>
    <w:p w14:paraId="2466BDE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redistribute </w:t>
      </w:r>
      <w:proofErr w:type="spellStart"/>
      <w:r w:rsidRPr="409CFD52">
        <w:rPr>
          <w:rFonts w:ascii="Courier New" w:eastAsia="Courier New" w:hAnsi="Courier New" w:cs="Courier New"/>
          <w:color w:val="000000" w:themeColor="text1"/>
          <w:sz w:val="24"/>
          <w:szCs w:val="24"/>
        </w:rPr>
        <w:t>bgp</w:t>
      </w:r>
      <w:proofErr w:type="spellEnd"/>
      <w:r w:rsidRPr="409CFD52">
        <w:rPr>
          <w:rFonts w:ascii="Courier New" w:eastAsia="Courier New" w:hAnsi="Courier New" w:cs="Courier New"/>
          <w:color w:val="000000" w:themeColor="text1"/>
          <w:sz w:val="24"/>
          <w:szCs w:val="24"/>
        </w:rPr>
        <w:t xml:space="preserve"> 10 metric 10000 10 254 254 65535</w:t>
      </w:r>
    </w:p>
    <w:p w14:paraId="14912AF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redistribute connected</w:t>
      </w:r>
    </w:p>
    <w:p w14:paraId="202A98A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1D2F24B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control-plane</w:t>
      </w:r>
    </w:p>
    <w:p w14:paraId="34A08FD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0EBA312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line con 0</w:t>
      </w:r>
    </w:p>
    <w:p w14:paraId="17FB5731"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stopbits</w:t>
      </w:r>
      <w:proofErr w:type="spellEnd"/>
      <w:r w:rsidRPr="409CFD52">
        <w:rPr>
          <w:rFonts w:ascii="Courier New" w:eastAsia="Courier New" w:hAnsi="Courier New" w:cs="Courier New"/>
          <w:color w:val="000000" w:themeColor="text1"/>
          <w:sz w:val="24"/>
          <w:szCs w:val="24"/>
        </w:rPr>
        <w:t xml:space="preserve"> 1</w:t>
      </w:r>
    </w:p>
    <w:p w14:paraId="204CBFF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line </w:t>
      </w:r>
      <w:proofErr w:type="spellStart"/>
      <w:r w:rsidRPr="409CFD52">
        <w:rPr>
          <w:rFonts w:ascii="Courier New" w:eastAsia="Courier New" w:hAnsi="Courier New" w:cs="Courier New"/>
          <w:color w:val="000000" w:themeColor="text1"/>
          <w:sz w:val="24"/>
          <w:szCs w:val="24"/>
        </w:rPr>
        <w:t>vty</w:t>
      </w:r>
      <w:proofErr w:type="spellEnd"/>
      <w:r w:rsidRPr="409CFD52">
        <w:rPr>
          <w:rFonts w:ascii="Courier New" w:eastAsia="Courier New" w:hAnsi="Courier New" w:cs="Courier New"/>
          <w:color w:val="000000" w:themeColor="text1"/>
          <w:sz w:val="24"/>
          <w:szCs w:val="24"/>
        </w:rPr>
        <w:t xml:space="preserve"> 0 4</w:t>
      </w:r>
    </w:p>
    <w:p w14:paraId="3B6DB71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login</w:t>
      </w:r>
    </w:p>
    <w:p w14:paraId="7B16661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2558688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end</w:t>
      </w:r>
    </w:p>
    <w:p w14:paraId="4BAF2F4D"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b/>
          <w:bCs/>
          <w:color w:val="000000" w:themeColor="text1"/>
          <w:sz w:val="24"/>
          <w:szCs w:val="24"/>
          <w:u w:val="single"/>
        </w:rPr>
        <w:t xml:space="preserve">show </w:t>
      </w:r>
      <w:proofErr w:type="spellStart"/>
      <w:r w:rsidRPr="409CFD52">
        <w:rPr>
          <w:rFonts w:ascii="Courier New" w:eastAsia="Courier New" w:hAnsi="Courier New" w:cs="Courier New"/>
          <w:b/>
          <w:bCs/>
          <w:color w:val="000000" w:themeColor="text1"/>
          <w:sz w:val="24"/>
          <w:szCs w:val="24"/>
          <w:u w:val="single"/>
        </w:rPr>
        <w:t>ip</w:t>
      </w:r>
      <w:proofErr w:type="spellEnd"/>
      <w:r w:rsidRPr="409CFD52">
        <w:rPr>
          <w:rFonts w:ascii="Courier New" w:eastAsia="Courier New" w:hAnsi="Courier New" w:cs="Courier New"/>
          <w:b/>
          <w:bCs/>
          <w:color w:val="000000" w:themeColor="text1"/>
          <w:sz w:val="24"/>
          <w:szCs w:val="24"/>
          <w:u w:val="single"/>
        </w:rPr>
        <w:t>/ipv6 route</w:t>
      </w:r>
    </w:p>
    <w:p w14:paraId="1AB68D8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R2#show </w:t>
      </w: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route</w:t>
      </w:r>
    </w:p>
    <w:p w14:paraId="685FD40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Codes: L - local, C - connected, S - static, R - RIP, M - mobile, B - BGP</w:t>
      </w:r>
    </w:p>
    <w:p w14:paraId="3F56BB0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D - EIGRP, EX - EIGRP external, O - OSPF, IA - OSPF inter area</w:t>
      </w:r>
    </w:p>
    <w:p w14:paraId="7D52FB1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N1 - OSPF NSSA external type 1, N2 - OSPF NSSA external type 2</w:t>
      </w:r>
    </w:p>
    <w:p w14:paraId="7377E75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E1 - OSPF external type 1, E2 - OSPF external type 2</w:t>
      </w:r>
    </w:p>
    <w:p w14:paraId="59F1E45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i</w:t>
      </w:r>
      <w:proofErr w:type="spellEnd"/>
      <w:r w:rsidRPr="409CFD52">
        <w:rPr>
          <w:rFonts w:ascii="Courier New" w:eastAsia="Courier New" w:hAnsi="Courier New" w:cs="Courier New"/>
          <w:color w:val="000000" w:themeColor="text1"/>
          <w:sz w:val="24"/>
          <w:szCs w:val="24"/>
        </w:rPr>
        <w:t xml:space="preserve"> - IS-IS, </w:t>
      </w:r>
      <w:proofErr w:type="spellStart"/>
      <w:r w:rsidRPr="409CFD52">
        <w:rPr>
          <w:rFonts w:ascii="Courier New" w:eastAsia="Courier New" w:hAnsi="Courier New" w:cs="Courier New"/>
          <w:color w:val="000000" w:themeColor="text1"/>
          <w:sz w:val="24"/>
          <w:szCs w:val="24"/>
        </w:rPr>
        <w:t>su</w:t>
      </w:r>
      <w:proofErr w:type="spellEnd"/>
      <w:r w:rsidRPr="409CFD52">
        <w:rPr>
          <w:rFonts w:ascii="Courier New" w:eastAsia="Courier New" w:hAnsi="Courier New" w:cs="Courier New"/>
          <w:color w:val="000000" w:themeColor="text1"/>
          <w:sz w:val="24"/>
          <w:szCs w:val="24"/>
        </w:rPr>
        <w:t xml:space="preserve"> - IS-IS summary, L1 - IS-IS level-1, L2 - IS-IS level-2</w:t>
      </w:r>
    </w:p>
    <w:p w14:paraId="2FD2D12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ia</w:t>
      </w:r>
      <w:proofErr w:type="spellEnd"/>
      <w:r w:rsidRPr="409CFD52">
        <w:rPr>
          <w:rFonts w:ascii="Courier New" w:eastAsia="Courier New" w:hAnsi="Courier New" w:cs="Courier New"/>
          <w:color w:val="000000" w:themeColor="text1"/>
          <w:sz w:val="24"/>
          <w:szCs w:val="24"/>
        </w:rPr>
        <w:t xml:space="preserve"> - IS-IS inter area, * - candidate default, U - per-user static route</w:t>
      </w:r>
    </w:p>
    <w:p w14:paraId="45AF7BD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o - ODR, P - periodic downloaded static route, H - NHRP, l - LISP</w:t>
      </w:r>
    </w:p>
    <w:p w14:paraId="782E044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a - application route</w:t>
      </w:r>
    </w:p>
    <w:p w14:paraId="1866DB3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 - replicated route, % - next hop override, p - overrides from </w:t>
      </w:r>
      <w:proofErr w:type="spellStart"/>
      <w:r w:rsidRPr="409CFD52">
        <w:rPr>
          <w:rFonts w:ascii="Courier New" w:eastAsia="Courier New" w:hAnsi="Courier New" w:cs="Courier New"/>
          <w:color w:val="000000" w:themeColor="text1"/>
          <w:sz w:val="24"/>
          <w:szCs w:val="24"/>
        </w:rPr>
        <w:t>PfR</w:t>
      </w:r>
      <w:proofErr w:type="spellEnd"/>
    </w:p>
    <w:p w14:paraId="3CF52C3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
    <w:p w14:paraId="24AD31C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Gateway of last resort is not set</w:t>
      </w:r>
    </w:p>
    <w:p w14:paraId="235AD72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
    <w:p w14:paraId="6EFC36A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10.0.0.0/8 is variably </w:t>
      </w:r>
      <w:proofErr w:type="spellStart"/>
      <w:r w:rsidRPr="409CFD52">
        <w:rPr>
          <w:rFonts w:ascii="Courier New" w:eastAsia="Courier New" w:hAnsi="Courier New" w:cs="Courier New"/>
          <w:color w:val="000000" w:themeColor="text1"/>
          <w:sz w:val="24"/>
          <w:szCs w:val="24"/>
        </w:rPr>
        <w:t>subnetted</w:t>
      </w:r>
      <w:proofErr w:type="spellEnd"/>
      <w:r w:rsidRPr="409CFD52">
        <w:rPr>
          <w:rFonts w:ascii="Courier New" w:eastAsia="Courier New" w:hAnsi="Courier New" w:cs="Courier New"/>
          <w:color w:val="000000" w:themeColor="text1"/>
          <w:sz w:val="24"/>
          <w:szCs w:val="24"/>
        </w:rPr>
        <w:t>, 6 subnets, 2 masks</w:t>
      </w:r>
    </w:p>
    <w:p w14:paraId="5CC87AF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10.0.0.0/30 is directly connected, GigabitEthernet1</w:t>
      </w:r>
    </w:p>
    <w:p w14:paraId="1221D2F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L        10.0.0.2/32 is directly connected, GigabitEthernet1</w:t>
      </w:r>
    </w:p>
    <w:p w14:paraId="36A6E58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10.0.0.4/30 [20/0] via 10.0.2.2, 00:51:12</w:t>
      </w:r>
    </w:p>
    <w:p w14:paraId="3BC16FA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10.0.2.0/30 is directly connected, GigabitEthernet2</w:t>
      </w:r>
    </w:p>
    <w:p w14:paraId="06E4FED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10.0.2.1/32 is directly connected, GigabitEthernet2</w:t>
      </w:r>
    </w:p>
    <w:p w14:paraId="1A110ED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10.0.2.4/30 [20/0] via 10.0.2.2, 00:51:12</w:t>
      </w:r>
    </w:p>
    <w:p w14:paraId="1B722EC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D     192.168.1.0/24 [90/130816] via 10.0.0.1, 00:52:29, GigabitEthernet1</w:t>
      </w:r>
    </w:p>
    <w:p w14:paraId="067A8E9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192.168.2.0/24 is variably </w:t>
      </w:r>
      <w:proofErr w:type="spellStart"/>
      <w:r w:rsidRPr="409CFD52">
        <w:rPr>
          <w:rFonts w:ascii="Courier New" w:eastAsia="Courier New" w:hAnsi="Courier New" w:cs="Courier New"/>
          <w:color w:val="000000" w:themeColor="text1"/>
          <w:sz w:val="24"/>
          <w:szCs w:val="24"/>
        </w:rPr>
        <w:t>subnetted</w:t>
      </w:r>
      <w:proofErr w:type="spellEnd"/>
      <w:r w:rsidRPr="409CFD52">
        <w:rPr>
          <w:rFonts w:ascii="Courier New" w:eastAsia="Courier New" w:hAnsi="Courier New" w:cs="Courier New"/>
          <w:color w:val="000000" w:themeColor="text1"/>
          <w:sz w:val="24"/>
          <w:szCs w:val="24"/>
        </w:rPr>
        <w:t>, 2 subnets, 2 masks</w:t>
      </w:r>
    </w:p>
    <w:p w14:paraId="26BD3D6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192.168.2.0/24 is directly connected, Loopback0</w:t>
      </w:r>
    </w:p>
    <w:p w14:paraId="44EA612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192.168.2.1/32 is directly connected, Loopback0</w:t>
      </w:r>
    </w:p>
    <w:p w14:paraId="6E9D035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192.168.3.0/24 [20/0] via 10.0.2.2, 00:51:12</w:t>
      </w:r>
    </w:p>
    <w:p w14:paraId="1896A82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192.168.5.0/24 [20/0] via 10.0.2.2, 00:51:12</w:t>
      </w:r>
    </w:p>
    <w:p w14:paraId="66BCCD6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192.168.6.0/24 [20/0] via 10.0.2.2, 00:51:12</w:t>
      </w:r>
    </w:p>
    <w:p w14:paraId="742008C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192.168.7.0/24 [20/0] via 10.0.2.2, 00:51:12</w:t>
      </w:r>
    </w:p>
    <w:p w14:paraId="0BFECFB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R2#show ipv6 route</w:t>
      </w:r>
    </w:p>
    <w:p w14:paraId="49740D6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IPv6 Routing Table - default - 9 entries</w:t>
      </w:r>
    </w:p>
    <w:p w14:paraId="043210E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Codes: C - Connected, L - Local, S - Static, U - Per-user Static route</w:t>
      </w:r>
    </w:p>
    <w:p w14:paraId="0FBFB03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B - BGP, R - RIP, H - NHRP, I1 - ISIS L1</w:t>
      </w:r>
    </w:p>
    <w:p w14:paraId="47D7BAD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I2 - ISIS L2, IA - ISIS interarea, IS - ISIS summary, D - EIGRP</w:t>
      </w:r>
    </w:p>
    <w:p w14:paraId="3A28B9C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EX - EIGRP external, ND - ND Default, </w:t>
      </w:r>
      <w:proofErr w:type="spellStart"/>
      <w:r w:rsidRPr="409CFD52">
        <w:rPr>
          <w:rFonts w:ascii="Courier New" w:eastAsia="Courier New" w:hAnsi="Courier New" w:cs="Courier New"/>
          <w:color w:val="000000" w:themeColor="text1"/>
          <w:sz w:val="24"/>
          <w:szCs w:val="24"/>
        </w:rPr>
        <w:t>NDp</w:t>
      </w:r>
      <w:proofErr w:type="spellEnd"/>
      <w:r w:rsidRPr="409CFD52">
        <w:rPr>
          <w:rFonts w:ascii="Courier New" w:eastAsia="Courier New" w:hAnsi="Courier New" w:cs="Courier New"/>
          <w:color w:val="000000" w:themeColor="text1"/>
          <w:sz w:val="24"/>
          <w:szCs w:val="24"/>
        </w:rPr>
        <w:t xml:space="preserve"> - ND Prefix, DCE - Destination</w:t>
      </w:r>
    </w:p>
    <w:p w14:paraId="476BED0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NDr</w:t>
      </w:r>
      <w:proofErr w:type="spellEnd"/>
      <w:r w:rsidRPr="409CFD52">
        <w:rPr>
          <w:rFonts w:ascii="Courier New" w:eastAsia="Courier New" w:hAnsi="Courier New" w:cs="Courier New"/>
          <w:color w:val="000000" w:themeColor="text1"/>
          <w:sz w:val="24"/>
          <w:szCs w:val="24"/>
        </w:rPr>
        <w:t xml:space="preserve"> - Redirect, RL - RPL, O - OSPF Intra, OI - OSPF Inter</w:t>
      </w:r>
    </w:p>
    <w:p w14:paraId="1271B27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OE1 - OSPF </w:t>
      </w:r>
      <w:proofErr w:type="spellStart"/>
      <w:r w:rsidRPr="409CFD52">
        <w:rPr>
          <w:rFonts w:ascii="Courier New" w:eastAsia="Courier New" w:hAnsi="Courier New" w:cs="Courier New"/>
          <w:color w:val="000000" w:themeColor="text1"/>
          <w:sz w:val="24"/>
          <w:szCs w:val="24"/>
        </w:rPr>
        <w:t>ext</w:t>
      </w:r>
      <w:proofErr w:type="spellEnd"/>
      <w:r w:rsidRPr="409CFD52">
        <w:rPr>
          <w:rFonts w:ascii="Courier New" w:eastAsia="Courier New" w:hAnsi="Courier New" w:cs="Courier New"/>
          <w:color w:val="000000" w:themeColor="text1"/>
          <w:sz w:val="24"/>
          <w:szCs w:val="24"/>
        </w:rPr>
        <w:t xml:space="preserve"> 1, OE2 - OSPF </w:t>
      </w:r>
      <w:proofErr w:type="spellStart"/>
      <w:r w:rsidRPr="409CFD52">
        <w:rPr>
          <w:rFonts w:ascii="Courier New" w:eastAsia="Courier New" w:hAnsi="Courier New" w:cs="Courier New"/>
          <w:color w:val="000000" w:themeColor="text1"/>
          <w:sz w:val="24"/>
          <w:szCs w:val="24"/>
        </w:rPr>
        <w:t>ext</w:t>
      </w:r>
      <w:proofErr w:type="spellEnd"/>
      <w:r w:rsidRPr="409CFD52">
        <w:rPr>
          <w:rFonts w:ascii="Courier New" w:eastAsia="Courier New" w:hAnsi="Courier New" w:cs="Courier New"/>
          <w:color w:val="000000" w:themeColor="text1"/>
          <w:sz w:val="24"/>
          <w:szCs w:val="24"/>
        </w:rPr>
        <w:t xml:space="preserve"> 2, ON1 - OSPF NSSA </w:t>
      </w:r>
      <w:proofErr w:type="spellStart"/>
      <w:r w:rsidRPr="409CFD52">
        <w:rPr>
          <w:rFonts w:ascii="Courier New" w:eastAsia="Courier New" w:hAnsi="Courier New" w:cs="Courier New"/>
          <w:color w:val="000000" w:themeColor="text1"/>
          <w:sz w:val="24"/>
          <w:szCs w:val="24"/>
        </w:rPr>
        <w:t>ext</w:t>
      </w:r>
      <w:proofErr w:type="spellEnd"/>
      <w:r w:rsidRPr="409CFD52">
        <w:rPr>
          <w:rFonts w:ascii="Courier New" w:eastAsia="Courier New" w:hAnsi="Courier New" w:cs="Courier New"/>
          <w:color w:val="000000" w:themeColor="text1"/>
          <w:sz w:val="24"/>
          <w:szCs w:val="24"/>
        </w:rPr>
        <w:t xml:space="preserve"> 1</w:t>
      </w:r>
    </w:p>
    <w:p w14:paraId="2ED82F3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ON2 - OSPF NSSA </w:t>
      </w:r>
      <w:proofErr w:type="spellStart"/>
      <w:r w:rsidRPr="409CFD52">
        <w:rPr>
          <w:rFonts w:ascii="Courier New" w:eastAsia="Courier New" w:hAnsi="Courier New" w:cs="Courier New"/>
          <w:color w:val="000000" w:themeColor="text1"/>
          <w:sz w:val="24"/>
          <w:szCs w:val="24"/>
        </w:rPr>
        <w:t>ext</w:t>
      </w:r>
      <w:proofErr w:type="spellEnd"/>
      <w:r w:rsidRPr="409CFD52">
        <w:rPr>
          <w:rFonts w:ascii="Courier New" w:eastAsia="Courier New" w:hAnsi="Courier New" w:cs="Courier New"/>
          <w:color w:val="000000" w:themeColor="text1"/>
          <w:sz w:val="24"/>
          <w:szCs w:val="24"/>
        </w:rPr>
        <w:t xml:space="preserve"> 2, la - LISP alt, </w:t>
      </w:r>
      <w:proofErr w:type="spellStart"/>
      <w:r w:rsidRPr="409CFD52">
        <w:rPr>
          <w:rFonts w:ascii="Courier New" w:eastAsia="Courier New" w:hAnsi="Courier New" w:cs="Courier New"/>
          <w:color w:val="000000" w:themeColor="text1"/>
          <w:sz w:val="24"/>
          <w:szCs w:val="24"/>
        </w:rPr>
        <w:t>lr</w:t>
      </w:r>
      <w:proofErr w:type="spellEnd"/>
      <w:r w:rsidRPr="409CFD52">
        <w:rPr>
          <w:rFonts w:ascii="Courier New" w:eastAsia="Courier New" w:hAnsi="Courier New" w:cs="Courier New"/>
          <w:color w:val="000000" w:themeColor="text1"/>
          <w:sz w:val="24"/>
          <w:szCs w:val="24"/>
        </w:rPr>
        <w:t xml:space="preserve"> - LISP site-registrations</w:t>
      </w:r>
    </w:p>
    <w:p w14:paraId="3697018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ld</w:t>
      </w:r>
      <w:proofErr w:type="spellEnd"/>
      <w:r w:rsidRPr="409CFD52">
        <w:rPr>
          <w:rFonts w:ascii="Courier New" w:eastAsia="Courier New" w:hAnsi="Courier New" w:cs="Courier New"/>
          <w:color w:val="000000" w:themeColor="text1"/>
          <w:sz w:val="24"/>
          <w:szCs w:val="24"/>
        </w:rPr>
        <w:t xml:space="preserve"> - LISP </w:t>
      </w:r>
      <w:proofErr w:type="spellStart"/>
      <w:r w:rsidRPr="409CFD52">
        <w:rPr>
          <w:rFonts w:ascii="Courier New" w:eastAsia="Courier New" w:hAnsi="Courier New" w:cs="Courier New"/>
          <w:color w:val="000000" w:themeColor="text1"/>
          <w:sz w:val="24"/>
          <w:szCs w:val="24"/>
        </w:rPr>
        <w:t>dyn-eid</w:t>
      </w:r>
      <w:proofErr w:type="spellEnd"/>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lA</w:t>
      </w:r>
      <w:proofErr w:type="spellEnd"/>
      <w:r w:rsidRPr="409CFD52">
        <w:rPr>
          <w:rFonts w:ascii="Courier New" w:eastAsia="Courier New" w:hAnsi="Courier New" w:cs="Courier New"/>
          <w:color w:val="000000" w:themeColor="text1"/>
          <w:sz w:val="24"/>
          <w:szCs w:val="24"/>
        </w:rPr>
        <w:t xml:space="preserve"> - LISP away, le - LISP extranet-policy</w:t>
      </w:r>
    </w:p>
    <w:p w14:paraId="5A218D2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a - Application</w:t>
      </w:r>
    </w:p>
    <w:p w14:paraId="542FE79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10:1::/64 [0/0]</w:t>
      </w:r>
    </w:p>
    <w:p w14:paraId="4CD4FD2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 xml:space="preserve">     via GigabitEthernet1, directly connected</w:t>
      </w:r>
    </w:p>
    <w:p w14:paraId="21FF89F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10:1::2/128 [0/0]</w:t>
      </w:r>
    </w:p>
    <w:p w14:paraId="635CC4A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GigabitEthernet1, receive</w:t>
      </w:r>
    </w:p>
    <w:p w14:paraId="78F171D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10:2::/64 [0/0]</w:t>
      </w:r>
    </w:p>
    <w:p w14:paraId="61AA2FC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GigabitEthernet2, directly connected</w:t>
      </w:r>
    </w:p>
    <w:p w14:paraId="58F704B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10:2::1/128 [0/0]</w:t>
      </w:r>
    </w:p>
    <w:p w14:paraId="177C8EC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GigabitEthernet2, receive</w:t>
      </w:r>
    </w:p>
    <w:p w14:paraId="207E989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D   100:1::/64 [90/130816]</w:t>
      </w:r>
    </w:p>
    <w:p w14:paraId="33B10EC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E08:33FF:FE05:0, GigabitEthernet1</w:t>
      </w:r>
    </w:p>
    <w:p w14:paraId="2A90E96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100:2::/64 [0/0]</w:t>
      </w:r>
    </w:p>
    <w:p w14:paraId="1456A04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Loopback0, directly connected</w:t>
      </w:r>
    </w:p>
    <w:p w14:paraId="5A4ED24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100:2::1/128 [0/0]</w:t>
      </w:r>
    </w:p>
    <w:p w14:paraId="1CE5C08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Loopback0, receive</w:t>
      </w:r>
    </w:p>
    <w:p w14:paraId="35174FC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100:3::/64 [20/0]</w:t>
      </w:r>
    </w:p>
    <w:p w14:paraId="5A5D997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E9C:63FF:FE83:1, GigabitEthernet2</w:t>
      </w:r>
    </w:p>
    <w:p w14:paraId="53D4EE8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FF00::/8 [0/0]</w:t>
      </w:r>
    </w:p>
    <w:p w14:paraId="2ACE8BE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Null0, receive</w:t>
      </w:r>
    </w:p>
    <w:p w14:paraId="50D9E9DE"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b/>
          <w:bCs/>
          <w:color w:val="000000" w:themeColor="text1"/>
          <w:sz w:val="24"/>
          <w:szCs w:val="24"/>
          <w:u w:val="single"/>
        </w:rPr>
        <w:t xml:space="preserve">show </w:t>
      </w:r>
      <w:proofErr w:type="spellStart"/>
      <w:r w:rsidRPr="0700435A">
        <w:rPr>
          <w:rFonts w:ascii="Courier New" w:eastAsia="Courier New" w:hAnsi="Courier New" w:cs="Courier New"/>
          <w:b/>
          <w:bCs/>
          <w:color w:val="000000" w:themeColor="text1"/>
          <w:sz w:val="24"/>
          <w:szCs w:val="24"/>
          <w:u w:val="single"/>
        </w:rPr>
        <w:t>ip</w:t>
      </w:r>
      <w:proofErr w:type="spellEnd"/>
      <w:r w:rsidRPr="0700435A">
        <w:rPr>
          <w:rFonts w:ascii="Courier New" w:eastAsia="Courier New" w:hAnsi="Courier New" w:cs="Courier New"/>
          <w:b/>
          <w:bCs/>
          <w:color w:val="000000" w:themeColor="text1"/>
          <w:sz w:val="24"/>
          <w:szCs w:val="24"/>
          <w:u w:val="single"/>
        </w:rPr>
        <w:t>/ipv6 protocols</w:t>
      </w:r>
    </w:p>
    <w:p w14:paraId="52EDD86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R2#show </w:t>
      </w:r>
      <w:proofErr w:type="spellStart"/>
      <w:r w:rsidRPr="0700435A">
        <w:rPr>
          <w:rFonts w:ascii="Courier New" w:eastAsia="Courier New" w:hAnsi="Courier New" w:cs="Courier New"/>
          <w:color w:val="000000" w:themeColor="text1"/>
          <w:sz w:val="24"/>
          <w:szCs w:val="24"/>
        </w:rPr>
        <w:t>ip</w:t>
      </w:r>
      <w:proofErr w:type="spellEnd"/>
      <w:r w:rsidRPr="0700435A">
        <w:rPr>
          <w:rFonts w:ascii="Courier New" w:eastAsia="Courier New" w:hAnsi="Courier New" w:cs="Courier New"/>
          <w:color w:val="000000" w:themeColor="text1"/>
          <w:sz w:val="24"/>
          <w:szCs w:val="24"/>
        </w:rPr>
        <w:t xml:space="preserve"> protocols</w:t>
      </w:r>
    </w:p>
    <w:p w14:paraId="0993600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IP Routing is NSF aware ***</w:t>
      </w:r>
    </w:p>
    <w:p w14:paraId="75D6BA8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49BE1D9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Routing Protocol is "application"</w:t>
      </w:r>
    </w:p>
    <w:p w14:paraId="1D82EAC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Sending updates every 0 seconds</w:t>
      </w:r>
    </w:p>
    <w:p w14:paraId="4275867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Invalid after 0 seconds, hold down 0, flushed after 0</w:t>
      </w:r>
    </w:p>
    <w:p w14:paraId="31B5847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Outgoing update filter list for all interfaces is not set</w:t>
      </w:r>
    </w:p>
    <w:p w14:paraId="1BA68F6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Incoming update filter list for all interfaces is not set</w:t>
      </w:r>
    </w:p>
    <w:p w14:paraId="5FD8770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path: 32</w:t>
      </w:r>
    </w:p>
    <w:p w14:paraId="0E5A1C4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Routing for Networks:</w:t>
      </w:r>
    </w:p>
    <w:p w14:paraId="31FAE0F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Routing Information Sources:</w:t>
      </w:r>
    </w:p>
    <w:p w14:paraId="009597D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Gateway         Distance      Last Update</w:t>
      </w:r>
    </w:p>
    <w:p w14:paraId="05EF9FE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Distance: (default is 4)</w:t>
      </w:r>
    </w:p>
    <w:p w14:paraId="54D51CC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0EBD0F4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Routing Protocol is "</w:t>
      </w:r>
      <w:proofErr w:type="spellStart"/>
      <w:r w:rsidRPr="0700435A">
        <w:rPr>
          <w:rFonts w:ascii="Courier New" w:eastAsia="Courier New" w:hAnsi="Courier New" w:cs="Courier New"/>
          <w:color w:val="000000" w:themeColor="text1"/>
          <w:sz w:val="24"/>
          <w:szCs w:val="24"/>
        </w:rPr>
        <w:t>eigrp</w:t>
      </w:r>
      <w:proofErr w:type="spellEnd"/>
      <w:r w:rsidRPr="0700435A">
        <w:rPr>
          <w:rFonts w:ascii="Courier New" w:eastAsia="Courier New" w:hAnsi="Courier New" w:cs="Courier New"/>
          <w:color w:val="000000" w:themeColor="text1"/>
          <w:sz w:val="24"/>
          <w:szCs w:val="24"/>
        </w:rPr>
        <w:t xml:space="preserve"> 1"</w:t>
      </w:r>
    </w:p>
    <w:p w14:paraId="06001EB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lastRenderedPageBreak/>
        <w:t xml:space="preserve">  Outgoing update filter list for all interfaces is not set</w:t>
      </w:r>
    </w:p>
    <w:p w14:paraId="4DA718F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Incoming update filter list for all interfaces is not set</w:t>
      </w:r>
    </w:p>
    <w:p w14:paraId="1E7678D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Default networks flagged in outgoing updates</w:t>
      </w:r>
    </w:p>
    <w:p w14:paraId="42062B7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Default networks accepted from incoming updates</w:t>
      </w:r>
    </w:p>
    <w:p w14:paraId="01BE54E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Redistributing: </w:t>
      </w:r>
      <w:proofErr w:type="spellStart"/>
      <w:r w:rsidRPr="0700435A">
        <w:rPr>
          <w:rFonts w:ascii="Courier New" w:eastAsia="Courier New" w:hAnsi="Courier New" w:cs="Courier New"/>
          <w:color w:val="000000" w:themeColor="text1"/>
          <w:sz w:val="24"/>
          <w:szCs w:val="24"/>
        </w:rPr>
        <w:t>bgp</w:t>
      </w:r>
      <w:proofErr w:type="spellEnd"/>
      <w:r w:rsidRPr="0700435A">
        <w:rPr>
          <w:rFonts w:ascii="Courier New" w:eastAsia="Courier New" w:hAnsi="Courier New" w:cs="Courier New"/>
          <w:color w:val="000000" w:themeColor="text1"/>
          <w:sz w:val="24"/>
          <w:szCs w:val="24"/>
        </w:rPr>
        <w:t xml:space="preserve"> 10</w:t>
      </w:r>
    </w:p>
    <w:p w14:paraId="7DCB6E7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EIGRP-IPv4 Protocol for AS(1)</w:t>
      </w:r>
    </w:p>
    <w:p w14:paraId="0058C71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Metric weight K1=1, K2=0, K3=1, K4=0, K5=0</w:t>
      </w:r>
    </w:p>
    <w:p w14:paraId="68D96B7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Soft SIA disabled</w:t>
      </w:r>
    </w:p>
    <w:p w14:paraId="77FD302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NSF-aware route hold timer is 240</w:t>
      </w:r>
    </w:p>
    <w:p w14:paraId="472CB0D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EIGRP NSF disabled</w:t>
      </w:r>
    </w:p>
    <w:p w14:paraId="1889FBC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NSF signal timer is 20s</w:t>
      </w:r>
    </w:p>
    <w:p w14:paraId="008C036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NSF converge timer is 120s</w:t>
      </w:r>
    </w:p>
    <w:p w14:paraId="166BCD5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Router-ID: 192.168.2.1</w:t>
      </w:r>
    </w:p>
    <w:p w14:paraId="40B1D95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Topology : 0 (base)</w:t>
      </w:r>
    </w:p>
    <w:p w14:paraId="01EC270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Active Timer: 3 min</w:t>
      </w:r>
    </w:p>
    <w:p w14:paraId="5BA1104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Distance: internal 90 external 170</w:t>
      </w:r>
    </w:p>
    <w:p w14:paraId="4CFB49F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path: 4</w:t>
      </w:r>
    </w:p>
    <w:p w14:paraId="5F5274F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w:t>
      </w:r>
      <w:proofErr w:type="spellStart"/>
      <w:r w:rsidRPr="0700435A">
        <w:rPr>
          <w:rFonts w:ascii="Courier New" w:eastAsia="Courier New" w:hAnsi="Courier New" w:cs="Courier New"/>
          <w:color w:val="000000" w:themeColor="text1"/>
          <w:sz w:val="24"/>
          <w:szCs w:val="24"/>
        </w:rPr>
        <w:t>hopcount</w:t>
      </w:r>
      <w:proofErr w:type="spellEnd"/>
      <w:r w:rsidRPr="0700435A">
        <w:rPr>
          <w:rFonts w:ascii="Courier New" w:eastAsia="Courier New" w:hAnsi="Courier New" w:cs="Courier New"/>
          <w:color w:val="000000" w:themeColor="text1"/>
          <w:sz w:val="24"/>
          <w:szCs w:val="24"/>
        </w:rPr>
        <w:t xml:space="preserve"> 100</w:t>
      </w:r>
    </w:p>
    <w:p w14:paraId="795DB31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metric variance 1</w:t>
      </w:r>
    </w:p>
    <w:p w14:paraId="1AAD771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0BBF7F1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Automatic Summarization: disabled</w:t>
      </w:r>
    </w:p>
    <w:p w14:paraId="4C7A2F0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path: 4</w:t>
      </w:r>
    </w:p>
    <w:p w14:paraId="066AEB7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Routing for Networks:</w:t>
      </w:r>
    </w:p>
    <w:p w14:paraId="4ED74E5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10.0.0.0/30</w:t>
      </w:r>
    </w:p>
    <w:p w14:paraId="34E4C52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10.0.2.0/30</w:t>
      </w:r>
    </w:p>
    <w:p w14:paraId="476C64C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192.168.2.0</w:t>
      </w:r>
    </w:p>
    <w:p w14:paraId="2463DB1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Routing Information Sources:</w:t>
      </w:r>
    </w:p>
    <w:p w14:paraId="25D8302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Gateway         Distance      Last Update</w:t>
      </w:r>
    </w:p>
    <w:p w14:paraId="71BB661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10.0.0.1              90      00:01:37</w:t>
      </w:r>
    </w:p>
    <w:p w14:paraId="3D483CC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Distance: internal 90 external 170</w:t>
      </w:r>
    </w:p>
    <w:p w14:paraId="174F54D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597578D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Routing Protocol is "</w:t>
      </w:r>
      <w:proofErr w:type="spellStart"/>
      <w:r w:rsidRPr="0700435A">
        <w:rPr>
          <w:rFonts w:ascii="Courier New" w:eastAsia="Courier New" w:hAnsi="Courier New" w:cs="Courier New"/>
          <w:color w:val="000000" w:themeColor="text1"/>
          <w:sz w:val="24"/>
          <w:szCs w:val="24"/>
        </w:rPr>
        <w:t>bgp</w:t>
      </w:r>
      <w:proofErr w:type="spellEnd"/>
      <w:r w:rsidRPr="0700435A">
        <w:rPr>
          <w:rFonts w:ascii="Courier New" w:eastAsia="Courier New" w:hAnsi="Courier New" w:cs="Courier New"/>
          <w:color w:val="000000" w:themeColor="text1"/>
          <w:sz w:val="24"/>
          <w:szCs w:val="24"/>
        </w:rPr>
        <w:t xml:space="preserve"> 10"</w:t>
      </w:r>
    </w:p>
    <w:p w14:paraId="0AA9C2A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Outgoing update filter list for all interfaces is not set</w:t>
      </w:r>
    </w:p>
    <w:p w14:paraId="2D9E0FE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lastRenderedPageBreak/>
        <w:t xml:space="preserve">  Incoming update filter list for all interfaces is not set</w:t>
      </w:r>
    </w:p>
    <w:p w14:paraId="23D525C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IGP synchronization is disabled</w:t>
      </w:r>
    </w:p>
    <w:p w14:paraId="4318003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Automatic route summarization is disabled</w:t>
      </w:r>
    </w:p>
    <w:p w14:paraId="0ACE0B0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Redistributing: </w:t>
      </w:r>
      <w:proofErr w:type="spellStart"/>
      <w:r w:rsidRPr="0700435A">
        <w:rPr>
          <w:rFonts w:ascii="Courier New" w:eastAsia="Courier New" w:hAnsi="Courier New" w:cs="Courier New"/>
          <w:color w:val="000000" w:themeColor="text1"/>
          <w:sz w:val="24"/>
          <w:szCs w:val="24"/>
        </w:rPr>
        <w:t>eigrp</w:t>
      </w:r>
      <w:proofErr w:type="spellEnd"/>
      <w:r w:rsidRPr="0700435A">
        <w:rPr>
          <w:rFonts w:ascii="Courier New" w:eastAsia="Courier New" w:hAnsi="Courier New" w:cs="Courier New"/>
          <w:color w:val="000000" w:themeColor="text1"/>
          <w:sz w:val="24"/>
          <w:szCs w:val="24"/>
        </w:rPr>
        <w:t xml:space="preserve"> 1</w:t>
      </w:r>
    </w:p>
    <w:p w14:paraId="1D8A412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Neighbor(s):</w:t>
      </w:r>
    </w:p>
    <w:p w14:paraId="5BF2F3D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Address          </w:t>
      </w:r>
      <w:proofErr w:type="spellStart"/>
      <w:r w:rsidRPr="0700435A">
        <w:rPr>
          <w:rFonts w:ascii="Courier New" w:eastAsia="Courier New" w:hAnsi="Courier New" w:cs="Courier New"/>
          <w:color w:val="000000" w:themeColor="text1"/>
          <w:sz w:val="24"/>
          <w:szCs w:val="24"/>
        </w:rPr>
        <w:t>FiltIn</w:t>
      </w:r>
      <w:proofErr w:type="spellEnd"/>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FiltOut</w:t>
      </w:r>
      <w:proofErr w:type="spellEnd"/>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DistIn</w:t>
      </w:r>
      <w:proofErr w:type="spellEnd"/>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DistOut</w:t>
      </w:r>
      <w:proofErr w:type="spellEnd"/>
      <w:r w:rsidRPr="0700435A">
        <w:rPr>
          <w:rFonts w:ascii="Courier New" w:eastAsia="Courier New" w:hAnsi="Courier New" w:cs="Courier New"/>
          <w:color w:val="000000" w:themeColor="text1"/>
          <w:sz w:val="24"/>
          <w:szCs w:val="24"/>
        </w:rPr>
        <w:t xml:space="preserve"> Weight </w:t>
      </w:r>
      <w:proofErr w:type="spellStart"/>
      <w:r w:rsidRPr="0700435A">
        <w:rPr>
          <w:rFonts w:ascii="Courier New" w:eastAsia="Courier New" w:hAnsi="Courier New" w:cs="Courier New"/>
          <w:color w:val="000000" w:themeColor="text1"/>
          <w:sz w:val="24"/>
          <w:szCs w:val="24"/>
        </w:rPr>
        <w:t>RouteMap</w:t>
      </w:r>
      <w:proofErr w:type="spellEnd"/>
    </w:p>
    <w:p w14:paraId="1281B4E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10.0.2.2</w:t>
      </w:r>
    </w:p>
    <w:p w14:paraId="15050EE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path: 1</w:t>
      </w:r>
    </w:p>
    <w:p w14:paraId="7E1994B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Routing Information Sources:</w:t>
      </w:r>
    </w:p>
    <w:p w14:paraId="366B711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Gateway         Distance      Last Update</w:t>
      </w:r>
    </w:p>
    <w:p w14:paraId="52DF8C1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10.0.2.2              20      00:00:22</w:t>
      </w:r>
    </w:p>
    <w:p w14:paraId="650E931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Distance: external 20 internal 200 local 200</w:t>
      </w:r>
    </w:p>
    <w:p w14:paraId="7B2EBF4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4B6D481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R2#show ipv6 protocols</w:t>
      </w:r>
    </w:p>
    <w:p w14:paraId="3A7425E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IPv6 Routing Protocol is "connected"</w:t>
      </w:r>
    </w:p>
    <w:p w14:paraId="14DFC11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IPv6 Routing Protocol is "application"</w:t>
      </w:r>
    </w:p>
    <w:p w14:paraId="66FED6C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IPv6 Routing Protocol is "ND"</w:t>
      </w:r>
    </w:p>
    <w:p w14:paraId="5982B18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IPv6 Routing Protocol is "</w:t>
      </w:r>
      <w:proofErr w:type="spellStart"/>
      <w:r w:rsidRPr="0700435A">
        <w:rPr>
          <w:rFonts w:ascii="Courier New" w:eastAsia="Courier New" w:hAnsi="Courier New" w:cs="Courier New"/>
          <w:color w:val="000000" w:themeColor="text1"/>
          <w:sz w:val="24"/>
          <w:szCs w:val="24"/>
        </w:rPr>
        <w:t>bgp</w:t>
      </w:r>
      <w:proofErr w:type="spellEnd"/>
      <w:r w:rsidRPr="0700435A">
        <w:rPr>
          <w:rFonts w:ascii="Courier New" w:eastAsia="Courier New" w:hAnsi="Courier New" w:cs="Courier New"/>
          <w:color w:val="000000" w:themeColor="text1"/>
          <w:sz w:val="24"/>
          <w:szCs w:val="24"/>
        </w:rPr>
        <w:t xml:space="preserve"> 10"</w:t>
      </w:r>
    </w:p>
    <w:p w14:paraId="05E1D0C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IGP synchronization is disabled</w:t>
      </w:r>
    </w:p>
    <w:p w14:paraId="43132D5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Redistribution:</w:t>
      </w:r>
    </w:p>
    <w:p w14:paraId="51C06F8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Redistributing protocol connected</w:t>
      </w:r>
    </w:p>
    <w:p w14:paraId="5E82611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Redistributing protocol </w:t>
      </w:r>
      <w:proofErr w:type="spellStart"/>
      <w:r w:rsidRPr="0700435A">
        <w:rPr>
          <w:rFonts w:ascii="Courier New" w:eastAsia="Courier New" w:hAnsi="Courier New" w:cs="Courier New"/>
          <w:color w:val="000000" w:themeColor="text1"/>
          <w:sz w:val="24"/>
          <w:szCs w:val="24"/>
        </w:rPr>
        <w:t>eigrp</w:t>
      </w:r>
      <w:proofErr w:type="spellEnd"/>
      <w:r w:rsidRPr="0700435A">
        <w:rPr>
          <w:rFonts w:ascii="Courier New" w:eastAsia="Courier New" w:hAnsi="Courier New" w:cs="Courier New"/>
          <w:color w:val="000000" w:themeColor="text1"/>
          <w:sz w:val="24"/>
          <w:szCs w:val="24"/>
        </w:rPr>
        <w:t xml:space="preserve"> 10</w:t>
      </w:r>
    </w:p>
    <w:p w14:paraId="4AD4405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Neighbor(s):</w:t>
      </w:r>
    </w:p>
    <w:p w14:paraId="4BB458C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Address                    </w:t>
      </w:r>
      <w:proofErr w:type="spellStart"/>
      <w:r w:rsidRPr="0700435A">
        <w:rPr>
          <w:rFonts w:ascii="Courier New" w:eastAsia="Courier New" w:hAnsi="Courier New" w:cs="Courier New"/>
          <w:color w:val="000000" w:themeColor="text1"/>
          <w:sz w:val="24"/>
          <w:szCs w:val="24"/>
        </w:rPr>
        <w:t>FiltIn</w:t>
      </w:r>
      <w:proofErr w:type="spellEnd"/>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FiltOut</w:t>
      </w:r>
      <w:proofErr w:type="spellEnd"/>
      <w:r w:rsidRPr="0700435A">
        <w:rPr>
          <w:rFonts w:ascii="Courier New" w:eastAsia="Courier New" w:hAnsi="Courier New" w:cs="Courier New"/>
          <w:color w:val="000000" w:themeColor="text1"/>
          <w:sz w:val="24"/>
          <w:szCs w:val="24"/>
        </w:rPr>
        <w:t xml:space="preserve"> Weight </w:t>
      </w:r>
      <w:proofErr w:type="spellStart"/>
      <w:r w:rsidRPr="0700435A">
        <w:rPr>
          <w:rFonts w:ascii="Courier New" w:eastAsia="Courier New" w:hAnsi="Courier New" w:cs="Courier New"/>
          <w:color w:val="000000" w:themeColor="text1"/>
          <w:sz w:val="24"/>
          <w:szCs w:val="24"/>
        </w:rPr>
        <w:t>RoutemapIn</w:t>
      </w:r>
      <w:proofErr w:type="spellEnd"/>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RoutemapOut</w:t>
      </w:r>
      <w:proofErr w:type="spellEnd"/>
    </w:p>
    <w:p w14:paraId="60BE1BE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10:2::2</w:t>
      </w:r>
    </w:p>
    <w:p w14:paraId="7841A92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Distance:</w:t>
      </w:r>
    </w:p>
    <w:p w14:paraId="0A02885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IPv6 Routing Protocol is "</w:t>
      </w:r>
      <w:proofErr w:type="spellStart"/>
      <w:r w:rsidRPr="0700435A">
        <w:rPr>
          <w:rFonts w:ascii="Courier New" w:eastAsia="Courier New" w:hAnsi="Courier New" w:cs="Courier New"/>
          <w:color w:val="000000" w:themeColor="text1"/>
          <w:sz w:val="24"/>
          <w:szCs w:val="24"/>
        </w:rPr>
        <w:t>eigrp</w:t>
      </w:r>
      <w:proofErr w:type="spellEnd"/>
      <w:r w:rsidRPr="0700435A">
        <w:rPr>
          <w:rFonts w:ascii="Courier New" w:eastAsia="Courier New" w:hAnsi="Courier New" w:cs="Courier New"/>
          <w:color w:val="000000" w:themeColor="text1"/>
          <w:sz w:val="24"/>
          <w:szCs w:val="24"/>
        </w:rPr>
        <w:t xml:space="preserve"> 10"</w:t>
      </w:r>
    </w:p>
    <w:p w14:paraId="1E356FB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EIGRP-IPv6 Protocol for AS(10)</w:t>
      </w:r>
    </w:p>
    <w:p w14:paraId="030B677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Metric weight K1=1, K2=0, K3=1, K4=0, K5=0</w:t>
      </w:r>
    </w:p>
    <w:p w14:paraId="678E267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Soft SIA disabled</w:t>
      </w:r>
    </w:p>
    <w:p w14:paraId="536666F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NSF-aware route hold timer is 240</w:t>
      </w:r>
    </w:p>
    <w:p w14:paraId="1A890A5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lastRenderedPageBreak/>
        <w:t xml:space="preserve">  EIGRP NSF disabled</w:t>
      </w:r>
    </w:p>
    <w:p w14:paraId="165F7C9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NSF signal timer is 20s</w:t>
      </w:r>
    </w:p>
    <w:p w14:paraId="683A4D9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NSF converge timer is 120s</w:t>
      </w:r>
    </w:p>
    <w:p w14:paraId="1FBEA8C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Router-ID: 2.2.2.2</w:t>
      </w:r>
    </w:p>
    <w:p w14:paraId="705E238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Topology : 0 (base)</w:t>
      </w:r>
    </w:p>
    <w:p w14:paraId="6686ADB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Active Timer: 3 min</w:t>
      </w:r>
    </w:p>
    <w:p w14:paraId="57C3290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Distance: internal 90 external 170</w:t>
      </w:r>
    </w:p>
    <w:p w14:paraId="750B0DA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path: 16</w:t>
      </w:r>
    </w:p>
    <w:p w14:paraId="4417740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w:t>
      </w:r>
      <w:proofErr w:type="spellStart"/>
      <w:r w:rsidRPr="0700435A">
        <w:rPr>
          <w:rFonts w:ascii="Courier New" w:eastAsia="Courier New" w:hAnsi="Courier New" w:cs="Courier New"/>
          <w:color w:val="000000" w:themeColor="text1"/>
          <w:sz w:val="24"/>
          <w:szCs w:val="24"/>
        </w:rPr>
        <w:t>hopcount</w:t>
      </w:r>
      <w:proofErr w:type="spellEnd"/>
      <w:r w:rsidRPr="0700435A">
        <w:rPr>
          <w:rFonts w:ascii="Courier New" w:eastAsia="Courier New" w:hAnsi="Courier New" w:cs="Courier New"/>
          <w:color w:val="000000" w:themeColor="text1"/>
          <w:sz w:val="24"/>
          <w:szCs w:val="24"/>
        </w:rPr>
        <w:t xml:space="preserve"> 100</w:t>
      </w:r>
    </w:p>
    <w:p w14:paraId="52CBA2A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metric variance 1</w:t>
      </w:r>
    </w:p>
    <w:p w14:paraId="692B1C7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35F08FA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Interfaces:</w:t>
      </w:r>
    </w:p>
    <w:p w14:paraId="68C39B8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Loopback0</w:t>
      </w:r>
    </w:p>
    <w:p w14:paraId="3332B48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GigabitEthernet1</w:t>
      </w:r>
    </w:p>
    <w:p w14:paraId="3B439B9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Redistribution:</w:t>
      </w:r>
    </w:p>
    <w:p w14:paraId="2BB5E5A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Redistributing protocol </w:t>
      </w:r>
      <w:proofErr w:type="spellStart"/>
      <w:r w:rsidRPr="0700435A">
        <w:rPr>
          <w:rFonts w:ascii="Courier New" w:eastAsia="Courier New" w:hAnsi="Courier New" w:cs="Courier New"/>
          <w:color w:val="000000" w:themeColor="text1"/>
          <w:sz w:val="24"/>
          <w:szCs w:val="24"/>
        </w:rPr>
        <w:t>bgp</w:t>
      </w:r>
      <w:proofErr w:type="spellEnd"/>
      <w:r w:rsidRPr="0700435A">
        <w:rPr>
          <w:rFonts w:ascii="Courier New" w:eastAsia="Courier New" w:hAnsi="Courier New" w:cs="Courier New"/>
          <w:color w:val="000000" w:themeColor="text1"/>
          <w:sz w:val="24"/>
          <w:szCs w:val="24"/>
        </w:rPr>
        <w:t xml:space="preserve"> 10 with metric 10000 10 254 254 65535</w:t>
      </w:r>
    </w:p>
    <w:p w14:paraId="7C38D93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IPv6 Routing Protocol is "</w:t>
      </w:r>
      <w:proofErr w:type="spellStart"/>
      <w:r w:rsidRPr="0700435A">
        <w:rPr>
          <w:rFonts w:ascii="Courier New" w:eastAsia="Courier New" w:hAnsi="Courier New" w:cs="Courier New"/>
          <w:color w:val="000000" w:themeColor="text1"/>
          <w:sz w:val="24"/>
          <w:szCs w:val="24"/>
        </w:rPr>
        <w:t>eigrp</w:t>
      </w:r>
      <w:proofErr w:type="spellEnd"/>
      <w:r w:rsidRPr="0700435A">
        <w:rPr>
          <w:rFonts w:ascii="Courier New" w:eastAsia="Courier New" w:hAnsi="Courier New" w:cs="Courier New"/>
          <w:color w:val="000000" w:themeColor="text1"/>
          <w:sz w:val="24"/>
          <w:szCs w:val="24"/>
        </w:rPr>
        <w:t xml:space="preserve"> 1"</w:t>
      </w:r>
    </w:p>
    <w:p w14:paraId="2BF1013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EIGRP-IPv6 Protocol for AS(1)</w:t>
      </w:r>
    </w:p>
    <w:p w14:paraId="57C99CA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Metric weight K1=1, K2=0, K3=1, K4=0, K5=0</w:t>
      </w:r>
    </w:p>
    <w:p w14:paraId="6C8AEF6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Soft SIA disabled</w:t>
      </w:r>
    </w:p>
    <w:p w14:paraId="290E581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NSF-aware route hold timer is 240</w:t>
      </w:r>
    </w:p>
    <w:p w14:paraId="2656744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EIGRP NSF disabled</w:t>
      </w:r>
    </w:p>
    <w:p w14:paraId="5DB870C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NSF signal timer is 20s</w:t>
      </w:r>
    </w:p>
    <w:p w14:paraId="07CC8FF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NSF converge timer is 120s</w:t>
      </w:r>
    </w:p>
    <w:p w14:paraId="4DBAC2C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Router-ID: 2.2.2.2</w:t>
      </w:r>
    </w:p>
    <w:p w14:paraId="10CE346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Topology : 0 (base)</w:t>
      </w:r>
    </w:p>
    <w:p w14:paraId="51BD993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Active Timer: 3 min</w:t>
      </w:r>
    </w:p>
    <w:p w14:paraId="71AC344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Distance: internal 90 external 170</w:t>
      </w:r>
    </w:p>
    <w:p w14:paraId="765EDC2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path: 16</w:t>
      </w:r>
    </w:p>
    <w:p w14:paraId="3030223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w:t>
      </w:r>
      <w:proofErr w:type="spellStart"/>
      <w:r w:rsidRPr="0700435A">
        <w:rPr>
          <w:rFonts w:ascii="Courier New" w:eastAsia="Courier New" w:hAnsi="Courier New" w:cs="Courier New"/>
          <w:color w:val="000000" w:themeColor="text1"/>
          <w:sz w:val="24"/>
          <w:szCs w:val="24"/>
        </w:rPr>
        <w:t>hopcount</w:t>
      </w:r>
      <w:proofErr w:type="spellEnd"/>
      <w:r w:rsidRPr="0700435A">
        <w:rPr>
          <w:rFonts w:ascii="Courier New" w:eastAsia="Courier New" w:hAnsi="Courier New" w:cs="Courier New"/>
          <w:color w:val="000000" w:themeColor="text1"/>
          <w:sz w:val="24"/>
          <w:szCs w:val="24"/>
        </w:rPr>
        <w:t xml:space="preserve"> 100</w:t>
      </w:r>
    </w:p>
    <w:p w14:paraId="419DDA1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metric variance 1</w:t>
      </w:r>
    </w:p>
    <w:p w14:paraId="5FC5A2F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3C08BC8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lastRenderedPageBreak/>
        <w:t xml:space="preserve">  Interfaces:</w:t>
      </w:r>
    </w:p>
    <w:p w14:paraId="36369EF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Redistribution:</w:t>
      </w:r>
    </w:p>
    <w:p w14:paraId="687CCAC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Redistributing protocol connected</w:t>
      </w:r>
    </w:p>
    <w:p w14:paraId="167C5A3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Redistributing protocol </w:t>
      </w:r>
      <w:proofErr w:type="spellStart"/>
      <w:r w:rsidRPr="0700435A">
        <w:rPr>
          <w:rFonts w:ascii="Courier New" w:eastAsia="Courier New" w:hAnsi="Courier New" w:cs="Courier New"/>
          <w:color w:val="000000" w:themeColor="text1"/>
          <w:sz w:val="24"/>
          <w:szCs w:val="24"/>
        </w:rPr>
        <w:t>bgp</w:t>
      </w:r>
      <w:proofErr w:type="spellEnd"/>
      <w:r w:rsidRPr="0700435A">
        <w:rPr>
          <w:rFonts w:ascii="Courier New" w:eastAsia="Courier New" w:hAnsi="Courier New" w:cs="Courier New"/>
          <w:color w:val="000000" w:themeColor="text1"/>
          <w:sz w:val="24"/>
          <w:szCs w:val="24"/>
        </w:rPr>
        <w:t xml:space="preserve"> 10 with metric 10000 10 254 254 65535</w:t>
      </w:r>
    </w:p>
    <w:p w14:paraId="3B9C9CC2"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b/>
          <w:bCs/>
          <w:color w:val="000000" w:themeColor="text1"/>
          <w:sz w:val="24"/>
          <w:szCs w:val="24"/>
          <w:u w:val="single"/>
        </w:rPr>
        <w:t xml:space="preserve">show </w:t>
      </w:r>
      <w:proofErr w:type="spellStart"/>
      <w:r w:rsidRPr="0700435A">
        <w:rPr>
          <w:rFonts w:ascii="Courier New" w:eastAsia="Courier New" w:hAnsi="Courier New" w:cs="Courier New"/>
          <w:b/>
          <w:bCs/>
          <w:color w:val="000000" w:themeColor="text1"/>
          <w:sz w:val="24"/>
          <w:szCs w:val="24"/>
          <w:u w:val="single"/>
        </w:rPr>
        <w:t>ip</w:t>
      </w:r>
      <w:proofErr w:type="spellEnd"/>
      <w:r w:rsidRPr="0700435A">
        <w:rPr>
          <w:rFonts w:ascii="Courier New" w:eastAsia="Courier New" w:hAnsi="Courier New" w:cs="Courier New"/>
          <w:b/>
          <w:bCs/>
          <w:color w:val="000000" w:themeColor="text1"/>
          <w:sz w:val="24"/>
          <w:szCs w:val="24"/>
          <w:u w:val="single"/>
        </w:rPr>
        <w:t xml:space="preserve"> </w:t>
      </w:r>
      <w:proofErr w:type="spellStart"/>
      <w:r w:rsidRPr="0700435A">
        <w:rPr>
          <w:rFonts w:ascii="Courier New" w:eastAsia="Courier New" w:hAnsi="Courier New" w:cs="Courier New"/>
          <w:b/>
          <w:bCs/>
          <w:color w:val="000000" w:themeColor="text1"/>
          <w:sz w:val="24"/>
          <w:szCs w:val="24"/>
          <w:u w:val="single"/>
        </w:rPr>
        <w:t>bgp</w:t>
      </w:r>
      <w:proofErr w:type="spellEnd"/>
    </w:p>
    <w:p w14:paraId="0236969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R2#show </w:t>
      </w:r>
      <w:proofErr w:type="spellStart"/>
      <w:r w:rsidRPr="0700435A">
        <w:rPr>
          <w:rFonts w:ascii="Courier New" w:eastAsia="Courier New" w:hAnsi="Courier New" w:cs="Courier New"/>
          <w:color w:val="000000" w:themeColor="text1"/>
          <w:sz w:val="24"/>
          <w:szCs w:val="24"/>
        </w:rPr>
        <w:t>ip</w:t>
      </w:r>
      <w:proofErr w:type="spellEnd"/>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bgp</w:t>
      </w:r>
      <w:proofErr w:type="spellEnd"/>
    </w:p>
    <w:p w14:paraId="033C101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BGP table version is 6, local router ID is 192.168.2.1</w:t>
      </w:r>
    </w:p>
    <w:p w14:paraId="32416DF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Status codes: s suppressed, d damped, h history, * valid, &gt; best, </w:t>
      </w:r>
      <w:proofErr w:type="spellStart"/>
      <w:r w:rsidRPr="0700435A">
        <w:rPr>
          <w:rFonts w:ascii="Courier New" w:eastAsia="Courier New" w:hAnsi="Courier New" w:cs="Courier New"/>
          <w:color w:val="000000" w:themeColor="text1"/>
          <w:sz w:val="24"/>
          <w:szCs w:val="24"/>
        </w:rPr>
        <w:t>i</w:t>
      </w:r>
      <w:proofErr w:type="spellEnd"/>
      <w:r w:rsidRPr="0700435A">
        <w:rPr>
          <w:rFonts w:ascii="Courier New" w:eastAsia="Courier New" w:hAnsi="Courier New" w:cs="Courier New"/>
          <w:color w:val="000000" w:themeColor="text1"/>
          <w:sz w:val="24"/>
          <w:szCs w:val="24"/>
        </w:rPr>
        <w:t xml:space="preserve"> - internal,</w:t>
      </w:r>
    </w:p>
    <w:p w14:paraId="13255F8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 RIB-failure, S Stale, m multipath, b backup-path, f RT-Filter,</w:t>
      </w:r>
    </w:p>
    <w:p w14:paraId="1BCE30A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x best-external, </w:t>
      </w:r>
      <w:proofErr w:type="spellStart"/>
      <w:proofErr w:type="gramStart"/>
      <w:r w:rsidRPr="0700435A">
        <w:rPr>
          <w:rFonts w:ascii="Courier New" w:eastAsia="Courier New" w:hAnsi="Courier New" w:cs="Courier New"/>
          <w:color w:val="000000" w:themeColor="text1"/>
          <w:sz w:val="24"/>
          <w:szCs w:val="24"/>
        </w:rPr>
        <w:t>a</w:t>
      </w:r>
      <w:proofErr w:type="spellEnd"/>
      <w:proofErr w:type="gramEnd"/>
      <w:r w:rsidRPr="0700435A">
        <w:rPr>
          <w:rFonts w:ascii="Courier New" w:eastAsia="Courier New" w:hAnsi="Courier New" w:cs="Courier New"/>
          <w:color w:val="000000" w:themeColor="text1"/>
          <w:sz w:val="24"/>
          <w:szCs w:val="24"/>
        </w:rPr>
        <w:t xml:space="preserve"> additional-path, c RIB-compressed,</w:t>
      </w:r>
    </w:p>
    <w:p w14:paraId="502C7CF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t secondary path, L long-lived-stale,</w:t>
      </w:r>
    </w:p>
    <w:p w14:paraId="55C3A9F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Origin codes: </w:t>
      </w:r>
      <w:proofErr w:type="spellStart"/>
      <w:r w:rsidRPr="0700435A">
        <w:rPr>
          <w:rFonts w:ascii="Courier New" w:eastAsia="Courier New" w:hAnsi="Courier New" w:cs="Courier New"/>
          <w:color w:val="000000" w:themeColor="text1"/>
          <w:sz w:val="24"/>
          <w:szCs w:val="24"/>
        </w:rPr>
        <w:t>i</w:t>
      </w:r>
      <w:proofErr w:type="spellEnd"/>
      <w:r w:rsidRPr="0700435A">
        <w:rPr>
          <w:rFonts w:ascii="Courier New" w:eastAsia="Courier New" w:hAnsi="Courier New" w:cs="Courier New"/>
          <w:color w:val="000000" w:themeColor="text1"/>
          <w:sz w:val="24"/>
          <w:szCs w:val="24"/>
        </w:rPr>
        <w:t xml:space="preserve"> - IGP, e - EGP, ? - incomplete</w:t>
      </w:r>
    </w:p>
    <w:p w14:paraId="4E5D0B9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RPKI validation codes: V valid, I invalid, N Not found</w:t>
      </w:r>
    </w:p>
    <w:p w14:paraId="6292F1B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3A50642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Network          Next Hop            Metric </w:t>
      </w:r>
      <w:proofErr w:type="spellStart"/>
      <w:r w:rsidRPr="0700435A">
        <w:rPr>
          <w:rFonts w:ascii="Courier New" w:eastAsia="Courier New" w:hAnsi="Courier New" w:cs="Courier New"/>
          <w:color w:val="000000" w:themeColor="text1"/>
          <w:sz w:val="24"/>
          <w:szCs w:val="24"/>
        </w:rPr>
        <w:t>LocPrf</w:t>
      </w:r>
      <w:proofErr w:type="spellEnd"/>
      <w:r w:rsidRPr="0700435A">
        <w:rPr>
          <w:rFonts w:ascii="Courier New" w:eastAsia="Courier New" w:hAnsi="Courier New" w:cs="Courier New"/>
          <w:color w:val="000000" w:themeColor="text1"/>
          <w:sz w:val="24"/>
          <w:szCs w:val="24"/>
        </w:rPr>
        <w:t xml:space="preserve"> Weight Path</w:t>
      </w:r>
    </w:p>
    <w:p w14:paraId="391F287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*&gt;   10.0.0.0/30      0.0.0.0                  0         32768 ?</w:t>
      </w:r>
    </w:p>
    <w:p w14:paraId="7B6090E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*&gt;   10.0.2.0/30      0.0.0.0                  0         32768 ?</w:t>
      </w:r>
    </w:p>
    <w:p w14:paraId="42A4042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*&gt;   192.168.1.0      10.0.0.1            130816         32768 ?</w:t>
      </w:r>
    </w:p>
    <w:p w14:paraId="294006F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*&gt;   192.168.2.0      0.0.0.0                  0         32768 ?</w:t>
      </w:r>
    </w:p>
    <w:p w14:paraId="1858E1F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*&gt;   192.168.3.0      10.0.2.2                 0             0 11 </w:t>
      </w:r>
      <w:proofErr w:type="spellStart"/>
      <w:r w:rsidRPr="0700435A">
        <w:rPr>
          <w:rFonts w:ascii="Courier New" w:eastAsia="Courier New" w:hAnsi="Courier New" w:cs="Courier New"/>
          <w:color w:val="000000" w:themeColor="text1"/>
          <w:sz w:val="24"/>
          <w:szCs w:val="24"/>
        </w:rPr>
        <w:t>i</w:t>
      </w:r>
      <w:proofErr w:type="spellEnd"/>
    </w:p>
    <w:p w14:paraId="24E09FB6"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b/>
          <w:bCs/>
          <w:color w:val="000000" w:themeColor="text1"/>
          <w:sz w:val="24"/>
          <w:szCs w:val="24"/>
          <w:u w:val="single"/>
        </w:rPr>
        <w:t xml:space="preserve">show </w:t>
      </w:r>
      <w:proofErr w:type="spellStart"/>
      <w:r w:rsidRPr="0700435A">
        <w:rPr>
          <w:rFonts w:ascii="Courier New" w:eastAsia="Courier New" w:hAnsi="Courier New" w:cs="Courier New"/>
          <w:b/>
          <w:bCs/>
          <w:color w:val="000000" w:themeColor="text1"/>
          <w:sz w:val="24"/>
          <w:szCs w:val="24"/>
          <w:u w:val="single"/>
        </w:rPr>
        <w:t>ip</w:t>
      </w:r>
      <w:proofErr w:type="spellEnd"/>
      <w:r w:rsidRPr="0700435A">
        <w:rPr>
          <w:rFonts w:ascii="Courier New" w:eastAsia="Courier New" w:hAnsi="Courier New" w:cs="Courier New"/>
          <w:b/>
          <w:bCs/>
          <w:color w:val="000000" w:themeColor="text1"/>
          <w:sz w:val="24"/>
          <w:szCs w:val="24"/>
          <w:u w:val="single"/>
        </w:rPr>
        <w:t xml:space="preserve"> </w:t>
      </w:r>
      <w:proofErr w:type="spellStart"/>
      <w:r w:rsidRPr="0700435A">
        <w:rPr>
          <w:rFonts w:ascii="Courier New" w:eastAsia="Courier New" w:hAnsi="Courier New" w:cs="Courier New"/>
          <w:b/>
          <w:bCs/>
          <w:color w:val="000000" w:themeColor="text1"/>
          <w:sz w:val="24"/>
          <w:szCs w:val="24"/>
          <w:u w:val="single"/>
        </w:rPr>
        <w:t>bgp</w:t>
      </w:r>
      <w:proofErr w:type="spellEnd"/>
      <w:r w:rsidRPr="0700435A">
        <w:rPr>
          <w:rFonts w:ascii="Courier New" w:eastAsia="Courier New" w:hAnsi="Courier New" w:cs="Courier New"/>
          <w:b/>
          <w:bCs/>
          <w:color w:val="000000" w:themeColor="text1"/>
          <w:sz w:val="24"/>
          <w:szCs w:val="24"/>
          <w:u w:val="single"/>
        </w:rPr>
        <w:t xml:space="preserve"> summary</w:t>
      </w:r>
    </w:p>
    <w:p w14:paraId="585BD5B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R2#show </w:t>
      </w:r>
      <w:proofErr w:type="spellStart"/>
      <w:r w:rsidRPr="0700435A">
        <w:rPr>
          <w:rFonts w:ascii="Courier New" w:eastAsia="Courier New" w:hAnsi="Courier New" w:cs="Courier New"/>
          <w:color w:val="000000" w:themeColor="text1"/>
          <w:sz w:val="24"/>
          <w:szCs w:val="24"/>
        </w:rPr>
        <w:t>ip</w:t>
      </w:r>
      <w:proofErr w:type="spellEnd"/>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bgp</w:t>
      </w:r>
      <w:proofErr w:type="spellEnd"/>
      <w:r w:rsidRPr="0700435A">
        <w:rPr>
          <w:rFonts w:ascii="Courier New" w:eastAsia="Courier New" w:hAnsi="Courier New" w:cs="Courier New"/>
          <w:color w:val="000000" w:themeColor="text1"/>
          <w:sz w:val="24"/>
          <w:szCs w:val="24"/>
        </w:rPr>
        <w:t xml:space="preserve"> summary</w:t>
      </w:r>
    </w:p>
    <w:p w14:paraId="5621D99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BGP router identifier 192.168.2.1, local AS number 10</w:t>
      </w:r>
    </w:p>
    <w:p w14:paraId="6BA4699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BGP table version is 11, main routing table version 11</w:t>
      </w:r>
    </w:p>
    <w:p w14:paraId="1D739E8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10 network entries using 2480 bytes of memory</w:t>
      </w:r>
    </w:p>
    <w:p w14:paraId="7794437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10 path entries using 1360 bytes of memory</w:t>
      </w:r>
    </w:p>
    <w:p w14:paraId="0DED9B4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lastRenderedPageBreak/>
        <w:t>5/5 BGP path/</w:t>
      </w:r>
      <w:proofErr w:type="spellStart"/>
      <w:r w:rsidRPr="0700435A">
        <w:rPr>
          <w:rFonts w:ascii="Courier New" w:eastAsia="Courier New" w:hAnsi="Courier New" w:cs="Courier New"/>
          <w:color w:val="000000" w:themeColor="text1"/>
          <w:sz w:val="24"/>
          <w:szCs w:val="24"/>
        </w:rPr>
        <w:t>bestpath</w:t>
      </w:r>
      <w:proofErr w:type="spellEnd"/>
      <w:r w:rsidRPr="0700435A">
        <w:rPr>
          <w:rFonts w:ascii="Courier New" w:eastAsia="Courier New" w:hAnsi="Courier New" w:cs="Courier New"/>
          <w:color w:val="000000" w:themeColor="text1"/>
          <w:sz w:val="24"/>
          <w:szCs w:val="24"/>
        </w:rPr>
        <w:t xml:space="preserve"> attribute entries using 1400 bytes of memory</w:t>
      </w:r>
    </w:p>
    <w:p w14:paraId="6F69D0D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2 BGP AS-PATH entries using 64 bytes of memory</w:t>
      </w:r>
    </w:p>
    <w:p w14:paraId="497EE70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0 BGP route-map cache entries using 0 bytes of memory</w:t>
      </w:r>
    </w:p>
    <w:p w14:paraId="2473019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0 BGP filter-list cache entries using 0 bytes of memory</w:t>
      </w:r>
    </w:p>
    <w:p w14:paraId="6B10E13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BGP using 5304 total bytes of memory</w:t>
      </w:r>
    </w:p>
    <w:p w14:paraId="019CA8E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BGP activity 15/0 prefixes, 16/0 paths, scan interval 60 secs</w:t>
      </w:r>
    </w:p>
    <w:p w14:paraId="7208D9D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58992BB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Neighbor        V           AS </w:t>
      </w:r>
      <w:proofErr w:type="spellStart"/>
      <w:r w:rsidRPr="0700435A">
        <w:rPr>
          <w:rFonts w:ascii="Courier New" w:eastAsia="Courier New" w:hAnsi="Courier New" w:cs="Courier New"/>
          <w:color w:val="000000" w:themeColor="text1"/>
          <w:sz w:val="24"/>
          <w:szCs w:val="24"/>
        </w:rPr>
        <w:t>MsgRcvd</w:t>
      </w:r>
      <w:proofErr w:type="spellEnd"/>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MsgSent</w:t>
      </w:r>
      <w:proofErr w:type="spellEnd"/>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TblVer</w:t>
      </w:r>
      <w:proofErr w:type="spellEnd"/>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InQ</w:t>
      </w:r>
      <w:proofErr w:type="spellEnd"/>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OutQ</w:t>
      </w:r>
      <w:proofErr w:type="spellEnd"/>
      <w:r w:rsidRPr="0700435A">
        <w:rPr>
          <w:rFonts w:ascii="Courier New" w:eastAsia="Courier New" w:hAnsi="Courier New" w:cs="Courier New"/>
          <w:color w:val="000000" w:themeColor="text1"/>
          <w:sz w:val="24"/>
          <w:szCs w:val="24"/>
        </w:rPr>
        <w:t xml:space="preserve"> Up/Down  State/</w:t>
      </w:r>
      <w:proofErr w:type="spellStart"/>
      <w:r w:rsidRPr="0700435A">
        <w:rPr>
          <w:rFonts w:ascii="Courier New" w:eastAsia="Courier New" w:hAnsi="Courier New" w:cs="Courier New"/>
          <w:color w:val="000000" w:themeColor="text1"/>
          <w:sz w:val="24"/>
          <w:szCs w:val="24"/>
        </w:rPr>
        <w:t>PfxRcd</w:t>
      </w:r>
      <w:proofErr w:type="spellEnd"/>
    </w:p>
    <w:p w14:paraId="072E525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10.0.2.2        4           11       8       6        6    0    0 00:01:48        6</w:t>
      </w:r>
    </w:p>
    <w:p w14:paraId="17188A33" w14:textId="77777777" w:rsidR="00133C28" w:rsidRDefault="00133C28" w:rsidP="00133C28">
      <w:pPr>
        <w:spacing w:line="240" w:lineRule="auto"/>
        <w:rPr>
          <w:rFonts w:ascii="Times New Roman" w:eastAsia="Times New Roman" w:hAnsi="Times New Roman" w:cs="Times New Roman"/>
          <w:color w:val="000000" w:themeColor="text1"/>
          <w:sz w:val="36"/>
          <w:szCs w:val="36"/>
        </w:rPr>
      </w:pPr>
      <w:r w:rsidRPr="409CFD52">
        <w:rPr>
          <w:rFonts w:ascii="Times New Roman" w:eastAsia="Times New Roman" w:hAnsi="Times New Roman" w:cs="Times New Roman"/>
          <w:b/>
          <w:bCs/>
          <w:color w:val="000000" w:themeColor="text1"/>
          <w:sz w:val="36"/>
          <w:szCs w:val="36"/>
          <w:u w:val="single"/>
        </w:rPr>
        <w:t>Router 3</w:t>
      </w:r>
    </w:p>
    <w:p w14:paraId="237A96C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b/>
          <w:bCs/>
          <w:color w:val="000000" w:themeColor="text1"/>
          <w:sz w:val="24"/>
          <w:szCs w:val="24"/>
          <w:u w:val="single"/>
        </w:rPr>
        <w:t>show run</w:t>
      </w:r>
    </w:p>
    <w:p w14:paraId="30F7186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R3#show run</w:t>
      </w:r>
    </w:p>
    <w:p w14:paraId="126EEAA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Building configuration...</w:t>
      </w:r>
    </w:p>
    <w:p w14:paraId="442DB37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
    <w:p w14:paraId="284B5E3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Current configuration : 4592 bytes</w:t>
      </w:r>
    </w:p>
    <w:p w14:paraId="6E6A000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738EFDA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Last configuration change at 16:01:58 UTC Fri Jan 28</w:t>
      </w:r>
      <w:proofErr w:type="gramStart"/>
      <w:r w:rsidRPr="409CFD52">
        <w:rPr>
          <w:rFonts w:ascii="Courier New" w:eastAsia="Courier New" w:hAnsi="Courier New" w:cs="Courier New"/>
          <w:color w:val="000000" w:themeColor="text1"/>
          <w:sz w:val="24"/>
          <w:szCs w:val="24"/>
        </w:rPr>
        <w:t xml:space="preserve"> 2022</w:t>
      </w:r>
      <w:proofErr w:type="gramEnd"/>
    </w:p>
    <w:p w14:paraId="4FA5E10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29B6E95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version 16.9</w:t>
      </w:r>
    </w:p>
    <w:p w14:paraId="69237F7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service timestamps debug datetime msec</w:t>
      </w:r>
    </w:p>
    <w:p w14:paraId="11DE84B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service timestamps log datetime msec</w:t>
      </w:r>
    </w:p>
    <w:p w14:paraId="209599E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platform </w:t>
      </w:r>
      <w:proofErr w:type="spellStart"/>
      <w:r w:rsidRPr="409CFD52">
        <w:rPr>
          <w:rFonts w:ascii="Courier New" w:eastAsia="Courier New" w:hAnsi="Courier New" w:cs="Courier New"/>
          <w:color w:val="000000" w:themeColor="text1"/>
          <w:sz w:val="24"/>
          <w:szCs w:val="24"/>
        </w:rPr>
        <w:t>qfp</w:t>
      </w:r>
      <w:proofErr w:type="spellEnd"/>
      <w:r w:rsidRPr="409CFD52">
        <w:rPr>
          <w:rFonts w:ascii="Courier New" w:eastAsia="Courier New" w:hAnsi="Courier New" w:cs="Courier New"/>
          <w:color w:val="000000" w:themeColor="text1"/>
          <w:sz w:val="24"/>
          <w:szCs w:val="24"/>
        </w:rPr>
        <w:t xml:space="preserve"> utilization monitor load 80</w:t>
      </w:r>
    </w:p>
    <w:p w14:paraId="263DE25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platform punt-keepalive disable-kernel-core</w:t>
      </w:r>
    </w:p>
    <w:p w14:paraId="2F21495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platform console serial</w:t>
      </w:r>
    </w:p>
    <w:p w14:paraId="2B07AD1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087B89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hostname R3</w:t>
      </w:r>
    </w:p>
    <w:p w14:paraId="51C29C3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31F04F9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boot-start-marker</w:t>
      </w:r>
    </w:p>
    <w:p w14:paraId="6B290FC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boot-end-marker</w:t>
      </w:r>
    </w:p>
    <w:p w14:paraId="214EC4D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5E26902" w14:textId="77777777" w:rsidR="00133C28" w:rsidRDefault="00133C28" w:rsidP="00133C28">
      <w:pPr>
        <w:spacing w:after="0" w:line="240" w:lineRule="auto"/>
        <w:rPr>
          <w:rFonts w:ascii="Courier New" w:eastAsia="Courier New" w:hAnsi="Courier New" w:cs="Courier New"/>
          <w:color w:val="000000" w:themeColor="text1"/>
          <w:sz w:val="24"/>
          <w:szCs w:val="24"/>
        </w:rPr>
      </w:pPr>
    </w:p>
    <w:p w14:paraId="39E36A1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w:t>
      </w:r>
      <w:proofErr w:type="spellStart"/>
      <w:r w:rsidRPr="409CFD52">
        <w:rPr>
          <w:rFonts w:ascii="Courier New" w:eastAsia="Courier New" w:hAnsi="Courier New" w:cs="Courier New"/>
          <w:color w:val="000000" w:themeColor="text1"/>
          <w:sz w:val="24"/>
          <w:szCs w:val="24"/>
        </w:rPr>
        <w:t>aaa</w:t>
      </w:r>
      <w:proofErr w:type="spellEnd"/>
      <w:r w:rsidRPr="409CFD52">
        <w:rPr>
          <w:rFonts w:ascii="Courier New" w:eastAsia="Courier New" w:hAnsi="Courier New" w:cs="Courier New"/>
          <w:color w:val="000000" w:themeColor="text1"/>
          <w:sz w:val="24"/>
          <w:szCs w:val="24"/>
        </w:rPr>
        <w:t xml:space="preserve"> </w:t>
      </w:r>
      <w:proofErr w:type="gramStart"/>
      <w:r w:rsidRPr="409CFD52">
        <w:rPr>
          <w:rFonts w:ascii="Courier New" w:eastAsia="Courier New" w:hAnsi="Courier New" w:cs="Courier New"/>
          <w:color w:val="000000" w:themeColor="text1"/>
          <w:sz w:val="24"/>
          <w:szCs w:val="24"/>
        </w:rPr>
        <w:t>new-model</w:t>
      </w:r>
      <w:proofErr w:type="gramEnd"/>
    </w:p>
    <w:p w14:paraId="6468B6B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2036483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login on-success log</w:t>
      </w:r>
    </w:p>
    <w:p w14:paraId="5D7D7FF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32A2BE4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subscriber templating</w:t>
      </w:r>
    </w:p>
    <w:p w14:paraId="2869C52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7CBDB84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ipv6 </w:t>
      </w:r>
      <w:proofErr w:type="gramStart"/>
      <w:r w:rsidRPr="409CFD52">
        <w:rPr>
          <w:rFonts w:ascii="Courier New" w:eastAsia="Courier New" w:hAnsi="Courier New" w:cs="Courier New"/>
          <w:color w:val="000000" w:themeColor="text1"/>
          <w:sz w:val="24"/>
          <w:szCs w:val="24"/>
        </w:rPr>
        <w:t>unicast-routing</w:t>
      </w:r>
      <w:proofErr w:type="gramEnd"/>
    </w:p>
    <w:p w14:paraId="15530B0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multilink bundle-name authenticated</w:t>
      </w:r>
    </w:p>
    <w:p w14:paraId="2DD9FA6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1E6847D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crypto </w:t>
      </w:r>
      <w:proofErr w:type="spellStart"/>
      <w:r w:rsidRPr="409CFD52">
        <w:rPr>
          <w:rFonts w:ascii="Courier New" w:eastAsia="Courier New" w:hAnsi="Courier New" w:cs="Courier New"/>
          <w:color w:val="000000" w:themeColor="text1"/>
          <w:sz w:val="24"/>
          <w:szCs w:val="24"/>
        </w:rPr>
        <w:t>pki</w:t>
      </w:r>
      <w:proofErr w:type="spellEnd"/>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trustpoint</w:t>
      </w:r>
      <w:proofErr w:type="spellEnd"/>
      <w:r w:rsidRPr="409CFD52">
        <w:rPr>
          <w:rFonts w:ascii="Courier New" w:eastAsia="Courier New" w:hAnsi="Courier New" w:cs="Courier New"/>
          <w:color w:val="000000" w:themeColor="text1"/>
          <w:sz w:val="24"/>
          <w:szCs w:val="24"/>
        </w:rPr>
        <w:t xml:space="preserve"> TP-self-signed-3256851222</w:t>
      </w:r>
    </w:p>
    <w:p w14:paraId="2198D7B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enrollment </w:t>
      </w:r>
      <w:proofErr w:type="spellStart"/>
      <w:r w:rsidRPr="409CFD52">
        <w:rPr>
          <w:rFonts w:ascii="Courier New" w:eastAsia="Courier New" w:hAnsi="Courier New" w:cs="Courier New"/>
          <w:color w:val="000000" w:themeColor="text1"/>
          <w:sz w:val="24"/>
          <w:szCs w:val="24"/>
        </w:rPr>
        <w:t>selfsigned</w:t>
      </w:r>
      <w:proofErr w:type="spellEnd"/>
    </w:p>
    <w:p w14:paraId="7F97CAA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subject-name </w:t>
      </w:r>
      <w:proofErr w:type="spellStart"/>
      <w:r w:rsidRPr="409CFD52">
        <w:rPr>
          <w:rFonts w:ascii="Courier New" w:eastAsia="Courier New" w:hAnsi="Courier New" w:cs="Courier New"/>
          <w:color w:val="000000" w:themeColor="text1"/>
          <w:sz w:val="24"/>
          <w:szCs w:val="24"/>
        </w:rPr>
        <w:t>cn</w:t>
      </w:r>
      <w:proofErr w:type="spellEnd"/>
      <w:r w:rsidRPr="409CFD52">
        <w:rPr>
          <w:rFonts w:ascii="Courier New" w:eastAsia="Courier New" w:hAnsi="Courier New" w:cs="Courier New"/>
          <w:color w:val="000000" w:themeColor="text1"/>
          <w:sz w:val="24"/>
          <w:szCs w:val="24"/>
        </w:rPr>
        <w:t>=IOS-Self-Signed-Certificate-3256851222</w:t>
      </w:r>
    </w:p>
    <w:p w14:paraId="7D45BC8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revocation-check none</w:t>
      </w:r>
    </w:p>
    <w:p w14:paraId="775EAE34"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rsakeypair</w:t>
      </w:r>
      <w:proofErr w:type="spellEnd"/>
      <w:r w:rsidRPr="409CFD52">
        <w:rPr>
          <w:rFonts w:ascii="Courier New" w:eastAsia="Courier New" w:hAnsi="Courier New" w:cs="Courier New"/>
          <w:color w:val="000000" w:themeColor="text1"/>
          <w:sz w:val="24"/>
          <w:szCs w:val="24"/>
        </w:rPr>
        <w:t xml:space="preserve"> TP-self-signed-3256851222</w:t>
      </w:r>
    </w:p>
    <w:p w14:paraId="064E0A6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7AF1376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crypto </w:t>
      </w:r>
      <w:proofErr w:type="spellStart"/>
      <w:r w:rsidRPr="409CFD52">
        <w:rPr>
          <w:rFonts w:ascii="Courier New" w:eastAsia="Courier New" w:hAnsi="Courier New" w:cs="Courier New"/>
          <w:color w:val="000000" w:themeColor="text1"/>
          <w:sz w:val="24"/>
          <w:szCs w:val="24"/>
        </w:rPr>
        <w:t>pki</w:t>
      </w:r>
      <w:proofErr w:type="spellEnd"/>
      <w:r w:rsidRPr="409CFD52">
        <w:rPr>
          <w:rFonts w:ascii="Courier New" w:eastAsia="Courier New" w:hAnsi="Courier New" w:cs="Courier New"/>
          <w:color w:val="000000" w:themeColor="text1"/>
          <w:sz w:val="24"/>
          <w:szCs w:val="24"/>
        </w:rPr>
        <w:t xml:space="preserve"> certificate chain TP-self-signed-3256851222</w:t>
      </w:r>
    </w:p>
    <w:p w14:paraId="12E84B0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certificate self-signed 01</w:t>
      </w:r>
    </w:p>
    <w:p w14:paraId="7493444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30820330 30820218 A0030201 02020101 300D0609 2A864886 F70D0101 05050030</w:t>
      </w:r>
    </w:p>
    <w:p w14:paraId="50AE3CF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31312F30 2D060355 04031326 494F532D 53656C66 2D536967 6E65642D 43657274</w:t>
      </w:r>
    </w:p>
    <w:p w14:paraId="4766ABE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69666963 6174652D 33323536 38353132 3232301E 170D3231 31323032 31383237</w:t>
      </w:r>
    </w:p>
    <w:p w14:paraId="48DE59C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30365A17 0D333030 31303130 30303030 305A3031 312F302D 06035504 03132649</w:t>
      </w:r>
    </w:p>
    <w:p w14:paraId="1527B18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4F532D53 656C662D 5369676E 65642D43 65727469 66696361 74652D33 32353638</w:t>
      </w:r>
    </w:p>
    <w:p w14:paraId="2ED1D69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35313232 32308201 22300D06 092A8648 86F70D01 01010500 0382010F 00308201</w:t>
      </w:r>
    </w:p>
    <w:p w14:paraId="43223D3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0A028201 0100A065 F135F75D C5E7D46A EDE9D87A 24E3E677 4BD70C23 2501A802</w:t>
      </w:r>
    </w:p>
    <w:p w14:paraId="13924E9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CD6785A1 CD8FE331 B32D14AB 28A2A8DC E3662D89 F288EEA9 1C0B6CC1 EAF1B89A</w:t>
      </w:r>
    </w:p>
    <w:p w14:paraId="6EDD4C1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FB83DDC9 D5579716 E54F4EA2 B39359F6 9E8AA42E E915E924 E1551BBB BC7A1D15</w:t>
      </w:r>
    </w:p>
    <w:p w14:paraId="3ABC333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 xml:space="preserve">  63CB8323 689F274C AD64793C C56EF742 9E039E6A D95082D3 51647D1D 208276DE</w:t>
      </w:r>
    </w:p>
    <w:p w14:paraId="6106B02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FDBC8E79 0C5BEA24 A8B4B55D 079BEDA9 F48A7D4D A4BA615E 146AA1A2 C2D4A5F7</w:t>
      </w:r>
    </w:p>
    <w:p w14:paraId="58A0D82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95A0A998 2ED54426 F3A7493A 66868640 77C0261A C61CCB4A AF489919 EAF144A8</w:t>
      </w:r>
    </w:p>
    <w:p w14:paraId="2D923AE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CE0F299B 8B2FA22E A016B9F3 935A2CF9 2B9DFDC6 99B5BE1B 59C9DFFB 422D191A</w:t>
      </w:r>
    </w:p>
    <w:p w14:paraId="5DEA496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9E66D01E A848C92D D86BD896 A2B58F07 A1F352DB 51C1551B B35B9C68 20F974F3</w:t>
      </w:r>
    </w:p>
    <w:p w14:paraId="000E783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4934B221 6FFB0203 010001A3 53305130 0F060355 1D130101 FF040530 030101FF</w:t>
      </w:r>
    </w:p>
    <w:p w14:paraId="4627A01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301F0603 551D2304 18301680 148B1D26 8629FBD9 1A9AA9C1 FAF21390 313440EF</w:t>
      </w:r>
    </w:p>
    <w:p w14:paraId="79365E3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E5301D06 03551D0E 04160414 8B1D2686 29FBD91A 9AA9C1FA F2139031 3440EFE5</w:t>
      </w:r>
    </w:p>
    <w:p w14:paraId="35C937C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300D0609 2A864886 F70D0101 05050003 82010100 419E3E73 412BF1C7 50F01B68</w:t>
      </w:r>
    </w:p>
    <w:p w14:paraId="036C9D9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F5F3A186 CC6E4F34 E552E89F A8507D75 F773A6F7 137FB23B 290E2942 AB6D7B66</w:t>
      </w:r>
    </w:p>
    <w:p w14:paraId="78E65F5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7EAAF9F9 E6BCF741 AEFA960E FE843CA1 0C665172 8EECF08E 54894D3A 72374914</w:t>
      </w:r>
    </w:p>
    <w:p w14:paraId="38E4F40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CC68AEB8 7B0046F0 24DBAD52 DEC24961 2E829FE0 0B2EB02B DA6BCF8B 9072A8C4</w:t>
      </w:r>
    </w:p>
    <w:p w14:paraId="4273C0B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2D8C5923 3866B65F 94C86A54 9D5D38F4 5323BC24 15DB6A30 D81FA3AA 69B60FBE</w:t>
      </w:r>
    </w:p>
    <w:p w14:paraId="6DB5CB9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90506C3B 2973A9E8 FDC96537 35BF0ACF D11803D8 26FB029C 92EE1CF5 88694443</w:t>
      </w:r>
    </w:p>
    <w:p w14:paraId="7250D4F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1E6CE807 C0468536 2B58A220 97F1D214 9419DDBC 6EF751A1 1889E40D 02CF78E6</w:t>
      </w:r>
    </w:p>
    <w:p w14:paraId="2206277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77137CDB F1EC737E DCA49DEB 1693DFD6 55C7EE93 78098BEA 6FD61BB3 9385227F</w:t>
      </w:r>
    </w:p>
    <w:p w14:paraId="6124310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0C745C58 F0589487 4F3EAE8D 8DBCED68 2B9C0C72</w:t>
      </w:r>
    </w:p>
    <w:p w14:paraId="4479D9F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quit</w:t>
      </w:r>
    </w:p>
    <w:p w14:paraId="11ABE5A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0A96C48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license </w:t>
      </w:r>
      <w:proofErr w:type="spellStart"/>
      <w:r w:rsidRPr="409CFD52">
        <w:rPr>
          <w:rFonts w:ascii="Courier New" w:eastAsia="Courier New" w:hAnsi="Courier New" w:cs="Courier New"/>
          <w:color w:val="000000" w:themeColor="text1"/>
          <w:sz w:val="24"/>
          <w:szCs w:val="24"/>
        </w:rPr>
        <w:t>udi</w:t>
      </w:r>
      <w:proofErr w:type="spellEnd"/>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pid</w:t>
      </w:r>
      <w:proofErr w:type="spellEnd"/>
      <w:r w:rsidRPr="409CFD52">
        <w:rPr>
          <w:rFonts w:ascii="Courier New" w:eastAsia="Courier New" w:hAnsi="Courier New" w:cs="Courier New"/>
          <w:color w:val="000000" w:themeColor="text1"/>
          <w:sz w:val="24"/>
          <w:szCs w:val="24"/>
        </w:rPr>
        <w:t xml:space="preserve"> CSR1000V </w:t>
      </w:r>
      <w:proofErr w:type="spellStart"/>
      <w:r w:rsidRPr="409CFD52">
        <w:rPr>
          <w:rFonts w:ascii="Courier New" w:eastAsia="Courier New" w:hAnsi="Courier New" w:cs="Courier New"/>
          <w:color w:val="000000" w:themeColor="text1"/>
          <w:sz w:val="24"/>
          <w:szCs w:val="24"/>
        </w:rPr>
        <w:t>sn</w:t>
      </w:r>
      <w:proofErr w:type="spellEnd"/>
      <w:r w:rsidRPr="409CFD52">
        <w:rPr>
          <w:rFonts w:ascii="Courier New" w:eastAsia="Courier New" w:hAnsi="Courier New" w:cs="Courier New"/>
          <w:color w:val="000000" w:themeColor="text1"/>
          <w:sz w:val="24"/>
          <w:szCs w:val="24"/>
        </w:rPr>
        <w:t xml:space="preserve"> 9MJCWK69HK6</w:t>
      </w:r>
    </w:p>
    <w:p w14:paraId="54FDA4F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license smart </w:t>
      </w:r>
      <w:proofErr w:type="gramStart"/>
      <w:r w:rsidRPr="409CFD52">
        <w:rPr>
          <w:rFonts w:ascii="Courier New" w:eastAsia="Courier New" w:hAnsi="Courier New" w:cs="Courier New"/>
          <w:color w:val="000000" w:themeColor="text1"/>
          <w:sz w:val="24"/>
          <w:szCs w:val="24"/>
        </w:rPr>
        <w:t>enable</w:t>
      </w:r>
      <w:proofErr w:type="gramEnd"/>
    </w:p>
    <w:p w14:paraId="21AD72B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diagnostic bootup level minimal</w:t>
      </w:r>
    </w:p>
    <w:p w14:paraId="1617978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w:t>
      </w:r>
    </w:p>
    <w:p w14:paraId="221DBC5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spanning-tree extend system-id</w:t>
      </w:r>
    </w:p>
    <w:p w14:paraId="69D001D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BE38EF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redundancy</w:t>
      </w:r>
    </w:p>
    <w:p w14:paraId="13EF745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44FF24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Loopback0</w:t>
      </w:r>
    </w:p>
    <w:p w14:paraId="6A0E1CC7"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 192.168.3.1 255.255.255.0</w:t>
      </w:r>
    </w:p>
    <w:p w14:paraId="3A72E4B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ipv6 address 100:3::1/64</w:t>
      </w:r>
    </w:p>
    <w:p w14:paraId="64BD4C4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ospfv3 11 ipv6 area 0</w:t>
      </w:r>
    </w:p>
    <w:p w14:paraId="4D24D73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1960A65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GigabitEthernet1</w:t>
      </w:r>
    </w:p>
    <w:p w14:paraId="2BD9C673"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 10.0.1.1 255.255.255.252</w:t>
      </w:r>
    </w:p>
    <w:p w14:paraId="5C9EECC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negotiation auto</w:t>
      </w:r>
    </w:p>
    <w:p w14:paraId="57EDDD8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ipv6 address 10:3::1/64</w:t>
      </w:r>
    </w:p>
    <w:p w14:paraId="5B57E14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ospfv3 11 ipv6 area 0</w:t>
      </w:r>
    </w:p>
    <w:p w14:paraId="556A2FD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mop enabled</w:t>
      </w:r>
    </w:p>
    <w:p w14:paraId="65BA3D2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mop </w:t>
      </w:r>
      <w:proofErr w:type="spellStart"/>
      <w:r w:rsidRPr="409CFD52">
        <w:rPr>
          <w:rFonts w:ascii="Courier New" w:eastAsia="Courier New" w:hAnsi="Courier New" w:cs="Courier New"/>
          <w:color w:val="000000" w:themeColor="text1"/>
          <w:sz w:val="24"/>
          <w:szCs w:val="24"/>
        </w:rPr>
        <w:t>sysid</w:t>
      </w:r>
      <w:proofErr w:type="spellEnd"/>
    </w:p>
    <w:p w14:paraId="34C89FD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0FA7D39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GigabitEthernet2</w:t>
      </w:r>
    </w:p>
    <w:p w14:paraId="346C35D2"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 10.0.2.2 255.255.255.252</w:t>
      </w:r>
    </w:p>
    <w:p w14:paraId="3659927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negotiation auto</w:t>
      </w:r>
    </w:p>
    <w:p w14:paraId="25544BD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ipv6 address 10:2::2/64</w:t>
      </w:r>
    </w:p>
    <w:p w14:paraId="2DEDB5C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mop enabled</w:t>
      </w:r>
    </w:p>
    <w:p w14:paraId="1363116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mop </w:t>
      </w:r>
      <w:proofErr w:type="spellStart"/>
      <w:r w:rsidRPr="409CFD52">
        <w:rPr>
          <w:rFonts w:ascii="Courier New" w:eastAsia="Courier New" w:hAnsi="Courier New" w:cs="Courier New"/>
          <w:color w:val="000000" w:themeColor="text1"/>
          <w:sz w:val="24"/>
          <w:szCs w:val="24"/>
        </w:rPr>
        <w:t>sysid</w:t>
      </w:r>
      <w:proofErr w:type="spellEnd"/>
    </w:p>
    <w:p w14:paraId="5AA0215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4C2B0C6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GigabitEthernet3</w:t>
      </w:r>
    </w:p>
    <w:p w14:paraId="2A87751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w:t>
      </w: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w:t>
      </w:r>
    </w:p>
    <w:p w14:paraId="29A359C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shutdown</w:t>
      </w:r>
    </w:p>
    <w:p w14:paraId="7AB90FF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negotiation auto</w:t>
      </w:r>
    </w:p>
    <w:p w14:paraId="28A7938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mop enabled</w:t>
      </w:r>
    </w:p>
    <w:p w14:paraId="3FD2D56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mop </w:t>
      </w:r>
      <w:proofErr w:type="spellStart"/>
      <w:r w:rsidRPr="409CFD52">
        <w:rPr>
          <w:rFonts w:ascii="Courier New" w:eastAsia="Courier New" w:hAnsi="Courier New" w:cs="Courier New"/>
          <w:color w:val="000000" w:themeColor="text1"/>
          <w:sz w:val="24"/>
          <w:szCs w:val="24"/>
        </w:rPr>
        <w:t>sysid</w:t>
      </w:r>
      <w:proofErr w:type="spellEnd"/>
    </w:p>
    <w:p w14:paraId="16513E2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45C9924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GigabitEthernet4</w:t>
      </w:r>
    </w:p>
    <w:p w14:paraId="60FD147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 xml:space="preserve">no </w:t>
      </w: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w:t>
      </w:r>
    </w:p>
    <w:p w14:paraId="68070A4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shutdown</w:t>
      </w:r>
    </w:p>
    <w:p w14:paraId="7122E31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negotiation auto</w:t>
      </w:r>
    </w:p>
    <w:p w14:paraId="626FEA1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mop enabled</w:t>
      </w:r>
    </w:p>
    <w:p w14:paraId="7A7529E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mop </w:t>
      </w:r>
      <w:proofErr w:type="spellStart"/>
      <w:r w:rsidRPr="409CFD52">
        <w:rPr>
          <w:rFonts w:ascii="Courier New" w:eastAsia="Courier New" w:hAnsi="Courier New" w:cs="Courier New"/>
          <w:color w:val="000000" w:themeColor="text1"/>
          <w:sz w:val="24"/>
          <w:szCs w:val="24"/>
        </w:rPr>
        <w:t>sysid</w:t>
      </w:r>
      <w:proofErr w:type="spellEnd"/>
    </w:p>
    <w:p w14:paraId="7BD4AAA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28A3A3B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router ospfv3 11</w:t>
      </w:r>
    </w:p>
    <w:p w14:paraId="28CC24E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3AB09D1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address-family ipv6 unicast</w:t>
      </w:r>
    </w:p>
    <w:p w14:paraId="2486654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redistribute </w:t>
      </w:r>
      <w:proofErr w:type="spellStart"/>
      <w:r w:rsidRPr="409CFD52">
        <w:rPr>
          <w:rFonts w:ascii="Courier New" w:eastAsia="Courier New" w:hAnsi="Courier New" w:cs="Courier New"/>
          <w:color w:val="000000" w:themeColor="text1"/>
          <w:sz w:val="24"/>
          <w:szCs w:val="24"/>
        </w:rPr>
        <w:t>bgp</w:t>
      </w:r>
      <w:proofErr w:type="spellEnd"/>
      <w:r w:rsidRPr="409CFD52">
        <w:rPr>
          <w:rFonts w:ascii="Courier New" w:eastAsia="Courier New" w:hAnsi="Courier New" w:cs="Courier New"/>
          <w:color w:val="000000" w:themeColor="text1"/>
          <w:sz w:val="24"/>
          <w:szCs w:val="24"/>
        </w:rPr>
        <w:t xml:space="preserve"> 11</w:t>
      </w:r>
    </w:p>
    <w:p w14:paraId="52E80EF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router-id 3.3.3.3</w:t>
      </w:r>
    </w:p>
    <w:p w14:paraId="2B91E53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exit-address-family</w:t>
      </w:r>
    </w:p>
    <w:p w14:paraId="1713CC5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D922EF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router </w:t>
      </w:r>
      <w:proofErr w:type="spellStart"/>
      <w:r w:rsidRPr="409CFD52">
        <w:rPr>
          <w:rFonts w:ascii="Courier New" w:eastAsia="Courier New" w:hAnsi="Courier New" w:cs="Courier New"/>
          <w:color w:val="000000" w:themeColor="text1"/>
          <w:sz w:val="24"/>
          <w:szCs w:val="24"/>
        </w:rPr>
        <w:t>ospf</w:t>
      </w:r>
      <w:proofErr w:type="spellEnd"/>
      <w:r w:rsidRPr="409CFD52">
        <w:rPr>
          <w:rFonts w:ascii="Courier New" w:eastAsia="Courier New" w:hAnsi="Courier New" w:cs="Courier New"/>
          <w:color w:val="000000" w:themeColor="text1"/>
          <w:sz w:val="24"/>
          <w:szCs w:val="24"/>
        </w:rPr>
        <w:t xml:space="preserve"> 1</w:t>
      </w:r>
    </w:p>
    <w:p w14:paraId="1C21B1D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router-id 3.3.3.3</w:t>
      </w:r>
    </w:p>
    <w:p w14:paraId="53B18B8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redistribute </w:t>
      </w:r>
      <w:proofErr w:type="spellStart"/>
      <w:r w:rsidRPr="409CFD52">
        <w:rPr>
          <w:rFonts w:ascii="Courier New" w:eastAsia="Courier New" w:hAnsi="Courier New" w:cs="Courier New"/>
          <w:color w:val="000000" w:themeColor="text1"/>
          <w:sz w:val="24"/>
          <w:szCs w:val="24"/>
        </w:rPr>
        <w:t>bgp</w:t>
      </w:r>
      <w:proofErr w:type="spellEnd"/>
      <w:r w:rsidRPr="409CFD52">
        <w:rPr>
          <w:rFonts w:ascii="Courier New" w:eastAsia="Courier New" w:hAnsi="Courier New" w:cs="Courier New"/>
          <w:color w:val="000000" w:themeColor="text1"/>
          <w:sz w:val="24"/>
          <w:szCs w:val="24"/>
        </w:rPr>
        <w:t xml:space="preserve"> 11 subnets</w:t>
      </w:r>
    </w:p>
    <w:p w14:paraId="5D43B4B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network 10.0.1.0 0.0.0.3 area 0</w:t>
      </w:r>
    </w:p>
    <w:p w14:paraId="0979443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network 10.0.2.0 0.0.0.3 area 0</w:t>
      </w:r>
    </w:p>
    <w:p w14:paraId="0C3B13D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network 192.168.3.0 0.0.0.255 area 0</w:t>
      </w:r>
    </w:p>
    <w:p w14:paraId="51746CA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7A7A1FA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router </w:t>
      </w:r>
      <w:proofErr w:type="spellStart"/>
      <w:r w:rsidRPr="409CFD52">
        <w:rPr>
          <w:rFonts w:ascii="Courier New" w:eastAsia="Courier New" w:hAnsi="Courier New" w:cs="Courier New"/>
          <w:color w:val="000000" w:themeColor="text1"/>
          <w:sz w:val="24"/>
          <w:szCs w:val="24"/>
        </w:rPr>
        <w:t>bgp</w:t>
      </w:r>
      <w:proofErr w:type="spellEnd"/>
      <w:r w:rsidRPr="409CFD52">
        <w:rPr>
          <w:rFonts w:ascii="Courier New" w:eastAsia="Courier New" w:hAnsi="Courier New" w:cs="Courier New"/>
          <w:color w:val="000000" w:themeColor="text1"/>
          <w:sz w:val="24"/>
          <w:szCs w:val="24"/>
        </w:rPr>
        <w:t xml:space="preserve"> 11</w:t>
      </w:r>
    </w:p>
    <w:p w14:paraId="3A1E5990"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bgp</w:t>
      </w:r>
      <w:proofErr w:type="spellEnd"/>
      <w:r w:rsidRPr="409CFD52">
        <w:rPr>
          <w:rFonts w:ascii="Courier New" w:eastAsia="Courier New" w:hAnsi="Courier New" w:cs="Courier New"/>
          <w:color w:val="000000" w:themeColor="text1"/>
          <w:sz w:val="24"/>
          <w:szCs w:val="24"/>
        </w:rPr>
        <w:t xml:space="preserve"> log-neighbor-changes</w:t>
      </w:r>
    </w:p>
    <w:p w14:paraId="395EACD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neighbor 10:2::1 remote-as 10</w:t>
      </w:r>
    </w:p>
    <w:p w14:paraId="0018E76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neighbor 100:5::1 remote-as 11</w:t>
      </w:r>
    </w:p>
    <w:p w14:paraId="56714E1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neighbor 100:5::1 update-source Loopback0</w:t>
      </w:r>
    </w:p>
    <w:p w14:paraId="53CD26F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neighbor 10.0.2.1 remote-as 10</w:t>
      </w:r>
    </w:p>
    <w:p w14:paraId="005BAC3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neighbor 192.168.5.1 remote-as 11</w:t>
      </w:r>
    </w:p>
    <w:p w14:paraId="57EA8A7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neighbor 192.168.5.1 update-source Loopback0</w:t>
      </w:r>
    </w:p>
    <w:p w14:paraId="5BCE612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177100D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address-family ipv4</w:t>
      </w:r>
    </w:p>
    <w:p w14:paraId="6538EC8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network 192.168.3.1</w:t>
      </w:r>
    </w:p>
    <w:p w14:paraId="53D6BD0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no neighbor 10:2::1 activate</w:t>
      </w:r>
    </w:p>
    <w:p w14:paraId="701E820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no neighbor 100:5::1 activate</w:t>
      </w:r>
    </w:p>
    <w:p w14:paraId="5D6FCB4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 xml:space="preserve">  neighbor 10.0.2.1 activate</w:t>
      </w:r>
    </w:p>
    <w:p w14:paraId="24D6DA4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neighbor 192.168.5.1 activate</w:t>
      </w:r>
    </w:p>
    <w:p w14:paraId="6180D46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exit-address-family</w:t>
      </w:r>
    </w:p>
    <w:p w14:paraId="26620C0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1A74256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address-family ipv6</w:t>
      </w:r>
    </w:p>
    <w:p w14:paraId="74CB0D5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network 10:2::/64</w:t>
      </w:r>
    </w:p>
    <w:p w14:paraId="2CCAF22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network 100:3::/64</w:t>
      </w:r>
    </w:p>
    <w:p w14:paraId="00B7D93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neighbor 10:2::1 activate</w:t>
      </w:r>
    </w:p>
    <w:p w14:paraId="28141AA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neighbor 100:5::1 activate</w:t>
      </w:r>
    </w:p>
    <w:p w14:paraId="264F10B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exit-address-family</w:t>
      </w:r>
    </w:p>
    <w:p w14:paraId="424153F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5F3E5F17"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forward-protocol </w:t>
      </w:r>
      <w:proofErr w:type="spellStart"/>
      <w:r w:rsidRPr="409CFD52">
        <w:rPr>
          <w:rFonts w:ascii="Courier New" w:eastAsia="Courier New" w:hAnsi="Courier New" w:cs="Courier New"/>
          <w:color w:val="000000" w:themeColor="text1"/>
          <w:sz w:val="24"/>
          <w:szCs w:val="24"/>
        </w:rPr>
        <w:t>nd</w:t>
      </w:r>
      <w:proofErr w:type="spellEnd"/>
    </w:p>
    <w:p w14:paraId="76D2D45D"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http server</w:t>
      </w:r>
    </w:p>
    <w:p w14:paraId="1129D9EA"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http authentication local</w:t>
      </w:r>
    </w:p>
    <w:p w14:paraId="0D99AFAA"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http </w:t>
      </w:r>
      <w:proofErr w:type="gramStart"/>
      <w:r w:rsidRPr="409CFD52">
        <w:rPr>
          <w:rFonts w:ascii="Courier New" w:eastAsia="Courier New" w:hAnsi="Courier New" w:cs="Courier New"/>
          <w:color w:val="000000" w:themeColor="text1"/>
          <w:sz w:val="24"/>
          <w:szCs w:val="24"/>
        </w:rPr>
        <w:t>secure-server</w:t>
      </w:r>
      <w:proofErr w:type="gramEnd"/>
    </w:p>
    <w:p w14:paraId="5BF4D57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5AAD0AD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control-plane</w:t>
      </w:r>
    </w:p>
    <w:p w14:paraId="3B86D70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3EF4862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line con 0</w:t>
      </w:r>
    </w:p>
    <w:p w14:paraId="45CB791C"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stopbits</w:t>
      </w:r>
      <w:proofErr w:type="spellEnd"/>
      <w:r w:rsidRPr="409CFD52">
        <w:rPr>
          <w:rFonts w:ascii="Courier New" w:eastAsia="Courier New" w:hAnsi="Courier New" w:cs="Courier New"/>
          <w:color w:val="000000" w:themeColor="text1"/>
          <w:sz w:val="24"/>
          <w:szCs w:val="24"/>
        </w:rPr>
        <w:t xml:space="preserve"> 1</w:t>
      </w:r>
    </w:p>
    <w:p w14:paraId="29F1F31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line </w:t>
      </w:r>
      <w:proofErr w:type="spellStart"/>
      <w:r w:rsidRPr="409CFD52">
        <w:rPr>
          <w:rFonts w:ascii="Courier New" w:eastAsia="Courier New" w:hAnsi="Courier New" w:cs="Courier New"/>
          <w:color w:val="000000" w:themeColor="text1"/>
          <w:sz w:val="24"/>
          <w:szCs w:val="24"/>
        </w:rPr>
        <w:t>vty</w:t>
      </w:r>
      <w:proofErr w:type="spellEnd"/>
      <w:r w:rsidRPr="409CFD52">
        <w:rPr>
          <w:rFonts w:ascii="Courier New" w:eastAsia="Courier New" w:hAnsi="Courier New" w:cs="Courier New"/>
          <w:color w:val="000000" w:themeColor="text1"/>
          <w:sz w:val="24"/>
          <w:szCs w:val="24"/>
        </w:rPr>
        <w:t xml:space="preserve"> 0 4</w:t>
      </w:r>
    </w:p>
    <w:p w14:paraId="4206F9D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login</w:t>
      </w:r>
    </w:p>
    <w:p w14:paraId="20AA9F9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4CB852F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end</w:t>
      </w:r>
    </w:p>
    <w:p w14:paraId="5652DC83"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b/>
          <w:bCs/>
          <w:color w:val="000000" w:themeColor="text1"/>
          <w:sz w:val="24"/>
          <w:szCs w:val="24"/>
          <w:u w:val="single"/>
        </w:rPr>
        <w:t xml:space="preserve">show </w:t>
      </w:r>
      <w:proofErr w:type="spellStart"/>
      <w:r w:rsidRPr="409CFD52">
        <w:rPr>
          <w:rFonts w:ascii="Courier New" w:eastAsia="Courier New" w:hAnsi="Courier New" w:cs="Courier New"/>
          <w:b/>
          <w:bCs/>
          <w:color w:val="000000" w:themeColor="text1"/>
          <w:sz w:val="24"/>
          <w:szCs w:val="24"/>
          <w:u w:val="single"/>
        </w:rPr>
        <w:t>ip</w:t>
      </w:r>
      <w:proofErr w:type="spellEnd"/>
      <w:r w:rsidRPr="409CFD52">
        <w:rPr>
          <w:rFonts w:ascii="Courier New" w:eastAsia="Courier New" w:hAnsi="Courier New" w:cs="Courier New"/>
          <w:b/>
          <w:bCs/>
          <w:color w:val="000000" w:themeColor="text1"/>
          <w:sz w:val="24"/>
          <w:szCs w:val="24"/>
          <w:u w:val="single"/>
        </w:rPr>
        <w:t>/ipv6 route</w:t>
      </w:r>
    </w:p>
    <w:p w14:paraId="43E27C2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R3#show </w:t>
      </w: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route</w:t>
      </w:r>
    </w:p>
    <w:p w14:paraId="62C2F4C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Codes: L - local, C - connected, S - static, R - RIP, M - mobile, B - BGP</w:t>
      </w:r>
    </w:p>
    <w:p w14:paraId="6C368BF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D - EIGRP, EX - EIGRP external, O - OSPF, IA - OSPF inter area</w:t>
      </w:r>
    </w:p>
    <w:p w14:paraId="03A3F8E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N1 - OSPF NSSA external type 1, N2 - OSPF NSSA external type 2</w:t>
      </w:r>
    </w:p>
    <w:p w14:paraId="44910AC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E1 - OSPF external type 1, E2 - OSPF external type 2</w:t>
      </w:r>
    </w:p>
    <w:p w14:paraId="0B57C2C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 xml:space="preserve">       </w:t>
      </w:r>
      <w:proofErr w:type="spellStart"/>
      <w:r w:rsidRPr="409CFD52">
        <w:rPr>
          <w:rFonts w:ascii="Courier New" w:eastAsia="Courier New" w:hAnsi="Courier New" w:cs="Courier New"/>
          <w:color w:val="000000" w:themeColor="text1"/>
          <w:sz w:val="24"/>
          <w:szCs w:val="24"/>
        </w:rPr>
        <w:t>i</w:t>
      </w:r>
      <w:proofErr w:type="spellEnd"/>
      <w:r w:rsidRPr="409CFD52">
        <w:rPr>
          <w:rFonts w:ascii="Courier New" w:eastAsia="Courier New" w:hAnsi="Courier New" w:cs="Courier New"/>
          <w:color w:val="000000" w:themeColor="text1"/>
          <w:sz w:val="24"/>
          <w:szCs w:val="24"/>
        </w:rPr>
        <w:t xml:space="preserve"> - IS-IS, </w:t>
      </w:r>
      <w:proofErr w:type="spellStart"/>
      <w:r w:rsidRPr="409CFD52">
        <w:rPr>
          <w:rFonts w:ascii="Courier New" w:eastAsia="Courier New" w:hAnsi="Courier New" w:cs="Courier New"/>
          <w:color w:val="000000" w:themeColor="text1"/>
          <w:sz w:val="24"/>
          <w:szCs w:val="24"/>
        </w:rPr>
        <w:t>su</w:t>
      </w:r>
      <w:proofErr w:type="spellEnd"/>
      <w:r w:rsidRPr="409CFD52">
        <w:rPr>
          <w:rFonts w:ascii="Courier New" w:eastAsia="Courier New" w:hAnsi="Courier New" w:cs="Courier New"/>
          <w:color w:val="000000" w:themeColor="text1"/>
          <w:sz w:val="24"/>
          <w:szCs w:val="24"/>
        </w:rPr>
        <w:t xml:space="preserve"> - IS-IS summary, L1 - IS-IS level-1, L2 - IS-IS level-2</w:t>
      </w:r>
    </w:p>
    <w:p w14:paraId="40D8D6A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ia</w:t>
      </w:r>
      <w:proofErr w:type="spellEnd"/>
      <w:r w:rsidRPr="409CFD52">
        <w:rPr>
          <w:rFonts w:ascii="Courier New" w:eastAsia="Courier New" w:hAnsi="Courier New" w:cs="Courier New"/>
          <w:color w:val="000000" w:themeColor="text1"/>
          <w:sz w:val="24"/>
          <w:szCs w:val="24"/>
        </w:rPr>
        <w:t xml:space="preserve"> - IS-IS inter area, * - candidate default, U - per-user static route</w:t>
      </w:r>
    </w:p>
    <w:p w14:paraId="59B0075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o - ODR, P - periodic downloaded static route, H - NHRP, l - LISP</w:t>
      </w:r>
    </w:p>
    <w:p w14:paraId="51161DF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a - application route</w:t>
      </w:r>
    </w:p>
    <w:p w14:paraId="5888A7F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 - replicated route, % - next hop override, p - overrides from </w:t>
      </w:r>
      <w:proofErr w:type="spellStart"/>
      <w:r w:rsidRPr="409CFD52">
        <w:rPr>
          <w:rFonts w:ascii="Courier New" w:eastAsia="Courier New" w:hAnsi="Courier New" w:cs="Courier New"/>
          <w:color w:val="000000" w:themeColor="text1"/>
          <w:sz w:val="24"/>
          <w:szCs w:val="24"/>
        </w:rPr>
        <w:t>PfR</w:t>
      </w:r>
      <w:proofErr w:type="spellEnd"/>
    </w:p>
    <w:p w14:paraId="0DA12FD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
    <w:p w14:paraId="7BB3FA0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Gateway of last resort is not set</w:t>
      </w:r>
    </w:p>
    <w:p w14:paraId="428CCD7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
    <w:p w14:paraId="2EB33B1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10.0.0.0/8 is variably </w:t>
      </w:r>
      <w:proofErr w:type="spellStart"/>
      <w:r w:rsidRPr="409CFD52">
        <w:rPr>
          <w:rFonts w:ascii="Courier New" w:eastAsia="Courier New" w:hAnsi="Courier New" w:cs="Courier New"/>
          <w:color w:val="000000" w:themeColor="text1"/>
          <w:sz w:val="24"/>
          <w:szCs w:val="24"/>
        </w:rPr>
        <w:t>subnetted</w:t>
      </w:r>
      <w:proofErr w:type="spellEnd"/>
      <w:r w:rsidRPr="409CFD52">
        <w:rPr>
          <w:rFonts w:ascii="Courier New" w:eastAsia="Courier New" w:hAnsi="Courier New" w:cs="Courier New"/>
          <w:color w:val="000000" w:themeColor="text1"/>
          <w:sz w:val="24"/>
          <w:szCs w:val="24"/>
        </w:rPr>
        <w:t>, 8 subnets, 2 masks</w:t>
      </w:r>
    </w:p>
    <w:p w14:paraId="2CEF2B5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10.0.0.0/30 [20/0] via 10.0.2.1, 00:51:51</w:t>
      </w:r>
    </w:p>
    <w:p w14:paraId="6E5F5D3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 E2     10.0.0.4/30 [110/1] via 10.0.1.2, 00:51:52, GigabitEthernet1</w:t>
      </w:r>
    </w:p>
    <w:p w14:paraId="5B88A77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10.0.1.0/30 is directly connected, GigabitEthernet1</w:t>
      </w:r>
    </w:p>
    <w:p w14:paraId="248CF34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10.0.1.1/32 is directly connected, GigabitEthernet1</w:t>
      </w:r>
    </w:p>
    <w:p w14:paraId="4E5D67A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        10.0.1.4/30 [110/2] via 10.0.1.2, 00:52:34, GigabitEthernet1</w:t>
      </w:r>
    </w:p>
    <w:p w14:paraId="705E0D0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10.0.2.0/30 is directly connected, GigabitEthernet2</w:t>
      </w:r>
    </w:p>
    <w:p w14:paraId="632637C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10.0.2.2/32 is directly connected, GigabitEthernet2</w:t>
      </w:r>
    </w:p>
    <w:p w14:paraId="4C35D72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        10.0.2.4/30 [110/3] via 10.0.1.2, 00:52:34, GigabitEthernet1</w:t>
      </w:r>
    </w:p>
    <w:p w14:paraId="488AFC0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192.168.1.0/24 [20/130816] via 10.0.2.1, 00:51:51</w:t>
      </w:r>
    </w:p>
    <w:p w14:paraId="16F3A01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192.168.2.0/24 [20/0] via 10.0.2.1, 00:51:51</w:t>
      </w:r>
    </w:p>
    <w:p w14:paraId="1B515C6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192.168.3.0/24 is variably </w:t>
      </w:r>
      <w:proofErr w:type="spellStart"/>
      <w:r w:rsidRPr="409CFD52">
        <w:rPr>
          <w:rFonts w:ascii="Courier New" w:eastAsia="Courier New" w:hAnsi="Courier New" w:cs="Courier New"/>
          <w:color w:val="000000" w:themeColor="text1"/>
          <w:sz w:val="24"/>
          <w:szCs w:val="24"/>
        </w:rPr>
        <w:t>subnetted</w:t>
      </w:r>
      <w:proofErr w:type="spellEnd"/>
      <w:r w:rsidRPr="409CFD52">
        <w:rPr>
          <w:rFonts w:ascii="Courier New" w:eastAsia="Courier New" w:hAnsi="Courier New" w:cs="Courier New"/>
          <w:color w:val="000000" w:themeColor="text1"/>
          <w:sz w:val="24"/>
          <w:szCs w:val="24"/>
        </w:rPr>
        <w:t>, 2 subnets, 2 masks</w:t>
      </w:r>
    </w:p>
    <w:p w14:paraId="1B52072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192.168.3.0/24 is directly connected, Loopback0</w:t>
      </w:r>
    </w:p>
    <w:p w14:paraId="34E8233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192.168.3.1/32 is directly connected, Loopback0</w:t>
      </w:r>
    </w:p>
    <w:p w14:paraId="489B4DC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192.168.4.0/32 is </w:t>
      </w:r>
      <w:proofErr w:type="spellStart"/>
      <w:r w:rsidRPr="409CFD52">
        <w:rPr>
          <w:rFonts w:ascii="Courier New" w:eastAsia="Courier New" w:hAnsi="Courier New" w:cs="Courier New"/>
          <w:color w:val="000000" w:themeColor="text1"/>
          <w:sz w:val="24"/>
          <w:szCs w:val="24"/>
        </w:rPr>
        <w:t>subnetted</w:t>
      </w:r>
      <w:proofErr w:type="spellEnd"/>
      <w:r w:rsidRPr="409CFD52">
        <w:rPr>
          <w:rFonts w:ascii="Courier New" w:eastAsia="Courier New" w:hAnsi="Courier New" w:cs="Courier New"/>
          <w:color w:val="000000" w:themeColor="text1"/>
          <w:sz w:val="24"/>
          <w:szCs w:val="24"/>
        </w:rPr>
        <w:t xml:space="preserve">, 1 </w:t>
      </w:r>
      <w:proofErr w:type="gramStart"/>
      <w:r w:rsidRPr="409CFD52">
        <w:rPr>
          <w:rFonts w:ascii="Courier New" w:eastAsia="Courier New" w:hAnsi="Courier New" w:cs="Courier New"/>
          <w:color w:val="000000" w:themeColor="text1"/>
          <w:sz w:val="24"/>
          <w:szCs w:val="24"/>
        </w:rPr>
        <w:t>subnets</w:t>
      </w:r>
      <w:proofErr w:type="gramEnd"/>
    </w:p>
    <w:p w14:paraId="09043EA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        192.168.4.1 [110/2] via 10.0.1.2, 00:52:36, GigabitEthernet1</w:t>
      </w:r>
    </w:p>
    <w:p w14:paraId="02E4B20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 xml:space="preserve">      192.168.5.0/24 is variably </w:t>
      </w:r>
      <w:proofErr w:type="spellStart"/>
      <w:r w:rsidRPr="409CFD52">
        <w:rPr>
          <w:rFonts w:ascii="Courier New" w:eastAsia="Courier New" w:hAnsi="Courier New" w:cs="Courier New"/>
          <w:color w:val="000000" w:themeColor="text1"/>
          <w:sz w:val="24"/>
          <w:szCs w:val="24"/>
        </w:rPr>
        <w:t>subnetted</w:t>
      </w:r>
      <w:proofErr w:type="spellEnd"/>
      <w:r w:rsidRPr="409CFD52">
        <w:rPr>
          <w:rFonts w:ascii="Courier New" w:eastAsia="Courier New" w:hAnsi="Courier New" w:cs="Courier New"/>
          <w:color w:val="000000" w:themeColor="text1"/>
          <w:sz w:val="24"/>
          <w:szCs w:val="24"/>
        </w:rPr>
        <w:t>, 2 subnets, 2 masks</w:t>
      </w:r>
    </w:p>
    <w:p w14:paraId="1A8ED88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192.168.5.0/24 [200/0] via 192.168.5.1, 00:51:51</w:t>
      </w:r>
    </w:p>
    <w:p w14:paraId="7515F4B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        192.168.5.1/32 [110/3] via 10.0.1.2, 00:52:34, GigabitEthernet1</w:t>
      </w:r>
    </w:p>
    <w:p w14:paraId="665AAF8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 E2  192.168.6.0/24 [110/1] via 10.0.1.2, 00:51:52, GigabitEthernet1</w:t>
      </w:r>
    </w:p>
    <w:p w14:paraId="400CC92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 E2  192.168.7.0/24 [110/1] via 10.0.1.2, 00:51:52, GigabitEthernet1</w:t>
      </w:r>
    </w:p>
    <w:p w14:paraId="458DA15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R3#show ipv6 route</w:t>
      </w:r>
    </w:p>
    <w:p w14:paraId="6573DEC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IPv6 Routing Table - default - 13 entries</w:t>
      </w:r>
    </w:p>
    <w:p w14:paraId="29362D0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Codes: C - Connected, L - Local, S - Static, U - Per-user Static route</w:t>
      </w:r>
    </w:p>
    <w:p w14:paraId="1E6AD40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B - BGP, R - RIP, H - NHRP, I1 - ISIS L1</w:t>
      </w:r>
    </w:p>
    <w:p w14:paraId="035563B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I2 - ISIS L2, IA - ISIS interarea, IS - ISIS summary, D - EIGRP</w:t>
      </w:r>
    </w:p>
    <w:p w14:paraId="7DDE51E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EX - EIGRP external, ND - ND Default, </w:t>
      </w:r>
      <w:proofErr w:type="spellStart"/>
      <w:r w:rsidRPr="409CFD52">
        <w:rPr>
          <w:rFonts w:ascii="Courier New" w:eastAsia="Courier New" w:hAnsi="Courier New" w:cs="Courier New"/>
          <w:color w:val="000000" w:themeColor="text1"/>
          <w:sz w:val="24"/>
          <w:szCs w:val="24"/>
        </w:rPr>
        <w:t>NDp</w:t>
      </w:r>
      <w:proofErr w:type="spellEnd"/>
      <w:r w:rsidRPr="409CFD52">
        <w:rPr>
          <w:rFonts w:ascii="Courier New" w:eastAsia="Courier New" w:hAnsi="Courier New" w:cs="Courier New"/>
          <w:color w:val="000000" w:themeColor="text1"/>
          <w:sz w:val="24"/>
          <w:szCs w:val="24"/>
        </w:rPr>
        <w:t xml:space="preserve"> - ND Prefix, DCE - Destination</w:t>
      </w:r>
    </w:p>
    <w:p w14:paraId="54F89AC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NDr</w:t>
      </w:r>
      <w:proofErr w:type="spellEnd"/>
      <w:r w:rsidRPr="409CFD52">
        <w:rPr>
          <w:rFonts w:ascii="Courier New" w:eastAsia="Courier New" w:hAnsi="Courier New" w:cs="Courier New"/>
          <w:color w:val="000000" w:themeColor="text1"/>
          <w:sz w:val="24"/>
          <w:szCs w:val="24"/>
        </w:rPr>
        <w:t xml:space="preserve"> - Redirect, RL - RPL, O - OSPF Intra, OI - OSPF Inter</w:t>
      </w:r>
    </w:p>
    <w:p w14:paraId="6057AED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OE1 - OSPF </w:t>
      </w:r>
      <w:proofErr w:type="spellStart"/>
      <w:r w:rsidRPr="409CFD52">
        <w:rPr>
          <w:rFonts w:ascii="Courier New" w:eastAsia="Courier New" w:hAnsi="Courier New" w:cs="Courier New"/>
          <w:color w:val="000000" w:themeColor="text1"/>
          <w:sz w:val="24"/>
          <w:szCs w:val="24"/>
        </w:rPr>
        <w:t>ext</w:t>
      </w:r>
      <w:proofErr w:type="spellEnd"/>
      <w:r w:rsidRPr="409CFD52">
        <w:rPr>
          <w:rFonts w:ascii="Courier New" w:eastAsia="Courier New" w:hAnsi="Courier New" w:cs="Courier New"/>
          <w:color w:val="000000" w:themeColor="text1"/>
          <w:sz w:val="24"/>
          <w:szCs w:val="24"/>
        </w:rPr>
        <w:t xml:space="preserve"> 1, OE2 - OSPF </w:t>
      </w:r>
      <w:proofErr w:type="spellStart"/>
      <w:r w:rsidRPr="409CFD52">
        <w:rPr>
          <w:rFonts w:ascii="Courier New" w:eastAsia="Courier New" w:hAnsi="Courier New" w:cs="Courier New"/>
          <w:color w:val="000000" w:themeColor="text1"/>
          <w:sz w:val="24"/>
          <w:szCs w:val="24"/>
        </w:rPr>
        <w:t>ext</w:t>
      </w:r>
      <w:proofErr w:type="spellEnd"/>
      <w:r w:rsidRPr="409CFD52">
        <w:rPr>
          <w:rFonts w:ascii="Courier New" w:eastAsia="Courier New" w:hAnsi="Courier New" w:cs="Courier New"/>
          <w:color w:val="000000" w:themeColor="text1"/>
          <w:sz w:val="24"/>
          <w:szCs w:val="24"/>
        </w:rPr>
        <w:t xml:space="preserve"> 2, ON1 - OSPF NSSA </w:t>
      </w:r>
      <w:proofErr w:type="spellStart"/>
      <w:r w:rsidRPr="409CFD52">
        <w:rPr>
          <w:rFonts w:ascii="Courier New" w:eastAsia="Courier New" w:hAnsi="Courier New" w:cs="Courier New"/>
          <w:color w:val="000000" w:themeColor="text1"/>
          <w:sz w:val="24"/>
          <w:szCs w:val="24"/>
        </w:rPr>
        <w:t>ext</w:t>
      </w:r>
      <w:proofErr w:type="spellEnd"/>
      <w:r w:rsidRPr="409CFD52">
        <w:rPr>
          <w:rFonts w:ascii="Courier New" w:eastAsia="Courier New" w:hAnsi="Courier New" w:cs="Courier New"/>
          <w:color w:val="000000" w:themeColor="text1"/>
          <w:sz w:val="24"/>
          <w:szCs w:val="24"/>
        </w:rPr>
        <w:t xml:space="preserve"> 1</w:t>
      </w:r>
    </w:p>
    <w:p w14:paraId="1EDC794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ON2 - OSPF NSSA </w:t>
      </w:r>
      <w:proofErr w:type="spellStart"/>
      <w:r w:rsidRPr="409CFD52">
        <w:rPr>
          <w:rFonts w:ascii="Courier New" w:eastAsia="Courier New" w:hAnsi="Courier New" w:cs="Courier New"/>
          <w:color w:val="000000" w:themeColor="text1"/>
          <w:sz w:val="24"/>
          <w:szCs w:val="24"/>
        </w:rPr>
        <w:t>ext</w:t>
      </w:r>
      <w:proofErr w:type="spellEnd"/>
      <w:r w:rsidRPr="409CFD52">
        <w:rPr>
          <w:rFonts w:ascii="Courier New" w:eastAsia="Courier New" w:hAnsi="Courier New" w:cs="Courier New"/>
          <w:color w:val="000000" w:themeColor="text1"/>
          <w:sz w:val="24"/>
          <w:szCs w:val="24"/>
        </w:rPr>
        <w:t xml:space="preserve"> 2, la - LISP alt, </w:t>
      </w:r>
      <w:proofErr w:type="spellStart"/>
      <w:r w:rsidRPr="409CFD52">
        <w:rPr>
          <w:rFonts w:ascii="Courier New" w:eastAsia="Courier New" w:hAnsi="Courier New" w:cs="Courier New"/>
          <w:color w:val="000000" w:themeColor="text1"/>
          <w:sz w:val="24"/>
          <w:szCs w:val="24"/>
        </w:rPr>
        <w:t>lr</w:t>
      </w:r>
      <w:proofErr w:type="spellEnd"/>
      <w:r w:rsidRPr="409CFD52">
        <w:rPr>
          <w:rFonts w:ascii="Courier New" w:eastAsia="Courier New" w:hAnsi="Courier New" w:cs="Courier New"/>
          <w:color w:val="000000" w:themeColor="text1"/>
          <w:sz w:val="24"/>
          <w:szCs w:val="24"/>
        </w:rPr>
        <w:t xml:space="preserve"> - LISP site-registrations</w:t>
      </w:r>
    </w:p>
    <w:p w14:paraId="0B25719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ld</w:t>
      </w:r>
      <w:proofErr w:type="spellEnd"/>
      <w:r w:rsidRPr="409CFD52">
        <w:rPr>
          <w:rFonts w:ascii="Courier New" w:eastAsia="Courier New" w:hAnsi="Courier New" w:cs="Courier New"/>
          <w:color w:val="000000" w:themeColor="text1"/>
          <w:sz w:val="24"/>
          <w:szCs w:val="24"/>
        </w:rPr>
        <w:t xml:space="preserve"> - LISP </w:t>
      </w:r>
      <w:proofErr w:type="spellStart"/>
      <w:r w:rsidRPr="409CFD52">
        <w:rPr>
          <w:rFonts w:ascii="Courier New" w:eastAsia="Courier New" w:hAnsi="Courier New" w:cs="Courier New"/>
          <w:color w:val="000000" w:themeColor="text1"/>
          <w:sz w:val="24"/>
          <w:szCs w:val="24"/>
        </w:rPr>
        <w:t>dyn-eid</w:t>
      </w:r>
      <w:proofErr w:type="spellEnd"/>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lA</w:t>
      </w:r>
      <w:proofErr w:type="spellEnd"/>
      <w:r w:rsidRPr="409CFD52">
        <w:rPr>
          <w:rFonts w:ascii="Courier New" w:eastAsia="Courier New" w:hAnsi="Courier New" w:cs="Courier New"/>
          <w:color w:val="000000" w:themeColor="text1"/>
          <w:sz w:val="24"/>
          <w:szCs w:val="24"/>
        </w:rPr>
        <w:t xml:space="preserve"> - LISP away, le - LISP extranet-policy</w:t>
      </w:r>
    </w:p>
    <w:p w14:paraId="3683445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a - Application</w:t>
      </w:r>
    </w:p>
    <w:p w14:paraId="64E15D9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10:1::/64 [20/0]</w:t>
      </w:r>
    </w:p>
    <w:p w14:paraId="34D0A5E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E2B:4FFF:FEF8:1, GigabitEthernet2</w:t>
      </w:r>
    </w:p>
    <w:p w14:paraId="437A4BC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10:2::/64 [0/0]</w:t>
      </w:r>
    </w:p>
    <w:p w14:paraId="45BA644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GigabitEthernet2, directly connected</w:t>
      </w:r>
    </w:p>
    <w:p w14:paraId="1AA657E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10:2::2/128 [0/0]</w:t>
      </w:r>
    </w:p>
    <w:p w14:paraId="7A871DC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GigabitEthernet2, receive</w:t>
      </w:r>
    </w:p>
    <w:p w14:paraId="2C8DFB2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10:3::/64 [0/0]</w:t>
      </w:r>
    </w:p>
    <w:p w14:paraId="5DE84F3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GigabitEthernet1, directly connected</w:t>
      </w:r>
    </w:p>
    <w:p w14:paraId="3433171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10:3::1/128 [0/0]</w:t>
      </w:r>
    </w:p>
    <w:p w14:paraId="2708C23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 xml:space="preserve">     via GigabitEthernet1, receive</w:t>
      </w:r>
    </w:p>
    <w:p w14:paraId="160F860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   10:4::/64 [110/2]</w:t>
      </w:r>
    </w:p>
    <w:p w14:paraId="6C96AB4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E95:44FF:FEEE:0, GigabitEthernet1</w:t>
      </w:r>
    </w:p>
    <w:p w14:paraId="6B3523E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100:1::/64 [20/130816]</w:t>
      </w:r>
    </w:p>
    <w:p w14:paraId="70AFF4D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E2B:4FFF:FEF8:1, GigabitEthernet2</w:t>
      </w:r>
    </w:p>
    <w:p w14:paraId="2951C44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100:2::/64 [20/0]</w:t>
      </w:r>
    </w:p>
    <w:p w14:paraId="40E4040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E2B:4FFF:FEF8:1, GigabitEthernet2</w:t>
      </w:r>
    </w:p>
    <w:p w14:paraId="067C574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100:3::/64 [0/0]</w:t>
      </w:r>
    </w:p>
    <w:p w14:paraId="6B2C9EC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Loopback0, directly connected</w:t>
      </w:r>
    </w:p>
    <w:p w14:paraId="29D4E2C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100:3::1/128 [0/0]</w:t>
      </w:r>
    </w:p>
    <w:p w14:paraId="670DEBD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Loopback0, receive</w:t>
      </w:r>
    </w:p>
    <w:p w14:paraId="1C1DDD1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   100:4::1/128 [110/1]</w:t>
      </w:r>
    </w:p>
    <w:p w14:paraId="40B6AAF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E95:44FF:FEEE:0, GigabitEthernet1</w:t>
      </w:r>
    </w:p>
    <w:p w14:paraId="3AC9C51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   100:5::1/128 [110/2]</w:t>
      </w:r>
    </w:p>
    <w:p w14:paraId="699B94E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E95:44FF:FEEE:0, GigabitEthernet1</w:t>
      </w:r>
    </w:p>
    <w:p w14:paraId="10ACDBB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FF00::/8 [0/0]</w:t>
      </w:r>
    </w:p>
    <w:p w14:paraId="52765F0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Null0, receive</w:t>
      </w:r>
    </w:p>
    <w:p w14:paraId="2228CEC3"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b/>
          <w:bCs/>
          <w:color w:val="000000" w:themeColor="text1"/>
          <w:sz w:val="24"/>
          <w:szCs w:val="24"/>
          <w:u w:val="single"/>
        </w:rPr>
        <w:t xml:space="preserve">show </w:t>
      </w:r>
      <w:proofErr w:type="spellStart"/>
      <w:r w:rsidRPr="0700435A">
        <w:rPr>
          <w:rFonts w:ascii="Courier New" w:eastAsia="Courier New" w:hAnsi="Courier New" w:cs="Courier New"/>
          <w:b/>
          <w:bCs/>
          <w:color w:val="000000" w:themeColor="text1"/>
          <w:sz w:val="24"/>
          <w:szCs w:val="24"/>
          <w:u w:val="single"/>
        </w:rPr>
        <w:t>ip</w:t>
      </w:r>
      <w:proofErr w:type="spellEnd"/>
      <w:r w:rsidRPr="0700435A">
        <w:rPr>
          <w:rFonts w:ascii="Courier New" w:eastAsia="Courier New" w:hAnsi="Courier New" w:cs="Courier New"/>
          <w:b/>
          <w:bCs/>
          <w:color w:val="000000" w:themeColor="text1"/>
          <w:sz w:val="24"/>
          <w:szCs w:val="24"/>
          <w:u w:val="single"/>
        </w:rPr>
        <w:t>/ipv6 protocols</w:t>
      </w:r>
    </w:p>
    <w:p w14:paraId="1290D74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R3#show </w:t>
      </w:r>
      <w:proofErr w:type="spellStart"/>
      <w:r w:rsidRPr="0700435A">
        <w:rPr>
          <w:rFonts w:ascii="Courier New" w:eastAsia="Courier New" w:hAnsi="Courier New" w:cs="Courier New"/>
          <w:color w:val="000000" w:themeColor="text1"/>
          <w:sz w:val="24"/>
          <w:szCs w:val="24"/>
        </w:rPr>
        <w:t>ip</w:t>
      </w:r>
      <w:proofErr w:type="spellEnd"/>
      <w:r w:rsidRPr="0700435A">
        <w:rPr>
          <w:rFonts w:ascii="Courier New" w:eastAsia="Courier New" w:hAnsi="Courier New" w:cs="Courier New"/>
          <w:color w:val="000000" w:themeColor="text1"/>
          <w:sz w:val="24"/>
          <w:szCs w:val="24"/>
        </w:rPr>
        <w:t xml:space="preserve"> protocols</w:t>
      </w:r>
    </w:p>
    <w:p w14:paraId="59A04AE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IP Routing is NSF aware ***</w:t>
      </w:r>
    </w:p>
    <w:p w14:paraId="7565BCD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5B0B07F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Routing Protocol is "application"</w:t>
      </w:r>
    </w:p>
    <w:p w14:paraId="513D192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Sending updates every 0 seconds</w:t>
      </w:r>
    </w:p>
    <w:p w14:paraId="2FFA83C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Invalid after 0 seconds, hold down 0, flushed after 0</w:t>
      </w:r>
    </w:p>
    <w:p w14:paraId="389EFD6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Outgoing update filter list for all interfaces is not set</w:t>
      </w:r>
    </w:p>
    <w:p w14:paraId="466C3F8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Incoming update filter list for all interfaces is not set</w:t>
      </w:r>
    </w:p>
    <w:p w14:paraId="41CDA8C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path: 32</w:t>
      </w:r>
    </w:p>
    <w:p w14:paraId="09CFF35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Routing for Networks:</w:t>
      </w:r>
    </w:p>
    <w:p w14:paraId="09B73AC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Routing Information Sources:</w:t>
      </w:r>
    </w:p>
    <w:p w14:paraId="5556CCE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Gateway         Distance      Last Update</w:t>
      </w:r>
    </w:p>
    <w:p w14:paraId="7DFF368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Distance: (default is 4)</w:t>
      </w:r>
    </w:p>
    <w:p w14:paraId="42DC6C0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1D293A5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Routing Protocol is "</w:t>
      </w:r>
      <w:proofErr w:type="spellStart"/>
      <w:r w:rsidRPr="0700435A">
        <w:rPr>
          <w:rFonts w:ascii="Courier New" w:eastAsia="Courier New" w:hAnsi="Courier New" w:cs="Courier New"/>
          <w:color w:val="000000" w:themeColor="text1"/>
          <w:sz w:val="24"/>
          <w:szCs w:val="24"/>
        </w:rPr>
        <w:t>bgp</w:t>
      </w:r>
      <w:proofErr w:type="spellEnd"/>
      <w:r w:rsidRPr="0700435A">
        <w:rPr>
          <w:rFonts w:ascii="Courier New" w:eastAsia="Courier New" w:hAnsi="Courier New" w:cs="Courier New"/>
          <w:color w:val="000000" w:themeColor="text1"/>
          <w:sz w:val="24"/>
          <w:szCs w:val="24"/>
        </w:rPr>
        <w:t xml:space="preserve"> 11"</w:t>
      </w:r>
    </w:p>
    <w:p w14:paraId="51B0B1E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lastRenderedPageBreak/>
        <w:t xml:space="preserve">  Outgoing update filter list for all interfaces is not set</w:t>
      </w:r>
    </w:p>
    <w:p w14:paraId="02A542D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Incoming update filter list for all interfaces is not set</w:t>
      </w:r>
    </w:p>
    <w:p w14:paraId="1901B86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IGP synchronization is disabled</w:t>
      </w:r>
    </w:p>
    <w:p w14:paraId="720C04C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Automatic route summarization is disabled</w:t>
      </w:r>
    </w:p>
    <w:p w14:paraId="52207AC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Neighbor(s):</w:t>
      </w:r>
    </w:p>
    <w:p w14:paraId="4313AD9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Address          </w:t>
      </w:r>
      <w:proofErr w:type="spellStart"/>
      <w:r w:rsidRPr="0700435A">
        <w:rPr>
          <w:rFonts w:ascii="Courier New" w:eastAsia="Courier New" w:hAnsi="Courier New" w:cs="Courier New"/>
          <w:color w:val="000000" w:themeColor="text1"/>
          <w:sz w:val="24"/>
          <w:szCs w:val="24"/>
        </w:rPr>
        <w:t>FiltIn</w:t>
      </w:r>
      <w:proofErr w:type="spellEnd"/>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FiltOut</w:t>
      </w:r>
      <w:proofErr w:type="spellEnd"/>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DistIn</w:t>
      </w:r>
      <w:proofErr w:type="spellEnd"/>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DistOut</w:t>
      </w:r>
      <w:proofErr w:type="spellEnd"/>
      <w:r w:rsidRPr="0700435A">
        <w:rPr>
          <w:rFonts w:ascii="Courier New" w:eastAsia="Courier New" w:hAnsi="Courier New" w:cs="Courier New"/>
          <w:color w:val="000000" w:themeColor="text1"/>
          <w:sz w:val="24"/>
          <w:szCs w:val="24"/>
        </w:rPr>
        <w:t xml:space="preserve"> Weight </w:t>
      </w:r>
      <w:proofErr w:type="spellStart"/>
      <w:r w:rsidRPr="0700435A">
        <w:rPr>
          <w:rFonts w:ascii="Courier New" w:eastAsia="Courier New" w:hAnsi="Courier New" w:cs="Courier New"/>
          <w:color w:val="000000" w:themeColor="text1"/>
          <w:sz w:val="24"/>
          <w:szCs w:val="24"/>
        </w:rPr>
        <w:t>RouteMap</w:t>
      </w:r>
      <w:proofErr w:type="spellEnd"/>
    </w:p>
    <w:p w14:paraId="64F8412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10.0.2.1</w:t>
      </w:r>
    </w:p>
    <w:p w14:paraId="22E7EB8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192.168.5.1</w:t>
      </w:r>
    </w:p>
    <w:p w14:paraId="36427D2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path: 1</w:t>
      </w:r>
    </w:p>
    <w:p w14:paraId="2FC7C0A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Routing Information Sources:</w:t>
      </w:r>
    </w:p>
    <w:p w14:paraId="1D36495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Gateway         Distance      Last Update</w:t>
      </w:r>
    </w:p>
    <w:p w14:paraId="46A9634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10.0.2.1              20      00:01:42</w:t>
      </w:r>
    </w:p>
    <w:p w14:paraId="6B537E1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192.168.5.1          200      00:01:41</w:t>
      </w:r>
    </w:p>
    <w:p w14:paraId="7D19925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Distance: external 20 internal 200 local 200</w:t>
      </w:r>
    </w:p>
    <w:p w14:paraId="590F3CC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389AF11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Routing Protocol is "</w:t>
      </w:r>
      <w:proofErr w:type="spellStart"/>
      <w:r w:rsidRPr="0700435A">
        <w:rPr>
          <w:rFonts w:ascii="Courier New" w:eastAsia="Courier New" w:hAnsi="Courier New" w:cs="Courier New"/>
          <w:color w:val="000000" w:themeColor="text1"/>
          <w:sz w:val="24"/>
          <w:szCs w:val="24"/>
        </w:rPr>
        <w:t>ospf</w:t>
      </w:r>
      <w:proofErr w:type="spellEnd"/>
      <w:r w:rsidRPr="0700435A">
        <w:rPr>
          <w:rFonts w:ascii="Courier New" w:eastAsia="Courier New" w:hAnsi="Courier New" w:cs="Courier New"/>
          <w:color w:val="000000" w:themeColor="text1"/>
          <w:sz w:val="24"/>
          <w:szCs w:val="24"/>
        </w:rPr>
        <w:t xml:space="preserve"> 1"</w:t>
      </w:r>
    </w:p>
    <w:p w14:paraId="2B20AB1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Outgoing update filter list for all interfaces is not set</w:t>
      </w:r>
    </w:p>
    <w:p w14:paraId="1F4F9A9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Incoming update filter list for all interfaces is not set</w:t>
      </w:r>
    </w:p>
    <w:p w14:paraId="4BEA96E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Router ID 3.3.3.3</w:t>
      </w:r>
    </w:p>
    <w:p w14:paraId="01AB118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It is an autonomous system boundary router</w:t>
      </w:r>
    </w:p>
    <w:p w14:paraId="1ACC2F1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Redistributing External Routes from,</w:t>
      </w:r>
    </w:p>
    <w:p w14:paraId="2636CD3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bgp</w:t>
      </w:r>
      <w:proofErr w:type="spellEnd"/>
      <w:r w:rsidRPr="0700435A">
        <w:rPr>
          <w:rFonts w:ascii="Courier New" w:eastAsia="Courier New" w:hAnsi="Courier New" w:cs="Courier New"/>
          <w:color w:val="000000" w:themeColor="text1"/>
          <w:sz w:val="24"/>
          <w:szCs w:val="24"/>
        </w:rPr>
        <w:t xml:space="preserve"> 11, includes subnets in redistribution</w:t>
      </w:r>
    </w:p>
    <w:p w14:paraId="1F6C65C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Number of areas in this router is 1. 1 normal 0 stub 0 </w:t>
      </w:r>
      <w:proofErr w:type="spellStart"/>
      <w:r w:rsidRPr="0700435A">
        <w:rPr>
          <w:rFonts w:ascii="Courier New" w:eastAsia="Courier New" w:hAnsi="Courier New" w:cs="Courier New"/>
          <w:color w:val="000000" w:themeColor="text1"/>
          <w:sz w:val="24"/>
          <w:szCs w:val="24"/>
        </w:rPr>
        <w:t>nssa</w:t>
      </w:r>
      <w:proofErr w:type="spellEnd"/>
    </w:p>
    <w:p w14:paraId="1C88EA6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path: 4</w:t>
      </w:r>
    </w:p>
    <w:p w14:paraId="4B95D90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Routing for Networks:</w:t>
      </w:r>
    </w:p>
    <w:p w14:paraId="4EB37FF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10.0.1.0 0.0.0.3 area 0</w:t>
      </w:r>
    </w:p>
    <w:p w14:paraId="5740F6D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10.0.2.0 0.0.0.3 area 0</w:t>
      </w:r>
    </w:p>
    <w:p w14:paraId="724A038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192.168.3.0 0.0.0.255 area 0</w:t>
      </w:r>
    </w:p>
    <w:p w14:paraId="1C7603B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Routing Information Sources:</w:t>
      </w:r>
    </w:p>
    <w:p w14:paraId="7679942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Gateway         Distance      Last Update</w:t>
      </w:r>
    </w:p>
    <w:p w14:paraId="313605C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5.5.5.5              110      00:01:41</w:t>
      </w:r>
    </w:p>
    <w:p w14:paraId="0089246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lastRenderedPageBreak/>
        <w:t xml:space="preserve">    4.4.4.4              110      00:02:33</w:t>
      </w:r>
    </w:p>
    <w:p w14:paraId="2845325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Distance: (default is 110)</w:t>
      </w:r>
    </w:p>
    <w:p w14:paraId="01AA228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76FB8D5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R3#show ipv6 protocols</w:t>
      </w:r>
    </w:p>
    <w:p w14:paraId="2B6A213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IPv6 Routing Protocol is "connected"</w:t>
      </w:r>
    </w:p>
    <w:p w14:paraId="2188A66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IPv6 Routing Protocol is "application"</w:t>
      </w:r>
    </w:p>
    <w:p w14:paraId="12638C9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IPv6 Routing Protocol is "ND"</w:t>
      </w:r>
    </w:p>
    <w:p w14:paraId="10153CE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IPv6 Routing Protocol is "</w:t>
      </w:r>
      <w:proofErr w:type="spellStart"/>
      <w:r w:rsidRPr="0700435A">
        <w:rPr>
          <w:rFonts w:ascii="Courier New" w:eastAsia="Courier New" w:hAnsi="Courier New" w:cs="Courier New"/>
          <w:color w:val="000000" w:themeColor="text1"/>
          <w:sz w:val="24"/>
          <w:szCs w:val="24"/>
        </w:rPr>
        <w:t>ospf</w:t>
      </w:r>
      <w:proofErr w:type="spellEnd"/>
      <w:r w:rsidRPr="0700435A">
        <w:rPr>
          <w:rFonts w:ascii="Courier New" w:eastAsia="Courier New" w:hAnsi="Courier New" w:cs="Courier New"/>
          <w:color w:val="000000" w:themeColor="text1"/>
          <w:sz w:val="24"/>
          <w:szCs w:val="24"/>
        </w:rPr>
        <w:t xml:space="preserve"> 11"</w:t>
      </w:r>
    </w:p>
    <w:p w14:paraId="19CEE8D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Router ID 3.3.3.3</w:t>
      </w:r>
    </w:p>
    <w:p w14:paraId="31C6BE3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Autonomous system boundary router</w:t>
      </w:r>
    </w:p>
    <w:p w14:paraId="307D375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Number of areas: 1 normal, 0 stub, 0 </w:t>
      </w:r>
      <w:proofErr w:type="spellStart"/>
      <w:r w:rsidRPr="0700435A">
        <w:rPr>
          <w:rFonts w:ascii="Courier New" w:eastAsia="Courier New" w:hAnsi="Courier New" w:cs="Courier New"/>
          <w:color w:val="000000" w:themeColor="text1"/>
          <w:sz w:val="24"/>
          <w:szCs w:val="24"/>
        </w:rPr>
        <w:t>nssa</w:t>
      </w:r>
      <w:proofErr w:type="spellEnd"/>
    </w:p>
    <w:p w14:paraId="4EC04D1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Interfaces (Area 0):</w:t>
      </w:r>
    </w:p>
    <w:p w14:paraId="425A07F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Loopback0</w:t>
      </w:r>
    </w:p>
    <w:p w14:paraId="12F0EA8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GigabitEthernet1</w:t>
      </w:r>
    </w:p>
    <w:p w14:paraId="3F60DA7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Redistribution:</w:t>
      </w:r>
    </w:p>
    <w:p w14:paraId="01A9AFE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Redistributing protocol </w:t>
      </w:r>
      <w:proofErr w:type="spellStart"/>
      <w:r w:rsidRPr="0700435A">
        <w:rPr>
          <w:rFonts w:ascii="Courier New" w:eastAsia="Courier New" w:hAnsi="Courier New" w:cs="Courier New"/>
          <w:color w:val="000000" w:themeColor="text1"/>
          <w:sz w:val="24"/>
          <w:szCs w:val="24"/>
        </w:rPr>
        <w:t>bgp</w:t>
      </w:r>
      <w:proofErr w:type="spellEnd"/>
      <w:r w:rsidRPr="0700435A">
        <w:rPr>
          <w:rFonts w:ascii="Courier New" w:eastAsia="Courier New" w:hAnsi="Courier New" w:cs="Courier New"/>
          <w:color w:val="000000" w:themeColor="text1"/>
          <w:sz w:val="24"/>
          <w:szCs w:val="24"/>
        </w:rPr>
        <w:t xml:space="preserve"> 11</w:t>
      </w:r>
    </w:p>
    <w:p w14:paraId="65CE960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IPv6 Routing Protocol is "</w:t>
      </w:r>
      <w:proofErr w:type="spellStart"/>
      <w:r w:rsidRPr="0700435A">
        <w:rPr>
          <w:rFonts w:ascii="Courier New" w:eastAsia="Courier New" w:hAnsi="Courier New" w:cs="Courier New"/>
          <w:color w:val="000000" w:themeColor="text1"/>
          <w:sz w:val="24"/>
          <w:szCs w:val="24"/>
        </w:rPr>
        <w:t>bgp</w:t>
      </w:r>
      <w:proofErr w:type="spellEnd"/>
      <w:r w:rsidRPr="0700435A">
        <w:rPr>
          <w:rFonts w:ascii="Courier New" w:eastAsia="Courier New" w:hAnsi="Courier New" w:cs="Courier New"/>
          <w:color w:val="000000" w:themeColor="text1"/>
          <w:sz w:val="24"/>
          <w:szCs w:val="24"/>
        </w:rPr>
        <w:t xml:space="preserve"> 11"</w:t>
      </w:r>
    </w:p>
    <w:p w14:paraId="415F35B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IGP synchronization is disabled</w:t>
      </w:r>
    </w:p>
    <w:p w14:paraId="7C9D376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Redistribution:</w:t>
      </w:r>
    </w:p>
    <w:p w14:paraId="3663368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None</w:t>
      </w:r>
    </w:p>
    <w:p w14:paraId="1730615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Neighbor(s):</w:t>
      </w:r>
    </w:p>
    <w:p w14:paraId="36122CB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Address                    </w:t>
      </w:r>
      <w:proofErr w:type="spellStart"/>
      <w:r w:rsidRPr="0700435A">
        <w:rPr>
          <w:rFonts w:ascii="Courier New" w:eastAsia="Courier New" w:hAnsi="Courier New" w:cs="Courier New"/>
          <w:color w:val="000000" w:themeColor="text1"/>
          <w:sz w:val="24"/>
          <w:szCs w:val="24"/>
        </w:rPr>
        <w:t>FiltIn</w:t>
      </w:r>
      <w:proofErr w:type="spellEnd"/>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FiltOut</w:t>
      </w:r>
      <w:proofErr w:type="spellEnd"/>
      <w:r w:rsidRPr="0700435A">
        <w:rPr>
          <w:rFonts w:ascii="Courier New" w:eastAsia="Courier New" w:hAnsi="Courier New" w:cs="Courier New"/>
          <w:color w:val="000000" w:themeColor="text1"/>
          <w:sz w:val="24"/>
          <w:szCs w:val="24"/>
        </w:rPr>
        <w:t xml:space="preserve"> Weight </w:t>
      </w:r>
      <w:proofErr w:type="spellStart"/>
      <w:r w:rsidRPr="0700435A">
        <w:rPr>
          <w:rFonts w:ascii="Courier New" w:eastAsia="Courier New" w:hAnsi="Courier New" w:cs="Courier New"/>
          <w:color w:val="000000" w:themeColor="text1"/>
          <w:sz w:val="24"/>
          <w:szCs w:val="24"/>
        </w:rPr>
        <w:t>RoutemapIn</w:t>
      </w:r>
      <w:proofErr w:type="spellEnd"/>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RoutemapOut</w:t>
      </w:r>
      <w:proofErr w:type="spellEnd"/>
    </w:p>
    <w:p w14:paraId="7249CBC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10:2::1</w:t>
      </w:r>
    </w:p>
    <w:p w14:paraId="141BA20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100:5::1</w:t>
      </w:r>
    </w:p>
    <w:p w14:paraId="0324CA3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Distance:</w:t>
      </w:r>
    </w:p>
    <w:p w14:paraId="356EF66D"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b/>
          <w:bCs/>
          <w:color w:val="000000" w:themeColor="text1"/>
          <w:sz w:val="24"/>
          <w:szCs w:val="24"/>
          <w:u w:val="single"/>
        </w:rPr>
        <w:t xml:space="preserve">show </w:t>
      </w:r>
      <w:proofErr w:type="spellStart"/>
      <w:r w:rsidRPr="0700435A">
        <w:rPr>
          <w:rFonts w:ascii="Courier New" w:eastAsia="Courier New" w:hAnsi="Courier New" w:cs="Courier New"/>
          <w:b/>
          <w:bCs/>
          <w:color w:val="000000" w:themeColor="text1"/>
          <w:sz w:val="24"/>
          <w:szCs w:val="24"/>
          <w:u w:val="single"/>
        </w:rPr>
        <w:t>ip</w:t>
      </w:r>
      <w:proofErr w:type="spellEnd"/>
      <w:r w:rsidRPr="0700435A">
        <w:rPr>
          <w:rFonts w:ascii="Courier New" w:eastAsia="Courier New" w:hAnsi="Courier New" w:cs="Courier New"/>
          <w:b/>
          <w:bCs/>
          <w:color w:val="000000" w:themeColor="text1"/>
          <w:sz w:val="24"/>
          <w:szCs w:val="24"/>
          <w:u w:val="single"/>
        </w:rPr>
        <w:t xml:space="preserve"> </w:t>
      </w:r>
      <w:proofErr w:type="spellStart"/>
      <w:r w:rsidRPr="0700435A">
        <w:rPr>
          <w:rFonts w:ascii="Courier New" w:eastAsia="Courier New" w:hAnsi="Courier New" w:cs="Courier New"/>
          <w:b/>
          <w:bCs/>
          <w:color w:val="000000" w:themeColor="text1"/>
          <w:sz w:val="24"/>
          <w:szCs w:val="24"/>
          <w:u w:val="single"/>
        </w:rPr>
        <w:t>bgp</w:t>
      </w:r>
      <w:proofErr w:type="spellEnd"/>
    </w:p>
    <w:p w14:paraId="7CF087E4"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R3#show </w:t>
      </w:r>
      <w:proofErr w:type="spellStart"/>
      <w:r w:rsidRPr="0700435A">
        <w:rPr>
          <w:rFonts w:ascii="Courier New" w:eastAsia="Courier New" w:hAnsi="Courier New" w:cs="Courier New"/>
          <w:color w:val="000000" w:themeColor="text1"/>
          <w:sz w:val="24"/>
          <w:szCs w:val="24"/>
        </w:rPr>
        <w:t>ip</w:t>
      </w:r>
      <w:proofErr w:type="spellEnd"/>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bgp</w:t>
      </w:r>
      <w:proofErr w:type="spellEnd"/>
    </w:p>
    <w:p w14:paraId="329A33EF"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BGP table version is 11, local router ID is 192.168.3.1</w:t>
      </w:r>
    </w:p>
    <w:p w14:paraId="60C72646"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Status codes: s suppressed, d damped, h history, * valid, &gt; best, </w:t>
      </w:r>
      <w:proofErr w:type="spellStart"/>
      <w:r w:rsidRPr="0700435A">
        <w:rPr>
          <w:rFonts w:ascii="Courier New" w:eastAsia="Courier New" w:hAnsi="Courier New" w:cs="Courier New"/>
          <w:color w:val="000000" w:themeColor="text1"/>
          <w:sz w:val="24"/>
          <w:szCs w:val="24"/>
        </w:rPr>
        <w:t>i</w:t>
      </w:r>
      <w:proofErr w:type="spellEnd"/>
      <w:r w:rsidRPr="0700435A">
        <w:rPr>
          <w:rFonts w:ascii="Courier New" w:eastAsia="Courier New" w:hAnsi="Courier New" w:cs="Courier New"/>
          <w:color w:val="000000" w:themeColor="text1"/>
          <w:sz w:val="24"/>
          <w:szCs w:val="24"/>
        </w:rPr>
        <w:t xml:space="preserve"> - internal,</w:t>
      </w:r>
    </w:p>
    <w:p w14:paraId="53142C16"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 RIB-failure, S Stale, m multipath, b backup-path, f RT-Filter,</w:t>
      </w:r>
    </w:p>
    <w:p w14:paraId="47EC2DF8"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lastRenderedPageBreak/>
        <w:t xml:space="preserve">              x best-external, </w:t>
      </w:r>
      <w:proofErr w:type="spellStart"/>
      <w:proofErr w:type="gramStart"/>
      <w:r w:rsidRPr="0700435A">
        <w:rPr>
          <w:rFonts w:ascii="Courier New" w:eastAsia="Courier New" w:hAnsi="Courier New" w:cs="Courier New"/>
          <w:color w:val="000000" w:themeColor="text1"/>
          <w:sz w:val="24"/>
          <w:szCs w:val="24"/>
        </w:rPr>
        <w:t>a</w:t>
      </w:r>
      <w:proofErr w:type="spellEnd"/>
      <w:proofErr w:type="gramEnd"/>
      <w:r w:rsidRPr="0700435A">
        <w:rPr>
          <w:rFonts w:ascii="Courier New" w:eastAsia="Courier New" w:hAnsi="Courier New" w:cs="Courier New"/>
          <w:color w:val="000000" w:themeColor="text1"/>
          <w:sz w:val="24"/>
          <w:szCs w:val="24"/>
        </w:rPr>
        <w:t xml:space="preserve"> additional-path, c RIB-compressed,</w:t>
      </w:r>
    </w:p>
    <w:p w14:paraId="4AAC651A"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t secondary path, L long-lived-stale,</w:t>
      </w:r>
    </w:p>
    <w:p w14:paraId="52AF6066"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Origin codes: </w:t>
      </w:r>
      <w:proofErr w:type="spellStart"/>
      <w:r w:rsidRPr="0700435A">
        <w:rPr>
          <w:rFonts w:ascii="Courier New" w:eastAsia="Courier New" w:hAnsi="Courier New" w:cs="Courier New"/>
          <w:color w:val="000000" w:themeColor="text1"/>
          <w:sz w:val="24"/>
          <w:szCs w:val="24"/>
        </w:rPr>
        <w:t>i</w:t>
      </w:r>
      <w:proofErr w:type="spellEnd"/>
      <w:r w:rsidRPr="0700435A">
        <w:rPr>
          <w:rFonts w:ascii="Courier New" w:eastAsia="Courier New" w:hAnsi="Courier New" w:cs="Courier New"/>
          <w:color w:val="000000" w:themeColor="text1"/>
          <w:sz w:val="24"/>
          <w:szCs w:val="24"/>
        </w:rPr>
        <w:t xml:space="preserve"> - IGP, e - EGP, ? - incomplete</w:t>
      </w:r>
    </w:p>
    <w:p w14:paraId="2D120D9C"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RPKI validation codes: V valid, I invalid, N Not found</w:t>
      </w:r>
    </w:p>
    <w:p w14:paraId="28A0EA5F"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404C0A0A"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Network          Next Hop            Metric </w:t>
      </w:r>
      <w:proofErr w:type="spellStart"/>
      <w:r w:rsidRPr="0700435A">
        <w:rPr>
          <w:rFonts w:ascii="Courier New" w:eastAsia="Courier New" w:hAnsi="Courier New" w:cs="Courier New"/>
          <w:color w:val="000000" w:themeColor="text1"/>
          <w:sz w:val="24"/>
          <w:szCs w:val="24"/>
        </w:rPr>
        <w:t>LocPrf</w:t>
      </w:r>
      <w:proofErr w:type="spellEnd"/>
      <w:r w:rsidRPr="0700435A">
        <w:rPr>
          <w:rFonts w:ascii="Courier New" w:eastAsia="Courier New" w:hAnsi="Courier New" w:cs="Courier New"/>
          <w:color w:val="000000" w:themeColor="text1"/>
          <w:sz w:val="24"/>
          <w:szCs w:val="24"/>
        </w:rPr>
        <w:t xml:space="preserve"> Weight Path</w:t>
      </w:r>
    </w:p>
    <w:p w14:paraId="4029FF12"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*&gt;   10.0.0.0/30      10.0.2.1                 0             0 10 ?</w:t>
      </w:r>
    </w:p>
    <w:p w14:paraId="262B1C6C"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r&gt;</w:t>
      </w:r>
      <w:proofErr w:type="spellStart"/>
      <w:r w:rsidRPr="0700435A">
        <w:rPr>
          <w:rFonts w:ascii="Courier New" w:eastAsia="Courier New" w:hAnsi="Courier New" w:cs="Courier New"/>
          <w:color w:val="000000" w:themeColor="text1"/>
          <w:sz w:val="24"/>
          <w:szCs w:val="24"/>
        </w:rPr>
        <w:t>i</w:t>
      </w:r>
      <w:proofErr w:type="spellEnd"/>
      <w:r w:rsidRPr="0700435A">
        <w:rPr>
          <w:rFonts w:ascii="Courier New" w:eastAsia="Courier New" w:hAnsi="Courier New" w:cs="Courier New"/>
          <w:color w:val="000000" w:themeColor="text1"/>
          <w:sz w:val="24"/>
          <w:szCs w:val="24"/>
        </w:rPr>
        <w:t xml:space="preserve">  10.0.0.4/30      10.0.2.6                 0    100      0 12 ?</w:t>
      </w:r>
    </w:p>
    <w:p w14:paraId="5EEE2EA1"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r&gt;   10.0.2.0/30      10.0.2.1                 0             0 10 ?</w:t>
      </w:r>
    </w:p>
    <w:p w14:paraId="727FB6B2"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r&gt;</w:t>
      </w:r>
      <w:proofErr w:type="spellStart"/>
      <w:r w:rsidRPr="0700435A">
        <w:rPr>
          <w:rFonts w:ascii="Courier New" w:eastAsia="Courier New" w:hAnsi="Courier New" w:cs="Courier New"/>
          <w:color w:val="000000" w:themeColor="text1"/>
          <w:sz w:val="24"/>
          <w:szCs w:val="24"/>
        </w:rPr>
        <w:t>i</w:t>
      </w:r>
      <w:proofErr w:type="spellEnd"/>
      <w:r w:rsidRPr="0700435A">
        <w:rPr>
          <w:rFonts w:ascii="Courier New" w:eastAsia="Courier New" w:hAnsi="Courier New" w:cs="Courier New"/>
          <w:color w:val="000000" w:themeColor="text1"/>
          <w:sz w:val="24"/>
          <w:szCs w:val="24"/>
        </w:rPr>
        <w:t xml:space="preserve">  10.0.2.4/30      10.0.2.6                 0    100      0 12 ?</w:t>
      </w:r>
    </w:p>
    <w:p w14:paraId="2890AD32"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*&gt;   192.168.1.0      10.0.2.1            130816             0 10 ?</w:t>
      </w:r>
    </w:p>
    <w:p w14:paraId="51512B9C"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*&gt;   192.168.2.0      10.0.2.1                 0             0 10 ?</w:t>
      </w:r>
    </w:p>
    <w:p w14:paraId="3202CE59"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*&gt;   192.168.3.0      0.0.0.0                  0         32768 </w:t>
      </w:r>
      <w:proofErr w:type="spellStart"/>
      <w:r w:rsidRPr="0700435A">
        <w:rPr>
          <w:rFonts w:ascii="Courier New" w:eastAsia="Courier New" w:hAnsi="Courier New" w:cs="Courier New"/>
          <w:color w:val="000000" w:themeColor="text1"/>
          <w:sz w:val="24"/>
          <w:szCs w:val="24"/>
        </w:rPr>
        <w:t>i</w:t>
      </w:r>
      <w:proofErr w:type="spellEnd"/>
    </w:p>
    <w:p w14:paraId="30B2FB88"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*&gt;</w:t>
      </w:r>
      <w:proofErr w:type="spellStart"/>
      <w:r w:rsidRPr="0700435A">
        <w:rPr>
          <w:rFonts w:ascii="Courier New" w:eastAsia="Courier New" w:hAnsi="Courier New" w:cs="Courier New"/>
          <w:color w:val="000000" w:themeColor="text1"/>
          <w:sz w:val="24"/>
          <w:szCs w:val="24"/>
        </w:rPr>
        <w:t>i</w:t>
      </w:r>
      <w:proofErr w:type="spellEnd"/>
      <w:r w:rsidRPr="0700435A">
        <w:rPr>
          <w:rFonts w:ascii="Courier New" w:eastAsia="Courier New" w:hAnsi="Courier New" w:cs="Courier New"/>
          <w:color w:val="000000" w:themeColor="text1"/>
          <w:sz w:val="24"/>
          <w:szCs w:val="24"/>
        </w:rPr>
        <w:t xml:space="preserve">  192.168.5.0      192.168.5.1              0    100      0 </w:t>
      </w:r>
      <w:proofErr w:type="spellStart"/>
      <w:r w:rsidRPr="0700435A">
        <w:rPr>
          <w:rFonts w:ascii="Courier New" w:eastAsia="Courier New" w:hAnsi="Courier New" w:cs="Courier New"/>
          <w:color w:val="000000" w:themeColor="text1"/>
          <w:sz w:val="24"/>
          <w:szCs w:val="24"/>
        </w:rPr>
        <w:t>i</w:t>
      </w:r>
      <w:proofErr w:type="spellEnd"/>
    </w:p>
    <w:p w14:paraId="5D686A05"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r&gt;</w:t>
      </w:r>
      <w:proofErr w:type="spellStart"/>
      <w:r w:rsidRPr="0700435A">
        <w:rPr>
          <w:rFonts w:ascii="Courier New" w:eastAsia="Courier New" w:hAnsi="Courier New" w:cs="Courier New"/>
          <w:color w:val="000000" w:themeColor="text1"/>
          <w:sz w:val="24"/>
          <w:szCs w:val="24"/>
        </w:rPr>
        <w:t>i</w:t>
      </w:r>
      <w:proofErr w:type="spellEnd"/>
      <w:r w:rsidRPr="0700435A">
        <w:rPr>
          <w:rFonts w:ascii="Courier New" w:eastAsia="Courier New" w:hAnsi="Courier New" w:cs="Courier New"/>
          <w:color w:val="000000" w:themeColor="text1"/>
          <w:sz w:val="24"/>
          <w:szCs w:val="24"/>
        </w:rPr>
        <w:t xml:space="preserve">  192.168.6.0      10.0.2.6                 0    100      0 12 ?</w:t>
      </w:r>
    </w:p>
    <w:p w14:paraId="09B824F3"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r&gt;</w:t>
      </w:r>
      <w:proofErr w:type="spellStart"/>
      <w:r w:rsidRPr="0700435A">
        <w:rPr>
          <w:rFonts w:ascii="Courier New" w:eastAsia="Courier New" w:hAnsi="Courier New" w:cs="Courier New"/>
          <w:color w:val="000000" w:themeColor="text1"/>
          <w:sz w:val="24"/>
          <w:szCs w:val="24"/>
        </w:rPr>
        <w:t>i</w:t>
      </w:r>
      <w:proofErr w:type="spellEnd"/>
      <w:r w:rsidRPr="0700435A">
        <w:rPr>
          <w:rFonts w:ascii="Courier New" w:eastAsia="Courier New" w:hAnsi="Courier New" w:cs="Courier New"/>
          <w:color w:val="000000" w:themeColor="text1"/>
          <w:sz w:val="24"/>
          <w:szCs w:val="24"/>
        </w:rPr>
        <w:t xml:space="preserve">  192.168.7.0      10.0.2.6            130816    100      0 12 ?</w:t>
      </w:r>
    </w:p>
    <w:p w14:paraId="786E3DAA"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b/>
          <w:bCs/>
          <w:color w:val="000000" w:themeColor="text1"/>
          <w:sz w:val="24"/>
          <w:szCs w:val="24"/>
          <w:u w:val="single"/>
        </w:rPr>
        <w:t xml:space="preserve">show </w:t>
      </w:r>
      <w:proofErr w:type="spellStart"/>
      <w:r w:rsidRPr="0700435A">
        <w:rPr>
          <w:rFonts w:ascii="Courier New" w:eastAsia="Courier New" w:hAnsi="Courier New" w:cs="Courier New"/>
          <w:b/>
          <w:bCs/>
          <w:color w:val="000000" w:themeColor="text1"/>
          <w:sz w:val="24"/>
          <w:szCs w:val="24"/>
          <w:u w:val="single"/>
        </w:rPr>
        <w:t>ip</w:t>
      </w:r>
      <w:proofErr w:type="spellEnd"/>
      <w:r w:rsidRPr="0700435A">
        <w:rPr>
          <w:rFonts w:ascii="Courier New" w:eastAsia="Courier New" w:hAnsi="Courier New" w:cs="Courier New"/>
          <w:b/>
          <w:bCs/>
          <w:color w:val="000000" w:themeColor="text1"/>
          <w:sz w:val="24"/>
          <w:szCs w:val="24"/>
          <w:u w:val="single"/>
        </w:rPr>
        <w:t xml:space="preserve"> </w:t>
      </w:r>
      <w:proofErr w:type="spellStart"/>
      <w:r w:rsidRPr="0700435A">
        <w:rPr>
          <w:rFonts w:ascii="Courier New" w:eastAsia="Courier New" w:hAnsi="Courier New" w:cs="Courier New"/>
          <w:b/>
          <w:bCs/>
          <w:color w:val="000000" w:themeColor="text1"/>
          <w:sz w:val="24"/>
          <w:szCs w:val="24"/>
          <w:u w:val="single"/>
        </w:rPr>
        <w:t>bgp</w:t>
      </w:r>
      <w:proofErr w:type="spellEnd"/>
      <w:r w:rsidRPr="0700435A">
        <w:rPr>
          <w:rFonts w:ascii="Courier New" w:eastAsia="Courier New" w:hAnsi="Courier New" w:cs="Courier New"/>
          <w:b/>
          <w:bCs/>
          <w:color w:val="000000" w:themeColor="text1"/>
          <w:sz w:val="24"/>
          <w:szCs w:val="24"/>
          <w:u w:val="single"/>
        </w:rPr>
        <w:t xml:space="preserve"> summary</w:t>
      </w:r>
    </w:p>
    <w:p w14:paraId="38409639"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R3#show </w:t>
      </w:r>
      <w:proofErr w:type="spellStart"/>
      <w:r w:rsidRPr="0700435A">
        <w:rPr>
          <w:rFonts w:ascii="Courier New" w:eastAsia="Courier New" w:hAnsi="Courier New" w:cs="Courier New"/>
          <w:color w:val="000000" w:themeColor="text1"/>
          <w:sz w:val="24"/>
          <w:szCs w:val="24"/>
        </w:rPr>
        <w:t>ip</w:t>
      </w:r>
      <w:proofErr w:type="spellEnd"/>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bgp</w:t>
      </w:r>
      <w:proofErr w:type="spellEnd"/>
      <w:r w:rsidRPr="0700435A">
        <w:rPr>
          <w:rFonts w:ascii="Courier New" w:eastAsia="Courier New" w:hAnsi="Courier New" w:cs="Courier New"/>
          <w:color w:val="000000" w:themeColor="text1"/>
          <w:sz w:val="24"/>
          <w:szCs w:val="24"/>
        </w:rPr>
        <w:t xml:space="preserve"> summary</w:t>
      </w:r>
    </w:p>
    <w:p w14:paraId="20CFDF1A"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BGP router identifier 192.168.3.1, local AS number 11</w:t>
      </w:r>
    </w:p>
    <w:p w14:paraId="61AEAC7A"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BGP table version is 11, main routing table version 11</w:t>
      </w:r>
    </w:p>
    <w:p w14:paraId="051BC1D4"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lastRenderedPageBreak/>
        <w:t>10 network entries using 2480 bytes of memory</w:t>
      </w:r>
    </w:p>
    <w:p w14:paraId="14E79F03"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10 path entries using 1360 bytes of memory</w:t>
      </w:r>
    </w:p>
    <w:p w14:paraId="14CBE406"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6/6 BGP path/</w:t>
      </w:r>
      <w:proofErr w:type="spellStart"/>
      <w:r w:rsidRPr="0700435A">
        <w:rPr>
          <w:rFonts w:ascii="Courier New" w:eastAsia="Courier New" w:hAnsi="Courier New" w:cs="Courier New"/>
          <w:color w:val="000000" w:themeColor="text1"/>
          <w:sz w:val="24"/>
          <w:szCs w:val="24"/>
        </w:rPr>
        <w:t>bestpath</w:t>
      </w:r>
      <w:proofErr w:type="spellEnd"/>
      <w:r w:rsidRPr="0700435A">
        <w:rPr>
          <w:rFonts w:ascii="Courier New" w:eastAsia="Courier New" w:hAnsi="Courier New" w:cs="Courier New"/>
          <w:color w:val="000000" w:themeColor="text1"/>
          <w:sz w:val="24"/>
          <w:szCs w:val="24"/>
        </w:rPr>
        <w:t xml:space="preserve"> attribute entries using 1680 bytes of memory</w:t>
      </w:r>
    </w:p>
    <w:p w14:paraId="6CF77AEA"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2 BGP AS-PATH entries using 48 bytes of memory</w:t>
      </w:r>
    </w:p>
    <w:p w14:paraId="6D3360CF"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0 BGP route-map cache entries using 0 bytes of memory</w:t>
      </w:r>
    </w:p>
    <w:p w14:paraId="6715E480"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0 BGP filter-list cache entries using 0 bytes of memory</w:t>
      </w:r>
    </w:p>
    <w:p w14:paraId="4DEBF3B7"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BGP using 5568 total bytes of memory</w:t>
      </w:r>
    </w:p>
    <w:p w14:paraId="6FF19EED"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BGP activity 15/0 prefixes, 16/0 paths, scan interval 60 secs</w:t>
      </w:r>
    </w:p>
    <w:p w14:paraId="236AD612"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54A340A3"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Neighbor        V           AS </w:t>
      </w:r>
      <w:proofErr w:type="spellStart"/>
      <w:r w:rsidRPr="0700435A">
        <w:rPr>
          <w:rFonts w:ascii="Courier New" w:eastAsia="Courier New" w:hAnsi="Courier New" w:cs="Courier New"/>
          <w:color w:val="000000" w:themeColor="text1"/>
          <w:sz w:val="24"/>
          <w:szCs w:val="24"/>
        </w:rPr>
        <w:t>MsgRcvd</w:t>
      </w:r>
      <w:proofErr w:type="spellEnd"/>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MsgSent</w:t>
      </w:r>
      <w:proofErr w:type="spellEnd"/>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TblVer</w:t>
      </w:r>
      <w:proofErr w:type="spellEnd"/>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InQ</w:t>
      </w:r>
      <w:proofErr w:type="spellEnd"/>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OutQ</w:t>
      </w:r>
      <w:proofErr w:type="spellEnd"/>
      <w:r w:rsidRPr="0700435A">
        <w:rPr>
          <w:rFonts w:ascii="Courier New" w:eastAsia="Courier New" w:hAnsi="Courier New" w:cs="Courier New"/>
          <w:color w:val="000000" w:themeColor="text1"/>
          <w:sz w:val="24"/>
          <w:szCs w:val="24"/>
        </w:rPr>
        <w:t xml:space="preserve"> Up/Down  State/</w:t>
      </w:r>
      <w:proofErr w:type="spellStart"/>
      <w:r w:rsidRPr="0700435A">
        <w:rPr>
          <w:rFonts w:ascii="Courier New" w:eastAsia="Courier New" w:hAnsi="Courier New" w:cs="Courier New"/>
          <w:color w:val="000000" w:themeColor="text1"/>
          <w:sz w:val="24"/>
          <w:szCs w:val="24"/>
        </w:rPr>
        <w:t>PfxRcd</w:t>
      </w:r>
      <w:proofErr w:type="spellEnd"/>
    </w:p>
    <w:p w14:paraId="15F38DBA"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10.0.2.1        4           10       8       9       11    0    0 00:03:04        4</w:t>
      </w:r>
    </w:p>
    <w:p w14:paraId="3B90CA40"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192.168.5.1     4           11       9       8       11    0    0 00:02:38        5</w:t>
      </w:r>
    </w:p>
    <w:p w14:paraId="3CABBD23"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0 00:10:22        5</w:t>
      </w:r>
    </w:p>
    <w:p w14:paraId="2383B0EC" w14:textId="77777777" w:rsidR="00133C28" w:rsidRDefault="00133C28" w:rsidP="00133C28">
      <w:pPr>
        <w:spacing w:line="240" w:lineRule="auto"/>
        <w:rPr>
          <w:rFonts w:ascii="Times New Roman" w:eastAsia="Times New Roman" w:hAnsi="Times New Roman" w:cs="Times New Roman"/>
          <w:color w:val="000000" w:themeColor="text1"/>
          <w:sz w:val="36"/>
          <w:szCs w:val="36"/>
        </w:rPr>
      </w:pPr>
      <w:r w:rsidRPr="409CFD52">
        <w:rPr>
          <w:rFonts w:ascii="Times New Roman" w:eastAsia="Times New Roman" w:hAnsi="Times New Roman" w:cs="Times New Roman"/>
          <w:b/>
          <w:bCs/>
          <w:color w:val="000000" w:themeColor="text1"/>
          <w:sz w:val="36"/>
          <w:szCs w:val="36"/>
          <w:u w:val="single"/>
        </w:rPr>
        <w:t>Router 4</w:t>
      </w:r>
    </w:p>
    <w:p w14:paraId="0E2712F9"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b/>
          <w:bCs/>
          <w:color w:val="000000" w:themeColor="text1"/>
          <w:sz w:val="24"/>
          <w:szCs w:val="24"/>
          <w:u w:val="single"/>
        </w:rPr>
        <w:t>show run</w:t>
      </w:r>
    </w:p>
    <w:p w14:paraId="0C0F87A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R4#show run</w:t>
      </w:r>
    </w:p>
    <w:p w14:paraId="4AD3665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Building configuration...</w:t>
      </w:r>
    </w:p>
    <w:p w14:paraId="2B0AB1B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
    <w:p w14:paraId="5450683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Current configuration : 3969 bytes</w:t>
      </w:r>
    </w:p>
    <w:p w14:paraId="2BBBACD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59E1EB2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Last configuration change at 15:35:41 UTC Fri Jan 28</w:t>
      </w:r>
      <w:proofErr w:type="gramStart"/>
      <w:r w:rsidRPr="409CFD52">
        <w:rPr>
          <w:rFonts w:ascii="Courier New" w:eastAsia="Courier New" w:hAnsi="Courier New" w:cs="Courier New"/>
          <w:color w:val="000000" w:themeColor="text1"/>
          <w:sz w:val="24"/>
          <w:szCs w:val="24"/>
        </w:rPr>
        <w:t xml:space="preserve"> 2022</w:t>
      </w:r>
      <w:proofErr w:type="gramEnd"/>
    </w:p>
    <w:p w14:paraId="4B06079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415ED57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version 16.9</w:t>
      </w:r>
    </w:p>
    <w:p w14:paraId="6E3048B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service timestamps debug datetime msec</w:t>
      </w:r>
    </w:p>
    <w:p w14:paraId="4D62727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service timestamps log datetime msec</w:t>
      </w:r>
    </w:p>
    <w:p w14:paraId="54CD2A7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platform </w:t>
      </w:r>
      <w:proofErr w:type="spellStart"/>
      <w:r w:rsidRPr="409CFD52">
        <w:rPr>
          <w:rFonts w:ascii="Courier New" w:eastAsia="Courier New" w:hAnsi="Courier New" w:cs="Courier New"/>
          <w:color w:val="000000" w:themeColor="text1"/>
          <w:sz w:val="24"/>
          <w:szCs w:val="24"/>
        </w:rPr>
        <w:t>qfp</w:t>
      </w:r>
      <w:proofErr w:type="spellEnd"/>
      <w:r w:rsidRPr="409CFD52">
        <w:rPr>
          <w:rFonts w:ascii="Courier New" w:eastAsia="Courier New" w:hAnsi="Courier New" w:cs="Courier New"/>
          <w:color w:val="000000" w:themeColor="text1"/>
          <w:sz w:val="24"/>
          <w:szCs w:val="24"/>
        </w:rPr>
        <w:t xml:space="preserve"> utilization monitor load 80</w:t>
      </w:r>
    </w:p>
    <w:p w14:paraId="5DE434F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no platform punt-keepalive disable-kernel-core</w:t>
      </w:r>
    </w:p>
    <w:p w14:paraId="16D1822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platform console serial</w:t>
      </w:r>
    </w:p>
    <w:p w14:paraId="7E7A435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33765D8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hostname R4</w:t>
      </w:r>
    </w:p>
    <w:p w14:paraId="5EEE3CA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74990F1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boot-start-marker</w:t>
      </w:r>
    </w:p>
    <w:p w14:paraId="2EE4789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boot-end-marker</w:t>
      </w:r>
    </w:p>
    <w:p w14:paraId="0DF3ECB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1CDCFF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w:t>
      </w:r>
      <w:proofErr w:type="spellStart"/>
      <w:r w:rsidRPr="409CFD52">
        <w:rPr>
          <w:rFonts w:ascii="Courier New" w:eastAsia="Courier New" w:hAnsi="Courier New" w:cs="Courier New"/>
          <w:color w:val="000000" w:themeColor="text1"/>
          <w:sz w:val="24"/>
          <w:szCs w:val="24"/>
        </w:rPr>
        <w:t>aaa</w:t>
      </w:r>
      <w:proofErr w:type="spellEnd"/>
      <w:r w:rsidRPr="409CFD52">
        <w:rPr>
          <w:rFonts w:ascii="Courier New" w:eastAsia="Courier New" w:hAnsi="Courier New" w:cs="Courier New"/>
          <w:color w:val="000000" w:themeColor="text1"/>
          <w:sz w:val="24"/>
          <w:szCs w:val="24"/>
        </w:rPr>
        <w:t xml:space="preserve"> </w:t>
      </w:r>
      <w:proofErr w:type="gramStart"/>
      <w:r w:rsidRPr="409CFD52">
        <w:rPr>
          <w:rFonts w:ascii="Courier New" w:eastAsia="Courier New" w:hAnsi="Courier New" w:cs="Courier New"/>
          <w:color w:val="000000" w:themeColor="text1"/>
          <w:sz w:val="24"/>
          <w:szCs w:val="24"/>
        </w:rPr>
        <w:t>new-model</w:t>
      </w:r>
      <w:proofErr w:type="gramEnd"/>
    </w:p>
    <w:p w14:paraId="2FB1527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40B5572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login on-success log</w:t>
      </w:r>
    </w:p>
    <w:p w14:paraId="07DC53C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2A87858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subscriber templating</w:t>
      </w:r>
    </w:p>
    <w:p w14:paraId="2C1ABD1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18D54A3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ipv6 </w:t>
      </w:r>
      <w:proofErr w:type="gramStart"/>
      <w:r w:rsidRPr="409CFD52">
        <w:rPr>
          <w:rFonts w:ascii="Courier New" w:eastAsia="Courier New" w:hAnsi="Courier New" w:cs="Courier New"/>
          <w:color w:val="000000" w:themeColor="text1"/>
          <w:sz w:val="24"/>
          <w:szCs w:val="24"/>
        </w:rPr>
        <w:t>unicast-routing</w:t>
      </w:r>
      <w:proofErr w:type="gramEnd"/>
    </w:p>
    <w:p w14:paraId="498DDE0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multilink bundle-name authenticated</w:t>
      </w:r>
    </w:p>
    <w:p w14:paraId="628C750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4172ABB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crypto </w:t>
      </w:r>
      <w:proofErr w:type="spellStart"/>
      <w:r w:rsidRPr="409CFD52">
        <w:rPr>
          <w:rFonts w:ascii="Courier New" w:eastAsia="Courier New" w:hAnsi="Courier New" w:cs="Courier New"/>
          <w:color w:val="000000" w:themeColor="text1"/>
          <w:sz w:val="24"/>
          <w:szCs w:val="24"/>
        </w:rPr>
        <w:t>pki</w:t>
      </w:r>
      <w:proofErr w:type="spellEnd"/>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trustpoint</w:t>
      </w:r>
      <w:proofErr w:type="spellEnd"/>
      <w:r w:rsidRPr="409CFD52">
        <w:rPr>
          <w:rFonts w:ascii="Courier New" w:eastAsia="Courier New" w:hAnsi="Courier New" w:cs="Courier New"/>
          <w:color w:val="000000" w:themeColor="text1"/>
          <w:sz w:val="24"/>
          <w:szCs w:val="24"/>
        </w:rPr>
        <w:t xml:space="preserve"> TP-self-signed-1811833109</w:t>
      </w:r>
    </w:p>
    <w:p w14:paraId="6732765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enrollment </w:t>
      </w:r>
      <w:proofErr w:type="spellStart"/>
      <w:r w:rsidRPr="409CFD52">
        <w:rPr>
          <w:rFonts w:ascii="Courier New" w:eastAsia="Courier New" w:hAnsi="Courier New" w:cs="Courier New"/>
          <w:color w:val="000000" w:themeColor="text1"/>
          <w:sz w:val="24"/>
          <w:szCs w:val="24"/>
        </w:rPr>
        <w:t>selfsigned</w:t>
      </w:r>
      <w:proofErr w:type="spellEnd"/>
    </w:p>
    <w:p w14:paraId="15F24F1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subject-name </w:t>
      </w:r>
      <w:proofErr w:type="spellStart"/>
      <w:r w:rsidRPr="409CFD52">
        <w:rPr>
          <w:rFonts w:ascii="Courier New" w:eastAsia="Courier New" w:hAnsi="Courier New" w:cs="Courier New"/>
          <w:color w:val="000000" w:themeColor="text1"/>
          <w:sz w:val="24"/>
          <w:szCs w:val="24"/>
        </w:rPr>
        <w:t>cn</w:t>
      </w:r>
      <w:proofErr w:type="spellEnd"/>
      <w:r w:rsidRPr="409CFD52">
        <w:rPr>
          <w:rFonts w:ascii="Courier New" w:eastAsia="Courier New" w:hAnsi="Courier New" w:cs="Courier New"/>
          <w:color w:val="000000" w:themeColor="text1"/>
          <w:sz w:val="24"/>
          <w:szCs w:val="24"/>
        </w:rPr>
        <w:t>=IOS-Self-Signed-Certificate-1811833109</w:t>
      </w:r>
    </w:p>
    <w:p w14:paraId="0BD1897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revocation-check none</w:t>
      </w:r>
    </w:p>
    <w:p w14:paraId="0092643C"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rsakeypair</w:t>
      </w:r>
      <w:proofErr w:type="spellEnd"/>
      <w:r w:rsidRPr="409CFD52">
        <w:rPr>
          <w:rFonts w:ascii="Courier New" w:eastAsia="Courier New" w:hAnsi="Courier New" w:cs="Courier New"/>
          <w:color w:val="000000" w:themeColor="text1"/>
          <w:sz w:val="24"/>
          <w:szCs w:val="24"/>
        </w:rPr>
        <w:t xml:space="preserve"> TP-self-signed-1811833109</w:t>
      </w:r>
    </w:p>
    <w:p w14:paraId="0B1BFD6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4BD54DA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crypto </w:t>
      </w:r>
      <w:proofErr w:type="spellStart"/>
      <w:r w:rsidRPr="409CFD52">
        <w:rPr>
          <w:rFonts w:ascii="Courier New" w:eastAsia="Courier New" w:hAnsi="Courier New" w:cs="Courier New"/>
          <w:color w:val="000000" w:themeColor="text1"/>
          <w:sz w:val="24"/>
          <w:szCs w:val="24"/>
        </w:rPr>
        <w:t>pki</w:t>
      </w:r>
      <w:proofErr w:type="spellEnd"/>
      <w:r w:rsidRPr="409CFD52">
        <w:rPr>
          <w:rFonts w:ascii="Courier New" w:eastAsia="Courier New" w:hAnsi="Courier New" w:cs="Courier New"/>
          <w:color w:val="000000" w:themeColor="text1"/>
          <w:sz w:val="24"/>
          <w:szCs w:val="24"/>
        </w:rPr>
        <w:t xml:space="preserve"> certificate chain TP-self-signed-1811833109</w:t>
      </w:r>
    </w:p>
    <w:p w14:paraId="5111FBD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certificate self-signed 01</w:t>
      </w:r>
    </w:p>
    <w:p w14:paraId="39F65CC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30820330 30820218 A0030201 02020101 300D0609 2A864886 F70D0101 05050030</w:t>
      </w:r>
    </w:p>
    <w:p w14:paraId="3B527F6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31312F30 2D060355 04031326 494F532D 53656C66 2D536967 6E65642D 43657274</w:t>
      </w:r>
    </w:p>
    <w:p w14:paraId="66EDAFC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69666963 6174652D 31383131 38333331 3039301E 170D3231 31323032 31383237</w:t>
      </w:r>
    </w:p>
    <w:p w14:paraId="477E96E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31315A17 0D333030 31303130 30303030 305A3031 312F302D 06035504 03132649</w:t>
      </w:r>
    </w:p>
    <w:p w14:paraId="5E6FFBA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 xml:space="preserve">  4F532D53 656C662D 5369676E 65642D43 65727469 66696361 74652D31 38313138</w:t>
      </w:r>
    </w:p>
    <w:p w14:paraId="0916FAE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33333130 39308201 22300D06 092A8648 86F70D01 01010500 0382010F 00308201</w:t>
      </w:r>
    </w:p>
    <w:p w14:paraId="51A5698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0A028201 0100EB43 49584F16 16A7F6C0 7979ECB3 95B9E427 2B91F0DC 81C2E1C4</w:t>
      </w:r>
    </w:p>
    <w:p w14:paraId="51CF586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C0EB0BDD 0388A6F9 A466E618 ED6C0AF6 C535AC06 BB14D11F 7C085264 FBF1BC4B</w:t>
      </w:r>
    </w:p>
    <w:p w14:paraId="1A7F763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017D642E 8D977704 E867B5D3 3ECA1018 F9E48D3C 3B98F482 022C02A0 23494179</w:t>
      </w:r>
    </w:p>
    <w:p w14:paraId="26E7973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DB6CCC5F 5069543E 5DD32B36 85DA230A 5643E5BD 43019DBC E3544D29 070F3FF1</w:t>
      </w:r>
    </w:p>
    <w:p w14:paraId="1DA0F46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4D415A69 73ECE401 D25EC14C 16F50BD0 2506F21E 9754D338 AF2AD857 EFF2893A</w:t>
      </w:r>
    </w:p>
    <w:p w14:paraId="42CC913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34E0E887 098FA126 0E526EDC 3E4BC4FA BC86AB3A 10AD349F 25FE40DA 060FC7E4</w:t>
      </w:r>
    </w:p>
    <w:p w14:paraId="3CECED7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79EA1F55 5413DF1B 1E2695C2 38DFCD16 4735E78A A1B54392 BD8BDAB5 D79D5D16</w:t>
      </w:r>
    </w:p>
    <w:p w14:paraId="685E9DF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E57388C7 B48C96C0 20178E3B 401465DF 7B421656 527899CC 551F83F7 D40BFE67</w:t>
      </w:r>
    </w:p>
    <w:p w14:paraId="10DEB4E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DEBBB962 B8E10203 010001A3 53305130 0F060355 1D130101 FF040530 030101FF</w:t>
      </w:r>
    </w:p>
    <w:p w14:paraId="4ACE767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301F0603 551D2304 18301680 1464B764 59609163 AD8232D1 92B9242C 2C1A11A6</w:t>
      </w:r>
    </w:p>
    <w:p w14:paraId="6DA321F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54301D06 03551D0E 04160414 64B76459 609163AD 8232D192 B9242C2C 1A11A654</w:t>
      </w:r>
    </w:p>
    <w:p w14:paraId="265C160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300D0609 2A864886 F70D0101 05050003 82010100 95D9F4AF 39D6FF70 749E456A</w:t>
      </w:r>
    </w:p>
    <w:p w14:paraId="35C5845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06DF62FA 0E1D4B42 7427587F 4E1A3964 E66100DD 0E98380F 7E051AB6 75A11499</w:t>
      </w:r>
    </w:p>
    <w:p w14:paraId="75723B1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6C32C33D C725532C 2A281E10 82970CA6 0D07C137 0E596057 2CA18C85 CCABFD53</w:t>
      </w:r>
    </w:p>
    <w:p w14:paraId="3A50EFF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5E6C5CCF B3B7A53B FFBBA7E8 0DC18A05 A3FD0C0A C5BADAB9 A4BF8E07 03CF4234</w:t>
      </w:r>
    </w:p>
    <w:p w14:paraId="4E139DA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ABE9B7FD D575B83A 02BA482E E78D329F F3329B7D 1C1BB5BD 64425652 6150E639</w:t>
      </w:r>
    </w:p>
    <w:p w14:paraId="6193898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838E713F 4DA012CC 3D96C1EC 5B72F94B C1EF70E0 D157084A 24ECE335 FEB2DDCE</w:t>
      </w:r>
    </w:p>
    <w:p w14:paraId="740FB79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 xml:space="preserve">  CC09E14B 53C38FA7 A3E7B52A 9745E46C 23C890BD F9F70851 7388CDFF 71E2F994</w:t>
      </w:r>
    </w:p>
    <w:p w14:paraId="1A02000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3FCE2C67 B91090A6 92753A45 67CAA92B B354E643 B917822B 08FDB884 AA60C035</w:t>
      </w:r>
    </w:p>
    <w:p w14:paraId="59C7076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B854ADA1 DF113B55 56EDD3FA C94F9401 483B0192</w:t>
      </w:r>
    </w:p>
    <w:p w14:paraId="4373902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quit</w:t>
      </w:r>
    </w:p>
    <w:p w14:paraId="436DCF3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6B2F01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license </w:t>
      </w:r>
      <w:proofErr w:type="spellStart"/>
      <w:r w:rsidRPr="409CFD52">
        <w:rPr>
          <w:rFonts w:ascii="Courier New" w:eastAsia="Courier New" w:hAnsi="Courier New" w:cs="Courier New"/>
          <w:color w:val="000000" w:themeColor="text1"/>
          <w:sz w:val="24"/>
          <w:szCs w:val="24"/>
        </w:rPr>
        <w:t>udi</w:t>
      </w:r>
      <w:proofErr w:type="spellEnd"/>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pid</w:t>
      </w:r>
      <w:proofErr w:type="spellEnd"/>
      <w:r w:rsidRPr="409CFD52">
        <w:rPr>
          <w:rFonts w:ascii="Courier New" w:eastAsia="Courier New" w:hAnsi="Courier New" w:cs="Courier New"/>
          <w:color w:val="000000" w:themeColor="text1"/>
          <w:sz w:val="24"/>
          <w:szCs w:val="24"/>
        </w:rPr>
        <w:t xml:space="preserve"> CSR1000V </w:t>
      </w:r>
      <w:proofErr w:type="spellStart"/>
      <w:r w:rsidRPr="409CFD52">
        <w:rPr>
          <w:rFonts w:ascii="Courier New" w:eastAsia="Courier New" w:hAnsi="Courier New" w:cs="Courier New"/>
          <w:color w:val="000000" w:themeColor="text1"/>
          <w:sz w:val="24"/>
          <w:szCs w:val="24"/>
        </w:rPr>
        <w:t>sn</w:t>
      </w:r>
      <w:proofErr w:type="spellEnd"/>
      <w:r w:rsidRPr="409CFD52">
        <w:rPr>
          <w:rFonts w:ascii="Courier New" w:eastAsia="Courier New" w:hAnsi="Courier New" w:cs="Courier New"/>
          <w:color w:val="000000" w:themeColor="text1"/>
          <w:sz w:val="24"/>
          <w:szCs w:val="24"/>
        </w:rPr>
        <w:t xml:space="preserve"> 9YWWWYO4ZO0</w:t>
      </w:r>
    </w:p>
    <w:p w14:paraId="79B1289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license smart </w:t>
      </w:r>
      <w:proofErr w:type="gramStart"/>
      <w:r w:rsidRPr="409CFD52">
        <w:rPr>
          <w:rFonts w:ascii="Courier New" w:eastAsia="Courier New" w:hAnsi="Courier New" w:cs="Courier New"/>
          <w:color w:val="000000" w:themeColor="text1"/>
          <w:sz w:val="24"/>
          <w:szCs w:val="24"/>
        </w:rPr>
        <w:t>enable</w:t>
      </w:r>
      <w:proofErr w:type="gramEnd"/>
    </w:p>
    <w:p w14:paraId="1C6E6C2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diagnostic bootup level minimal</w:t>
      </w:r>
    </w:p>
    <w:p w14:paraId="53385C4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3439D60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spanning-tree extend system-id</w:t>
      </w:r>
    </w:p>
    <w:p w14:paraId="29D4C58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2A99C1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redundancy</w:t>
      </w:r>
    </w:p>
    <w:p w14:paraId="1FD6CB7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0E497B2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Loopback0</w:t>
      </w:r>
    </w:p>
    <w:p w14:paraId="3405C9CE"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 192.168.4.1 255.255.255.0</w:t>
      </w:r>
    </w:p>
    <w:p w14:paraId="5D1BA06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ipv6 address 100:4::1/64</w:t>
      </w:r>
    </w:p>
    <w:p w14:paraId="07E47A1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ospfv3 11 ipv6 area 0</w:t>
      </w:r>
    </w:p>
    <w:p w14:paraId="632C777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3BEF98B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GigabitEthernet1</w:t>
      </w:r>
    </w:p>
    <w:p w14:paraId="71C1D2A8"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 10.0.1.2 255.255.255.252</w:t>
      </w:r>
    </w:p>
    <w:p w14:paraId="33BB69B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negotiation auto</w:t>
      </w:r>
    </w:p>
    <w:p w14:paraId="37D4A1D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ipv6 address 10:3::2/64</w:t>
      </w:r>
    </w:p>
    <w:p w14:paraId="7350E28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ospfv3 11 ipv6 area 0</w:t>
      </w:r>
    </w:p>
    <w:p w14:paraId="010F752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mop enabled</w:t>
      </w:r>
    </w:p>
    <w:p w14:paraId="490EAC8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mop </w:t>
      </w:r>
      <w:proofErr w:type="spellStart"/>
      <w:r w:rsidRPr="409CFD52">
        <w:rPr>
          <w:rFonts w:ascii="Courier New" w:eastAsia="Courier New" w:hAnsi="Courier New" w:cs="Courier New"/>
          <w:color w:val="000000" w:themeColor="text1"/>
          <w:sz w:val="24"/>
          <w:szCs w:val="24"/>
        </w:rPr>
        <w:t>sysid</w:t>
      </w:r>
      <w:proofErr w:type="spellEnd"/>
    </w:p>
    <w:p w14:paraId="52FE13A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7844099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GigabitEthernet2</w:t>
      </w:r>
    </w:p>
    <w:p w14:paraId="652FBFBD"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 10.0.1.5 255.255.255.252</w:t>
      </w:r>
    </w:p>
    <w:p w14:paraId="73DB9B2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negotiation auto</w:t>
      </w:r>
    </w:p>
    <w:p w14:paraId="4ADD5EF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ipv6 address 10:4::1/64</w:t>
      </w:r>
    </w:p>
    <w:p w14:paraId="29923F7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ospfv3 11 ipv6 area 0</w:t>
      </w:r>
    </w:p>
    <w:p w14:paraId="6A99A87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no mop enabled</w:t>
      </w:r>
    </w:p>
    <w:p w14:paraId="23E1078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mop </w:t>
      </w:r>
      <w:proofErr w:type="spellStart"/>
      <w:r w:rsidRPr="409CFD52">
        <w:rPr>
          <w:rFonts w:ascii="Courier New" w:eastAsia="Courier New" w:hAnsi="Courier New" w:cs="Courier New"/>
          <w:color w:val="000000" w:themeColor="text1"/>
          <w:sz w:val="24"/>
          <w:szCs w:val="24"/>
        </w:rPr>
        <w:t>sysid</w:t>
      </w:r>
      <w:proofErr w:type="spellEnd"/>
    </w:p>
    <w:p w14:paraId="0AEB345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7C42D29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GigabitEthernet3</w:t>
      </w:r>
    </w:p>
    <w:p w14:paraId="2A9558B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w:t>
      </w: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w:t>
      </w:r>
    </w:p>
    <w:p w14:paraId="3E798CD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shutdown</w:t>
      </w:r>
    </w:p>
    <w:p w14:paraId="581D19E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negotiation auto</w:t>
      </w:r>
    </w:p>
    <w:p w14:paraId="6F7882A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mop enabled</w:t>
      </w:r>
    </w:p>
    <w:p w14:paraId="7D39D7B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mop </w:t>
      </w:r>
      <w:proofErr w:type="spellStart"/>
      <w:r w:rsidRPr="409CFD52">
        <w:rPr>
          <w:rFonts w:ascii="Courier New" w:eastAsia="Courier New" w:hAnsi="Courier New" w:cs="Courier New"/>
          <w:color w:val="000000" w:themeColor="text1"/>
          <w:sz w:val="24"/>
          <w:szCs w:val="24"/>
        </w:rPr>
        <w:t>sysid</w:t>
      </w:r>
      <w:proofErr w:type="spellEnd"/>
    </w:p>
    <w:p w14:paraId="2F14D85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4DBCC4F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GigabitEthernet4</w:t>
      </w:r>
    </w:p>
    <w:p w14:paraId="5DDC3FF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w:t>
      </w: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w:t>
      </w:r>
    </w:p>
    <w:p w14:paraId="658FE96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shutdown</w:t>
      </w:r>
    </w:p>
    <w:p w14:paraId="5CFB325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negotiation auto</w:t>
      </w:r>
    </w:p>
    <w:p w14:paraId="2BC65C5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mop enabled</w:t>
      </w:r>
    </w:p>
    <w:p w14:paraId="73D051C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mop </w:t>
      </w:r>
      <w:proofErr w:type="spellStart"/>
      <w:r w:rsidRPr="409CFD52">
        <w:rPr>
          <w:rFonts w:ascii="Courier New" w:eastAsia="Courier New" w:hAnsi="Courier New" w:cs="Courier New"/>
          <w:color w:val="000000" w:themeColor="text1"/>
          <w:sz w:val="24"/>
          <w:szCs w:val="24"/>
        </w:rPr>
        <w:t>sysid</w:t>
      </w:r>
      <w:proofErr w:type="spellEnd"/>
    </w:p>
    <w:p w14:paraId="19DF6FD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2BD2EF9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router ospfv3 11</w:t>
      </w:r>
    </w:p>
    <w:p w14:paraId="563D3A5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05F3B29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address-family ipv6 unicast</w:t>
      </w:r>
    </w:p>
    <w:p w14:paraId="7117DB7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router-id 4.4.4.4</w:t>
      </w:r>
    </w:p>
    <w:p w14:paraId="3B4A76E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exit-address-family</w:t>
      </w:r>
    </w:p>
    <w:p w14:paraId="32C0A20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2315017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router </w:t>
      </w:r>
      <w:proofErr w:type="spellStart"/>
      <w:r w:rsidRPr="409CFD52">
        <w:rPr>
          <w:rFonts w:ascii="Courier New" w:eastAsia="Courier New" w:hAnsi="Courier New" w:cs="Courier New"/>
          <w:color w:val="000000" w:themeColor="text1"/>
          <w:sz w:val="24"/>
          <w:szCs w:val="24"/>
        </w:rPr>
        <w:t>ospf</w:t>
      </w:r>
      <w:proofErr w:type="spellEnd"/>
      <w:r w:rsidRPr="409CFD52">
        <w:rPr>
          <w:rFonts w:ascii="Courier New" w:eastAsia="Courier New" w:hAnsi="Courier New" w:cs="Courier New"/>
          <w:color w:val="000000" w:themeColor="text1"/>
          <w:sz w:val="24"/>
          <w:szCs w:val="24"/>
        </w:rPr>
        <w:t xml:space="preserve"> 1</w:t>
      </w:r>
    </w:p>
    <w:p w14:paraId="77E730E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router-id 4.4.4.4</w:t>
      </w:r>
    </w:p>
    <w:p w14:paraId="7B4B66C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network 10.0.1.0 0.0.0.3 area 0</w:t>
      </w:r>
    </w:p>
    <w:p w14:paraId="16B3CDD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network 10.0.1.4 0.0.0.3 area 0</w:t>
      </w:r>
    </w:p>
    <w:p w14:paraId="0AEDA02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network 192.168.4.0 0.0.0.255 area 0</w:t>
      </w:r>
    </w:p>
    <w:p w14:paraId="5926D91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4262C256"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forward-protocol </w:t>
      </w:r>
      <w:proofErr w:type="spellStart"/>
      <w:r w:rsidRPr="409CFD52">
        <w:rPr>
          <w:rFonts w:ascii="Courier New" w:eastAsia="Courier New" w:hAnsi="Courier New" w:cs="Courier New"/>
          <w:color w:val="000000" w:themeColor="text1"/>
          <w:sz w:val="24"/>
          <w:szCs w:val="24"/>
        </w:rPr>
        <w:t>nd</w:t>
      </w:r>
      <w:proofErr w:type="spellEnd"/>
    </w:p>
    <w:p w14:paraId="61C63090"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http server</w:t>
      </w:r>
    </w:p>
    <w:p w14:paraId="0B41DD8E"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http authentication local</w:t>
      </w:r>
    </w:p>
    <w:p w14:paraId="78DD50DF"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http </w:t>
      </w:r>
      <w:proofErr w:type="gramStart"/>
      <w:r w:rsidRPr="409CFD52">
        <w:rPr>
          <w:rFonts w:ascii="Courier New" w:eastAsia="Courier New" w:hAnsi="Courier New" w:cs="Courier New"/>
          <w:color w:val="000000" w:themeColor="text1"/>
          <w:sz w:val="24"/>
          <w:szCs w:val="24"/>
        </w:rPr>
        <w:t>secure-server</w:t>
      </w:r>
      <w:proofErr w:type="gramEnd"/>
    </w:p>
    <w:p w14:paraId="5D74755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w:t>
      </w:r>
    </w:p>
    <w:p w14:paraId="57C788D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control-plane</w:t>
      </w:r>
    </w:p>
    <w:p w14:paraId="1CD8827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391195C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line con 0</w:t>
      </w:r>
    </w:p>
    <w:p w14:paraId="72AAB905"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stopbits</w:t>
      </w:r>
      <w:proofErr w:type="spellEnd"/>
      <w:r w:rsidRPr="409CFD52">
        <w:rPr>
          <w:rFonts w:ascii="Courier New" w:eastAsia="Courier New" w:hAnsi="Courier New" w:cs="Courier New"/>
          <w:color w:val="000000" w:themeColor="text1"/>
          <w:sz w:val="24"/>
          <w:szCs w:val="24"/>
        </w:rPr>
        <w:t xml:space="preserve"> 1</w:t>
      </w:r>
    </w:p>
    <w:p w14:paraId="1A88DF9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line </w:t>
      </w:r>
      <w:proofErr w:type="spellStart"/>
      <w:r w:rsidRPr="409CFD52">
        <w:rPr>
          <w:rFonts w:ascii="Courier New" w:eastAsia="Courier New" w:hAnsi="Courier New" w:cs="Courier New"/>
          <w:color w:val="000000" w:themeColor="text1"/>
          <w:sz w:val="24"/>
          <w:szCs w:val="24"/>
        </w:rPr>
        <w:t>vty</w:t>
      </w:r>
      <w:proofErr w:type="spellEnd"/>
      <w:r w:rsidRPr="409CFD52">
        <w:rPr>
          <w:rFonts w:ascii="Courier New" w:eastAsia="Courier New" w:hAnsi="Courier New" w:cs="Courier New"/>
          <w:color w:val="000000" w:themeColor="text1"/>
          <w:sz w:val="24"/>
          <w:szCs w:val="24"/>
        </w:rPr>
        <w:t xml:space="preserve"> 0 4</w:t>
      </w:r>
    </w:p>
    <w:p w14:paraId="0FF6778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login</w:t>
      </w:r>
    </w:p>
    <w:p w14:paraId="7D5531F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4869BC9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end</w:t>
      </w:r>
    </w:p>
    <w:p w14:paraId="1B750F87"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b/>
          <w:bCs/>
          <w:color w:val="000000" w:themeColor="text1"/>
          <w:sz w:val="24"/>
          <w:szCs w:val="24"/>
          <w:u w:val="single"/>
        </w:rPr>
        <w:t xml:space="preserve">show </w:t>
      </w:r>
      <w:proofErr w:type="spellStart"/>
      <w:r w:rsidRPr="409CFD52">
        <w:rPr>
          <w:rFonts w:ascii="Courier New" w:eastAsia="Courier New" w:hAnsi="Courier New" w:cs="Courier New"/>
          <w:b/>
          <w:bCs/>
          <w:color w:val="000000" w:themeColor="text1"/>
          <w:sz w:val="24"/>
          <w:szCs w:val="24"/>
          <w:u w:val="single"/>
        </w:rPr>
        <w:t>ip</w:t>
      </w:r>
      <w:proofErr w:type="spellEnd"/>
      <w:r w:rsidRPr="409CFD52">
        <w:rPr>
          <w:rFonts w:ascii="Courier New" w:eastAsia="Courier New" w:hAnsi="Courier New" w:cs="Courier New"/>
          <w:b/>
          <w:bCs/>
          <w:color w:val="000000" w:themeColor="text1"/>
          <w:sz w:val="24"/>
          <w:szCs w:val="24"/>
          <w:u w:val="single"/>
        </w:rPr>
        <w:t>/ipv6 route</w:t>
      </w:r>
    </w:p>
    <w:p w14:paraId="74E16EA1"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R4#show </w:t>
      </w: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route</w:t>
      </w:r>
    </w:p>
    <w:p w14:paraId="075E065C"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Codes: L - local, C - connected, S - static, R - RIP, M - mobile, B - BGP</w:t>
      </w:r>
    </w:p>
    <w:p w14:paraId="3D26B23E"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D - EIGRP, EX - EIGRP external, O - OSPF, IA - OSPF inter area</w:t>
      </w:r>
    </w:p>
    <w:p w14:paraId="1090BE8E"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N1 - OSPF NSSA external type 1, N2 - OSPF NSSA external type 2</w:t>
      </w:r>
    </w:p>
    <w:p w14:paraId="1BEB12BF"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E1 - OSPF external type 1, E2 - OSPF external type 2</w:t>
      </w:r>
    </w:p>
    <w:p w14:paraId="243AF5F7"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i</w:t>
      </w:r>
      <w:proofErr w:type="spellEnd"/>
      <w:r w:rsidRPr="409CFD52">
        <w:rPr>
          <w:rFonts w:ascii="Courier New" w:eastAsia="Courier New" w:hAnsi="Courier New" w:cs="Courier New"/>
          <w:color w:val="000000" w:themeColor="text1"/>
          <w:sz w:val="24"/>
          <w:szCs w:val="24"/>
        </w:rPr>
        <w:t xml:space="preserve"> - IS-IS, </w:t>
      </w:r>
      <w:proofErr w:type="spellStart"/>
      <w:r w:rsidRPr="409CFD52">
        <w:rPr>
          <w:rFonts w:ascii="Courier New" w:eastAsia="Courier New" w:hAnsi="Courier New" w:cs="Courier New"/>
          <w:color w:val="000000" w:themeColor="text1"/>
          <w:sz w:val="24"/>
          <w:szCs w:val="24"/>
        </w:rPr>
        <w:t>su</w:t>
      </w:r>
      <w:proofErr w:type="spellEnd"/>
      <w:r w:rsidRPr="409CFD52">
        <w:rPr>
          <w:rFonts w:ascii="Courier New" w:eastAsia="Courier New" w:hAnsi="Courier New" w:cs="Courier New"/>
          <w:color w:val="000000" w:themeColor="text1"/>
          <w:sz w:val="24"/>
          <w:szCs w:val="24"/>
        </w:rPr>
        <w:t xml:space="preserve"> - IS-IS summary, L1 - IS-IS level-1, L2 - IS-IS level-2</w:t>
      </w:r>
    </w:p>
    <w:p w14:paraId="04FAD0A3"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ia</w:t>
      </w:r>
      <w:proofErr w:type="spellEnd"/>
      <w:r w:rsidRPr="409CFD52">
        <w:rPr>
          <w:rFonts w:ascii="Courier New" w:eastAsia="Courier New" w:hAnsi="Courier New" w:cs="Courier New"/>
          <w:color w:val="000000" w:themeColor="text1"/>
          <w:sz w:val="24"/>
          <w:szCs w:val="24"/>
        </w:rPr>
        <w:t xml:space="preserve"> - IS-IS inter area, * - candidate default, U - per-user static route</w:t>
      </w:r>
    </w:p>
    <w:p w14:paraId="2522B0C4"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o - ODR, P - periodic downloaded static route, H - NHRP, l - LISP</w:t>
      </w:r>
    </w:p>
    <w:p w14:paraId="3EE427D8"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a - application route</w:t>
      </w:r>
    </w:p>
    <w:p w14:paraId="51D95EBD"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 - replicated route, % - next hop override, p - overrides from </w:t>
      </w:r>
      <w:proofErr w:type="spellStart"/>
      <w:r w:rsidRPr="409CFD52">
        <w:rPr>
          <w:rFonts w:ascii="Courier New" w:eastAsia="Courier New" w:hAnsi="Courier New" w:cs="Courier New"/>
          <w:color w:val="000000" w:themeColor="text1"/>
          <w:sz w:val="24"/>
          <w:szCs w:val="24"/>
        </w:rPr>
        <w:t>PfR</w:t>
      </w:r>
      <w:proofErr w:type="spellEnd"/>
    </w:p>
    <w:p w14:paraId="1B144743"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
    <w:p w14:paraId="73FE9D91"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Gateway of last resort is not set</w:t>
      </w:r>
    </w:p>
    <w:p w14:paraId="09EFC7C7"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
    <w:p w14:paraId="4ECFD9C2"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10.0.0.0/8 is variably </w:t>
      </w:r>
      <w:proofErr w:type="spellStart"/>
      <w:r w:rsidRPr="409CFD52">
        <w:rPr>
          <w:rFonts w:ascii="Courier New" w:eastAsia="Courier New" w:hAnsi="Courier New" w:cs="Courier New"/>
          <w:color w:val="000000" w:themeColor="text1"/>
          <w:sz w:val="24"/>
          <w:szCs w:val="24"/>
        </w:rPr>
        <w:t>subnetted</w:t>
      </w:r>
      <w:proofErr w:type="spellEnd"/>
      <w:r w:rsidRPr="409CFD52">
        <w:rPr>
          <w:rFonts w:ascii="Courier New" w:eastAsia="Courier New" w:hAnsi="Courier New" w:cs="Courier New"/>
          <w:color w:val="000000" w:themeColor="text1"/>
          <w:sz w:val="24"/>
          <w:szCs w:val="24"/>
        </w:rPr>
        <w:t>, 7 subnets, 2 masks</w:t>
      </w:r>
    </w:p>
    <w:p w14:paraId="16E1D7B9"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10.0.0.0/24 [20/3072] via 10.0.2.1, 00:15:18</w:t>
      </w:r>
    </w:p>
    <w:p w14:paraId="711D8B6D"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B        10.0.1.0/24 [20/0] via 10.0.2.1, 00:15:18</w:t>
      </w:r>
    </w:p>
    <w:p w14:paraId="157ACFC8"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10.0.2.0/24 is directly connected, GigabitEthernet0/0/1</w:t>
      </w:r>
    </w:p>
    <w:p w14:paraId="2381F6D0"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10.0.2.2/32 is directly connected, GigabitEthernet0/0/1</w:t>
      </w:r>
    </w:p>
    <w:p w14:paraId="4BE64428"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10.0.3.0/24 is directly connected, GigabitEthernet0/0/0</w:t>
      </w:r>
    </w:p>
    <w:p w14:paraId="5BD18E04"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10.0.3.1/32 is directly connected, GigabitEthernet0/0/0</w:t>
      </w:r>
    </w:p>
    <w:p w14:paraId="11422757"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        10.0.4.0/24 [110/2] via 10.0.3.2, 00:15:33, GigabitEthernet0/0/0</w:t>
      </w:r>
    </w:p>
    <w:p w14:paraId="31EC000F"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192.168.1.0/24 [20/131072] via 10.0.2.1, 00:15:18</w:t>
      </w:r>
    </w:p>
    <w:p w14:paraId="45CB15EB"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192.168.2.0/24 [20/130816] via 10.0.2.1, 00:15:18</w:t>
      </w:r>
    </w:p>
    <w:p w14:paraId="1B14A360"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192.168.3.0/24 [20/0] via 10.0.2.1, 00:15:18</w:t>
      </w:r>
    </w:p>
    <w:p w14:paraId="01CC6CE6"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192.168.4.0/24 is variably </w:t>
      </w:r>
      <w:proofErr w:type="spellStart"/>
      <w:r w:rsidRPr="409CFD52">
        <w:rPr>
          <w:rFonts w:ascii="Courier New" w:eastAsia="Courier New" w:hAnsi="Courier New" w:cs="Courier New"/>
          <w:color w:val="000000" w:themeColor="text1"/>
          <w:sz w:val="24"/>
          <w:szCs w:val="24"/>
        </w:rPr>
        <w:t>subnetted</w:t>
      </w:r>
      <w:proofErr w:type="spellEnd"/>
      <w:r w:rsidRPr="409CFD52">
        <w:rPr>
          <w:rFonts w:ascii="Courier New" w:eastAsia="Courier New" w:hAnsi="Courier New" w:cs="Courier New"/>
          <w:color w:val="000000" w:themeColor="text1"/>
          <w:sz w:val="24"/>
          <w:szCs w:val="24"/>
        </w:rPr>
        <w:t>, 2 subnets, 2 masks</w:t>
      </w:r>
    </w:p>
    <w:p w14:paraId="1A7A70EC"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192.168.4.0/24 is directly connected, Loopback0</w:t>
      </w:r>
    </w:p>
    <w:p w14:paraId="664ADE82"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192.168.4.1/32 is directly connected, Loopback0</w:t>
      </w:r>
    </w:p>
    <w:p w14:paraId="61470AB9"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192.168.5.0/32 is </w:t>
      </w:r>
      <w:proofErr w:type="spellStart"/>
      <w:r w:rsidRPr="409CFD52">
        <w:rPr>
          <w:rFonts w:ascii="Courier New" w:eastAsia="Courier New" w:hAnsi="Courier New" w:cs="Courier New"/>
          <w:color w:val="000000" w:themeColor="text1"/>
          <w:sz w:val="24"/>
          <w:szCs w:val="24"/>
        </w:rPr>
        <w:t>subnetted</w:t>
      </w:r>
      <w:proofErr w:type="spellEnd"/>
      <w:r w:rsidRPr="409CFD52">
        <w:rPr>
          <w:rFonts w:ascii="Courier New" w:eastAsia="Courier New" w:hAnsi="Courier New" w:cs="Courier New"/>
          <w:color w:val="000000" w:themeColor="text1"/>
          <w:sz w:val="24"/>
          <w:szCs w:val="24"/>
        </w:rPr>
        <w:t xml:space="preserve">, 1 </w:t>
      </w:r>
      <w:proofErr w:type="gramStart"/>
      <w:r w:rsidRPr="409CFD52">
        <w:rPr>
          <w:rFonts w:ascii="Courier New" w:eastAsia="Courier New" w:hAnsi="Courier New" w:cs="Courier New"/>
          <w:color w:val="000000" w:themeColor="text1"/>
          <w:sz w:val="24"/>
          <w:szCs w:val="24"/>
        </w:rPr>
        <w:t>subnets</w:t>
      </w:r>
      <w:proofErr w:type="gramEnd"/>
    </w:p>
    <w:p w14:paraId="7D7351D1"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        192.168.5.1 [110/2] via 10.0.3.2, 00:15:33, GigabitEthernet0/0/0</w:t>
      </w:r>
    </w:p>
    <w:p w14:paraId="4C16AD5F"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192.168.6.0/32 is </w:t>
      </w:r>
      <w:proofErr w:type="spellStart"/>
      <w:r w:rsidRPr="409CFD52">
        <w:rPr>
          <w:rFonts w:ascii="Courier New" w:eastAsia="Courier New" w:hAnsi="Courier New" w:cs="Courier New"/>
          <w:color w:val="000000" w:themeColor="text1"/>
          <w:sz w:val="24"/>
          <w:szCs w:val="24"/>
        </w:rPr>
        <w:t>subnetted</w:t>
      </w:r>
      <w:proofErr w:type="spellEnd"/>
      <w:r w:rsidRPr="409CFD52">
        <w:rPr>
          <w:rFonts w:ascii="Courier New" w:eastAsia="Courier New" w:hAnsi="Courier New" w:cs="Courier New"/>
          <w:color w:val="000000" w:themeColor="text1"/>
          <w:sz w:val="24"/>
          <w:szCs w:val="24"/>
        </w:rPr>
        <w:t xml:space="preserve">, 1 </w:t>
      </w:r>
      <w:proofErr w:type="gramStart"/>
      <w:r w:rsidRPr="409CFD52">
        <w:rPr>
          <w:rFonts w:ascii="Courier New" w:eastAsia="Courier New" w:hAnsi="Courier New" w:cs="Courier New"/>
          <w:color w:val="000000" w:themeColor="text1"/>
          <w:sz w:val="24"/>
          <w:szCs w:val="24"/>
        </w:rPr>
        <w:t>subnets</w:t>
      </w:r>
      <w:proofErr w:type="gramEnd"/>
    </w:p>
    <w:p w14:paraId="1D05E576"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        192.168.6.1 [110/3] via 10.0.3.2, 00:15:33, GigabitEthernet0/0/0</w:t>
      </w:r>
    </w:p>
    <w:p w14:paraId="0640B271"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R4#show ipv6 route</w:t>
      </w:r>
    </w:p>
    <w:p w14:paraId="7B0A52F8"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IPv6 Routing Table - default - 13 entries</w:t>
      </w:r>
    </w:p>
    <w:p w14:paraId="561DDD97"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Codes: C - Connected, L - Local, S - Static, U - Per-user Static route</w:t>
      </w:r>
    </w:p>
    <w:p w14:paraId="52CAE077"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B - BGP, R - RIP, I1 - ISIS L1, I2 - ISIS L2</w:t>
      </w:r>
    </w:p>
    <w:p w14:paraId="4C1223AD"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IA - ISIS interarea, IS - ISIS summary, D - EIGRP, EX - EIGRP external</w:t>
      </w:r>
    </w:p>
    <w:p w14:paraId="6EEF73A5"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 xml:space="preserve">       ND - ND Default, </w:t>
      </w:r>
      <w:proofErr w:type="spellStart"/>
      <w:r w:rsidRPr="409CFD52">
        <w:rPr>
          <w:rFonts w:ascii="Courier New" w:eastAsia="Courier New" w:hAnsi="Courier New" w:cs="Courier New"/>
          <w:color w:val="000000" w:themeColor="text1"/>
          <w:sz w:val="24"/>
          <w:szCs w:val="24"/>
        </w:rPr>
        <w:t>NDp</w:t>
      </w:r>
      <w:proofErr w:type="spellEnd"/>
      <w:r w:rsidRPr="409CFD52">
        <w:rPr>
          <w:rFonts w:ascii="Courier New" w:eastAsia="Courier New" w:hAnsi="Courier New" w:cs="Courier New"/>
          <w:color w:val="000000" w:themeColor="text1"/>
          <w:sz w:val="24"/>
          <w:szCs w:val="24"/>
        </w:rPr>
        <w:t xml:space="preserve"> - ND Prefix, DCE - Destination, </w:t>
      </w:r>
      <w:proofErr w:type="spellStart"/>
      <w:r w:rsidRPr="409CFD52">
        <w:rPr>
          <w:rFonts w:ascii="Courier New" w:eastAsia="Courier New" w:hAnsi="Courier New" w:cs="Courier New"/>
          <w:color w:val="000000" w:themeColor="text1"/>
          <w:sz w:val="24"/>
          <w:szCs w:val="24"/>
        </w:rPr>
        <w:t>NDr</w:t>
      </w:r>
      <w:proofErr w:type="spellEnd"/>
      <w:r w:rsidRPr="409CFD52">
        <w:rPr>
          <w:rFonts w:ascii="Courier New" w:eastAsia="Courier New" w:hAnsi="Courier New" w:cs="Courier New"/>
          <w:color w:val="000000" w:themeColor="text1"/>
          <w:sz w:val="24"/>
          <w:szCs w:val="24"/>
        </w:rPr>
        <w:t xml:space="preserve"> - Redirect</w:t>
      </w:r>
    </w:p>
    <w:p w14:paraId="73346BF0"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O - OSPF Intra, OI - OSPF Inter, OE1 - OSPF </w:t>
      </w:r>
      <w:proofErr w:type="spellStart"/>
      <w:r w:rsidRPr="409CFD52">
        <w:rPr>
          <w:rFonts w:ascii="Courier New" w:eastAsia="Courier New" w:hAnsi="Courier New" w:cs="Courier New"/>
          <w:color w:val="000000" w:themeColor="text1"/>
          <w:sz w:val="24"/>
          <w:szCs w:val="24"/>
        </w:rPr>
        <w:t>ext</w:t>
      </w:r>
      <w:proofErr w:type="spellEnd"/>
      <w:r w:rsidRPr="409CFD52">
        <w:rPr>
          <w:rFonts w:ascii="Courier New" w:eastAsia="Courier New" w:hAnsi="Courier New" w:cs="Courier New"/>
          <w:color w:val="000000" w:themeColor="text1"/>
          <w:sz w:val="24"/>
          <w:szCs w:val="24"/>
        </w:rPr>
        <w:t xml:space="preserve"> 1, OE2 - OSPF </w:t>
      </w:r>
      <w:proofErr w:type="spellStart"/>
      <w:r w:rsidRPr="409CFD52">
        <w:rPr>
          <w:rFonts w:ascii="Courier New" w:eastAsia="Courier New" w:hAnsi="Courier New" w:cs="Courier New"/>
          <w:color w:val="000000" w:themeColor="text1"/>
          <w:sz w:val="24"/>
          <w:szCs w:val="24"/>
        </w:rPr>
        <w:t>ext</w:t>
      </w:r>
      <w:proofErr w:type="spellEnd"/>
      <w:r w:rsidRPr="409CFD52">
        <w:rPr>
          <w:rFonts w:ascii="Courier New" w:eastAsia="Courier New" w:hAnsi="Courier New" w:cs="Courier New"/>
          <w:color w:val="000000" w:themeColor="text1"/>
          <w:sz w:val="24"/>
          <w:szCs w:val="24"/>
        </w:rPr>
        <w:t xml:space="preserve"> 2</w:t>
      </w:r>
    </w:p>
    <w:p w14:paraId="3D1DBEB7"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ON1 - OSPF NSSA </w:t>
      </w:r>
      <w:proofErr w:type="spellStart"/>
      <w:r w:rsidRPr="409CFD52">
        <w:rPr>
          <w:rFonts w:ascii="Courier New" w:eastAsia="Courier New" w:hAnsi="Courier New" w:cs="Courier New"/>
          <w:color w:val="000000" w:themeColor="text1"/>
          <w:sz w:val="24"/>
          <w:szCs w:val="24"/>
        </w:rPr>
        <w:t>ext</w:t>
      </w:r>
      <w:proofErr w:type="spellEnd"/>
      <w:r w:rsidRPr="409CFD52">
        <w:rPr>
          <w:rFonts w:ascii="Courier New" w:eastAsia="Courier New" w:hAnsi="Courier New" w:cs="Courier New"/>
          <w:color w:val="000000" w:themeColor="text1"/>
          <w:sz w:val="24"/>
          <w:szCs w:val="24"/>
        </w:rPr>
        <w:t xml:space="preserve"> 1, ON2 - OSPF NSSA </w:t>
      </w:r>
      <w:proofErr w:type="spellStart"/>
      <w:r w:rsidRPr="409CFD52">
        <w:rPr>
          <w:rFonts w:ascii="Courier New" w:eastAsia="Courier New" w:hAnsi="Courier New" w:cs="Courier New"/>
          <w:color w:val="000000" w:themeColor="text1"/>
          <w:sz w:val="24"/>
          <w:szCs w:val="24"/>
        </w:rPr>
        <w:t>ext</w:t>
      </w:r>
      <w:proofErr w:type="spellEnd"/>
      <w:r w:rsidRPr="409CFD52">
        <w:rPr>
          <w:rFonts w:ascii="Courier New" w:eastAsia="Courier New" w:hAnsi="Courier New" w:cs="Courier New"/>
          <w:color w:val="000000" w:themeColor="text1"/>
          <w:sz w:val="24"/>
          <w:szCs w:val="24"/>
        </w:rPr>
        <w:t xml:space="preserve"> 2, a - Application</w:t>
      </w:r>
    </w:p>
    <w:p w14:paraId="392A34F1"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10:1::/64 [20/3072]</w:t>
      </w:r>
    </w:p>
    <w:p w14:paraId="233DDFD0"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FE80::227:90FF:FED4:F30, GigabitEthernet0/0/1</w:t>
      </w:r>
    </w:p>
    <w:p w14:paraId="17BFF55F"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10:3::/64 [0/0]</w:t>
      </w:r>
    </w:p>
    <w:p w14:paraId="3A3509F0"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GigabitEthernet0/0/1, directly connected</w:t>
      </w:r>
    </w:p>
    <w:p w14:paraId="1FCB2085"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10:3::2/128 [0/0]</w:t>
      </w:r>
    </w:p>
    <w:p w14:paraId="4EAB4A1C"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GigabitEthernet0/0/1, receive</w:t>
      </w:r>
    </w:p>
    <w:p w14:paraId="1C46EC11"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10:4::/64 [0/0]</w:t>
      </w:r>
    </w:p>
    <w:p w14:paraId="67DAFE1F"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GigabitEthernet0/0/0, directly connected</w:t>
      </w:r>
    </w:p>
    <w:p w14:paraId="5753E312"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10:4::1/128 [0/0]</w:t>
      </w:r>
    </w:p>
    <w:p w14:paraId="483B1463"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GigabitEthernet0/0/0, receive</w:t>
      </w:r>
    </w:p>
    <w:p w14:paraId="1D89F48E"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   10:5::/64 [110/2]</w:t>
      </w:r>
    </w:p>
    <w:p w14:paraId="5077B637"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B6A8:B9FF:FE01:B5A1, GigabitEthernet0/0/0</w:t>
      </w:r>
    </w:p>
    <w:p w14:paraId="1B963286"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100:1::/64 [20/131072]</w:t>
      </w:r>
    </w:p>
    <w:p w14:paraId="6C1D10A6"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FE80::227:90FF:FED4:F30, GigabitEthernet0/0/1</w:t>
      </w:r>
    </w:p>
    <w:p w14:paraId="3214A592"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100:2::/64 [20/130816]</w:t>
      </w:r>
    </w:p>
    <w:p w14:paraId="5D208FDA"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FE80::227:90FF:FED4:F30, GigabitEthernet0/0/1</w:t>
      </w:r>
    </w:p>
    <w:p w14:paraId="453B98C7"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100:4::/64 [0/0]</w:t>
      </w:r>
    </w:p>
    <w:p w14:paraId="1A60EA6E"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Loopback0, directly connected</w:t>
      </w:r>
    </w:p>
    <w:p w14:paraId="130E332A"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100:4::1/128 [0/0]</w:t>
      </w:r>
    </w:p>
    <w:p w14:paraId="22CD8463"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Loopback0, receive</w:t>
      </w:r>
    </w:p>
    <w:p w14:paraId="415C914C"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   100:5::1/128 [110/1]</w:t>
      </w:r>
    </w:p>
    <w:p w14:paraId="173EE774"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B6A8:B9FF:FE01:B5A1, GigabitEthernet0/0/0</w:t>
      </w:r>
    </w:p>
    <w:p w14:paraId="6342149F"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   100:6::1/128 [110/2]</w:t>
      </w:r>
    </w:p>
    <w:p w14:paraId="791DFC8A"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B6A8:B9FF:FE01:B5A1, GigabitEthernet0/0/0</w:t>
      </w:r>
    </w:p>
    <w:p w14:paraId="0E6E1FBD"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FF00::/8 [0/0]</w:t>
      </w:r>
    </w:p>
    <w:p w14:paraId="31C454D3"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Null0, receive</w:t>
      </w:r>
    </w:p>
    <w:p w14:paraId="53F70136"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b/>
          <w:bCs/>
          <w:color w:val="000000" w:themeColor="text1"/>
          <w:sz w:val="24"/>
          <w:szCs w:val="24"/>
          <w:u w:val="single"/>
        </w:rPr>
        <w:t xml:space="preserve">show </w:t>
      </w:r>
      <w:proofErr w:type="spellStart"/>
      <w:r w:rsidRPr="0700435A">
        <w:rPr>
          <w:rFonts w:ascii="Courier New" w:eastAsia="Courier New" w:hAnsi="Courier New" w:cs="Courier New"/>
          <w:b/>
          <w:bCs/>
          <w:color w:val="000000" w:themeColor="text1"/>
          <w:sz w:val="24"/>
          <w:szCs w:val="24"/>
          <w:u w:val="single"/>
        </w:rPr>
        <w:t>ip</w:t>
      </w:r>
      <w:proofErr w:type="spellEnd"/>
      <w:r w:rsidRPr="0700435A">
        <w:rPr>
          <w:rFonts w:ascii="Courier New" w:eastAsia="Courier New" w:hAnsi="Courier New" w:cs="Courier New"/>
          <w:b/>
          <w:bCs/>
          <w:color w:val="000000" w:themeColor="text1"/>
          <w:sz w:val="24"/>
          <w:szCs w:val="24"/>
          <w:u w:val="single"/>
        </w:rPr>
        <w:t>/ipv6 protocols</w:t>
      </w:r>
    </w:p>
    <w:p w14:paraId="45F6574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R4#show </w:t>
      </w:r>
      <w:proofErr w:type="spellStart"/>
      <w:r w:rsidRPr="0700435A">
        <w:rPr>
          <w:rFonts w:ascii="Courier New" w:eastAsia="Courier New" w:hAnsi="Courier New" w:cs="Courier New"/>
          <w:color w:val="000000" w:themeColor="text1"/>
          <w:sz w:val="24"/>
          <w:szCs w:val="24"/>
        </w:rPr>
        <w:t>ip</w:t>
      </w:r>
      <w:proofErr w:type="spellEnd"/>
      <w:r w:rsidRPr="0700435A">
        <w:rPr>
          <w:rFonts w:ascii="Courier New" w:eastAsia="Courier New" w:hAnsi="Courier New" w:cs="Courier New"/>
          <w:color w:val="000000" w:themeColor="text1"/>
          <w:sz w:val="24"/>
          <w:szCs w:val="24"/>
        </w:rPr>
        <w:t xml:space="preserve"> protocols</w:t>
      </w:r>
    </w:p>
    <w:p w14:paraId="167FE0E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IP Routing is NSF aware ***</w:t>
      </w:r>
    </w:p>
    <w:p w14:paraId="42E456D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4CE423D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Routing Protocol is "application"</w:t>
      </w:r>
    </w:p>
    <w:p w14:paraId="673EB4C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Sending updates every 0 seconds</w:t>
      </w:r>
    </w:p>
    <w:p w14:paraId="6BA95A4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Invalid after 0 seconds, hold down 0, flushed after 0</w:t>
      </w:r>
    </w:p>
    <w:p w14:paraId="5AF953E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Outgoing update filter list for all interfaces is not set</w:t>
      </w:r>
    </w:p>
    <w:p w14:paraId="2A146D0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Incoming update filter list for all interfaces is not set</w:t>
      </w:r>
    </w:p>
    <w:p w14:paraId="6CA6A00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path: 32</w:t>
      </w:r>
    </w:p>
    <w:p w14:paraId="4F55C5C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Routing for Networks:</w:t>
      </w:r>
    </w:p>
    <w:p w14:paraId="2891DED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Routing Information Sources:</w:t>
      </w:r>
    </w:p>
    <w:p w14:paraId="7F1E3BE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Gateway         Distance      Last Update</w:t>
      </w:r>
    </w:p>
    <w:p w14:paraId="45EE469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Distance: (default is 4)</w:t>
      </w:r>
    </w:p>
    <w:p w14:paraId="611812E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739A439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Routing Protocol is "</w:t>
      </w:r>
      <w:proofErr w:type="spellStart"/>
      <w:r w:rsidRPr="0700435A">
        <w:rPr>
          <w:rFonts w:ascii="Courier New" w:eastAsia="Courier New" w:hAnsi="Courier New" w:cs="Courier New"/>
          <w:color w:val="000000" w:themeColor="text1"/>
          <w:sz w:val="24"/>
          <w:szCs w:val="24"/>
        </w:rPr>
        <w:t>ospf</w:t>
      </w:r>
      <w:proofErr w:type="spellEnd"/>
      <w:r w:rsidRPr="0700435A">
        <w:rPr>
          <w:rFonts w:ascii="Courier New" w:eastAsia="Courier New" w:hAnsi="Courier New" w:cs="Courier New"/>
          <w:color w:val="000000" w:themeColor="text1"/>
          <w:sz w:val="24"/>
          <w:szCs w:val="24"/>
        </w:rPr>
        <w:t xml:space="preserve"> 1"</w:t>
      </w:r>
    </w:p>
    <w:p w14:paraId="0020EF7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Outgoing update filter list for all interfaces is not set</w:t>
      </w:r>
    </w:p>
    <w:p w14:paraId="0A8FBE2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Incoming update filter list for all interfaces is not set</w:t>
      </w:r>
    </w:p>
    <w:p w14:paraId="477F167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Router ID 4.4.4.4</w:t>
      </w:r>
    </w:p>
    <w:p w14:paraId="718EC1B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Number of areas in this router is 1. 1 normal 0 stub 0 </w:t>
      </w:r>
      <w:proofErr w:type="spellStart"/>
      <w:r w:rsidRPr="0700435A">
        <w:rPr>
          <w:rFonts w:ascii="Courier New" w:eastAsia="Courier New" w:hAnsi="Courier New" w:cs="Courier New"/>
          <w:color w:val="000000" w:themeColor="text1"/>
          <w:sz w:val="24"/>
          <w:szCs w:val="24"/>
        </w:rPr>
        <w:t>nssa</w:t>
      </w:r>
      <w:proofErr w:type="spellEnd"/>
    </w:p>
    <w:p w14:paraId="0CA9A3B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path: 4</w:t>
      </w:r>
    </w:p>
    <w:p w14:paraId="62FAFD4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Routing for Networks:</w:t>
      </w:r>
    </w:p>
    <w:p w14:paraId="51D4279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10.0.1.0 0.0.0.3 area 0</w:t>
      </w:r>
    </w:p>
    <w:p w14:paraId="52FEF98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10.0.1.4 0.0.0.3 area 0</w:t>
      </w:r>
    </w:p>
    <w:p w14:paraId="1AB6D88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192.168.4.0 0.0.0.255 area 0</w:t>
      </w:r>
    </w:p>
    <w:p w14:paraId="739D86E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Routing Information Sources:</w:t>
      </w:r>
    </w:p>
    <w:p w14:paraId="7D4C961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Gateway         Distance      Last Update</w:t>
      </w:r>
    </w:p>
    <w:p w14:paraId="7E27ED3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5.5.5.5              110      00:02:12</w:t>
      </w:r>
    </w:p>
    <w:p w14:paraId="5CC43B9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lastRenderedPageBreak/>
        <w:t xml:space="preserve">    3.3.3.3              110      00:02:13</w:t>
      </w:r>
    </w:p>
    <w:p w14:paraId="6F2FA76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Distance: (default is 110)</w:t>
      </w:r>
    </w:p>
    <w:p w14:paraId="12365BE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4A6FC6F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R4#show ipv6 protocols</w:t>
      </w:r>
    </w:p>
    <w:p w14:paraId="3D2FDD3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IPv6 Routing Protocol is "connected"</w:t>
      </w:r>
    </w:p>
    <w:p w14:paraId="7046AD1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IPv6 Routing Protocol is "application"</w:t>
      </w:r>
    </w:p>
    <w:p w14:paraId="626B664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IPv6 Routing Protocol is "ND"</w:t>
      </w:r>
    </w:p>
    <w:p w14:paraId="4D40B07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IPv6 Routing Protocol is "</w:t>
      </w:r>
      <w:proofErr w:type="spellStart"/>
      <w:r w:rsidRPr="0700435A">
        <w:rPr>
          <w:rFonts w:ascii="Courier New" w:eastAsia="Courier New" w:hAnsi="Courier New" w:cs="Courier New"/>
          <w:color w:val="000000" w:themeColor="text1"/>
          <w:sz w:val="24"/>
          <w:szCs w:val="24"/>
        </w:rPr>
        <w:t>ospf</w:t>
      </w:r>
      <w:proofErr w:type="spellEnd"/>
      <w:r w:rsidRPr="0700435A">
        <w:rPr>
          <w:rFonts w:ascii="Courier New" w:eastAsia="Courier New" w:hAnsi="Courier New" w:cs="Courier New"/>
          <w:color w:val="000000" w:themeColor="text1"/>
          <w:sz w:val="24"/>
          <w:szCs w:val="24"/>
        </w:rPr>
        <w:t xml:space="preserve"> 11"</w:t>
      </w:r>
    </w:p>
    <w:p w14:paraId="45BE1E1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Router ID 4.4.4.4</w:t>
      </w:r>
    </w:p>
    <w:p w14:paraId="299645C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Number of areas: 1 normal, 0 stub, 0 </w:t>
      </w:r>
      <w:proofErr w:type="spellStart"/>
      <w:r w:rsidRPr="0700435A">
        <w:rPr>
          <w:rFonts w:ascii="Courier New" w:eastAsia="Courier New" w:hAnsi="Courier New" w:cs="Courier New"/>
          <w:color w:val="000000" w:themeColor="text1"/>
          <w:sz w:val="24"/>
          <w:szCs w:val="24"/>
        </w:rPr>
        <w:t>nssa</w:t>
      </w:r>
      <w:proofErr w:type="spellEnd"/>
    </w:p>
    <w:p w14:paraId="04FFDE2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Interfaces (Area 0):</w:t>
      </w:r>
    </w:p>
    <w:p w14:paraId="66FB39F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Loopback0</w:t>
      </w:r>
    </w:p>
    <w:p w14:paraId="4EEC905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GigabitEthernet2</w:t>
      </w:r>
    </w:p>
    <w:p w14:paraId="646AA6A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GigabitEthernet1</w:t>
      </w:r>
    </w:p>
    <w:p w14:paraId="6A89672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Redistribution:</w:t>
      </w:r>
    </w:p>
    <w:p w14:paraId="3448473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None</w:t>
      </w:r>
    </w:p>
    <w:p w14:paraId="53E124AE" w14:textId="77777777" w:rsidR="00133C28" w:rsidRDefault="00133C28" w:rsidP="00133C28">
      <w:pPr>
        <w:spacing w:line="240" w:lineRule="auto"/>
        <w:rPr>
          <w:rFonts w:ascii="Times New Roman" w:eastAsia="Times New Roman" w:hAnsi="Times New Roman" w:cs="Times New Roman"/>
          <w:color w:val="000000" w:themeColor="text1"/>
          <w:sz w:val="36"/>
          <w:szCs w:val="36"/>
        </w:rPr>
      </w:pPr>
      <w:r w:rsidRPr="409CFD52">
        <w:rPr>
          <w:rFonts w:ascii="Times New Roman" w:eastAsia="Times New Roman" w:hAnsi="Times New Roman" w:cs="Times New Roman"/>
          <w:b/>
          <w:bCs/>
          <w:color w:val="000000" w:themeColor="text1"/>
          <w:sz w:val="36"/>
          <w:szCs w:val="36"/>
          <w:u w:val="single"/>
        </w:rPr>
        <w:t>Router 5</w:t>
      </w:r>
    </w:p>
    <w:p w14:paraId="7F491248"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b/>
          <w:bCs/>
          <w:color w:val="000000" w:themeColor="text1"/>
          <w:sz w:val="24"/>
          <w:szCs w:val="24"/>
          <w:u w:val="single"/>
        </w:rPr>
        <w:t>show run</w:t>
      </w:r>
    </w:p>
    <w:p w14:paraId="314F43A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R5#show run</w:t>
      </w:r>
    </w:p>
    <w:p w14:paraId="48E31BE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Building configuration...</w:t>
      </w:r>
    </w:p>
    <w:p w14:paraId="4BB3777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
    <w:p w14:paraId="3EFBE42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Current configuration : 4529 bytes</w:t>
      </w:r>
    </w:p>
    <w:p w14:paraId="606D968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734560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Last configuration change at 16:02:33 UTC Fri Jan 28</w:t>
      </w:r>
      <w:proofErr w:type="gramStart"/>
      <w:r w:rsidRPr="409CFD52">
        <w:rPr>
          <w:rFonts w:ascii="Courier New" w:eastAsia="Courier New" w:hAnsi="Courier New" w:cs="Courier New"/>
          <w:color w:val="000000" w:themeColor="text1"/>
          <w:sz w:val="24"/>
          <w:szCs w:val="24"/>
        </w:rPr>
        <w:t xml:space="preserve"> 2022</w:t>
      </w:r>
      <w:proofErr w:type="gramEnd"/>
    </w:p>
    <w:p w14:paraId="5DD5A2C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7D2DB1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version 16.9</w:t>
      </w:r>
    </w:p>
    <w:p w14:paraId="1F2C455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service timestamps debug datetime msec</w:t>
      </w:r>
    </w:p>
    <w:p w14:paraId="006E079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service timestamps log datetime msec</w:t>
      </w:r>
    </w:p>
    <w:p w14:paraId="1825B03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platform </w:t>
      </w:r>
      <w:proofErr w:type="spellStart"/>
      <w:r w:rsidRPr="409CFD52">
        <w:rPr>
          <w:rFonts w:ascii="Courier New" w:eastAsia="Courier New" w:hAnsi="Courier New" w:cs="Courier New"/>
          <w:color w:val="000000" w:themeColor="text1"/>
          <w:sz w:val="24"/>
          <w:szCs w:val="24"/>
        </w:rPr>
        <w:t>qfp</w:t>
      </w:r>
      <w:proofErr w:type="spellEnd"/>
      <w:r w:rsidRPr="409CFD52">
        <w:rPr>
          <w:rFonts w:ascii="Courier New" w:eastAsia="Courier New" w:hAnsi="Courier New" w:cs="Courier New"/>
          <w:color w:val="000000" w:themeColor="text1"/>
          <w:sz w:val="24"/>
          <w:szCs w:val="24"/>
        </w:rPr>
        <w:t xml:space="preserve"> utilization monitor load 80</w:t>
      </w:r>
    </w:p>
    <w:p w14:paraId="78E582E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platform punt-keepalive disable-kernel-core</w:t>
      </w:r>
    </w:p>
    <w:p w14:paraId="17DB85E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platform console serial</w:t>
      </w:r>
    </w:p>
    <w:p w14:paraId="5BAC2CE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7743992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hostname R5</w:t>
      </w:r>
    </w:p>
    <w:p w14:paraId="77570A9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13F11B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boot-start-marker</w:t>
      </w:r>
    </w:p>
    <w:p w14:paraId="4B97438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boot-end-marker</w:t>
      </w:r>
    </w:p>
    <w:p w14:paraId="0505F4F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5093BC0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w:t>
      </w:r>
      <w:proofErr w:type="spellStart"/>
      <w:r w:rsidRPr="409CFD52">
        <w:rPr>
          <w:rFonts w:ascii="Courier New" w:eastAsia="Courier New" w:hAnsi="Courier New" w:cs="Courier New"/>
          <w:color w:val="000000" w:themeColor="text1"/>
          <w:sz w:val="24"/>
          <w:szCs w:val="24"/>
        </w:rPr>
        <w:t>aaa</w:t>
      </w:r>
      <w:proofErr w:type="spellEnd"/>
      <w:r w:rsidRPr="409CFD52">
        <w:rPr>
          <w:rFonts w:ascii="Courier New" w:eastAsia="Courier New" w:hAnsi="Courier New" w:cs="Courier New"/>
          <w:color w:val="000000" w:themeColor="text1"/>
          <w:sz w:val="24"/>
          <w:szCs w:val="24"/>
        </w:rPr>
        <w:t xml:space="preserve"> </w:t>
      </w:r>
      <w:proofErr w:type="gramStart"/>
      <w:r w:rsidRPr="409CFD52">
        <w:rPr>
          <w:rFonts w:ascii="Courier New" w:eastAsia="Courier New" w:hAnsi="Courier New" w:cs="Courier New"/>
          <w:color w:val="000000" w:themeColor="text1"/>
          <w:sz w:val="24"/>
          <w:szCs w:val="24"/>
        </w:rPr>
        <w:t>new-model</w:t>
      </w:r>
      <w:proofErr w:type="gramEnd"/>
    </w:p>
    <w:p w14:paraId="4EA0AAD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04C6B53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login on-success log</w:t>
      </w:r>
    </w:p>
    <w:p w14:paraId="5623319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1F3308B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subscriber templating</w:t>
      </w:r>
    </w:p>
    <w:p w14:paraId="03E1FC3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0F94C7F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ipv6 </w:t>
      </w:r>
      <w:proofErr w:type="gramStart"/>
      <w:r w:rsidRPr="409CFD52">
        <w:rPr>
          <w:rFonts w:ascii="Courier New" w:eastAsia="Courier New" w:hAnsi="Courier New" w:cs="Courier New"/>
          <w:color w:val="000000" w:themeColor="text1"/>
          <w:sz w:val="24"/>
          <w:szCs w:val="24"/>
        </w:rPr>
        <w:t>unicast-routing</w:t>
      </w:r>
      <w:proofErr w:type="gramEnd"/>
    </w:p>
    <w:p w14:paraId="59C8BC6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multilink bundle-name authenticated</w:t>
      </w:r>
    </w:p>
    <w:p w14:paraId="04F09B8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1D8C4BC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crypto </w:t>
      </w:r>
      <w:proofErr w:type="spellStart"/>
      <w:r w:rsidRPr="409CFD52">
        <w:rPr>
          <w:rFonts w:ascii="Courier New" w:eastAsia="Courier New" w:hAnsi="Courier New" w:cs="Courier New"/>
          <w:color w:val="000000" w:themeColor="text1"/>
          <w:sz w:val="24"/>
          <w:szCs w:val="24"/>
        </w:rPr>
        <w:t>pki</w:t>
      </w:r>
      <w:proofErr w:type="spellEnd"/>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trustpoint</w:t>
      </w:r>
      <w:proofErr w:type="spellEnd"/>
      <w:r w:rsidRPr="409CFD52">
        <w:rPr>
          <w:rFonts w:ascii="Courier New" w:eastAsia="Courier New" w:hAnsi="Courier New" w:cs="Courier New"/>
          <w:color w:val="000000" w:themeColor="text1"/>
          <w:sz w:val="24"/>
          <w:szCs w:val="24"/>
        </w:rPr>
        <w:t xml:space="preserve"> TP-self-signed-2979605039</w:t>
      </w:r>
    </w:p>
    <w:p w14:paraId="2A44368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enrollment </w:t>
      </w:r>
      <w:proofErr w:type="spellStart"/>
      <w:r w:rsidRPr="409CFD52">
        <w:rPr>
          <w:rFonts w:ascii="Courier New" w:eastAsia="Courier New" w:hAnsi="Courier New" w:cs="Courier New"/>
          <w:color w:val="000000" w:themeColor="text1"/>
          <w:sz w:val="24"/>
          <w:szCs w:val="24"/>
        </w:rPr>
        <w:t>selfsigned</w:t>
      </w:r>
      <w:proofErr w:type="spellEnd"/>
    </w:p>
    <w:p w14:paraId="15EC06E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subject-name </w:t>
      </w:r>
      <w:proofErr w:type="spellStart"/>
      <w:r w:rsidRPr="409CFD52">
        <w:rPr>
          <w:rFonts w:ascii="Courier New" w:eastAsia="Courier New" w:hAnsi="Courier New" w:cs="Courier New"/>
          <w:color w:val="000000" w:themeColor="text1"/>
          <w:sz w:val="24"/>
          <w:szCs w:val="24"/>
        </w:rPr>
        <w:t>cn</w:t>
      </w:r>
      <w:proofErr w:type="spellEnd"/>
      <w:r w:rsidRPr="409CFD52">
        <w:rPr>
          <w:rFonts w:ascii="Courier New" w:eastAsia="Courier New" w:hAnsi="Courier New" w:cs="Courier New"/>
          <w:color w:val="000000" w:themeColor="text1"/>
          <w:sz w:val="24"/>
          <w:szCs w:val="24"/>
        </w:rPr>
        <w:t>=IOS-Self-Signed-Certificate-2979605039</w:t>
      </w:r>
    </w:p>
    <w:p w14:paraId="1AD2629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revocation-check none</w:t>
      </w:r>
    </w:p>
    <w:p w14:paraId="141C8F40"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rsakeypair</w:t>
      </w:r>
      <w:proofErr w:type="spellEnd"/>
      <w:r w:rsidRPr="409CFD52">
        <w:rPr>
          <w:rFonts w:ascii="Courier New" w:eastAsia="Courier New" w:hAnsi="Courier New" w:cs="Courier New"/>
          <w:color w:val="000000" w:themeColor="text1"/>
          <w:sz w:val="24"/>
          <w:szCs w:val="24"/>
        </w:rPr>
        <w:t xml:space="preserve"> TP-self-signed-2979605039</w:t>
      </w:r>
    </w:p>
    <w:p w14:paraId="26B048A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53E0875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crypto </w:t>
      </w:r>
      <w:proofErr w:type="spellStart"/>
      <w:r w:rsidRPr="409CFD52">
        <w:rPr>
          <w:rFonts w:ascii="Courier New" w:eastAsia="Courier New" w:hAnsi="Courier New" w:cs="Courier New"/>
          <w:color w:val="000000" w:themeColor="text1"/>
          <w:sz w:val="24"/>
          <w:szCs w:val="24"/>
        </w:rPr>
        <w:t>pki</w:t>
      </w:r>
      <w:proofErr w:type="spellEnd"/>
      <w:r w:rsidRPr="409CFD52">
        <w:rPr>
          <w:rFonts w:ascii="Courier New" w:eastAsia="Courier New" w:hAnsi="Courier New" w:cs="Courier New"/>
          <w:color w:val="000000" w:themeColor="text1"/>
          <w:sz w:val="24"/>
          <w:szCs w:val="24"/>
        </w:rPr>
        <w:t xml:space="preserve"> certificate chain TP-self-signed-2979605039</w:t>
      </w:r>
    </w:p>
    <w:p w14:paraId="67B5B9F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certificate self-signed 01</w:t>
      </w:r>
    </w:p>
    <w:p w14:paraId="41AB7DD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30820330 30820218 A0030201 02020101 300D0609 2A864886 F70D0101 05050030</w:t>
      </w:r>
    </w:p>
    <w:p w14:paraId="6B075D6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31312F30 2D060355 04031326 494F532D 53656C66 2D536967 6E65642D 43657274</w:t>
      </w:r>
    </w:p>
    <w:p w14:paraId="1497DA8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69666963 6174652D 32393739 36303530 3339301E 170D3231 31323032 31383237</w:t>
      </w:r>
    </w:p>
    <w:p w14:paraId="20A7C5F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33315A17 0D333030 31303130 30303030 305A3031 312F302D 06035504 03132649</w:t>
      </w:r>
    </w:p>
    <w:p w14:paraId="5F62426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4F532D53 656C662D 5369676E 65642D43 65727469 66696361 74652D32 39373936</w:t>
      </w:r>
    </w:p>
    <w:p w14:paraId="579B94E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30353033 39308201 22300D06 092A8648 86F70D01 01010500 0382010F 00308201</w:t>
      </w:r>
    </w:p>
    <w:p w14:paraId="06AB85E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 xml:space="preserve">  0A028201 0100A139 81AA6382 1360562A FCA73149 05108E6C 0FA5D86F 3B6B6E33</w:t>
      </w:r>
    </w:p>
    <w:p w14:paraId="7D3CED0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F585A4C6 D5896A04 7E2AA2BE 53AF509D 1D0BA9A1 DE79D5C9 8E8D8BDF 4377DCEB</w:t>
      </w:r>
    </w:p>
    <w:p w14:paraId="255DCD8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EC730BAE EFFCDD3D 012303E0 BE2C139E 8A3ECE7F 0B14EBF5 A9E1B46D F8ED0528</w:t>
      </w:r>
    </w:p>
    <w:p w14:paraId="1AA39A6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915A5A95 4D940588 E760AD29 90F5E449 59D44EDD DE593599 D7744A6C DC0AD45A</w:t>
      </w:r>
    </w:p>
    <w:p w14:paraId="1168194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FCCC6329 043CF5CB 2D4A4F88 0E70C572 9A8F77D5 10CB5699 E9EC07AD A88CD9C6</w:t>
      </w:r>
    </w:p>
    <w:p w14:paraId="619E457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059E3A91 2496D631 7692CD6D 89AA82DF 99570930 B194C9EA FAF13A89 B5C061ED</w:t>
      </w:r>
    </w:p>
    <w:p w14:paraId="0FDB67B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A0F309D9 08DD1400 0CB83238 9B1F6F0B 02B13FBD CDDDBBCF 44902FB7 912871B3</w:t>
      </w:r>
    </w:p>
    <w:p w14:paraId="6F273CA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75957D16 38377414 A7AB380E 035D1169 7C36D8F7 53D03CC7 B57C465A 89F4C021</w:t>
      </w:r>
    </w:p>
    <w:p w14:paraId="4F4FF7E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C51AC1D7 09E70203 010001A3 53305130 0F060355 1D130101 FF040530 030101FF</w:t>
      </w:r>
    </w:p>
    <w:p w14:paraId="49E6AD0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301F0603 551D2304 18301680 14A7B1EF 3F1A2FE9 05069C81 CDFB02FB 99C9B9C7</w:t>
      </w:r>
    </w:p>
    <w:p w14:paraId="31893B1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54301D06 03551D0E 04160414 A7B1EF3F 1A2FE905 069C81CD FB02FB99 C9B9C754</w:t>
      </w:r>
    </w:p>
    <w:p w14:paraId="78ACAEC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300D0609 2A864886 F70D0101 05050003 82010100 21D32C83 44B9238B DB885DE2</w:t>
      </w:r>
    </w:p>
    <w:p w14:paraId="13B9144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A9050085 4CB1749B 6172853C 884F6BEB 97717CD9 061B7ABF 3D8D0C47 31466085</w:t>
      </w:r>
    </w:p>
    <w:p w14:paraId="3E4CC74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0E517137 4CAE8DC8 56EDEA80 338B45EF CC0E5783 36F04326 90DB2203 67FE3EBD</w:t>
      </w:r>
    </w:p>
    <w:p w14:paraId="2285F1E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C218E563 5DDEB30E B9C8A5D2 B7417532 6CCFF874 E38E4741 E66B741F 2DC7CAF9</w:t>
      </w:r>
    </w:p>
    <w:p w14:paraId="079E994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040166E2 5671FC34 C2DBEEDA A407FA46 E0AE456E 150B7539 6B72B5C3 76B5FB15</w:t>
      </w:r>
    </w:p>
    <w:p w14:paraId="6A6A97D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11C165DD 76484EDC 9375203A C781219C 6E9EED35 98AFA47E 4B1541BC 7169DF06</w:t>
      </w:r>
    </w:p>
    <w:p w14:paraId="164F567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DD0FB05D 7D4F7DBC 54918757 3853F506 BF5B0C35 9D02D5E8 A87BACB3 5F0E7BD9</w:t>
      </w:r>
    </w:p>
    <w:p w14:paraId="7CB5D54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D90DB34C 818E3712 74C63DB4 996E3A11 4FBC4351 0208DE23 6F322F82 32CCC8B2</w:t>
      </w:r>
    </w:p>
    <w:p w14:paraId="66C3AC6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0B1A77D5 80A8D0A7 40F9B4CD 450146C3 E7507186</w:t>
      </w:r>
    </w:p>
    <w:p w14:paraId="7BBAD53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 xml:space="preserve">        quit</w:t>
      </w:r>
    </w:p>
    <w:p w14:paraId="4993B13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4201A6C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license </w:t>
      </w:r>
      <w:proofErr w:type="spellStart"/>
      <w:r w:rsidRPr="409CFD52">
        <w:rPr>
          <w:rFonts w:ascii="Courier New" w:eastAsia="Courier New" w:hAnsi="Courier New" w:cs="Courier New"/>
          <w:color w:val="000000" w:themeColor="text1"/>
          <w:sz w:val="24"/>
          <w:szCs w:val="24"/>
        </w:rPr>
        <w:t>udi</w:t>
      </w:r>
      <w:proofErr w:type="spellEnd"/>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pid</w:t>
      </w:r>
      <w:proofErr w:type="spellEnd"/>
      <w:r w:rsidRPr="409CFD52">
        <w:rPr>
          <w:rFonts w:ascii="Courier New" w:eastAsia="Courier New" w:hAnsi="Courier New" w:cs="Courier New"/>
          <w:color w:val="000000" w:themeColor="text1"/>
          <w:sz w:val="24"/>
          <w:szCs w:val="24"/>
        </w:rPr>
        <w:t xml:space="preserve"> CSR1000V </w:t>
      </w:r>
      <w:proofErr w:type="spellStart"/>
      <w:r w:rsidRPr="409CFD52">
        <w:rPr>
          <w:rFonts w:ascii="Courier New" w:eastAsia="Courier New" w:hAnsi="Courier New" w:cs="Courier New"/>
          <w:color w:val="000000" w:themeColor="text1"/>
          <w:sz w:val="24"/>
          <w:szCs w:val="24"/>
        </w:rPr>
        <w:t>sn</w:t>
      </w:r>
      <w:proofErr w:type="spellEnd"/>
      <w:r w:rsidRPr="409CFD52">
        <w:rPr>
          <w:rFonts w:ascii="Courier New" w:eastAsia="Courier New" w:hAnsi="Courier New" w:cs="Courier New"/>
          <w:color w:val="000000" w:themeColor="text1"/>
          <w:sz w:val="24"/>
          <w:szCs w:val="24"/>
        </w:rPr>
        <w:t xml:space="preserve"> 90LGOYKMJ18</w:t>
      </w:r>
    </w:p>
    <w:p w14:paraId="5468E5E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license smart </w:t>
      </w:r>
      <w:proofErr w:type="gramStart"/>
      <w:r w:rsidRPr="409CFD52">
        <w:rPr>
          <w:rFonts w:ascii="Courier New" w:eastAsia="Courier New" w:hAnsi="Courier New" w:cs="Courier New"/>
          <w:color w:val="000000" w:themeColor="text1"/>
          <w:sz w:val="24"/>
          <w:szCs w:val="24"/>
        </w:rPr>
        <w:t>enable</w:t>
      </w:r>
      <w:proofErr w:type="gramEnd"/>
    </w:p>
    <w:p w14:paraId="5749C50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diagnostic bootup level minimal</w:t>
      </w:r>
    </w:p>
    <w:p w14:paraId="4418C17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04C39C6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spanning-tree extend system-id</w:t>
      </w:r>
    </w:p>
    <w:p w14:paraId="5F52B8A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0383F90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redundancy</w:t>
      </w:r>
    </w:p>
    <w:p w14:paraId="78F63BA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195AED3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Loopback0</w:t>
      </w:r>
    </w:p>
    <w:p w14:paraId="504AA9A6"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 192.168.5.1 255.255.255.0</w:t>
      </w:r>
    </w:p>
    <w:p w14:paraId="5B5B234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ipv6 address 100:5::1/64</w:t>
      </w:r>
    </w:p>
    <w:p w14:paraId="5264B90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ospfv3 11 ipv6 area 0</w:t>
      </w:r>
    </w:p>
    <w:p w14:paraId="7D1A11E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C2DFA7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GigabitEthernet1</w:t>
      </w:r>
    </w:p>
    <w:p w14:paraId="3AEEE446"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 10.0.1.6 255.255.255.252</w:t>
      </w:r>
    </w:p>
    <w:p w14:paraId="79B8360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negotiation auto</w:t>
      </w:r>
    </w:p>
    <w:p w14:paraId="2AFEB51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ipv6 address 10:4::2/64</w:t>
      </w:r>
    </w:p>
    <w:p w14:paraId="0877077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ospfv3 11 ipv6 area 0</w:t>
      </w:r>
    </w:p>
    <w:p w14:paraId="5965D8E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mop enabled</w:t>
      </w:r>
    </w:p>
    <w:p w14:paraId="333E5DF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mop </w:t>
      </w:r>
      <w:proofErr w:type="spellStart"/>
      <w:r w:rsidRPr="409CFD52">
        <w:rPr>
          <w:rFonts w:ascii="Courier New" w:eastAsia="Courier New" w:hAnsi="Courier New" w:cs="Courier New"/>
          <w:color w:val="000000" w:themeColor="text1"/>
          <w:sz w:val="24"/>
          <w:szCs w:val="24"/>
        </w:rPr>
        <w:t>sysid</w:t>
      </w:r>
      <w:proofErr w:type="spellEnd"/>
    </w:p>
    <w:p w14:paraId="7AA6F2D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71BE16F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GigabitEthernet2</w:t>
      </w:r>
    </w:p>
    <w:p w14:paraId="2483CFE2"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 10.0.2.5 255.255.255.252</w:t>
      </w:r>
    </w:p>
    <w:p w14:paraId="6FCAD5F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negotiation auto</w:t>
      </w:r>
    </w:p>
    <w:p w14:paraId="537F156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ipv6 address 10:5::1/64</w:t>
      </w:r>
    </w:p>
    <w:p w14:paraId="4D661FD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mop enabled</w:t>
      </w:r>
    </w:p>
    <w:p w14:paraId="61E1214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mop </w:t>
      </w:r>
      <w:proofErr w:type="spellStart"/>
      <w:r w:rsidRPr="409CFD52">
        <w:rPr>
          <w:rFonts w:ascii="Courier New" w:eastAsia="Courier New" w:hAnsi="Courier New" w:cs="Courier New"/>
          <w:color w:val="000000" w:themeColor="text1"/>
          <w:sz w:val="24"/>
          <w:szCs w:val="24"/>
        </w:rPr>
        <w:t>sysid</w:t>
      </w:r>
      <w:proofErr w:type="spellEnd"/>
    </w:p>
    <w:p w14:paraId="14C658E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184DE4B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GigabitEthernet3</w:t>
      </w:r>
    </w:p>
    <w:p w14:paraId="7F4C4D4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w:t>
      </w: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w:t>
      </w:r>
    </w:p>
    <w:p w14:paraId="2D3D358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shutdown</w:t>
      </w:r>
    </w:p>
    <w:p w14:paraId="203B070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negotiation auto</w:t>
      </w:r>
    </w:p>
    <w:p w14:paraId="138A98D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mop enabled</w:t>
      </w:r>
    </w:p>
    <w:p w14:paraId="4715B05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mop </w:t>
      </w:r>
      <w:proofErr w:type="spellStart"/>
      <w:r w:rsidRPr="409CFD52">
        <w:rPr>
          <w:rFonts w:ascii="Courier New" w:eastAsia="Courier New" w:hAnsi="Courier New" w:cs="Courier New"/>
          <w:color w:val="000000" w:themeColor="text1"/>
          <w:sz w:val="24"/>
          <w:szCs w:val="24"/>
        </w:rPr>
        <w:t>sysid</w:t>
      </w:r>
      <w:proofErr w:type="spellEnd"/>
    </w:p>
    <w:p w14:paraId="261AE3B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709E520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GigabitEthernet4</w:t>
      </w:r>
    </w:p>
    <w:p w14:paraId="04BD7DA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w:t>
      </w: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w:t>
      </w:r>
    </w:p>
    <w:p w14:paraId="748A68F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shutdown</w:t>
      </w:r>
    </w:p>
    <w:p w14:paraId="7CEA1B9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negotiation auto</w:t>
      </w:r>
    </w:p>
    <w:p w14:paraId="3C30F82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mop enabled</w:t>
      </w:r>
    </w:p>
    <w:p w14:paraId="3DAD901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mop </w:t>
      </w:r>
      <w:proofErr w:type="spellStart"/>
      <w:r w:rsidRPr="409CFD52">
        <w:rPr>
          <w:rFonts w:ascii="Courier New" w:eastAsia="Courier New" w:hAnsi="Courier New" w:cs="Courier New"/>
          <w:color w:val="000000" w:themeColor="text1"/>
          <w:sz w:val="24"/>
          <w:szCs w:val="24"/>
        </w:rPr>
        <w:t>sysid</w:t>
      </w:r>
      <w:proofErr w:type="spellEnd"/>
    </w:p>
    <w:p w14:paraId="467EAA7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045E495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router ospfv3 11</w:t>
      </w:r>
    </w:p>
    <w:p w14:paraId="303115C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61C63F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address-family ipv6 unicast</w:t>
      </w:r>
    </w:p>
    <w:p w14:paraId="6A33757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router-id 5.5.5.5</w:t>
      </w:r>
    </w:p>
    <w:p w14:paraId="532EFAD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exit-address-family</w:t>
      </w:r>
    </w:p>
    <w:p w14:paraId="4C59564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1A4EE12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router </w:t>
      </w:r>
      <w:proofErr w:type="spellStart"/>
      <w:r w:rsidRPr="409CFD52">
        <w:rPr>
          <w:rFonts w:ascii="Courier New" w:eastAsia="Courier New" w:hAnsi="Courier New" w:cs="Courier New"/>
          <w:color w:val="000000" w:themeColor="text1"/>
          <w:sz w:val="24"/>
          <w:szCs w:val="24"/>
        </w:rPr>
        <w:t>ospf</w:t>
      </w:r>
      <w:proofErr w:type="spellEnd"/>
      <w:r w:rsidRPr="409CFD52">
        <w:rPr>
          <w:rFonts w:ascii="Courier New" w:eastAsia="Courier New" w:hAnsi="Courier New" w:cs="Courier New"/>
          <w:color w:val="000000" w:themeColor="text1"/>
          <w:sz w:val="24"/>
          <w:szCs w:val="24"/>
        </w:rPr>
        <w:t xml:space="preserve"> 1</w:t>
      </w:r>
    </w:p>
    <w:p w14:paraId="5F2000A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router-id 5.5.5.5</w:t>
      </w:r>
    </w:p>
    <w:p w14:paraId="69C54FE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redistribute </w:t>
      </w:r>
      <w:proofErr w:type="spellStart"/>
      <w:r w:rsidRPr="409CFD52">
        <w:rPr>
          <w:rFonts w:ascii="Courier New" w:eastAsia="Courier New" w:hAnsi="Courier New" w:cs="Courier New"/>
          <w:color w:val="000000" w:themeColor="text1"/>
          <w:sz w:val="24"/>
          <w:szCs w:val="24"/>
        </w:rPr>
        <w:t>bgp</w:t>
      </w:r>
      <w:proofErr w:type="spellEnd"/>
      <w:r w:rsidRPr="409CFD52">
        <w:rPr>
          <w:rFonts w:ascii="Courier New" w:eastAsia="Courier New" w:hAnsi="Courier New" w:cs="Courier New"/>
          <w:color w:val="000000" w:themeColor="text1"/>
          <w:sz w:val="24"/>
          <w:szCs w:val="24"/>
        </w:rPr>
        <w:t xml:space="preserve"> 11 subnets</w:t>
      </w:r>
    </w:p>
    <w:p w14:paraId="5196E67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network 10.0.1.4 0.0.0.3 area 0</w:t>
      </w:r>
    </w:p>
    <w:p w14:paraId="25157BF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network 10.0.2.4 0.0.0.3 area 0</w:t>
      </w:r>
    </w:p>
    <w:p w14:paraId="444186C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network 192.168.5.0 0.0.0.255 area 0</w:t>
      </w:r>
    </w:p>
    <w:p w14:paraId="20DD38A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1D3DBE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router </w:t>
      </w:r>
      <w:proofErr w:type="spellStart"/>
      <w:r w:rsidRPr="409CFD52">
        <w:rPr>
          <w:rFonts w:ascii="Courier New" w:eastAsia="Courier New" w:hAnsi="Courier New" w:cs="Courier New"/>
          <w:color w:val="000000" w:themeColor="text1"/>
          <w:sz w:val="24"/>
          <w:szCs w:val="24"/>
        </w:rPr>
        <w:t>bgp</w:t>
      </w:r>
      <w:proofErr w:type="spellEnd"/>
      <w:r w:rsidRPr="409CFD52">
        <w:rPr>
          <w:rFonts w:ascii="Courier New" w:eastAsia="Courier New" w:hAnsi="Courier New" w:cs="Courier New"/>
          <w:color w:val="000000" w:themeColor="text1"/>
          <w:sz w:val="24"/>
          <w:szCs w:val="24"/>
        </w:rPr>
        <w:t xml:space="preserve"> 11</w:t>
      </w:r>
    </w:p>
    <w:p w14:paraId="17A8EAD7"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bgp</w:t>
      </w:r>
      <w:proofErr w:type="spellEnd"/>
      <w:r w:rsidRPr="409CFD52">
        <w:rPr>
          <w:rFonts w:ascii="Courier New" w:eastAsia="Courier New" w:hAnsi="Courier New" w:cs="Courier New"/>
          <w:color w:val="000000" w:themeColor="text1"/>
          <w:sz w:val="24"/>
          <w:szCs w:val="24"/>
        </w:rPr>
        <w:t xml:space="preserve"> log-neighbor-changes</w:t>
      </w:r>
    </w:p>
    <w:p w14:paraId="4646087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neighbor 10:5::2 remote-as 12</w:t>
      </w:r>
    </w:p>
    <w:p w14:paraId="07C0306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neighbor 100:3::1 remote-as 11</w:t>
      </w:r>
    </w:p>
    <w:p w14:paraId="730C969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neighbor 100:3::1 update-source Loopback0</w:t>
      </w:r>
    </w:p>
    <w:p w14:paraId="44FAC04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neighbor 10.0.2.6 remote-as 12</w:t>
      </w:r>
    </w:p>
    <w:p w14:paraId="62B03DE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neighbor 192.168.3.1 remote-as 11</w:t>
      </w:r>
    </w:p>
    <w:p w14:paraId="1E43073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neighbor 192.168.3.1 update-source Loopback0</w:t>
      </w:r>
    </w:p>
    <w:p w14:paraId="0C792D2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1FC5753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address-family ipv4</w:t>
      </w:r>
    </w:p>
    <w:p w14:paraId="752EFFE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network 192.168.5.0</w:t>
      </w:r>
    </w:p>
    <w:p w14:paraId="271CD00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no neighbor 10:5::2 activate</w:t>
      </w:r>
    </w:p>
    <w:p w14:paraId="1764BD7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no neighbor 100:3::1 activate</w:t>
      </w:r>
    </w:p>
    <w:p w14:paraId="0EC51E7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neighbor 10.0.2.6 activate</w:t>
      </w:r>
    </w:p>
    <w:p w14:paraId="3B2DFFA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neighbor 192.168.3.1 activate</w:t>
      </w:r>
    </w:p>
    <w:p w14:paraId="6EB5E71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exit-address-family</w:t>
      </w:r>
    </w:p>
    <w:p w14:paraId="536F180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7F980B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address-family ipv6</w:t>
      </w:r>
    </w:p>
    <w:p w14:paraId="69CB9A7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neighbor 10:5::2 activate</w:t>
      </w:r>
    </w:p>
    <w:p w14:paraId="42F2751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neighbor 100:3::1 activate</w:t>
      </w:r>
    </w:p>
    <w:p w14:paraId="6A83D33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exit-address-family</w:t>
      </w:r>
    </w:p>
    <w:p w14:paraId="5E4AE49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7A300EC7"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forward-protocol </w:t>
      </w:r>
      <w:proofErr w:type="spellStart"/>
      <w:r w:rsidRPr="409CFD52">
        <w:rPr>
          <w:rFonts w:ascii="Courier New" w:eastAsia="Courier New" w:hAnsi="Courier New" w:cs="Courier New"/>
          <w:color w:val="000000" w:themeColor="text1"/>
          <w:sz w:val="24"/>
          <w:szCs w:val="24"/>
        </w:rPr>
        <w:t>nd</w:t>
      </w:r>
      <w:proofErr w:type="spellEnd"/>
    </w:p>
    <w:p w14:paraId="20B3E2A7"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http server</w:t>
      </w:r>
    </w:p>
    <w:p w14:paraId="300AEBF9"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http authentication local</w:t>
      </w:r>
    </w:p>
    <w:p w14:paraId="2E0B77FD"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http </w:t>
      </w:r>
      <w:proofErr w:type="gramStart"/>
      <w:r w:rsidRPr="409CFD52">
        <w:rPr>
          <w:rFonts w:ascii="Courier New" w:eastAsia="Courier New" w:hAnsi="Courier New" w:cs="Courier New"/>
          <w:color w:val="000000" w:themeColor="text1"/>
          <w:sz w:val="24"/>
          <w:szCs w:val="24"/>
        </w:rPr>
        <w:t>secure-server</w:t>
      </w:r>
      <w:proofErr w:type="gramEnd"/>
    </w:p>
    <w:p w14:paraId="0906F82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B6AE8C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control-plane</w:t>
      </w:r>
    </w:p>
    <w:p w14:paraId="7F71EB3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505AA39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line con 0</w:t>
      </w:r>
    </w:p>
    <w:p w14:paraId="404260EC"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stopbits</w:t>
      </w:r>
      <w:proofErr w:type="spellEnd"/>
      <w:r w:rsidRPr="409CFD52">
        <w:rPr>
          <w:rFonts w:ascii="Courier New" w:eastAsia="Courier New" w:hAnsi="Courier New" w:cs="Courier New"/>
          <w:color w:val="000000" w:themeColor="text1"/>
          <w:sz w:val="24"/>
          <w:szCs w:val="24"/>
        </w:rPr>
        <w:t xml:space="preserve"> 1</w:t>
      </w:r>
    </w:p>
    <w:p w14:paraId="4D8D16C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line </w:t>
      </w:r>
      <w:proofErr w:type="spellStart"/>
      <w:r w:rsidRPr="409CFD52">
        <w:rPr>
          <w:rFonts w:ascii="Courier New" w:eastAsia="Courier New" w:hAnsi="Courier New" w:cs="Courier New"/>
          <w:color w:val="000000" w:themeColor="text1"/>
          <w:sz w:val="24"/>
          <w:szCs w:val="24"/>
        </w:rPr>
        <w:t>vty</w:t>
      </w:r>
      <w:proofErr w:type="spellEnd"/>
      <w:r w:rsidRPr="409CFD52">
        <w:rPr>
          <w:rFonts w:ascii="Courier New" w:eastAsia="Courier New" w:hAnsi="Courier New" w:cs="Courier New"/>
          <w:color w:val="000000" w:themeColor="text1"/>
          <w:sz w:val="24"/>
          <w:szCs w:val="24"/>
        </w:rPr>
        <w:t xml:space="preserve"> 0 4</w:t>
      </w:r>
    </w:p>
    <w:p w14:paraId="38AE957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login</w:t>
      </w:r>
    </w:p>
    <w:p w14:paraId="1CAA097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423B173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end</w:t>
      </w:r>
    </w:p>
    <w:p w14:paraId="6FF771A6"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b/>
          <w:bCs/>
          <w:color w:val="000000" w:themeColor="text1"/>
          <w:sz w:val="24"/>
          <w:szCs w:val="24"/>
          <w:u w:val="single"/>
        </w:rPr>
        <w:t xml:space="preserve">show </w:t>
      </w:r>
      <w:proofErr w:type="spellStart"/>
      <w:r w:rsidRPr="409CFD52">
        <w:rPr>
          <w:rFonts w:ascii="Courier New" w:eastAsia="Courier New" w:hAnsi="Courier New" w:cs="Courier New"/>
          <w:b/>
          <w:bCs/>
          <w:color w:val="000000" w:themeColor="text1"/>
          <w:sz w:val="24"/>
          <w:szCs w:val="24"/>
          <w:u w:val="single"/>
        </w:rPr>
        <w:t>ip</w:t>
      </w:r>
      <w:proofErr w:type="spellEnd"/>
      <w:r w:rsidRPr="409CFD52">
        <w:rPr>
          <w:rFonts w:ascii="Courier New" w:eastAsia="Courier New" w:hAnsi="Courier New" w:cs="Courier New"/>
          <w:b/>
          <w:bCs/>
          <w:color w:val="000000" w:themeColor="text1"/>
          <w:sz w:val="24"/>
          <w:szCs w:val="24"/>
          <w:u w:val="single"/>
        </w:rPr>
        <w:t>/ipv6 route</w:t>
      </w:r>
    </w:p>
    <w:p w14:paraId="02CFDC2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R5#show </w:t>
      </w: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route</w:t>
      </w:r>
    </w:p>
    <w:p w14:paraId="7B3C83F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Codes: L - local, C - connected, S - static, R - RIP, M - mobile, B - BGP</w:t>
      </w:r>
    </w:p>
    <w:p w14:paraId="5B9FEB2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D - EIGRP, EX - EIGRP external, O - OSPF, IA - OSPF inter area</w:t>
      </w:r>
    </w:p>
    <w:p w14:paraId="210E411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N1 - OSPF NSSA external type 1, N2 - OSPF NSSA external type 2</w:t>
      </w:r>
    </w:p>
    <w:p w14:paraId="3AE2FE9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 xml:space="preserve">       E1 - OSPF external type 1, E2 - OSPF external type 2</w:t>
      </w:r>
    </w:p>
    <w:p w14:paraId="314DE9C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i</w:t>
      </w:r>
      <w:proofErr w:type="spellEnd"/>
      <w:r w:rsidRPr="409CFD52">
        <w:rPr>
          <w:rFonts w:ascii="Courier New" w:eastAsia="Courier New" w:hAnsi="Courier New" w:cs="Courier New"/>
          <w:color w:val="000000" w:themeColor="text1"/>
          <w:sz w:val="24"/>
          <w:szCs w:val="24"/>
        </w:rPr>
        <w:t xml:space="preserve"> - IS-IS, </w:t>
      </w:r>
      <w:proofErr w:type="spellStart"/>
      <w:r w:rsidRPr="409CFD52">
        <w:rPr>
          <w:rFonts w:ascii="Courier New" w:eastAsia="Courier New" w:hAnsi="Courier New" w:cs="Courier New"/>
          <w:color w:val="000000" w:themeColor="text1"/>
          <w:sz w:val="24"/>
          <w:szCs w:val="24"/>
        </w:rPr>
        <w:t>su</w:t>
      </w:r>
      <w:proofErr w:type="spellEnd"/>
      <w:r w:rsidRPr="409CFD52">
        <w:rPr>
          <w:rFonts w:ascii="Courier New" w:eastAsia="Courier New" w:hAnsi="Courier New" w:cs="Courier New"/>
          <w:color w:val="000000" w:themeColor="text1"/>
          <w:sz w:val="24"/>
          <w:szCs w:val="24"/>
        </w:rPr>
        <w:t xml:space="preserve"> - IS-IS summary, L1 - IS-IS level-1, L2 - IS-IS level-2</w:t>
      </w:r>
    </w:p>
    <w:p w14:paraId="150D777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ia</w:t>
      </w:r>
      <w:proofErr w:type="spellEnd"/>
      <w:r w:rsidRPr="409CFD52">
        <w:rPr>
          <w:rFonts w:ascii="Courier New" w:eastAsia="Courier New" w:hAnsi="Courier New" w:cs="Courier New"/>
          <w:color w:val="000000" w:themeColor="text1"/>
          <w:sz w:val="24"/>
          <w:szCs w:val="24"/>
        </w:rPr>
        <w:t xml:space="preserve"> - IS-IS inter area, * - candidate default, U - per-user static route</w:t>
      </w:r>
    </w:p>
    <w:p w14:paraId="40ACEEB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o - ODR, P - periodic downloaded static route, H - NHRP, l - LISP</w:t>
      </w:r>
    </w:p>
    <w:p w14:paraId="454EBE3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a - application route</w:t>
      </w:r>
    </w:p>
    <w:p w14:paraId="78E3443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 - replicated route, % - next hop override, p - overrides from </w:t>
      </w:r>
      <w:proofErr w:type="spellStart"/>
      <w:r w:rsidRPr="409CFD52">
        <w:rPr>
          <w:rFonts w:ascii="Courier New" w:eastAsia="Courier New" w:hAnsi="Courier New" w:cs="Courier New"/>
          <w:color w:val="000000" w:themeColor="text1"/>
          <w:sz w:val="24"/>
          <w:szCs w:val="24"/>
        </w:rPr>
        <w:t>PfR</w:t>
      </w:r>
      <w:proofErr w:type="spellEnd"/>
    </w:p>
    <w:p w14:paraId="41BD4A8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
    <w:p w14:paraId="15E0CE6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Gateway of last resort is not set</w:t>
      </w:r>
    </w:p>
    <w:p w14:paraId="6C5BD39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
    <w:p w14:paraId="19D1E15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10.0.0.0/8 is variably </w:t>
      </w:r>
      <w:proofErr w:type="spellStart"/>
      <w:r w:rsidRPr="409CFD52">
        <w:rPr>
          <w:rFonts w:ascii="Courier New" w:eastAsia="Courier New" w:hAnsi="Courier New" w:cs="Courier New"/>
          <w:color w:val="000000" w:themeColor="text1"/>
          <w:sz w:val="24"/>
          <w:szCs w:val="24"/>
        </w:rPr>
        <w:t>subnetted</w:t>
      </w:r>
      <w:proofErr w:type="spellEnd"/>
      <w:r w:rsidRPr="409CFD52">
        <w:rPr>
          <w:rFonts w:ascii="Courier New" w:eastAsia="Courier New" w:hAnsi="Courier New" w:cs="Courier New"/>
          <w:color w:val="000000" w:themeColor="text1"/>
          <w:sz w:val="24"/>
          <w:szCs w:val="24"/>
        </w:rPr>
        <w:t>, 8 subnets, 2 masks</w:t>
      </w:r>
    </w:p>
    <w:p w14:paraId="23BF709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 E2     10.0.0.0/30 [110/1] via 10.0.1.5, 00:53:09, GigabitEthernet1</w:t>
      </w:r>
    </w:p>
    <w:p w14:paraId="024F5FD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10.0.0.4/30 [20/0] via 10.0.2.6, 00:53:11</w:t>
      </w:r>
    </w:p>
    <w:p w14:paraId="3A1BC4A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        10.0.1.0/30 [110/2] via 10.0.1.5, 00:53:53, GigabitEthernet1</w:t>
      </w:r>
    </w:p>
    <w:p w14:paraId="5653C11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10.0.1.4/30 is directly connected, GigabitEthernet1</w:t>
      </w:r>
    </w:p>
    <w:p w14:paraId="662457D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10.0.1.6/32 is directly connected, GigabitEthernet1</w:t>
      </w:r>
    </w:p>
    <w:p w14:paraId="1B4AB8F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        10.0.2.0/30 [110/3] via 10.0.1.5, 00:53:53, GigabitEthernet1</w:t>
      </w:r>
    </w:p>
    <w:p w14:paraId="1CA57CE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10.0.2.4/30 is directly connected, GigabitEthernet2</w:t>
      </w:r>
    </w:p>
    <w:p w14:paraId="13B52F6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10.0.2.5/32 is directly connected, GigabitEthernet2</w:t>
      </w:r>
    </w:p>
    <w:p w14:paraId="28E7CCC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 E2  192.168.1.0/24 [110/1] via 10.0.1.5, 00:53:09, GigabitEthernet1</w:t>
      </w:r>
    </w:p>
    <w:p w14:paraId="5FA7794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 E2  192.168.2.0/24 [110/1] via 10.0.1.5, 00:53:09, GigabitEthernet1</w:t>
      </w:r>
    </w:p>
    <w:p w14:paraId="36E59A1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192.168.3.0/24 is variably </w:t>
      </w:r>
      <w:proofErr w:type="spellStart"/>
      <w:r w:rsidRPr="409CFD52">
        <w:rPr>
          <w:rFonts w:ascii="Courier New" w:eastAsia="Courier New" w:hAnsi="Courier New" w:cs="Courier New"/>
          <w:color w:val="000000" w:themeColor="text1"/>
          <w:sz w:val="24"/>
          <w:szCs w:val="24"/>
        </w:rPr>
        <w:t>subnetted</w:t>
      </w:r>
      <w:proofErr w:type="spellEnd"/>
      <w:r w:rsidRPr="409CFD52">
        <w:rPr>
          <w:rFonts w:ascii="Courier New" w:eastAsia="Courier New" w:hAnsi="Courier New" w:cs="Courier New"/>
          <w:color w:val="000000" w:themeColor="text1"/>
          <w:sz w:val="24"/>
          <w:szCs w:val="24"/>
        </w:rPr>
        <w:t>, 2 subnets, 2 masks</w:t>
      </w:r>
    </w:p>
    <w:p w14:paraId="2154A49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192.168.3.0/24 [200/0] via 192.168.3.1, 00:53:09</w:t>
      </w:r>
    </w:p>
    <w:p w14:paraId="473B1EF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O        192.168.3.1/32 [110/3] via 10.0.1.5, 00:53:53, GigabitEthernet1</w:t>
      </w:r>
    </w:p>
    <w:p w14:paraId="421F584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192.168.4.0/32 is </w:t>
      </w:r>
      <w:proofErr w:type="spellStart"/>
      <w:r w:rsidRPr="409CFD52">
        <w:rPr>
          <w:rFonts w:ascii="Courier New" w:eastAsia="Courier New" w:hAnsi="Courier New" w:cs="Courier New"/>
          <w:color w:val="000000" w:themeColor="text1"/>
          <w:sz w:val="24"/>
          <w:szCs w:val="24"/>
        </w:rPr>
        <w:t>subnetted</w:t>
      </w:r>
      <w:proofErr w:type="spellEnd"/>
      <w:r w:rsidRPr="409CFD52">
        <w:rPr>
          <w:rFonts w:ascii="Courier New" w:eastAsia="Courier New" w:hAnsi="Courier New" w:cs="Courier New"/>
          <w:color w:val="000000" w:themeColor="text1"/>
          <w:sz w:val="24"/>
          <w:szCs w:val="24"/>
        </w:rPr>
        <w:t xml:space="preserve">, 1 </w:t>
      </w:r>
      <w:proofErr w:type="gramStart"/>
      <w:r w:rsidRPr="409CFD52">
        <w:rPr>
          <w:rFonts w:ascii="Courier New" w:eastAsia="Courier New" w:hAnsi="Courier New" w:cs="Courier New"/>
          <w:color w:val="000000" w:themeColor="text1"/>
          <w:sz w:val="24"/>
          <w:szCs w:val="24"/>
        </w:rPr>
        <w:t>subnets</w:t>
      </w:r>
      <w:proofErr w:type="gramEnd"/>
    </w:p>
    <w:p w14:paraId="478A42E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        192.168.4.1 [110/2] via 10.0.1.5, 00:53:53, GigabitEthernet1</w:t>
      </w:r>
    </w:p>
    <w:p w14:paraId="1E35911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192.168.5.0/24 is variably </w:t>
      </w:r>
      <w:proofErr w:type="spellStart"/>
      <w:r w:rsidRPr="409CFD52">
        <w:rPr>
          <w:rFonts w:ascii="Courier New" w:eastAsia="Courier New" w:hAnsi="Courier New" w:cs="Courier New"/>
          <w:color w:val="000000" w:themeColor="text1"/>
          <w:sz w:val="24"/>
          <w:szCs w:val="24"/>
        </w:rPr>
        <w:t>subnetted</w:t>
      </w:r>
      <w:proofErr w:type="spellEnd"/>
      <w:r w:rsidRPr="409CFD52">
        <w:rPr>
          <w:rFonts w:ascii="Courier New" w:eastAsia="Courier New" w:hAnsi="Courier New" w:cs="Courier New"/>
          <w:color w:val="000000" w:themeColor="text1"/>
          <w:sz w:val="24"/>
          <w:szCs w:val="24"/>
        </w:rPr>
        <w:t>, 2 subnets, 2 masks</w:t>
      </w:r>
    </w:p>
    <w:p w14:paraId="080B7B1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192.168.5.0/24 is directly connected, Loopback0</w:t>
      </w:r>
    </w:p>
    <w:p w14:paraId="3B7DFE7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192.168.5.1/32 is directly connected, Loopback0</w:t>
      </w:r>
    </w:p>
    <w:p w14:paraId="6B98F92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192.168.6.0/24 [20/0] via 10.0.2.6, 00:53:11</w:t>
      </w:r>
    </w:p>
    <w:p w14:paraId="669AE45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192.168.7.0/24 [20/130816] via 10.0.2.6, 00:53:11</w:t>
      </w:r>
    </w:p>
    <w:p w14:paraId="5F35FC9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R5#show ipv6 route</w:t>
      </w:r>
    </w:p>
    <w:p w14:paraId="352764A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IPv6 Routing Table - default - 15 entries</w:t>
      </w:r>
    </w:p>
    <w:p w14:paraId="434C241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Codes: C - Connected, L - Local, S - Static, U - Per-user Static route</w:t>
      </w:r>
    </w:p>
    <w:p w14:paraId="5B10872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B - BGP, R - RIP, H - NHRP, I1 - ISIS L1</w:t>
      </w:r>
    </w:p>
    <w:p w14:paraId="241CC67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I2 - ISIS L2, IA - ISIS interarea, IS - ISIS summary, D - EIGRP</w:t>
      </w:r>
    </w:p>
    <w:p w14:paraId="7EF7B0E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EX - EIGRP external, ND - ND Default, </w:t>
      </w:r>
      <w:proofErr w:type="spellStart"/>
      <w:r w:rsidRPr="409CFD52">
        <w:rPr>
          <w:rFonts w:ascii="Courier New" w:eastAsia="Courier New" w:hAnsi="Courier New" w:cs="Courier New"/>
          <w:color w:val="000000" w:themeColor="text1"/>
          <w:sz w:val="24"/>
          <w:szCs w:val="24"/>
        </w:rPr>
        <w:t>NDp</w:t>
      </w:r>
      <w:proofErr w:type="spellEnd"/>
      <w:r w:rsidRPr="409CFD52">
        <w:rPr>
          <w:rFonts w:ascii="Courier New" w:eastAsia="Courier New" w:hAnsi="Courier New" w:cs="Courier New"/>
          <w:color w:val="000000" w:themeColor="text1"/>
          <w:sz w:val="24"/>
          <w:szCs w:val="24"/>
        </w:rPr>
        <w:t xml:space="preserve"> - ND Prefix, DCE - Destination</w:t>
      </w:r>
    </w:p>
    <w:p w14:paraId="7F49912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NDr</w:t>
      </w:r>
      <w:proofErr w:type="spellEnd"/>
      <w:r w:rsidRPr="409CFD52">
        <w:rPr>
          <w:rFonts w:ascii="Courier New" w:eastAsia="Courier New" w:hAnsi="Courier New" w:cs="Courier New"/>
          <w:color w:val="000000" w:themeColor="text1"/>
          <w:sz w:val="24"/>
          <w:szCs w:val="24"/>
        </w:rPr>
        <w:t xml:space="preserve"> - Redirect, RL - RPL, O - OSPF Intra, OI - OSPF Inter</w:t>
      </w:r>
    </w:p>
    <w:p w14:paraId="4452C19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OE1 - OSPF </w:t>
      </w:r>
      <w:proofErr w:type="spellStart"/>
      <w:r w:rsidRPr="409CFD52">
        <w:rPr>
          <w:rFonts w:ascii="Courier New" w:eastAsia="Courier New" w:hAnsi="Courier New" w:cs="Courier New"/>
          <w:color w:val="000000" w:themeColor="text1"/>
          <w:sz w:val="24"/>
          <w:szCs w:val="24"/>
        </w:rPr>
        <w:t>ext</w:t>
      </w:r>
      <w:proofErr w:type="spellEnd"/>
      <w:r w:rsidRPr="409CFD52">
        <w:rPr>
          <w:rFonts w:ascii="Courier New" w:eastAsia="Courier New" w:hAnsi="Courier New" w:cs="Courier New"/>
          <w:color w:val="000000" w:themeColor="text1"/>
          <w:sz w:val="24"/>
          <w:szCs w:val="24"/>
        </w:rPr>
        <w:t xml:space="preserve"> 1, OE2 - OSPF </w:t>
      </w:r>
      <w:proofErr w:type="spellStart"/>
      <w:r w:rsidRPr="409CFD52">
        <w:rPr>
          <w:rFonts w:ascii="Courier New" w:eastAsia="Courier New" w:hAnsi="Courier New" w:cs="Courier New"/>
          <w:color w:val="000000" w:themeColor="text1"/>
          <w:sz w:val="24"/>
          <w:szCs w:val="24"/>
        </w:rPr>
        <w:t>ext</w:t>
      </w:r>
      <w:proofErr w:type="spellEnd"/>
      <w:r w:rsidRPr="409CFD52">
        <w:rPr>
          <w:rFonts w:ascii="Courier New" w:eastAsia="Courier New" w:hAnsi="Courier New" w:cs="Courier New"/>
          <w:color w:val="000000" w:themeColor="text1"/>
          <w:sz w:val="24"/>
          <w:szCs w:val="24"/>
        </w:rPr>
        <w:t xml:space="preserve"> 2, ON1 - OSPF NSSA </w:t>
      </w:r>
      <w:proofErr w:type="spellStart"/>
      <w:r w:rsidRPr="409CFD52">
        <w:rPr>
          <w:rFonts w:ascii="Courier New" w:eastAsia="Courier New" w:hAnsi="Courier New" w:cs="Courier New"/>
          <w:color w:val="000000" w:themeColor="text1"/>
          <w:sz w:val="24"/>
          <w:szCs w:val="24"/>
        </w:rPr>
        <w:t>ext</w:t>
      </w:r>
      <w:proofErr w:type="spellEnd"/>
      <w:r w:rsidRPr="409CFD52">
        <w:rPr>
          <w:rFonts w:ascii="Courier New" w:eastAsia="Courier New" w:hAnsi="Courier New" w:cs="Courier New"/>
          <w:color w:val="000000" w:themeColor="text1"/>
          <w:sz w:val="24"/>
          <w:szCs w:val="24"/>
        </w:rPr>
        <w:t xml:space="preserve"> 1</w:t>
      </w:r>
    </w:p>
    <w:p w14:paraId="35DA774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ON2 - OSPF NSSA </w:t>
      </w:r>
      <w:proofErr w:type="spellStart"/>
      <w:r w:rsidRPr="409CFD52">
        <w:rPr>
          <w:rFonts w:ascii="Courier New" w:eastAsia="Courier New" w:hAnsi="Courier New" w:cs="Courier New"/>
          <w:color w:val="000000" w:themeColor="text1"/>
          <w:sz w:val="24"/>
          <w:szCs w:val="24"/>
        </w:rPr>
        <w:t>ext</w:t>
      </w:r>
      <w:proofErr w:type="spellEnd"/>
      <w:r w:rsidRPr="409CFD52">
        <w:rPr>
          <w:rFonts w:ascii="Courier New" w:eastAsia="Courier New" w:hAnsi="Courier New" w:cs="Courier New"/>
          <w:color w:val="000000" w:themeColor="text1"/>
          <w:sz w:val="24"/>
          <w:szCs w:val="24"/>
        </w:rPr>
        <w:t xml:space="preserve"> 2, la - LISP alt, </w:t>
      </w:r>
      <w:proofErr w:type="spellStart"/>
      <w:r w:rsidRPr="409CFD52">
        <w:rPr>
          <w:rFonts w:ascii="Courier New" w:eastAsia="Courier New" w:hAnsi="Courier New" w:cs="Courier New"/>
          <w:color w:val="000000" w:themeColor="text1"/>
          <w:sz w:val="24"/>
          <w:szCs w:val="24"/>
        </w:rPr>
        <w:t>lr</w:t>
      </w:r>
      <w:proofErr w:type="spellEnd"/>
      <w:r w:rsidRPr="409CFD52">
        <w:rPr>
          <w:rFonts w:ascii="Courier New" w:eastAsia="Courier New" w:hAnsi="Courier New" w:cs="Courier New"/>
          <w:color w:val="000000" w:themeColor="text1"/>
          <w:sz w:val="24"/>
          <w:szCs w:val="24"/>
        </w:rPr>
        <w:t xml:space="preserve"> - LISP site-registrations</w:t>
      </w:r>
    </w:p>
    <w:p w14:paraId="191ED76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ld</w:t>
      </w:r>
      <w:proofErr w:type="spellEnd"/>
      <w:r w:rsidRPr="409CFD52">
        <w:rPr>
          <w:rFonts w:ascii="Courier New" w:eastAsia="Courier New" w:hAnsi="Courier New" w:cs="Courier New"/>
          <w:color w:val="000000" w:themeColor="text1"/>
          <w:sz w:val="24"/>
          <w:szCs w:val="24"/>
        </w:rPr>
        <w:t xml:space="preserve"> - LISP </w:t>
      </w:r>
      <w:proofErr w:type="spellStart"/>
      <w:r w:rsidRPr="409CFD52">
        <w:rPr>
          <w:rFonts w:ascii="Courier New" w:eastAsia="Courier New" w:hAnsi="Courier New" w:cs="Courier New"/>
          <w:color w:val="000000" w:themeColor="text1"/>
          <w:sz w:val="24"/>
          <w:szCs w:val="24"/>
        </w:rPr>
        <w:t>dyn-eid</w:t>
      </w:r>
      <w:proofErr w:type="spellEnd"/>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lA</w:t>
      </w:r>
      <w:proofErr w:type="spellEnd"/>
      <w:r w:rsidRPr="409CFD52">
        <w:rPr>
          <w:rFonts w:ascii="Courier New" w:eastAsia="Courier New" w:hAnsi="Courier New" w:cs="Courier New"/>
          <w:color w:val="000000" w:themeColor="text1"/>
          <w:sz w:val="24"/>
          <w:szCs w:val="24"/>
        </w:rPr>
        <w:t xml:space="preserve"> - LISP away, le - LISP extranet-policy</w:t>
      </w:r>
    </w:p>
    <w:p w14:paraId="4F3B5B5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a - Application</w:t>
      </w:r>
    </w:p>
    <w:p w14:paraId="332D1F2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OE2 10:1::/64 [110/1]</w:t>
      </w:r>
    </w:p>
    <w:p w14:paraId="65102A1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E95:44FF:FEEE:1, GigabitEthernet1</w:t>
      </w:r>
    </w:p>
    <w:p w14:paraId="382BFD9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10:2::/64 [200/0]</w:t>
      </w:r>
    </w:p>
    <w:p w14:paraId="0AAD458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100:3::1</w:t>
      </w:r>
    </w:p>
    <w:p w14:paraId="34512F8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   10:3::/64 [110/2]</w:t>
      </w:r>
    </w:p>
    <w:p w14:paraId="2999F01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E95:44FF:FEEE:1, GigabitEthernet1</w:t>
      </w:r>
    </w:p>
    <w:p w14:paraId="119C813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10:4::/64 [0/0]</w:t>
      </w:r>
    </w:p>
    <w:p w14:paraId="3C15F32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 xml:space="preserve">     via GigabitEthernet1, directly connected</w:t>
      </w:r>
    </w:p>
    <w:p w14:paraId="311EB0C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10:4::2/128 [0/0]</w:t>
      </w:r>
    </w:p>
    <w:p w14:paraId="0171B62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GigabitEthernet1, receive</w:t>
      </w:r>
    </w:p>
    <w:p w14:paraId="02662F3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10:5::/64 [0/0]</w:t>
      </w:r>
    </w:p>
    <w:p w14:paraId="252F2A0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GigabitEthernet2, directly connected</w:t>
      </w:r>
    </w:p>
    <w:p w14:paraId="1D6C1EF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10:5::1/128 [0/0]</w:t>
      </w:r>
    </w:p>
    <w:p w14:paraId="57ED328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GigabitEthernet2, receive</w:t>
      </w:r>
    </w:p>
    <w:p w14:paraId="41B73A3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OE2 100:1::/64 [110/1]</w:t>
      </w:r>
    </w:p>
    <w:p w14:paraId="2D4247A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E95:44FF:FEEE:1, GigabitEthernet1</w:t>
      </w:r>
    </w:p>
    <w:p w14:paraId="62C4619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OE2 100:2::/64 [110/1]</w:t>
      </w:r>
    </w:p>
    <w:p w14:paraId="22E071A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E95:44FF:FEEE:1, GigabitEthernet1</w:t>
      </w:r>
    </w:p>
    <w:p w14:paraId="1774524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100:3::/64 [200/0]</w:t>
      </w:r>
    </w:p>
    <w:p w14:paraId="648471D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100:3::1</w:t>
      </w:r>
    </w:p>
    <w:p w14:paraId="4810F47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   100:3::1/128 [110/2]</w:t>
      </w:r>
    </w:p>
    <w:p w14:paraId="4D804B0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E95:44FF:FEEE:1, GigabitEthernet1</w:t>
      </w:r>
    </w:p>
    <w:p w14:paraId="4DCA5F4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O   100:4::1/128 [110/1]</w:t>
      </w:r>
    </w:p>
    <w:p w14:paraId="67B5C83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E95:44FF:FEEE:1, GigabitEthernet1</w:t>
      </w:r>
    </w:p>
    <w:p w14:paraId="43CE99E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100:5::/64 [0/0]</w:t>
      </w:r>
    </w:p>
    <w:p w14:paraId="67F32E6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Loopback0, directly connected</w:t>
      </w:r>
    </w:p>
    <w:p w14:paraId="7747E61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100:5::1/128 [0/0]</w:t>
      </w:r>
    </w:p>
    <w:p w14:paraId="1C52841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Loopback0, receive</w:t>
      </w:r>
    </w:p>
    <w:p w14:paraId="24A2B69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FF00::/8 [0/0]</w:t>
      </w:r>
    </w:p>
    <w:p w14:paraId="1143438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Null0, receive</w:t>
      </w:r>
    </w:p>
    <w:p w14:paraId="5C816961"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b/>
          <w:bCs/>
          <w:color w:val="000000" w:themeColor="text1"/>
          <w:sz w:val="24"/>
          <w:szCs w:val="24"/>
          <w:u w:val="single"/>
        </w:rPr>
        <w:t xml:space="preserve">show </w:t>
      </w:r>
      <w:proofErr w:type="spellStart"/>
      <w:r w:rsidRPr="0700435A">
        <w:rPr>
          <w:rFonts w:ascii="Courier New" w:eastAsia="Courier New" w:hAnsi="Courier New" w:cs="Courier New"/>
          <w:b/>
          <w:bCs/>
          <w:color w:val="000000" w:themeColor="text1"/>
          <w:sz w:val="24"/>
          <w:szCs w:val="24"/>
          <w:u w:val="single"/>
        </w:rPr>
        <w:t>ip</w:t>
      </w:r>
      <w:proofErr w:type="spellEnd"/>
      <w:r w:rsidRPr="0700435A">
        <w:rPr>
          <w:rFonts w:ascii="Courier New" w:eastAsia="Courier New" w:hAnsi="Courier New" w:cs="Courier New"/>
          <w:b/>
          <w:bCs/>
          <w:color w:val="000000" w:themeColor="text1"/>
          <w:sz w:val="24"/>
          <w:szCs w:val="24"/>
          <w:u w:val="single"/>
        </w:rPr>
        <w:t>/ipv6 protocols</w:t>
      </w:r>
    </w:p>
    <w:p w14:paraId="6BB48CF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R5#show </w:t>
      </w:r>
      <w:proofErr w:type="spellStart"/>
      <w:r w:rsidRPr="0700435A">
        <w:rPr>
          <w:rFonts w:ascii="Courier New" w:eastAsia="Courier New" w:hAnsi="Courier New" w:cs="Courier New"/>
          <w:color w:val="000000" w:themeColor="text1"/>
          <w:sz w:val="24"/>
          <w:szCs w:val="24"/>
        </w:rPr>
        <w:t>ip</w:t>
      </w:r>
      <w:proofErr w:type="spellEnd"/>
      <w:r w:rsidRPr="0700435A">
        <w:rPr>
          <w:rFonts w:ascii="Courier New" w:eastAsia="Courier New" w:hAnsi="Courier New" w:cs="Courier New"/>
          <w:color w:val="000000" w:themeColor="text1"/>
          <w:sz w:val="24"/>
          <w:szCs w:val="24"/>
        </w:rPr>
        <w:t xml:space="preserve"> protocols</w:t>
      </w:r>
    </w:p>
    <w:p w14:paraId="0890108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IP Routing is NSF aware ***</w:t>
      </w:r>
    </w:p>
    <w:p w14:paraId="19D70B8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69E2C10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Routing Protocol is "application"</w:t>
      </w:r>
    </w:p>
    <w:p w14:paraId="3B148BE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Sending updates every 0 seconds</w:t>
      </w:r>
    </w:p>
    <w:p w14:paraId="1E47ECA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Invalid after 0 seconds, hold down 0, flushed after 0</w:t>
      </w:r>
    </w:p>
    <w:p w14:paraId="484E339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Outgoing update filter list for all interfaces is not set</w:t>
      </w:r>
    </w:p>
    <w:p w14:paraId="7B1EADF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Incoming update filter list for all interfaces is not set</w:t>
      </w:r>
    </w:p>
    <w:p w14:paraId="6304520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path: 32</w:t>
      </w:r>
    </w:p>
    <w:p w14:paraId="37CB3E5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lastRenderedPageBreak/>
        <w:t xml:space="preserve">  Routing for Networks:</w:t>
      </w:r>
    </w:p>
    <w:p w14:paraId="0B23761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Routing Information Sources:</w:t>
      </w:r>
    </w:p>
    <w:p w14:paraId="6A76D63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Gateway         Distance      Last Update</w:t>
      </w:r>
    </w:p>
    <w:p w14:paraId="6C0568E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Distance: (default is 4)</w:t>
      </w:r>
    </w:p>
    <w:p w14:paraId="26964D1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6F18703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Routing Protocol is "</w:t>
      </w:r>
      <w:proofErr w:type="spellStart"/>
      <w:r w:rsidRPr="0700435A">
        <w:rPr>
          <w:rFonts w:ascii="Courier New" w:eastAsia="Courier New" w:hAnsi="Courier New" w:cs="Courier New"/>
          <w:color w:val="000000" w:themeColor="text1"/>
          <w:sz w:val="24"/>
          <w:szCs w:val="24"/>
        </w:rPr>
        <w:t>ospf</w:t>
      </w:r>
      <w:proofErr w:type="spellEnd"/>
      <w:r w:rsidRPr="0700435A">
        <w:rPr>
          <w:rFonts w:ascii="Courier New" w:eastAsia="Courier New" w:hAnsi="Courier New" w:cs="Courier New"/>
          <w:color w:val="000000" w:themeColor="text1"/>
          <w:sz w:val="24"/>
          <w:szCs w:val="24"/>
        </w:rPr>
        <w:t xml:space="preserve"> 1"</w:t>
      </w:r>
    </w:p>
    <w:p w14:paraId="1795569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Outgoing update filter list for all interfaces is not set</w:t>
      </w:r>
    </w:p>
    <w:p w14:paraId="5728385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Incoming update filter list for all interfaces is not set</w:t>
      </w:r>
    </w:p>
    <w:p w14:paraId="3D0779F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Router ID 5.5.5.5</w:t>
      </w:r>
    </w:p>
    <w:p w14:paraId="62DED05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It is an autonomous system boundary router</w:t>
      </w:r>
    </w:p>
    <w:p w14:paraId="18EAC09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Redistributing External Routes from,</w:t>
      </w:r>
    </w:p>
    <w:p w14:paraId="00EB42C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bgp</w:t>
      </w:r>
      <w:proofErr w:type="spellEnd"/>
      <w:r w:rsidRPr="0700435A">
        <w:rPr>
          <w:rFonts w:ascii="Courier New" w:eastAsia="Courier New" w:hAnsi="Courier New" w:cs="Courier New"/>
          <w:color w:val="000000" w:themeColor="text1"/>
          <w:sz w:val="24"/>
          <w:szCs w:val="24"/>
        </w:rPr>
        <w:t xml:space="preserve"> 11, includes subnets in redistribution</w:t>
      </w:r>
    </w:p>
    <w:p w14:paraId="5C6E025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Number of areas in this router is 1. 1 normal 0 stub 0 </w:t>
      </w:r>
      <w:proofErr w:type="spellStart"/>
      <w:r w:rsidRPr="0700435A">
        <w:rPr>
          <w:rFonts w:ascii="Courier New" w:eastAsia="Courier New" w:hAnsi="Courier New" w:cs="Courier New"/>
          <w:color w:val="000000" w:themeColor="text1"/>
          <w:sz w:val="24"/>
          <w:szCs w:val="24"/>
        </w:rPr>
        <w:t>nssa</w:t>
      </w:r>
      <w:proofErr w:type="spellEnd"/>
    </w:p>
    <w:p w14:paraId="035DB8D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path: 4</w:t>
      </w:r>
    </w:p>
    <w:p w14:paraId="3D88527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Routing for Networks:</w:t>
      </w:r>
    </w:p>
    <w:p w14:paraId="31CF801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10.0.1.4 0.0.0.3 area 0</w:t>
      </w:r>
    </w:p>
    <w:p w14:paraId="007186F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10.0.2.4 0.0.0.3 area 0</w:t>
      </w:r>
    </w:p>
    <w:p w14:paraId="1E53635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192.168.5.0 0.0.0.255 area 0</w:t>
      </w:r>
    </w:p>
    <w:p w14:paraId="0016972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Routing Information Sources:</w:t>
      </w:r>
    </w:p>
    <w:p w14:paraId="7DB1D8B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Gateway         Distance      Last Update</w:t>
      </w:r>
    </w:p>
    <w:p w14:paraId="2AD404B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3.3.3.3              110      00:02:49</w:t>
      </w:r>
    </w:p>
    <w:p w14:paraId="22C5C5B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4.4.4.4              110      00:03:40</w:t>
      </w:r>
    </w:p>
    <w:p w14:paraId="183E99C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Distance: (default is 110)</w:t>
      </w:r>
    </w:p>
    <w:p w14:paraId="349F40A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5C7F8E0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Routing Protocol is "</w:t>
      </w:r>
      <w:proofErr w:type="spellStart"/>
      <w:r w:rsidRPr="0700435A">
        <w:rPr>
          <w:rFonts w:ascii="Courier New" w:eastAsia="Courier New" w:hAnsi="Courier New" w:cs="Courier New"/>
          <w:color w:val="000000" w:themeColor="text1"/>
          <w:sz w:val="24"/>
          <w:szCs w:val="24"/>
        </w:rPr>
        <w:t>bgp</w:t>
      </w:r>
      <w:proofErr w:type="spellEnd"/>
      <w:r w:rsidRPr="0700435A">
        <w:rPr>
          <w:rFonts w:ascii="Courier New" w:eastAsia="Courier New" w:hAnsi="Courier New" w:cs="Courier New"/>
          <w:color w:val="000000" w:themeColor="text1"/>
          <w:sz w:val="24"/>
          <w:szCs w:val="24"/>
        </w:rPr>
        <w:t xml:space="preserve"> 11"</w:t>
      </w:r>
    </w:p>
    <w:p w14:paraId="247849B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Outgoing update filter list for all interfaces is not set</w:t>
      </w:r>
    </w:p>
    <w:p w14:paraId="35B164B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Incoming update filter list for all interfaces is not set</w:t>
      </w:r>
    </w:p>
    <w:p w14:paraId="7170F1B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IGP synchronization is disabled</w:t>
      </w:r>
    </w:p>
    <w:p w14:paraId="14F6707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Automatic route summarization is disabled</w:t>
      </w:r>
    </w:p>
    <w:p w14:paraId="4D44934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Neighbor(s):</w:t>
      </w:r>
    </w:p>
    <w:p w14:paraId="5AD266F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Address          </w:t>
      </w:r>
      <w:proofErr w:type="spellStart"/>
      <w:r w:rsidRPr="0700435A">
        <w:rPr>
          <w:rFonts w:ascii="Courier New" w:eastAsia="Courier New" w:hAnsi="Courier New" w:cs="Courier New"/>
          <w:color w:val="000000" w:themeColor="text1"/>
          <w:sz w:val="24"/>
          <w:szCs w:val="24"/>
        </w:rPr>
        <w:t>FiltIn</w:t>
      </w:r>
      <w:proofErr w:type="spellEnd"/>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FiltOut</w:t>
      </w:r>
      <w:proofErr w:type="spellEnd"/>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DistIn</w:t>
      </w:r>
      <w:proofErr w:type="spellEnd"/>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DistOut</w:t>
      </w:r>
      <w:proofErr w:type="spellEnd"/>
      <w:r w:rsidRPr="0700435A">
        <w:rPr>
          <w:rFonts w:ascii="Courier New" w:eastAsia="Courier New" w:hAnsi="Courier New" w:cs="Courier New"/>
          <w:color w:val="000000" w:themeColor="text1"/>
          <w:sz w:val="24"/>
          <w:szCs w:val="24"/>
        </w:rPr>
        <w:t xml:space="preserve"> Weight </w:t>
      </w:r>
      <w:proofErr w:type="spellStart"/>
      <w:r w:rsidRPr="0700435A">
        <w:rPr>
          <w:rFonts w:ascii="Courier New" w:eastAsia="Courier New" w:hAnsi="Courier New" w:cs="Courier New"/>
          <w:color w:val="000000" w:themeColor="text1"/>
          <w:sz w:val="24"/>
          <w:szCs w:val="24"/>
        </w:rPr>
        <w:t>RouteMap</w:t>
      </w:r>
      <w:proofErr w:type="spellEnd"/>
    </w:p>
    <w:p w14:paraId="54C5656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lastRenderedPageBreak/>
        <w:t xml:space="preserve">    10.0.2.6</w:t>
      </w:r>
    </w:p>
    <w:p w14:paraId="33CFFF6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192.168.3.1</w:t>
      </w:r>
    </w:p>
    <w:p w14:paraId="4D86DEB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Maximum path: 1</w:t>
      </w:r>
    </w:p>
    <w:p w14:paraId="4A1B4F2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Routing Information Sources:</w:t>
      </w:r>
    </w:p>
    <w:p w14:paraId="14B84CE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Gateway         Distance      Last Update</w:t>
      </w:r>
    </w:p>
    <w:p w14:paraId="7D6A390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10.0.2.6              20      00:02:49</w:t>
      </w:r>
    </w:p>
    <w:p w14:paraId="6F1B24A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192.168.3.1          200      00:02:49</w:t>
      </w:r>
    </w:p>
    <w:p w14:paraId="7F59E36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Distance: external 20 internal 200 local 200</w:t>
      </w:r>
    </w:p>
    <w:p w14:paraId="36768E7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7D4411D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R5#show ipv6 protocols</w:t>
      </w:r>
    </w:p>
    <w:p w14:paraId="376C6DA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IPv6 Routing Protocol is "connected"</w:t>
      </w:r>
    </w:p>
    <w:p w14:paraId="55B824F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IPv6 Routing Protocol is "application"</w:t>
      </w:r>
    </w:p>
    <w:p w14:paraId="146E1A0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IPv6 Routing Protocol is "ND"</w:t>
      </w:r>
    </w:p>
    <w:p w14:paraId="5EE853C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IPv6 Routing Protocol is "</w:t>
      </w:r>
      <w:proofErr w:type="spellStart"/>
      <w:r w:rsidRPr="0700435A">
        <w:rPr>
          <w:rFonts w:ascii="Courier New" w:eastAsia="Courier New" w:hAnsi="Courier New" w:cs="Courier New"/>
          <w:color w:val="000000" w:themeColor="text1"/>
          <w:sz w:val="24"/>
          <w:szCs w:val="24"/>
        </w:rPr>
        <w:t>ospf</w:t>
      </w:r>
      <w:proofErr w:type="spellEnd"/>
      <w:r w:rsidRPr="0700435A">
        <w:rPr>
          <w:rFonts w:ascii="Courier New" w:eastAsia="Courier New" w:hAnsi="Courier New" w:cs="Courier New"/>
          <w:color w:val="000000" w:themeColor="text1"/>
          <w:sz w:val="24"/>
          <w:szCs w:val="24"/>
        </w:rPr>
        <w:t xml:space="preserve"> 11"</w:t>
      </w:r>
    </w:p>
    <w:p w14:paraId="11E2FB1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Router ID 5.5.5.5</w:t>
      </w:r>
    </w:p>
    <w:p w14:paraId="4BC6AC1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Number of areas: 1 normal, 0 stub, 0 </w:t>
      </w:r>
      <w:proofErr w:type="spellStart"/>
      <w:r w:rsidRPr="0700435A">
        <w:rPr>
          <w:rFonts w:ascii="Courier New" w:eastAsia="Courier New" w:hAnsi="Courier New" w:cs="Courier New"/>
          <w:color w:val="000000" w:themeColor="text1"/>
          <w:sz w:val="24"/>
          <w:szCs w:val="24"/>
        </w:rPr>
        <w:t>nssa</w:t>
      </w:r>
      <w:proofErr w:type="spellEnd"/>
    </w:p>
    <w:p w14:paraId="1FC4E44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Interfaces (Area 0):</w:t>
      </w:r>
    </w:p>
    <w:p w14:paraId="5F76E75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Loopback0</w:t>
      </w:r>
    </w:p>
    <w:p w14:paraId="6F95C32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GigabitEthernet1</w:t>
      </w:r>
    </w:p>
    <w:p w14:paraId="5F6BB09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Redistribution:</w:t>
      </w:r>
    </w:p>
    <w:p w14:paraId="416358F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None</w:t>
      </w:r>
    </w:p>
    <w:p w14:paraId="1B58E51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IPv6 Routing Protocol is "</w:t>
      </w:r>
      <w:proofErr w:type="spellStart"/>
      <w:r w:rsidRPr="0700435A">
        <w:rPr>
          <w:rFonts w:ascii="Courier New" w:eastAsia="Courier New" w:hAnsi="Courier New" w:cs="Courier New"/>
          <w:color w:val="000000" w:themeColor="text1"/>
          <w:sz w:val="24"/>
          <w:szCs w:val="24"/>
        </w:rPr>
        <w:t>bgp</w:t>
      </w:r>
      <w:proofErr w:type="spellEnd"/>
      <w:r w:rsidRPr="0700435A">
        <w:rPr>
          <w:rFonts w:ascii="Courier New" w:eastAsia="Courier New" w:hAnsi="Courier New" w:cs="Courier New"/>
          <w:color w:val="000000" w:themeColor="text1"/>
          <w:sz w:val="24"/>
          <w:szCs w:val="24"/>
        </w:rPr>
        <w:t xml:space="preserve"> 11"</w:t>
      </w:r>
    </w:p>
    <w:p w14:paraId="3C5918F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IGP synchronization is disabled</w:t>
      </w:r>
    </w:p>
    <w:p w14:paraId="411EA5E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Redistribution:</w:t>
      </w:r>
    </w:p>
    <w:p w14:paraId="4FCE516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None</w:t>
      </w:r>
    </w:p>
    <w:p w14:paraId="39168E4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Neighbor(s):</w:t>
      </w:r>
    </w:p>
    <w:p w14:paraId="315CFEC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Address                    </w:t>
      </w:r>
      <w:proofErr w:type="spellStart"/>
      <w:r w:rsidRPr="0700435A">
        <w:rPr>
          <w:rFonts w:ascii="Courier New" w:eastAsia="Courier New" w:hAnsi="Courier New" w:cs="Courier New"/>
          <w:color w:val="000000" w:themeColor="text1"/>
          <w:sz w:val="24"/>
          <w:szCs w:val="24"/>
        </w:rPr>
        <w:t>FiltIn</w:t>
      </w:r>
      <w:proofErr w:type="spellEnd"/>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FiltOut</w:t>
      </w:r>
      <w:proofErr w:type="spellEnd"/>
      <w:r w:rsidRPr="0700435A">
        <w:rPr>
          <w:rFonts w:ascii="Courier New" w:eastAsia="Courier New" w:hAnsi="Courier New" w:cs="Courier New"/>
          <w:color w:val="000000" w:themeColor="text1"/>
          <w:sz w:val="24"/>
          <w:szCs w:val="24"/>
        </w:rPr>
        <w:t xml:space="preserve"> Weight </w:t>
      </w:r>
      <w:proofErr w:type="spellStart"/>
      <w:r w:rsidRPr="0700435A">
        <w:rPr>
          <w:rFonts w:ascii="Courier New" w:eastAsia="Courier New" w:hAnsi="Courier New" w:cs="Courier New"/>
          <w:color w:val="000000" w:themeColor="text1"/>
          <w:sz w:val="24"/>
          <w:szCs w:val="24"/>
        </w:rPr>
        <w:t>RoutemapIn</w:t>
      </w:r>
      <w:proofErr w:type="spellEnd"/>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RoutemapOut</w:t>
      </w:r>
      <w:proofErr w:type="spellEnd"/>
    </w:p>
    <w:p w14:paraId="57A7E37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10:5::2</w:t>
      </w:r>
    </w:p>
    <w:p w14:paraId="5ECE937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100:3::1</w:t>
      </w:r>
    </w:p>
    <w:p w14:paraId="35FC156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Distance:</w:t>
      </w:r>
    </w:p>
    <w:p w14:paraId="22CDA360"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b/>
          <w:bCs/>
          <w:color w:val="000000" w:themeColor="text1"/>
          <w:sz w:val="24"/>
          <w:szCs w:val="24"/>
          <w:u w:val="single"/>
        </w:rPr>
        <w:t xml:space="preserve">show </w:t>
      </w:r>
      <w:proofErr w:type="spellStart"/>
      <w:r w:rsidRPr="0700435A">
        <w:rPr>
          <w:rFonts w:ascii="Courier New" w:eastAsia="Courier New" w:hAnsi="Courier New" w:cs="Courier New"/>
          <w:b/>
          <w:bCs/>
          <w:color w:val="000000" w:themeColor="text1"/>
          <w:sz w:val="24"/>
          <w:szCs w:val="24"/>
          <w:u w:val="single"/>
        </w:rPr>
        <w:t>ip</w:t>
      </w:r>
      <w:proofErr w:type="spellEnd"/>
      <w:r w:rsidRPr="0700435A">
        <w:rPr>
          <w:rFonts w:ascii="Courier New" w:eastAsia="Courier New" w:hAnsi="Courier New" w:cs="Courier New"/>
          <w:b/>
          <w:bCs/>
          <w:color w:val="000000" w:themeColor="text1"/>
          <w:sz w:val="24"/>
          <w:szCs w:val="24"/>
          <w:u w:val="single"/>
        </w:rPr>
        <w:t xml:space="preserve"> </w:t>
      </w:r>
      <w:proofErr w:type="spellStart"/>
      <w:r w:rsidRPr="0700435A">
        <w:rPr>
          <w:rFonts w:ascii="Courier New" w:eastAsia="Courier New" w:hAnsi="Courier New" w:cs="Courier New"/>
          <w:b/>
          <w:bCs/>
          <w:color w:val="000000" w:themeColor="text1"/>
          <w:sz w:val="24"/>
          <w:szCs w:val="24"/>
          <w:u w:val="single"/>
        </w:rPr>
        <w:t>bgp</w:t>
      </w:r>
      <w:proofErr w:type="spellEnd"/>
    </w:p>
    <w:p w14:paraId="460171F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R5#show </w:t>
      </w:r>
      <w:proofErr w:type="spellStart"/>
      <w:r w:rsidRPr="0700435A">
        <w:rPr>
          <w:rFonts w:ascii="Courier New" w:eastAsia="Courier New" w:hAnsi="Courier New" w:cs="Courier New"/>
          <w:color w:val="000000" w:themeColor="text1"/>
          <w:sz w:val="24"/>
          <w:szCs w:val="24"/>
        </w:rPr>
        <w:t>ip</w:t>
      </w:r>
      <w:proofErr w:type="spellEnd"/>
      <w:r w:rsidRPr="0700435A">
        <w:rPr>
          <w:rFonts w:ascii="Courier New" w:eastAsia="Courier New" w:hAnsi="Courier New" w:cs="Courier New"/>
          <w:color w:val="000000" w:themeColor="text1"/>
          <w:sz w:val="24"/>
          <w:szCs w:val="24"/>
        </w:rPr>
        <w:t xml:space="preserve"> </w:t>
      </w:r>
      <w:proofErr w:type="spellStart"/>
      <w:r w:rsidRPr="0700435A">
        <w:rPr>
          <w:rFonts w:ascii="Courier New" w:eastAsia="Courier New" w:hAnsi="Courier New" w:cs="Courier New"/>
          <w:color w:val="000000" w:themeColor="text1"/>
          <w:sz w:val="24"/>
          <w:szCs w:val="24"/>
        </w:rPr>
        <w:t>bgp</w:t>
      </w:r>
      <w:proofErr w:type="spellEnd"/>
    </w:p>
    <w:p w14:paraId="407EE82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lastRenderedPageBreak/>
        <w:t>BGP table version is 11, local router ID is 192.168.5.1</w:t>
      </w:r>
    </w:p>
    <w:p w14:paraId="5F9BFF1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Status codes: s suppressed, d damped, h history, * valid, &gt; best, </w:t>
      </w:r>
      <w:proofErr w:type="spellStart"/>
      <w:r w:rsidRPr="0700435A">
        <w:rPr>
          <w:rFonts w:ascii="Courier New" w:eastAsia="Courier New" w:hAnsi="Courier New" w:cs="Courier New"/>
          <w:color w:val="000000" w:themeColor="text1"/>
          <w:sz w:val="24"/>
          <w:szCs w:val="24"/>
        </w:rPr>
        <w:t>i</w:t>
      </w:r>
      <w:proofErr w:type="spellEnd"/>
      <w:r w:rsidRPr="0700435A">
        <w:rPr>
          <w:rFonts w:ascii="Courier New" w:eastAsia="Courier New" w:hAnsi="Courier New" w:cs="Courier New"/>
          <w:color w:val="000000" w:themeColor="text1"/>
          <w:sz w:val="24"/>
          <w:szCs w:val="24"/>
        </w:rPr>
        <w:t xml:space="preserve"> - internal,</w:t>
      </w:r>
    </w:p>
    <w:p w14:paraId="7E95418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r RIB-failure, S Stale, m multipath, b backup-path, f RT-Filter,</w:t>
      </w:r>
    </w:p>
    <w:p w14:paraId="3EFF0E9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x best-external, </w:t>
      </w:r>
      <w:proofErr w:type="spellStart"/>
      <w:proofErr w:type="gramStart"/>
      <w:r w:rsidRPr="0700435A">
        <w:rPr>
          <w:rFonts w:ascii="Courier New" w:eastAsia="Courier New" w:hAnsi="Courier New" w:cs="Courier New"/>
          <w:color w:val="000000" w:themeColor="text1"/>
          <w:sz w:val="24"/>
          <w:szCs w:val="24"/>
        </w:rPr>
        <w:t>a</w:t>
      </w:r>
      <w:proofErr w:type="spellEnd"/>
      <w:proofErr w:type="gramEnd"/>
      <w:r w:rsidRPr="0700435A">
        <w:rPr>
          <w:rFonts w:ascii="Courier New" w:eastAsia="Courier New" w:hAnsi="Courier New" w:cs="Courier New"/>
          <w:color w:val="000000" w:themeColor="text1"/>
          <w:sz w:val="24"/>
          <w:szCs w:val="24"/>
        </w:rPr>
        <w:t xml:space="preserve"> additional-path, c RIB-compressed,</w:t>
      </w:r>
    </w:p>
    <w:p w14:paraId="59E0769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t secondary path, L long-lived-stale,</w:t>
      </w:r>
    </w:p>
    <w:p w14:paraId="1331C19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Origin codes: </w:t>
      </w:r>
      <w:proofErr w:type="spellStart"/>
      <w:r w:rsidRPr="0700435A">
        <w:rPr>
          <w:rFonts w:ascii="Courier New" w:eastAsia="Courier New" w:hAnsi="Courier New" w:cs="Courier New"/>
          <w:color w:val="000000" w:themeColor="text1"/>
          <w:sz w:val="24"/>
          <w:szCs w:val="24"/>
        </w:rPr>
        <w:t>i</w:t>
      </w:r>
      <w:proofErr w:type="spellEnd"/>
      <w:r w:rsidRPr="0700435A">
        <w:rPr>
          <w:rFonts w:ascii="Courier New" w:eastAsia="Courier New" w:hAnsi="Courier New" w:cs="Courier New"/>
          <w:color w:val="000000" w:themeColor="text1"/>
          <w:sz w:val="24"/>
          <w:szCs w:val="24"/>
        </w:rPr>
        <w:t xml:space="preserve"> - IGP, e - EGP, ? - incomplete</w:t>
      </w:r>
    </w:p>
    <w:p w14:paraId="76DB9B2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RPKI validation codes: V valid, I invalid, N Not found</w:t>
      </w:r>
    </w:p>
    <w:p w14:paraId="61DD4D2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w:t>
      </w:r>
    </w:p>
    <w:p w14:paraId="01E61E1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     Network          Next Hop            Metric </w:t>
      </w:r>
      <w:proofErr w:type="spellStart"/>
      <w:r w:rsidRPr="0700435A">
        <w:rPr>
          <w:rFonts w:ascii="Courier New" w:eastAsia="Courier New" w:hAnsi="Courier New" w:cs="Courier New"/>
          <w:color w:val="000000" w:themeColor="text1"/>
          <w:sz w:val="24"/>
          <w:szCs w:val="24"/>
        </w:rPr>
        <w:t>LocPrf</w:t>
      </w:r>
      <w:proofErr w:type="spellEnd"/>
      <w:r w:rsidRPr="0700435A">
        <w:rPr>
          <w:rFonts w:ascii="Courier New" w:eastAsia="Courier New" w:hAnsi="Courier New" w:cs="Courier New"/>
          <w:color w:val="000000" w:themeColor="text1"/>
          <w:sz w:val="24"/>
          <w:szCs w:val="24"/>
        </w:rPr>
        <w:t xml:space="preserve"> Weight Path</w:t>
      </w:r>
    </w:p>
    <w:p w14:paraId="741D76C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r&gt;</w:t>
      </w:r>
      <w:proofErr w:type="spellStart"/>
      <w:r w:rsidRPr="0700435A">
        <w:rPr>
          <w:rFonts w:ascii="Courier New" w:eastAsia="Courier New" w:hAnsi="Courier New" w:cs="Courier New"/>
          <w:color w:val="000000" w:themeColor="text1"/>
          <w:sz w:val="24"/>
          <w:szCs w:val="24"/>
        </w:rPr>
        <w:t>i</w:t>
      </w:r>
      <w:proofErr w:type="spellEnd"/>
      <w:r w:rsidRPr="0700435A">
        <w:rPr>
          <w:rFonts w:ascii="Courier New" w:eastAsia="Courier New" w:hAnsi="Courier New" w:cs="Courier New"/>
          <w:color w:val="000000" w:themeColor="text1"/>
          <w:sz w:val="24"/>
          <w:szCs w:val="24"/>
        </w:rPr>
        <w:t xml:space="preserve">  10.0.0.0/30      10.0.2.1                 0    100      0 10 ?</w:t>
      </w:r>
    </w:p>
    <w:p w14:paraId="2961A38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*&gt;   10.0.0.4/30      10.0.2.6                 0             0 12 ?</w:t>
      </w:r>
    </w:p>
    <w:p w14:paraId="21CA711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r&gt;</w:t>
      </w:r>
      <w:proofErr w:type="spellStart"/>
      <w:r w:rsidRPr="0700435A">
        <w:rPr>
          <w:rFonts w:ascii="Courier New" w:eastAsia="Courier New" w:hAnsi="Courier New" w:cs="Courier New"/>
          <w:color w:val="000000" w:themeColor="text1"/>
          <w:sz w:val="24"/>
          <w:szCs w:val="24"/>
        </w:rPr>
        <w:t>i</w:t>
      </w:r>
      <w:proofErr w:type="spellEnd"/>
      <w:r w:rsidRPr="0700435A">
        <w:rPr>
          <w:rFonts w:ascii="Courier New" w:eastAsia="Courier New" w:hAnsi="Courier New" w:cs="Courier New"/>
          <w:color w:val="000000" w:themeColor="text1"/>
          <w:sz w:val="24"/>
          <w:szCs w:val="24"/>
        </w:rPr>
        <w:t xml:space="preserve">  10.0.2.0/30      10.0.2.1                 0    100      0 10 ?</w:t>
      </w:r>
    </w:p>
    <w:p w14:paraId="6E61686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r&gt;   10.0.2.4/30      10.0.2.6                 0             0 12 ?</w:t>
      </w:r>
    </w:p>
    <w:p w14:paraId="29EF2A9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r&gt;</w:t>
      </w:r>
      <w:proofErr w:type="spellStart"/>
      <w:r w:rsidRPr="0700435A">
        <w:rPr>
          <w:rFonts w:ascii="Courier New" w:eastAsia="Courier New" w:hAnsi="Courier New" w:cs="Courier New"/>
          <w:color w:val="000000" w:themeColor="text1"/>
          <w:sz w:val="24"/>
          <w:szCs w:val="24"/>
        </w:rPr>
        <w:t>i</w:t>
      </w:r>
      <w:proofErr w:type="spellEnd"/>
      <w:r w:rsidRPr="0700435A">
        <w:rPr>
          <w:rFonts w:ascii="Courier New" w:eastAsia="Courier New" w:hAnsi="Courier New" w:cs="Courier New"/>
          <w:color w:val="000000" w:themeColor="text1"/>
          <w:sz w:val="24"/>
          <w:szCs w:val="24"/>
        </w:rPr>
        <w:t xml:space="preserve">  192.168.1.0      10.0.2.1            130816    100      0 10 ?</w:t>
      </w:r>
    </w:p>
    <w:p w14:paraId="5741770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r&gt;</w:t>
      </w:r>
      <w:proofErr w:type="spellStart"/>
      <w:r w:rsidRPr="0700435A">
        <w:rPr>
          <w:rFonts w:ascii="Courier New" w:eastAsia="Courier New" w:hAnsi="Courier New" w:cs="Courier New"/>
          <w:color w:val="000000" w:themeColor="text1"/>
          <w:sz w:val="24"/>
          <w:szCs w:val="24"/>
        </w:rPr>
        <w:t>i</w:t>
      </w:r>
      <w:proofErr w:type="spellEnd"/>
      <w:r w:rsidRPr="0700435A">
        <w:rPr>
          <w:rFonts w:ascii="Courier New" w:eastAsia="Courier New" w:hAnsi="Courier New" w:cs="Courier New"/>
          <w:color w:val="000000" w:themeColor="text1"/>
          <w:sz w:val="24"/>
          <w:szCs w:val="24"/>
        </w:rPr>
        <w:t xml:space="preserve">  192.168.2.0      10.0.2.1                 0    100      0 10 ?</w:t>
      </w:r>
    </w:p>
    <w:p w14:paraId="057F829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*&gt;</w:t>
      </w:r>
      <w:proofErr w:type="spellStart"/>
      <w:r w:rsidRPr="0700435A">
        <w:rPr>
          <w:rFonts w:ascii="Courier New" w:eastAsia="Courier New" w:hAnsi="Courier New" w:cs="Courier New"/>
          <w:color w:val="000000" w:themeColor="text1"/>
          <w:sz w:val="24"/>
          <w:szCs w:val="24"/>
        </w:rPr>
        <w:t>i</w:t>
      </w:r>
      <w:proofErr w:type="spellEnd"/>
      <w:r w:rsidRPr="0700435A">
        <w:rPr>
          <w:rFonts w:ascii="Courier New" w:eastAsia="Courier New" w:hAnsi="Courier New" w:cs="Courier New"/>
          <w:color w:val="000000" w:themeColor="text1"/>
          <w:sz w:val="24"/>
          <w:szCs w:val="24"/>
        </w:rPr>
        <w:t xml:space="preserve">  192.168.3.0      192.168.3.1              0    100      0 </w:t>
      </w:r>
      <w:proofErr w:type="spellStart"/>
      <w:r w:rsidRPr="0700435A">
        <w:rPr>
          <w:rFonts w:ascii="Courier New" w:eastAsia="Courier New" w:hAnsi="Courier New" w:cs="Courier New"/>
          <w:color w:val="000000" w:themeColor="text1"/>
          <w:sz w:val="24"/>
          <w:szCs w:val="24"/>
        </w:rPr>
        <w:t>i</w:t>
      </w:r>
      <w:proofErr w:type="spellEnd"/>
    </w:p>
    <w:p w14:paraId="07C2705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 xml:space="preserve">*&gt;   192.168.5.0      0.0.0.0                  0         32768 </w:t>
      </w:r>
      <w:proofErr w:type="spellStart"/>
      <w:r w:rsidRPr="0700435A">
        <w:rPr>
          <w:rFonts w:ascii="Courier New" w:eastAsia="Courier New" w:hAnsi="Courier New" w:cs="Courier New"/>
          <w:color w:val="000000" w:themeColor="text1"/>
          <w:sz w:val="24"/>
          <w:szCs w:val="24"/>
        </w:rPr>
        <w:t>i</w:t>
      </w:r>
      <w:proofErr w:type="spellEnd"/>
    </w:p>
    <w:p w14:paraId="495B9E8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*&gt;   192.168.6.0      10.0.2.6                 0             0 12 ?</w:t>
      </w:r>
    </w:p>
    <w:p w14:paraId="5ADC94D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color w:val="000000" w:themeColor="text1"/>
          <w:sz w:val="24"/>
          <w:szCs w:val="24"/>
        </w:rPr>
        <w:t>*&gt;   192.168.7.0      10.0.2.6            130816             0 12 ?</w:t>
      </w:r>
    </w:p>
    <w:p w14:paraId="5B474ECD"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b/>
          <w:bCs/>
          <w:color w:val="000000" w:themeColor="text1"/>
          <w:sz w:val="24"/>
          <w:szCs w:val="24"/>
          <w:u w:val="single"/>
        </w:rPr>
        <w:t xml:space="preserve">show </w:t>
      </w:r>
      <w:proofErr w:type="spellStart"/>
      <w:r w:rsidRPr="0700435A">
        <w:rPr>
          <w:rFonts w:ascii="Courier New" w:eastAsia="Courier New" w:hAnsi="Courier New" w:cs="Courier New"/>
          <w:b/>
          <w:bCs/>
          <w:color w:val="000000" w:themeColor="text1"/>
          <w:sz w:val="24"/>
          <w:szCs w:val="24"/>
          <w:u w:val="single"/>
        </w:rPr>
        <w:t>ip</w:t>
      </w:r>
      <w:proofErr w:type="spellEnd"/>
      <w:r w:rsidRPr="0700435A">
        <w:rPr>
          <w:rFonts w:ascii="Courier New" w:eastAsia="Courier New" w:hAnsi="Courier New" w:cs="Courier New"/>
          <w:b/>
          <w:bCs/>
          <w:color w:val="000000" w:themeColor="text1"/>
          <w:sz w:val="24"/>
          <w:szCs w:val="24"/>
          <w:u w:val="single"/>
        </w:rPr>
        <w:t xml:space="preserve"> </w:t>
      </w:r>
      <w:proofErr w:type="spellStart"/>
      <w:r w:rsidRPr="0700435A">
        <w:rPr>
          <w:rFonts w:ascii="Courier New" w:eastAsia="Courier New" w:hAnsi="Courier New" w:cs="Courier New"/>
          <w:b/>
          <w:bCs/>
          <w:color w:val="000000" w:themeColor="text1"/>
          <w:sz w:val="24"/>
          <w:szCs w:val="24"/>
          <w:u w:val="single"/>
        </w:rPr>
        <w:t>bgp</w:t>
      </w:r>
      <w:proofErr w:type="spellEnd"/>
      <w:r w:rsidRPr="0700435A">
        <w:rPr>
          <w:rFonts w:ascii="Courier New" w:eastAsia="Courier New" w:hAnsi="Courier New" w:cs="Courier New"/>
          <w:b/>
          <w:bCs/>
          <w:color w:val="000000" w:themeColor="text1"/>
          <w:sz w:val="24"/>
          <w:szCs w:val="24"/>
          <w:u w:val="single"/>
        </w:rPr>
        <w:t xml:space="preserve"> summary</w:t>
      </w:r>
    </w:p>
    <w:p w14:paraId="59A705F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R5#show </w:t>
      </w:r>
      <w:proofErr w:type="spellStart"/>
      <w:r w:rsidRPr="68920FFE">
        <w:rPr>
          <w:rFonts w:ascii="Courier New" w:eastAsia="Courier New" w:hAnsi="Courier New" w:cs="Courier New"/>
          <w:color w:val="000000" w:themeColor="text1"/>
          <w:sz w:val="24"/>
          <w:szCs w:val="24"/>
        </w:rPr>
        <w:t>ip</w:t>
      </w:r>
      <w:proofErr w:type="spellEnd"/>
      <w:r w:rsidRPr="68920FFE">
        <w:rPr>
          <w:rFonts w:ascii="Courier New" w:eastAsia="Courier New" w:hAnsi="Courier New" w:cs="Courier New"/>
          <w:color w:val="000000" w:themeColor="text1"/>
          <w:sz w:val="24"/>
          <w:szCs w:val="24"/>
        </w:rPr>
        <w:t xml:space="preserve"> </w:t>
      </w:r>
      <w:proofErr w:type="spellStart"/>
      <w:r w:rsidRPr="68920FFE">
        <w:rPr>
          <w:rFonts w:ascii="Courier New" w:eastAsia="Courier New" w:hAnsi="Courier New" w:cs="Courier New"/>
          <w:color w:val="000000" w:themeColor="text1"/>
          <w:sz w:val="24"/>
          <w:szCs w:val="24"/>
        </w:rPr>
        <w:t>bgp</w:t>
      </w:r>
      <w:proofErr w:type="spellEnd"/>
      <w:r w:rsidRPr="68920FFE">
        <w:rPr>
          <w:rFonts w:ascii="Courier New" w:eastAsia="Courier New" w:hAnsi="Courier New" w:cs="Courier New"/>
          <w:color w:val="000000" w:themeColor="text1"/>
          <w:sz w:val="24"/>
          <w:szCs w:val="24"/>
        </w:rPr>
        <w:t xml:space="preserve"> summary</w:t>
      </w:r>
    </w:p>
    <w:p w14:paraId="779D638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BGP router identifier 192.168.5.1, local AS number 11</w:t>
      </w:r>
    </w:p>
    <w:p w14:paraId="6BFFD06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BGP table version is 11, main routing table version 11</w:t>
      </w:r>
    </w:p>
    <w:p w14:paraId="4FEA558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lastRenderedPageBreak/>
        <w:t>10 network entries using 2480 bytes of memory</w:t>
      </w:r>
    </w:p>
    <w:p w14:paraId="6BE02E1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10 path entries using 1360 bytes of memory</w:t>
      </w:r>
    </w:p>
    <w:p w14:paraId="12548FC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6/6 BGP path/</w:t>
      </w:r>
      <w:proofErr w:type="spellStart"/>
      <w:r w:rsidRPr="68920FFE">
        <w:rPr>
          <w:rFonts w:ascii="Courier New" w:eastAsia="Courier New" w:hAnsi="Courier New" w:cs="Courier New"/>
          <w:color w:val="000000" w:themeColor="text1"/>
          <w:sz w:val="24"/>
          <w:szCs w:val="24"/>
        </w:rPr>
        <w:t>bestpath</w:t>
      </w:r>
      <w:proofErr w:type="spellEnd"/>
      <w:r w:rsidRPr="68920FFE">
        <w:rPr>
          <w:rFonts w:ascii="Courier New" w:eastAsia="Courier New" w:hAnsi="Courier New" w:cs="Courier New"/>
          <w:color w:val="000000" w:themeColor="text1"/>
          <w:sz w:val="24"/>
          <w:szCs w:val="24"/>
        </w:rPr>
        <w:t xml:space="preserve"> attribute entries using 1680 bytes of memory</w:t>
      </w:r>
    </w:p>
    <w:p w14:paraId="511CAF5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2 BGP AS-PATH entries using 48 bytes of memory</w:t>
      </w:r>
    </w:p>
    <w:p w14:paraId="547E911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0 BGP route-map cache entries using 0 bytes of memory</w:t>
      </w:r>
    </w:p>
    <w:p w14:paraId="1690F0F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0 BGP filter-list cache entries using 0 bytes of memory</w:t>
      </w:r>
    </w:p>
    <w:p w14:paraId="5178931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BGP using 5568 total bytes of memory</w:t>
      </w:r>
    </w:p>
    <w:p w14:paraId="19AE9F2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BGP activity 15/0 prefixes, 15/0 paths, scan interval 60 secs</w:t>
      </w:r>
    </w:p>
    <w:p w14:paraId="5B1CB34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w:t>
      </w:r>
    </w:p>
    <w:p w14:paraId="771653E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Neighbor        V           AS </w:t>
      </w:r>
      <w:proofErr w:type="spellStart"/>
      <w:r w:rsidRPr="68920FFE">
        <w:rPr>
          <w:rFonts w:ascii="Courier New" w:eastAsia="Courier New" w:hAnsi="Courier New" w:cs="Courier New"/>
          <w:color w:val="000000" w:themeColor="text1"/>
          <w:sz w:val="24"/>
          <w:szCs w:val="24"/>
        </w:rPr>
        <w:t>MsgRcvd</w:t>
      </w:r>
      <w:proofErr w:type="spellEnd"/>
      <w:r w:rsidRPr="68920FFE">
        <w:rPr>
          <w:rFonts w:ascii="Courier New" w:eastAsia="Courier New" w:hAnsi="Courier New" w:cs="Courier New"/>
          <w:color w:val="000000" w:themeColor="text1"/>
          <w:sz w:val="24"/>
          <w:szCs w:val="24"/>
        </w:rPr>
        <w:t xml:space="preserve"> </w:t>
      </w:r>
      <w:proofErr w:type="spellStart"/>
      <w:r w:rsidRPr="68920FFE">
        <w:rPr>
          <w:rFonts w:ascii="Courier New" w:eastAsia="Courier New" w:hAnsi="Courier New" w:cs="Courier New"/>
          <w:color w:val="000000" w:themeColor="text1"/>
          <w:sz w:val="24"/>
          <w:szCs w:val="24"/>
        </w:rPr>
        <w:t>MsgSent</w:t>
      </w:r>
      <w:proofErr w:type="spellEnd"/>
      <w:r w:rsidRPr="68920FFE">
        <w:rPr>
          <w:rFonts w:ascii="Courier New" w:eastAsia="Courier New" w:hAnsi="Courier New" w:cs="Courier New"/>
          <w:color w:val="000000" w:themeColor="text1"/>
          <w:sz w:val="24"/>
          <w:szCs w:val="24"/>
        </w:rPr>
        <w:t xml:space="preserve">   </w:t>
      </w:r>
      <w:proofErr w:type="spellStart"/>
      <w:r w:rsidRPr="68920FFE">
        <w:rPr>
          <w:rFonts w:ascii="Courier New" w:eastAsia="Courier New" w:hAnsi="Courier New" w:cs="Courier New"/>
          <w:color w:val="000000" w:themeColor="text1"/>
          <w:sz w:val="24"/>
          <w:szCs w:val="24"/>
        </w:rPr>
        <w:t>TblVer</w:t>
      </w:r>
      <w:proofErr w:type="spellEnd"/>
      <w:r w:rsidRPr="68920FFE">
        <w:rPr>
          <w:rFonts w:ascii="Courier New" w:eastAsia="Courier New" w:hAnsi="Courier New" w:cs="Courier New"/>
          <w:color w:val="000000" w:themeColor="text1"/>
          <w:sz w:val="24"/>
          <w:szCs w:val="24"/>
        </w:rPr>
        <w:t xml:space="preserve">  </w:t>
      </w:r>
      <w:proofErr w:type="spellStart"/>
      <w:r w:rsidRPr="68920FFE">
        <w:rPr>
          <w:rFonts w:ascii="Courier New" w:eastAsia="Courier New" w:hAnsi="Courier New" w:cs="Courier New"/>
          <w:color w:val="000000" w:themeColor="text1"/>
          <w:sz w:val="24"/>
          <w:szCs w:val="24"/>
        </w:rPr>
        <w:t>InQ</w:t>
      </w:r>
      <w:proofErr w:type="spellEnd"/>
      <w:r w:rsidRPr="68920FFE">
        <w:rPr>
          <w:rFonts w:ascii="Courier New" w:eastAsia="Courier New" w:hAnsi="Courier New" w:cs="Courier New"/>
          <w:color w:val="000000" w:themeColor="text1"/>
          <w:sz w:val="24"/>
          <w:szCs w:val="24"/>
        </w:rPr>
        <w:t xml:space="preserve"> </w:t>
      </w:r>
      <w:proofErr w:type="spellStart"/>
      <w:r w:rsidRPr="68920FFE">
        <w:rPr>
          <w:rFonts w:ascii="Courier New" w:eastAsia="Courier New" w:hAnsi="Courier New" w:cs="Courier New"/>
          <w:color w:val="000000" w:themeColor="text1"/>
          <w:sz w:val="24"/>
          <w:szCs w:val="24"/>
        </w:rPr>
        <w:t>OutQ</w:t>
      </w:r>
      <w:proofErr w:type="spellEnd"/>
      <w:r w:rsidRPr="68920FFE">
        <w:rPr>
          <w:rFonts w:ascii="Courier New" w:eastAsia="Courier New" w:hAnsi="Courier New" w:cs="Courier New"/>
          <w:color w:val="000000" w:themeColor="text1"/>
          <w:sz w:val="24"/>
          <w:szCs w:val="24"/>
        </w:rPr>
        <w:t xml:space="preserve"> Up/Down  State/</w:t>
      </w:r>
      <w:proofErr w:type="spellStart"/>
      <w:r w:rsidRPr="68920FFE">
        <w:rPr>
          <w:rFonts w:ascii="Courier New" w:eastAsia="Courier New" w:hAnsi="Courier New" w:cs="Courier New"/>
          <w:color w:val="000000" w:themeColor="text1"/>
          <w:sz w:val="24"/>
          <w:szCs w:val="24"/>
        </w:rPr>
        <w:t>PfxRcd</w:t>
      </w:r>
      <w:proofErr w:type="spellEnd"/>
    </w:p>
    <w:p w14:paraId="2E9EA09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10.0.2.6        4           12       9      11       11    0    0 00:04:05        4</w:t>
      </w:r>
    </w:p>
    <w:p w14:paraId="16836D2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192.168.3.1     4           11      10      10       11    0    0 00:03:45        5</w:t>
      </w:r>
    </w:p>
    <w:p w14:paraId="4AFEBEF7" w14:textId="77777777" w:rsidR="00133C28" w:rsidRDefault="00133C28" w:rsidP="00133C28">
      <w:pPr>
        <w:spacing w:line="240" w:lineRule="auto"/>
        <w:rPr>
          <w:rFonts w:ascii="Times New Roman" w:eastAsia="Times New Roman" w:hAnsi="Times New Roman" w:cs="Times New Roman"/>
          <w:color w:val="000000" w:themeColor="text1"/>
          <w:sz w:val="36"/>
          <w:szCs w:val="36"/>
        </w:rPr>
      </w:pPr>
      <w:r w:rsidRPr="409CFD52">
        <w:rPr>
          <w:rFonts w:ascii="Times New Roman" w:eastAsia="Times New Roman" w:hAnsi="Times New Roman" w:cs="Times New Roman"/>
          <w:b/>
          <w:bCs/>
          <w:color w:val="000000" w:themeColor="text1"/>
          <w:sz w:val="36"/>
          <w:szCs w:val="36"/>
          <w:u w:val="single"/>
        </w:rPr>
        <w:t>Router 6</w:t>
      </w:r>
    </w:p>
    <w:p w14:paraId="29F0EF1C"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b/>
          <w:bCs/>
          <w:color w:val="000000" w:themeColor="text1"/>
          <w:sz w:val="24"/>
          <w:szCs w:val="24"/>
          <w:u w:val="single"/>
        </w:rPr>
        <w:t>show run</w:t>
      </w:r>
    </w:p>
    <w:p w14:paraId="1B11D5C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R6#show run</w:t>
      </w:r>
    </w:p>
    <w:p w14:paraId="1643B7A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Building configuration...</w:t>
      </w:r>
    </w:p>
    <w:p w14:paraId="3EE9FCA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
    <w:p w14:paraId="318F65B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Current configuration : 4372 bytes</w:t>
      </w:r>
    </w:p>
    <w:p w14:paraId="653E1AC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1A95794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Last configuration change at 16:04:18 UTC Fri Jan 28</w:t>
      </w:r>
      <w:proofErr w:type="gramStart"/>
      <w:r w:rsidRPr="409CFD52">
        <w:rPr>
          <w:rFonts w:ascii="Courier New" w:eastAsia="Courier New" w:hAnsi="Courier New" w:cs="Courier New"/>
          <w:color w:val="000000" w:themeColor="text1"/>
          <w:sz w:val="24"/>
          <w:szCs w:val="24"/>
        </w:rPr>
        <w:t xml:space="preserve"> 2022</w:t>
      </w:r>
      <w:proofErr w:type="gramEnd"/>
    </w:p>
    <w:p w14:paraId="735AEC8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0231501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version 16.9</w:t>
      </w:r>
    </w:p>
    <w:p w14:paraId="38DB244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service timestamps debug datetime msec</w:t>
      </w:r>
    </w:p>
    <w:p w14:paraId="4A0AA28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service timestamps log datetime msec</w:t>
      </w:r>
    </w:p>
    <w:p w14:paraId="150A593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platform </w:t>
      </w:r>
      <w:proofErr w:type="spellStart"/>
      <w:r w:rsidRPr="409CFD52">
        <w:rPr>
          <w:rFonts w:ascii="Courier New" w:eastAsia="Courier New" w:hAnsi="Courier New" w:cs="Courier New"/>
          <w:color w:val="000000" w:themeColor="text1"/>
          <w:sz w:val="24"/>
          <w:szCs w:val="24"/>
        </w:rPr>
        <w:t>qfp</w:t>
      </w:r>
      <w:proofErr w:type="spellEnd"/>
      <w:r w:rsidRPr="409CFD52">
        <w:rPr>
          <w:rFonts w:ascii="Courier New" w:eastAsia="Courier New" w:hAnsi="Courier New" w:cs="Courier New"/>
          <w:color w:val="000000" w:themeColor="text1"/>
          <w:sz w:val="24"/>
          <w:szCs w:val="24"/>
        </w:rPr>
        <w:t xml:space="preserve"> utilization monitor load 80</w:t>
      </w:r>
    </w:p>
    <w:p w14:paraId="490D0E4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platform punt-keepalive disable-kernel-core</w:t>
      </w:r>
    </w:p>
    <w:p w14:paraId="14E8E92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platform console serial</w:t>
      </w:r>
    </w:p>
    <w:p w14:paraId="464605B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07570BD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hostname R6</w:t>
      </w:r>
    </w:p>
    <w:p w14:paraId="316CF07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w:t>
      </w:r>
    </w:p>
    <w:p w14:paraId="3B52177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boot-start-marker</w:t>
      </w:r>
    </w:p>
    <w:p w14:paraId="575C05D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boot-end-marker</w:t>
      </w:r>
    </w:p>
    <w:p w14:paraId="005873A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5C5A8FA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w:t>
      </w:r>
      <w:proofErr w:type="spellStart"/>
      <w:r w:rsidRPr="409CFD52">
        <w:rPr>
          <w:rFonts w:ascii="Courier New" w:eastAsia="Courier New" w:hAnsi="Courier New" w:cs="Courier New"/>
          <w:color w:val="000000" w:themeColor="text1"/>
          <w:sz w:val="24"/>
          <w:szCs w:val="24"/>
        </w:rPr>
        <w:t>aaa</w:t>
      </w:r>
      <w:proofErr w:type="spellEnd"/>
      <w:r w:rsidRPr="409CFD52">
        <w:rPr>
          <w:rFonts w:ascii="Courier New" w:eastAsia="Courier New" w:hAnsi="Courier New" w:cs="Courier New"/>
          <w:color w:val="000000" w:themeColor="text1"/>
          <w:sz w:val="24"/>
          <w:szCs w:val="24"/>
        </w:rPr>
        <w:t xml:space="preserve"> </w:t>
      </w:r>
      <w:proofErr w:type="gramStart"/>
      <w:r w:rsidRPr="409CFD52">
        <w:rPr>
          <w:rFonts w:ascii="Courier New" w:eastAsia="Courier New" w:hAnsi="Courier New" w:cs="Courier New"/>
          <w:color w:val="000000" w:themeColor="text1"/>
          <w:sz w:val="24"/>
          <w:szCs w:val="24"/>
        </w:rPr>
        <w:t>new-model</w:t>
      </w:r>
      <w:proofErr w:type="gramEnd"/>
    </w:p>
    <w:p w14:paraId="1945274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0CFF8B9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login on-success log</w:t>
      </w:r>
    </w:p>
    <w:p w14:paraId="429B8C7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46915F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subscriber templating</w:t>
      </w:r>
    </w:p>
    <w:p w14:paraId="2E7D537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18F6E94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ipv6 </w:t>
      </w:r>
      <w:proofErr w:type="gramStart"/>
      <w:r w:rsidRPr="409CFD52">
        <w:rPr>
          <w:rFonts w:ascii="Courier New" w:eastAsia="Courier New" w:hAnsi="Courier New" w:cs="Courier New"/>
          <w:color w:val="000000" w:themeColor="text1"/>
          <w:sz w:val="24"/>
          <w:szCs w:val="24"/>
        </w:rPr>
        <w:t>unicast-routing</w:t>
      </w:r>
      <w:proofErr w:type="gramEnd"/>
    </w:p>
    <w:p w14:paraId="5360DAE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multilink bundle-name authenticated</w:t>
      </w:r>
    </w:p>
    <w:p w14:paraId="45B9D48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051A793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crypto </w:t>
      </w:r>
      <w:proofErr w:type="spellStart"/>
      <w:r w:rsidRPr="409CFD52">
        <w:rPr>
          <w:rFonts w:ascii="Courier New" w:eastAsia="Courier New" w:hAnsi="Courier New" w:cs="Courier New"/>
          <w:color w:val="000000" w:themeColor="text1"/>
          <w:sz w:val="24"/>
          <w:szCs w:val="24"/>
        </w:rPr>
        <w:t>pki</w:t>
      </w:r>
      <w:proofErr w:type="spellEnd"/>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trustpoint</w:t>
      </w:r>
      <w:proofErr w:type="spellEnd"/>
      <w:r w:rsidRPr="409CFD52">
        <w:rPr>
          <w:rFonts w:ascii="Courier New" w:eastAsia="Courier New" w:hAnsi="Courier New" w:cs="Courier New"/>
          <w:color w:val="000000" w:themeColor="text1"/>
          <w:sz w:val="24"/>
          <w:szCs w:val="24"/>
        </w:rPr>
        <w:t xml:space="preserve"> TP-self-signed-1231818338</w:t>
      </w:r>
    </w:p>
    <w:p w14:paraId="63A8DB5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enrollment </w:t>
      </w:r>
      <w:proofErr w:type="spellStart"/>
      <w:r w:rsidRPr="409CFD52">
        <w:rPr>
          <w:rFonts w:ascii="Courier New" w:eastAsia="Courier New" w:hAnsi="Courier New" w:cs="Courier New"/>
          <w:color w:val="000000" w:themeColor="text1"/>
          <w:sz w:val="24"/>
          <w:szCs w:val="24"/>
        </w:rPr>
        <w:t>selfsigned</w:t>
      </w:r>
      <w:proofErr w:type="spellEnd"/>
    </w:p>
    <w:p w14:paraId="5FF47B5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subject-name </w:t>
      </w:r>
      <w:proofErr w:type="spellStart"/>
      <w:r w:rsidRPr="409CFD52">
        <w:rPr>
          <w:rFonts w:ascii="Courier New" w:eastAsia="Courier New" w:hAnsi="Courier New" w:cs="Courier New"/>
          <w:color w:val="000000" w:themeColor="text1"/>
          <w:sz w:val="24"/>
          <w:szCs w:val="24"/>
        </w:rPr>
        <w:t>cn</w:t>
      </w:r>
      <w:proofErr w:type="spellEnd"/>
      <w:r w:rsidRPr="409CFD52">
        <w:rPr>
          <w:rFonts w:ascii="Courier New" w:eastAsia="Courier New" w:hAnsi="Courier New" w:cs="Courier New"/>
          <w:color w:val="000000" w:themeColor="text1"/>
          <w:sz w:val="24"/>
          <w:szCs w:val="24"/>
        </w:rPr>
        <w:t>=IOS-Self-Signed-Certificate-1231818338</w:t>
      </w:r>
    </w:p>
    <w:p w14:paraId="412BA7E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revocation-check none</w:t>
      </w:r>
    </w:p>
    <w:p w14:paraId="42D5C5E0"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rsakeypair</w:t>
      </w:r>
      <w:proofErr w:type="spellEnd"/>
      <w:r w:rsidRPr="409CFD52">
        <w:rPr>
          <w:rFonts w:ascii="Courier New" w:eastAsia="Courier New" w:hAnsi="Courier New" w:cs="Courier New"/>
          <w:color w:val="000000" w:themeColor="text1"/>
          <w:sz w:val="24"/>
          <w:szCs w:val="24"/>
        </w:rPr>
        <w:t xml:space="preserve"> TP-self-signed-1231818338</w:t>
      </w:r>
    </w:p>
    <w:p w14:paraId="1E15049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275E8D2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crypto </w:t>
      </w:r>
      <w:proofErr w:type="spellStart"/>
      <w:r w:rsidRPr="409CFD52">
        <w:rPr>
          <w:rFonts w:ascii="Courier New" w:eastAsia="Courier New" w:hAnsi="Courier New" w:cs="Courier New"/>
          <w:color w:val="000000" w:themeColor="text1"/>
          <w:sz w:val="24"/>
          <w:szCs w:val="24"/>
        </w:rPr>
        <w:t>pki</w:t>
      </w:r>
      <w:proofErr w:type="spellEnd"/>
      <w:r w:rsidRPr="409CFD52">
        <w:rPr>
          <w:rFonts w:ascii="Courier New" w:eastAsia="Courier New" w:hAnsi="Courier New" w:cs="Courier New"/>
          <w:color w:val="000000" w:themeColor="text1"/>
          <w:sz w:val="24"/>
          <w:szCs w:val="24"/>
        </w:rPr>
        <w:t xml:space="preserve"> certificate chain TP-self-signed-1231818338</w:t>
      </w:r>
    </w:p>
    <w:p w14:paraId="715A82C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certificate self-signed 01</w:t>
      </w:r>
    </w:p>
    <w:p w14:paraId="3859376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30820330 30820218 A0030201 02020101 300D0609 2A864886 F70D0101 05050030</w:t>
      </w:r>
    </w:p>
    <w:p w14:paraId="51AE91E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31312F30 2D060355 04031326 494F532D 53656C66 2D536967 6E65642D 43657274</w:t>
      </w:r>
    </w:p>
    <w:p w14:paraId="31211D7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69666963 6174652D 31323331 38313833 3338301E 170D3231 31323032 31383237</w:t>
      </w:r>
    </w:p>
    <w:p w14:paraId="5E736AE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33395A17 0D333030 31303130 30303030 305A3031 312F302D 06035504 03132649</w:t>
      </w:r>
    </w:p>
    <w:p w14:paraId="0CD97E4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4F532D53 656C662D 5369676E 65642D43 65727469 66696361 74652D31 32333138</w:t>
      </w:r>
    </w:p>
    <w:p w14:paraId="0ECF546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31383333 38308201 22300D06 092A8648 86F70D01 01010500 0382010F 00308201</w:t>
      </w:r>
    </w:p>
    <w:p w14:paraId="42E498C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0A028201 0100B95B 8AB69695 F52F1439 D37CCEB7 7422F22C 4849F98F 09AC7785</w:t>
      </w:r>
    </w:p>
    <w:p w14:paraId="56C5E31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 xml:space="preserve">  05DD562C 4CECCCDD EC73A0FE C00D28AE 938B625D 267955D7 C69C2790 A476C210</w:t>
      </w:r>
    </w:p>
    <w:p w14:paraId="00A57FD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A9C23059 29FB6C1C 388B8588 8E6AE913 4493651C 750F64F0 A6AD8B5D 77978577</w:t>
      </w:r>
    </w:p>
    <w:p w14:paraId="6825FB1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9F5C4165 CACADD31 3EB20009 583DE085 D02D9B7B A2C47C69 A1B05AC3 7CC383FA</w:t>
      </w:r>
    </w:p>
    <w:p w14:paraId="141EDD6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4A7AB9A7 28E79C46 718F9331 2C730B0D 36300CEB 7E6E0BA4 1809B5A2 4D6794B8</w:t>
      </w:r>
    </w:p>
    <w:p w14:paraId="7F2180C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455149B6 FC04A8DF 245EB7E5 3D0D486B C38C5ED9 48B53DD3 75559FD7 EB486B41</w:t>
      </w:r>
    </w:p>
    <w:p w14:paraId="4355440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3C4FEAFD 69314353 D12F9CAF AEFCCB85 86984D5F 89EA34F1 FF765BF8 F5C0D106</w:t>
      </w:r>
    </w:p>
    <w:p w14:paraId="391EB6C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CBFCE2B6 49AB9B63 53AC6941 E4EF8DBE 4364E338 EDAADD9B 7AA9FA9A BB8D56FB</w:t>
      </w:r>
    </w:p>
    <w:p w14:paraId="6A55BC2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40D473E1 7AA90203 010001A3 53305130 0F060355 1D130101 FF040530 030101FF</w:t>
      </w:r>
    </w:p>
    <w:p w14:paraId="76207DF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301F0603 551D2304 18301680 14955751 E3AF2659 3E2624F7 6E4A3C58 D1194824</w:t>
      </w:r>
    </w:p>
    <w:p w14:paraId="578E078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74301D06 03551D0E 04160414 955751E3 AF26593E 2624F76E 4A3C58D1 19482474</w:t>
      </w:r>
    </w:p>
    <w:p w14:paraId="7EC2F3D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300D0609 2A864886 F70D0101 05050003 82010100 37474B1B 13CBDBE4 677F06C1</w:t>
      </w:r>
    </w:p>
    <w:p w14:paraId="18119BB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CCD263CC 2813584E F4C1BBA8 31B3FC8B 690131C5 6F27EED0 D6D279A0 F35098D2</w:t>
      </w:r>
    </w:p>
    <w:p w14:paraId="768F3A8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A72FB6EC 0B212839 1D629CEF FB470010 3FB04731 3D9CDC88 00E12A09 CE27F717</w:t>
      </w:r>
    </w:p>
    <w:p w14:paraId="6FC4593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78C8F671 37410F52 3D9FEE79 D6750657 A6038E6E 707484A2 687ECD7D 2A17D8DD</w:t>
      </w:r>
    </w:p>
    <w:p w14:paraId="5A9F00E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6D3AAFCC 07671A3D 97D71F5D 1A3A73F6 1AFA099F FD835ECB 9F8367E3 B2573769</w:t>
      </w:r>
    </w:p>
    <w:p w14:paraId="20F3404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DF20BAC7 EAA0E035 91C5F057 9F2D1DCA 6623C77B 7E96983C 03E808FF BA2B3ED4</w:t>
      </w:r>
    </w:p>
    <w:p w14:paraId="2EF5451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5AA6FB71 7294E0DF 8748D303 6C31687E 62BF87ED 56AAC961 B5D2D872 44C3FB8B</w:t>
      </w:r>
    </w:p>
    <w:p w14:paraId="1267B19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DA1A42D0 BECFB591 71C8060A 0E440B2C D05AAA3D 0F6F6B66 6314B942 87FF3D3A</w:t>
      </w:r>
    </w:p>
    <w:p w14:paraId="2F1580F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0048F7C2 BB1F54A0 B2028182 002A8C12 9C66776D</w:t>
      </w:r>
    </w:p>
    <w:p w14:paraId="6702698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quit</w:t>
      </w:r>
    </w:p>
    <w:p w14:paraId="6296AD3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w:t>
      </w:r>
    </w:p>
    <w:p w14:paraId="4980F78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license </w:t>
      </w:r>
      <w:proofErr w:type="spellStart"/>
      <w:r w:rsidRPr="409CFD52">
        <w:rPr>
          <w:rFonts w:ascii="Courier New" w:eastAsia="Courier New" w:hAnsi="Courier New" w:cs="Courier New"/>
          <w:color w:val="000000" w:themeColor="text1"/>
          <w:sz w:val="24"/>
          <w:szCs w:val="24"/>
        </w:rPr>
        <w:t>udi</w:t>
      </w:r>
      <w:proofErr w:type="spellEnd"/>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pid</w:t>
      </w:r>
      <w:proofErr w:type="spellEnd"/>
      <w:r w:rsidRPr="409CFD52">
        <w:rPr>
          <w:rFonts w:ascii="Courier New" w:eastAsia="Courier New" w:hAnsi="Courier New" w:cs="Courier New"/>
          <w:color w:val="000000" w:themeColor="text1"/>
          <w:sz w:val="24"/>
          <w:szCs w:val="24"/>
        </w:rPr>
        <w:t xml:space="preserve"> CSR1000V </w:t>
      </w:r>
      <w:proofErr w:type="spellStart"/>
      <w:r w:rsidRPr="409CFD52">
        <w:rPr>
          <w:rFonts w:ascii="Courier New" w:eastAsia="Courier New" w:hAnsi="Courier New" w:cs="Courier New"/>
          <w:color w:val="000000" w:themeColor="text1"/>
          <w:sz w:val="24"/>
          <w:szCs w:val="24"/>
        </w:rPr>
        <w:t>sn</w:t>
      </w:r>
      <w:proofErr w:type="spellEnd"/>
      <w:r w:rsidRPr="409CFD52">
        <w:rPr>
          <w:rFonts w:ascii="Courier New" w:eastAsia="Courier New" w:hAnsi="Courier New" w:cs="Courier New"/>
          <w:color w:val="000000" w:themeColor="text1"/>
          <w:sz w:val="24"/>
          <w:szCs w:val="24"/>
        </w:rPr>
        <w:t xml:space="preserve"> 98GB0MFTGTD</w:t>
      </w:r>
    </w:p>
    <w:p w14:paraId="73A4748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license smart </w:t>
      </w:r>
      <w:proofErr w:type="gramStart"/>
      <w:r w:rsidRPr="409CFD52">
        <w:rPr>
          <w:rFonts w:ascii="Courier New" w:eastAsia="Courier New" w:hAnsi="Courier New" w:cs="Courier New"/>
          <w:color w:val="000000" w:themeColor="text1"/>
          <w:sz w:val="24"/>
          <w:szCs w:val="24"/>
        </w:rPr>
        <w:t>enable</w:t>
      </w:r>
      <w:proofErr w:type="gramEnd"/>
    </w:p>
    <w:p w14:paraId="0717E06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diagnostic bootup level minimal</w:t>
      </w:r>
    </w:p>
    <w:p w14:paraId="3A0966A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15B4D3B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spanning-tree extend system-id</w:t>
      </w:r>
    </w:p>
    <w:p w14:paraId="552AD74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7921A7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redundancy</w:t>
      </w:r>
    </w:p>
    <w:p w14:paraId="6B0ED06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325DD29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Loopback0</w:t>
      </w:r>
    </w:p>
    <w:p w14:paraId="5464B64F"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 192.168.6.1 255.255.255.0</w:t>
      </w:r>
    </w:p>
    <w:p w14:paraId="36B2CB2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ipv6 address 100:6::1/64</w:t>
      </w:r>
    </w:p>
    <w:p w14:paraId="0428FBA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ipv6 </w:t>
      </w: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12</w:t>
      </w:r>
    </w:p>
    <w:p w14:paraId="3349FC2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385AFB2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GigabitEthernet1</w:t>
      </w:r>
    </w:p>
    <w:p w14:paraId="156297C3"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 10.0.0.6 255.255.255.252</w:t>
      </w:r>
    </w:p>
    <w:p w14:paraId="0264BFF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negotiation auto</w:t>
      </w:r>
    </w:p>
    <w:p w14:paraId="6E258CC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ipv6 address 10:6::1/64</w:t>
      </w:r>
    </w:p>
    <w:p w14:paraId="31964F3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ipv6 </w:t>
      </w: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12</w:t>
      </w:r>
    </w:p>
    <w:p w14:paraId="6E68CB5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mop enabled</w:t>
      </w:r>
    </w:p>
    <w:p w14:paraId="454CA4F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mop </w:t>
      </w:r>
      <w:proofErr w:type="spellStart"/>
      <w:r w:rsidRPr="409CFD52">
        <w:rPr>
          <w:rFonts w:ascii="Courier New" w:eastAsia="Courier New" w:hAnsi="Courier New" w:cs="Courier New"/>
          <w:color w:val="000000" w:themeColor="text1"/>
          <w:sz w:val="24"/>
          <w:szCs w:val="24"/>
        </w:rPr>
        <w:t>sysid</w:t>
      </w:r>
      <w:proofErr w:type="spellEnd"/>
    </w:p>
    <w:p w14:paraId="2861569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3943EE4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GigabitEthernet2</w:t>
      </w:r>
    </w:p>
    <w:p w14:paraId="7E1899DD"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 10.0.2.6 255.255.255.252</w:t>
      </w:r>
    </w:p>
    <w:p w14:paraId="10D3BA7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negotiation auto</w:t>
      </w:r>
    </w:p>
    <w:p w14:paraId="25A4E80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ipv6 address 10:5::2/64</w:t>
      </w:r>
    </w:p>
    <w:p w14:paraId="42673AD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mop enabled</w:t>
      </w:r>
    </w:p>
    <w:p w14:paraId="0D4987E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mop </w:t>
      </w:r>
      <w:proofErr w:type="spellStart"/>
      <w:r w:rsidRPr="409CFD52">
        <w:rPr>
          <w:rFonts w:ascii="Courier New" w:eastAsia="Courier New" w:hAnsi="Courier New" w:cs="Courier New"/>
          <w:color w:val="000000" w:themeColor="text1"/>
          <w:sz w:val="24"/>
          <w:szCs w:val="24"/>
        </w:rPr>
        <w:t>sysid</w:t>
      </w:r>
      <w:proofErr w:type="spellEnd"/>
    </w:p>
    <w:p w14:paraId="58EF601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72453A0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GigabitEthernet3</w:t>
      </w:r>
    </w:p>
    <w:p w14:paraId="64CFEDD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w:t>
      </w: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w:t>
      </w:r>
    </w:p>
    <w:p w14:paraId="17E34BA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shutdown</w:t>
      </w:r>
    </w:p>
    <w:p w14:paraId="05DA58F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negotiation auto</w:t>
      </w:r>
    </w:p>
    <w:p w14:paraId="24944CB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no mop enabled</w:t>
      </w:r>
    </w:p>
    <w:p w14:paraId="684F861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mop </w:t>
      </w:r>
      <w:proofErr w:type="spellStart"/>
      <w:r w:rsidRPr="409CFD52">
        <w:rPr>
          <w:rFonts w:ascii="Courier New" w:eastAsia="Courier New" w:hAnsi="Courier New" w:cs="Courier New"/>
          <w:color w:val="000000" w:themeColor="text1"/>
          <w:sz w:val="24"/>
          <w:szCs w:val="24"/>
        </w:rPr>
        <w:t>sysid</w:t>
      </w:r>
      <w:proofErr w:type="spellEnd"/>
    </w:p>
    <w:p w14:paraId="4DD7B4A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73A99D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GigabitEthernet4</w:t>
      </w:r>
    </w:p>
    <w:p w14:paraId="4E2D0D9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w:t>
      </w: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w:t>
      </w:r>
    </w:p>
    <w:p w14:paraId="316F726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shutdown</w:t>
      </w:r>
    </w:p>
    <w:p w14:paraId="1B84F91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negotiation auto</w:t>
      </w:r>
    </w:p>
    <w:p w14:paraId="5754C41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mop enabled</w:t>
      </w:r>
    </w:p>
    <w:p w14:paraId="69F487C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mop </w:t>
      </w:r>
      <w:proofErr w:type="spellStart"/>
      <w:r w:rsidRPr="409CFD52">
        <w:rPr>
          <w:rFonts w:ascii="Courier New" w:eastAsia="Courier New" w:hAnsi="Courier New" w:cs="Courier New"/>
          <w:color w:val="000000" w:themeColor="text1"/>
          <w:sz w:val="24"/>
          <w:szCs w:val="24"/>
        </w:rPr>
        <w:t>sysid</w:t>
      </w:r>
      <w:proofErr w:type="spellEnd"/>
    </w:p>
    <w:p w14:paraId="650A48D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569A497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router </w:t>
      </w: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2</w:t>
      </w:r>
    </w:p>
    <w:p w14:paraId="7801F5E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network 10.0.0.4 0.0.0.3</w:t>
      </w:r>
    </w:p>
    <w:p w14:paraId="7E43B9A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network 10.0.2.4 0.0.0.3</w:t>
      </w:r>
    </w:p>
    <w:p w14:paraId="0735CC3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network 192.168.6.0</w:t>
      </w:r>
    </w:p>
    <w:p w14:paraId="35E8AC7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redistribute </w:t>
      </w:r>
      <w:proofErr w:type="spellStart"/>
      <w:r w:rsidRPr="409CFD52">
        <w:rPr>
          <w:rFonts w:ascii="Courier New" w:eastAsia="Courier New" w:hAnsi="Courier New" w:cs="Courier New"/>
          <w:color w:val="000000" w:themeColor="text1"/>
          <w:sz w:val="24"/>
          <w:szCs w:val="24"/>
        </w:rPr>
        <w:t>bgp</w:t>
      </w:r>
      <w:proofErr w:type="spellEnd"/>
      <w:r w:rsidRPr="409CFD52">
        <w:rPr>
          <w:rFonts w:ascii="Courier New" w:eastAsia="Courier New" w:hAnsi="Courier New" w:cs="Courier New"/>
          <w:color w:val="000000" w:themeColor="text1"/>
          <w:sz w:val="24"/>
          <w:szCs w:val="24"/>
        </w:rPr>
        <w:t xml:space="preserve"> 12 metric 10000 100 255 240 65535</w:t>
      </w:r>
    </w:p>
    <w:p w14:paraId="3A2CC0B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1EB3AB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router </w:t>
      </w:r>
      <w:proofErr w:type="spellStart"/>
      <w:r w:rsidRPr="409CFD52">
        <w:rPr>
          <w:rFonts w:ascii="Courier New" w:eastAsia="Courier New" w:hAnsi="Courier New" w:cs="Courier New"/>
          <w:color w:val="000000" w:themeColor="text1"/>
          <w:sz w:val="24"/>
          <w:szCs w:val="24"/>
        </w:rPr>
        <w:t>bgp</w:t>
      </w:r>
      <w:proofErr w:type="spellEnd"/>
      <w:r w:rsidRPr="409CFD52">
        <w:rPr>
          <w:rFonts w:ascii="Courier New" w:eastAsia="Courier New" w:hAnsi="Courier New" w:cs="Courier New"/>
          <w:color w:val="000000" w:themeColor="text1"/>
          <w:sz w:val="24"/>
          <w:szCs w:val="24"/>
        </w:rPr>
        <w:t xml:space="preserve"> 12</w:t>
      </w:r>
    </w:p>
    <w:p w14:paraId="1838B529"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bgp</w:t>
      </w:r>
      <w:proofErr w:type="spellEnd"/>
      <w:r w:rsidRPr="409CFD52">
        <w:rPr>
          <w:rFonts w:ascii="Courier New" w:eastAsia="Courier New" w:hAnsi="Courier New" w:cs="Courier New"/>
          <w:color w:val="000000" w:themeColor="text1"/>
          <w:sz w:val="24"/>
          <w:szCs w:val="24"/>
        </w:rPr>
        <w:t xml:space="preserve"> log-neighbor-changes</w:t>
      </w:r>
    </w:p>
    <w:p w14:paraId="528A933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neighbor 10:5::1 remote-as 11</w:t>
      </w:r>
    </w:p>
    <w:p w14:paraId="293EEDC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neighbor 10.0.2.5 remote-as 11</w:t>
      </w:r>
    </w:p>
    <w:p w14:paraId="6E35306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098FC1D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address-family ipv4</w:t>
      </w:r>
    </w:p>
    <w:p w14:paraId="6B0BC22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redistribute </w:t>
      </w: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2</w:t>
      </w:r>
    </w:p>
    <w:p w14:paraId="3D24075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no neighbor 10:5::1 activate</w:t>
      </w:r>
    </w:p>
    <w:p w14:paraId="2A3B79C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neighbor 10.0.2.5 activate</w:t>
      </w:r>
    </w:p>
    <w:p w14:paraId="46BC0FA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exit-address-family</w:t>
      </w:r>
    </w:p>
    <w:p w14:paraId="37B1484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272E474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address-family ipv6</w:t>
      </w:r>
    </w:p>
    <w:p w14:paraId="35720C5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neighbor 10:5::1 activate</w:t>
      </w:r>
    </w:p>
    <w:p w14:paraId="73506EB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exit-address-family</w:t>
      </w:r>
    </w:p>
    <w:p w14:paraId="6FB4987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7E4A8876"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forward-protocol </w:t>
      </w:r>
      <w:proofErr w:type="spellStart"/>
      <w:r w:rsidRPr="409CFD52">
        <w:rPr>
          <w:rFonts w:ascii="Courier New" w:eastAsia="Courier New" w:hAnsi="Courier New" w:cs="Courier New"/>
          <w:color w:val="000000" w:themeColor="text1"/>
          <w:sz w:val="24"/>
          <w:szCs w:val="24"/>
        </w:rPr>
        <w:t>nd</w:t>
      </w:r>
      <w:proofErr w:type="spellEnd"/>
    </w:p>
    <w:p w14:paraId="0C6218B9"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http server</w:t>
      </w:r>
    </w:p>
    <w:p w14:paraId="2A5B1C71"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lastRenderedPageBreak/>
        <w:t>ip</w:t>
      </w:r>
      <w:proofErr w:type="spellEnd"/>
      <w:r w:rsidRPr="409CFD52">
        <w:rPr>
          <w:rFonts w:ascii="Courier New" w:eastAsia="Courier New" w:hAnsi="Courier New" w:cs="Courier New"/>
          <w:color w:val="000000" w:themeColor="text1"/>
          <w:sz w:val="24"/>
          <w:szCs w:val="24"/>
        </w:rPr>
        <w:t xml:space="preserve"> http authentication local</w:t>
      </w:r>
    </w:p>
    <w:p w14:paraId="045EED7A"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http </w:t>
      </w:r>
      <w:proofErr w:type="gramStart"/>
      <w:r w:rsidRPr="409CFD52">
        <w:rPr>
          <w:rFonts w:ascii="Courier New" w:eastAsia="Courier New" w:hAnsi="Courier New" w:cs="Courier New"/>
          <w:color w:val="000000" w:themeColor="text1"/>
          <w:sz w:val="24"/>
          <w:szCs w:val="24"/>
        </w:rPr>
        <w:t>secure-server</w:t>
      </w:r>
      <w:proofErr w:type="gramEnd"/>
    </w:p>
    <w:p w14:paraId="48C90D4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41034B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ipv6 router </w:t>
      </w: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12</w:t>
      </w:r>
    </w:p>
    <w:p w14:paraId="5CC31FFA"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router-id 6.6.6.6</w:t>
      </w:r>
    </w:p>
    <w:p w14:paraId="44AEAF4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redistribute </w:t>
      </w:r>
      <w:proofErr w:type="spellStart"/>
      <w:r w:rsidRPr="409CFD52">
        <w:rPr>
          <w:rFonts w:ascii="Courier New" w:eastAsia="Courier New" w:hAnsi="Courier New" w:cs="Courier New"/>
          <w:color w:val="000000" w:themeColor="text1"/>
          <w:sz w:val="24"/>
          <w:szCs w:val="24"/>
        </w:rPr>
        <w:t>bgp</w:t>
      </w:r>
      <w:proofErr w:type="spellEnd"/>
      <w:r w:rsidRPr="409CFD52">
        <w:rPr>
          <w:rFonts w:ascii="Courier New" w:eastAsia="Courier New" w:hAnsi="Courier New" w:cs="Courier New"/>
          <w:color w:val="000000" w:themeColor="text1"/>
          <w:sz w:val="24"/>
          <w:szCs w:val="24"/>
        </w:rPr>
        <w:t xml:space="preserve"> 12 metric 10000 100 254 254 65535</w:t>
      </w:r>
    </w:p>
    <w:p w14:paraId="7C883C5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117FE33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ipv6 router </w:t>
      </w: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2</w:t>
      </w:r>
    </w:p>
    <w:p w14:paraId="723CC0DE"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router-id 6.6.6.6</w:t>
      </w:r>
    </w:p>
    <w:p w14:paraId="1FC0099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redistribute </w:t>
      </w:r>
      <w:proofErr w:type="spellStart"/>
      <w:r w:rsidRPr="409CFD52">
        <w:rPr>
          <w:rFonts w:ascii="Courier New" w:eastAsia="Courier New" w:hAnsi="Courier New" w:cs="Courier New"/>
          <w:color w:val="000000" w:themeColor="text1"/>
          <w:sz w:val="24"/>
          <w:szCs w:val="24"/>
        </w:rPr>
        <w:t>bgp</w:t>
      </w:r>
      <w:proofErr w:type="spellEnd"/>
      <w:r w:rsidRPr="409CFD52">
        <w:rPr>
          <w:rFonts w:ascii="Courier New" w:eastAsia="Courier New" w:hAnsi="Courier New" w:cs="Courier New"/>
          <w:color w:val="000000" w:themeColor="text1"/>
          <w:sz w:val="24"/>
          <w:szCs w:val="24"/>
        </w:rPr>
        <w:t xml:space="preserve"> 12 metric 10000 100 254 254 65535</w:t>
      </w:r>
    </w:p>
    <w:p w14:paraId="253C08D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redistribute connected</w:t>
      </w:r>
    </w:p>
    <w:p w14:paraId="0B2D1CE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5CBA346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control-plane</w:t>
      </w:r>
    </w:p>
    <w:p w14:paraId="6E799B5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4A48B0A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line con 0</w:t>
      </w:r>
    </w:p>
    <w:p w14:paraId="61AE7127"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stopbits</w:t>
      </w:r>
      <w:proofErr w:type="spellEnd"/>
      <w:r w:rsidRPr="409CFD52">
        <w:rPr>
          <w:rFonts w:ascii="Courier New" w:eastAsia="Courier New" w:hAnsi="Courier New" w:cs="Courier New"/>
          <w:color w:val="000000" w:themeColor="text1"/>
          <w:sz w:val="24"/>
          <w:szCs w:val="24"/>
        </w:rPr>
        <w:t xml:space="preserve"> 1</w:t>
      </w:r>
    </w:p>
    <w:p w14:paraId="7C37C79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line </w:t>
      </w:r>
      <w:proofErr w:type="spellStart"/>
      <w:r w:rsidRPr="409CFD52">
        <w:rPr>
          <w:rFonts w:ascii="Courier New" w:eastAsia="Courier New" w:hAnsi="Courier New" w:cs="Courier New"/>
          <w:color w:val="000000" w:themeColor="text1"/>
          <w:sz w:val="24"/>
          <w:szCs w:val="24"/>
        </w:rPr>
        <w:t>vty</w:t>
      </w:r>
      <w:proofErr w:type="spellEnd"/>
      <w:r w:rsidRPr="409CFD52">
        <w:rPr>
          <w:rFonts w:ascii="Courier New" w:eastAsia="Courier New" w:hAnsi="Courier New" w:cs="Courier New"/>
          <w:color w:val="000000" w:themeColor="text1"/>
          <w:sz w:val="24"/>
          <w:szCs w:val="24"/>
        </w:rPr>
        <w:t xml:space="preserve"> 0 4</w:t>
      </w:r>
    </w:p>
    <w:p w14:paraId="02F2128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login</w:t>
      </w:r>
    </w:p>
    <w:p w14:paraId="1BBD90F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526E6DD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end</w:t>
      </w:r>
    </w:p>
    <w:p w14:paraId="71784DA8"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b/>
          <w:bCs/>
          <w:color w:val="000000" w:themeColor="text1"/>
          <w:sz w:val="24"/>
          <w:szCs w:val="24"/>
          <w:u w:val="single"/>
        </w:rPr>
        <w:t xml:space="preserve">show </w:t>
      </w:r>
      <w:proofErr w:type="spellStart"/>
      <w:r w:rsidRPr="409CFD52">
        <w:rPr>
          <w:rFonts w:ascii="Courier New" w:eastAsia="Courier New" w:hAnsi="Courier New" w:cs="Courier New"/>
          <w:b/>
          <w:bCs/>
          <w:color w:val="000000" w:themeColor="text1"/>
          <w:sz w:val="24"/>
          <w:szCs w:val="24"/>
          <w:u w:val="single"/>
        </w:rPr>
        <w:t>ip</w:t>
      </w:r>
      <w:proofErr w:type="spellEnd"/>
      <w:r w:rsidRPr="409CFD52">
        <w:rPr>
          <w:rFonts w:ascii="Courier New" w:eastAsia="Courier New" w:hAnsi="Courier New" w:cs="Courier New"/>
          <w:b/>
          <w:bCs/>
          <w:color w:val="000000" w:themeColor="text1"/>
          <w:sz w:val="24"/>
          <w:szCs w:val="24"/>
          <w:u w:val="single"/>
        </w:rPr>
        <w:t>/ipv6 route</w:t>
      </w:r>
    </w:p>
    <w:p w14:paraId="2F48189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R6#show </w:t>
      </w: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route</w:t>
      </w:r>
    </w:p>
    <w:p w14:paraId="7BE4751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Codes: L - local, C - connected, S - static, R - RIP, M - mobile, B - BGP</w:t>
      </w:r>
    </w:p>
    <w:p w14:paraId="066C75C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D - EIGRP, EX - EIGRP external, O - OSPF, IA - OSPF inter area</w:t>
      </w:r>
    </w:p>
    <w:p w14:paraId="09EE3FC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N1 - OSPF NSSA external type 1, N2 - OSPF NSSA external type 2</w:t>
      </w:r>
    </w:p>
    <w:p w14:paraId="1410DCB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E1 - OSPF external type 1, E2 - OSPF external type 2</w:t>
      </w:r>
    </w:p>
    <w:p w14:paraId="65F0B0F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i</w:t>
      </w:r>
      <w:proofErr w:type="spellEnd"/>
      <w:r w:rsidRPr="409CFD52">
        <w:rPr>
          <w:rFonts w:ascii="Courier New" w:eastAsia="Courier New" w:hAnsi="Courier New" w:cs="Courier New"/>
          <w:color w:val="000000" w:themeColor="text1"/>
          <w:sz w:val="24"/>
          <w:szCs w:val="24"/>
        </w:rPr>
        <w:t xml:space="preserve"> - IS-IS, </w:t>
      </w:r>
      <w:proofErr w:type="spellStart"/>
      <w:r w:rsidRPr="409CFD52">
        <w:rPr>
          <w:rFonts w:ascii="Courier New" w:eastAsia="Courier New" w:hAnsi="Courier New" w:cs="Courier New"/>
          <w:color w:val="000000" w:themeColor="text1"/>
          <w:sz w:val="24"/>
          <w:szCs w:val="24"/>
        </w:rPr>
        <w:t>su</w:t>
      </w:r>
      <w:proofErr w:type="spellEnd"/>
      <w:r w:rsidRPr="409CFD52">
        <w:rPr>
          <w:rFonts w:ascii="Courier New" w:eastAsia="Courier New" w:hAnsi="Courier New" w:cs="Courier New"/>
          <w:color w:val="000000" w:themeColor="text1"/>
          <w:sz w:val="24"/>
          <w:szCs w:val="24"/>
        </w:rPr>
        <w:t xml:space="preserve"> - IS-IS summary, L1 - IS-IS level-1, L2 - IS-IS level-2</w:t>
      </w:r>
    </w:p>
    <w:p w14:paraId="5DC12AE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ia</w:t>
      </w:r>
      <w:proofErr w:type="spellEnd"/>
      <w:r w:rsidRPr="409CFD52">
        <w:rPr>
          <w:rFonts w:ascii="Courier New" w:eastAsia="Courier New" w:hAnsi="Courier New" w:cs="Courier New"/>
          <w:color w:val="000000" w:themeColor="text1"/>
          <w:sz w:val="24"/>
          <w:szCs w:val="24"/>
        </w:rPr>
        <w:t xml:space="preserve"> - IS-IS inter area, * - candidate default, U - per-user static route</w:t>
      </w:r>
    </w:p>
    <w:p w14:paraId="5697A47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o - ODR, P - periodic downloaded static route, H - NHRP, l - LISP</w:t>
      </w:r>
    </w:p>
    <w:p w14:paraId="128DBDE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 xml:space="preserve">       a - application route</w:t>
      </w:r>
    </w:p>
    <w:p w14:paraId="62BA273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 - replicated route, % - next hop override, p - overrides from </w:t>
      </w:r>
      <w:proofErr w:type="spellStart"/>
      <w:r w:rsidRPr="409CFD52">
        <w:rPr>
          <w:rFonts w:ascii="Courier New" w:eastAsia="Courier New" w:hAnsi="Courier New" w:cs="Courier New"/>
          <w:color w:val="000000" w:themeColor="text1"/>
          <w:sz w:val="24"/>
          <w:szCs w:val="24"/>
        </w:rPr>
        <w:t>PfR</w:t>
      </w:r>
      <w:proofErr w:type="spellEnd"/>
    </w:p>
    <w:p w14:paraId="1A8072C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
    <w:p w14:paraId="4CC1174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Gateway of last resort is not set</w:t>
      </w:r>
    </w:p>
    <w:p w14:paraId="26A72C2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
    <w:p w14:paraId="7656A05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10.0.0.0/8 is variably </w:t>
      </w:r>
      <w:proofErr w:type="spellStart"/>
      <w:r w:rsidRPr="409CFD52">
        <w:rPr>
          <w:rFonts w:ascii="Courier New" w:eastAsia="Courier New" w:hAnsi="Courier New" w:cs="Courier New"/>
          <w:color w:val="000000" w:themeColor="text1"/>
          <w:sz w:val="24"/>
          <w:szCs w:val="24"/>
        </w:rPr>
        <w:t>subnetted</w:t>
      </w:r>
      <w:proofErr w:type="spellEnd"/>
      <w:r w:rsidRPr="409CFD52">
        <w:rPr>
          <w:rFonts w:ascii="Courier New" w:eastAsia="Courier New" w:hAnsi="Courier New" w:cs="Courier New"/>
          <w:color w:val="000000" w:themeColor="text1"/>
          <w:sz w:val="24"/>
          <w:szCs w:val="24"/>
        </w:rPr>
        <w:t>, 6 subnets, 2 masks</w:t>
      </w:r>
    </w:p>
    <w:p w14:paraId="7451722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10.0.0.0/30 [20/0] via 10.0.2.5, 00:53:10</w:t>
      </w:r>
    </w:p>
    <w:p w14:paraId="739558D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10.0.0.4/30 is directly connected, GigabitEthernet1</w:t>
      </w:r>
    </w:p>
    <w:p w14:paraId="437E617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10.0.0.6/32 is directly connected, GigabitEthernet1</w:t>
      </w:r>
    </w:p>
    <w:p w14:paraId="626DC39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10.0.2.0/30 [20/0] via 10.0.2.5, 00:53:10</w:t>
      </w:r>
    </w:p>
    <w:p w14:paraId="27F6060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10.0.2.4/30 is directly connected, GigabitEthernet2</w:t>
      </w:r>
    </w:p>
    <w:p w14:paraId="2452D40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10.0.2.6/32 is directly connected, GigabitEthernet2</w:t>
      </w:r>
    </w:p>
    <w:p w14:paraId="189DBA7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192.168.1.0/24 [20/0] via 10.0.2.5, 00:53:10</w:t>
      </w:r>
    </w:p>
    <w:p w14:paraId="7606FC2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192.168.2.0/24 [20/0] via 10.0.2.5, 00:53:10</w:t>
      </w:r>
    </w:p>
    <w:p w14:paraId="0503983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192.168.3.0/24 [20/0] via 10.0.2.5, 00:53:10</w:t>
      </w:r>
    </w:p>
    <w:p w14:paraId="75F262B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192.168.5.0/24 [20/0] via 10.0.2.5, 00:53:41</w:t>
      </w:r>
    </w:p>
    <w:p w14:paraId="6EC3162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192.168.6.0/24 is variably </w:t>
      </w:r>
      <w:proofErr w:type="spellStart"/>
      <w:r w:rsidRPr="409CFD52">
        <w:rPr>
          <w:rFonts w:ascii="Courier New" w:eastAsia="Courier New" w:hAnsi="Courier New" w:cs="Courier New"/>
          <w:color w:val="000000" w:themeColor="text1"/>
          <w:sz w:val="24"/>
          <w:szCs w:val="24"/>
        </w:rPr>
        <w:t>subnetted</w:t>
      </w:r>
      <w:proofErr w:type="spellEnd"/>
      <w:r w:rsidRPr="409CFD52">
        <w:rPr>
          <w:rFonts w:ascii="Courier New" w:eastAsia="Courier New" w:hAnsi="Courier New" w:cs="Courier New"/>
          <w:color w:val="000000" w:themeColor="text1"/>
          <w:sz w:val="24"/>
          <w:szCs w:val="24"/>
        </w:rPr>
        <w:t>, 2 subnets, 2 masks</w:t>
      </w:r>
    </w:p>
    <w:p w14:paraId="4D3584D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192.168.6.0/24 is directly connected, Loopback0</w:t>
      </w:r>
    </w:p>
    <w:p w14:paraId="193658F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192.168.6.1/32 is directly connected, Loopback0</w:t>
      </w:r>
    </w:p>
    <w:p w14:paraId="54FFD74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D     192.168.7.0/24 [90/130816] via 10.0.0.5, 00:54:58, GigabitEthernet1</w:t>
      </w:r>
    </w:p>
    <w:p w14:paraId="75F330B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R6#show ipv6 route</w:t>
      </w:r>
    </w:p>
    <w:p w14:paraId="0DA189F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IPv6 Routing Table - default - 13 entries</w:t>
      </w:r>
    </w:p>
    <w:p w14:paraId="0937AC1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Codes: C - Connected, L - Local, S - Static, U - Per-user Static route</w:t>
      </w:r>
    </w:p>
    <w:p w14:paraId="37D2C26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B - BGP, R - RIP, H - NHRP, I1 - ISIS L1</w:t>
      </w:r>
    </w:p>
    <w:p w14:paraId="2B77E80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I2 - ISIS L2, IA - ISIS interarea, IS - ISIS summary, D - EIGRP</w:t>
      </w:r>
    </w:p>
    <w:p w14:paraId="320CC70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EX - EIGRP external, ND - ND Default, </w:t>
      </w:r>
      <w:proofErr w:type="spellStart"/>
      <w:r w:rsidRPr="409CFD52">
        <w:rPr>
          <w:rFonts w:ascii="Courier New" w:eastAsia="Courier New" w:hAnsi="Courier New" w:cs="Courier New"/>
          <w:color w:val="000000" w:themeColor="text1"/>
          <w:sz w:val="24"/>
          <w:szCs w:val="24"/>
        </w:rPr>
        <w:t>NDp</w:t>
      </w:r>
      <w:proofErr w:type="spellEnd"/>
      <w:r w:rsidRPr="409CFD52">
        <w:rPr>
          <w:rFonts w:ascii="Courier New" w:eastAsia="Courier New" w:hAnsi="Courier New" w:cs="Courier New"/>
          <w:color w:val="000000" w:themeColor="text1"/>
          <w:sz w:val="24"/>
          <w:szCs w:val="24"/>
        </w:rPr>
        <w:t xml:space="preserve"> - ND Prefix, DCE - Destination</w:t>
      </w:r>
    </w:p>
    <w:p w14:paraId="2F3D499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 xml:space="preserve">       </w:t>
      </w:r>
      <w:proofErr w:type="spellStart"/>
      <w:r w:rsidRPr="409CFD52">
        <w:rPr>
          <w:rFonts w:ascii="Courier New" w:eastAsia="Courier New" w:hAnsi="Courier New" w:cs="Courier New"/>
          <w:color w:val="000000" w:themeColor="text1"/>
          <w:sz w:val="24"/>
          <w:szCs w:val="24"/>
        </w:rPr>
        <w:t>NDr</w:t>
      </w:r>
      <w:proofErr w:type="spellEnd"/>
      <w:r w:rsidRPr="409CFD52">
        <w:rPr>
          <w:rFonts w:ascii="Courier New" w:eastAsia="Courier New" w:hAnsi="Courier New" w:cs="Courier New"/>
          <w:color w:val="000000" w:themeColor="text1"/>
          <w:sz w:val="24"/>
          <w:szCs w:val="24"/>
        </w:rPr>
        <w:t xml:space="preserve"> - Redirect, RL - RPL, O - OSPF Intra, OI - OSPF Inter</w:t>
      </w:r>
    </w:p>
    <w:p w14:paraId="5D3DEA9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OE1 - OSPF </w:t>
      </w:r>
      <w:proofErr w:type="spellStart"/>
      <w:r w:rsidRPr="409CFD52">
        <w:rPr>
          <w:rFonts w:ascii="Courier New" w:eastAsia="Courier New" w:hAnsi="Courier New" w:cs="Courier New"/>
          <w:color w:val="000000" w:themeColor="text1"/>
          <w:sz w:val="24"/>
          <w:szCs w:val="24"/>
        </w:rPr>
        <w:t>ext</w:t>
      </w:r>
      <w:proofErr w:type="spellEnd"/>
      <w:r w:rsidRPr="409CFD52">
        <w:rPr>
          <w:rFonts w:ascii="Courier New" w:eastAsia="Courier New" w:hAnsi="Courier New" w:cs="Courier New"/>
          <w:color w:val="000000" w:themeColor="text1"/>
          <w:sz w:val="24"/>
          <w:szCs w:val="24"/>
        </w:rPr>
        <w:t xml:space="preserve"> 1, OE2 - OSPF </w:t>
      </w:r>
      <w:proofErr w:type="spellStart"/>
      <w:r w:rsidRPr="409CFD52">
        <w:rPr>
          <w:rFonts w:ascii="Courier New" w:eastAsia="Courier New" w:hAnsi="Courier New" w:cs="Courier New"/>
          <w:color w:val="000000" w:themeColor="text1"/>
          <w:sz w:val="24"/>
          <w:szCs w:val="24"/>
        </w:rPr>
        <w:t>ext</w:t>
      </w:r>
      <w:proofErr w:type="spellEnd"/>
      <w:r w:rsidRPr="409CFD52">
        <w:rPr>
          <w:rFonts w:ascii="Courier New" w:eastAsia="Courier New" w:hAnsi="Courier New" w:cs="Courier New"/>
          <w:color w:val="000000" w:themeColor="text1"/>
          <w:sz w:val="24"/>
          <w:szCs w:val="24"/>
        </w:rPr>
        <w:t xml:space="preserve"> 2, ON1 - OSPF NSSA </w:t>
      </w:r>
      <w:proofErr w:type="spellStart"/>
      <w:r w:rsidRPr="409CFD52">
        <w:rPr>
          <w:rFonts w:ascii="Courier New" w:eastAsia="Courier New" w:hAnsi="Courier New" w:cs="Courier New"/>
          <w:color w:val="000000" w:themeColor="text1"/>
          <w:sz w:val="24"/>
          <w:szCs w:val="24"/>
        </w:rPr>
        <w:t>ext</w:t>
      </w:r>
      <w:proofErr w:type="spellEnd"/>
      <w:r w:rsidRPr="409CFD52">
        <w:rPr>
          <w:rFonts w:ascii="Courier New" w:eastAsia="Courier New" w:hAnsi="Courier New" w:cs="Courier New"/>
          <w:color w:val="000000" w:themeColor="text1"/>
          <w:sz w:val="24"/>
          <w:szCs w:val="24"/>
        </w:rPr>
        <w:t xml:space="preserve"> 1</w:t>
      </w:r>
    </w:p>
    <w:p w14:paraId="2B5DABE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ON2 - OSPF NSSA </w:t>
      </w:r>
      <w:proofErr w:type="spellStart"/>
      <w:r w:rsidRPr="409CFD52">
        <w:rPr>
          <w:rFonts w:ascii="Courier New" w:eastAsia="Courier New" w:hAnsi="Courier New" w:cs="Courier New"/>
          <w:color w:val="000000" w:themeColor="text1"/>
          <w:sz w:val="24"/>
          <w:szCs w:val="24"/>
        </w:rPr>
        <w:t>ext</w:t>
      </w:r>
      <w:proofErr w:type="spellEnd"/>
      <w:r w:rsidRPr="409CFD52">
        <w:rPr>
          <w:rFonts w:ascii="Courier New" w:eastAsia="Courier New" w:hAnsi="Courier New" w:cs="Courier New"/>
          <w:color w:val="000000" w:themeColor="text1"/>
          <w:sz w:val="24"/>
          <w:szCs w:val="24"/>
        </w:rPr>
        <w:t xml:space="preserve"> 2, la - LISP alt, </w:t>
      </w:r>
      <w:proofErr w:type="spellStart"/>
      <w:r w:rsidRPr="409CFD52">
        <w:rPr>
          <w:rFonts w:ascii="Courier New" w:eastAsia="Courier New" w:hAnsi="Courier New" w:cs="Courier New"/>
          <w:color w:val="000000" w:themeColor="text1"/>
          <w:sz w:val="24"/>
          <w:szCs w:val="24"/>
        </w:rPr>
        <w:t>lr</w:t>
      </w:r>
      <w:proofErr w:type="spellEnd"/>
      <w:r w:rsidRPr="409CFD52">
        <w:rPr>
          <w:rFonts w:ascii="Courier New" w:eastAsia="Courier New" w:hAnsi="Courier New" w:cs="Courier New"/>
          <w:color w:val="000000" w:themeColor="text1"/>
          <w:sz w:val="24"/>
          <w:szCs w:val="24"/>
        </w:rPr>
        <w:t xml:space="preserve"> - LISP site-registrations</w:t>
      </w:r>
    </w:p>
    <w:p w14:paraId="439878D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ld</w:t>
      </w:r>
      <w:proofErr w:type="spellEnd"/>
      <w:r w:rsidRPr="409CFD52">
        <w:rPr>
          <w:rFonts w:ascii="Courier New" w:eastAsia="Courier New" w:hAnsi="Courier New" w:cs="Courier New"/>
          <w:color w:val="000000" w:themeColor="text1"/>
          <w:sz w:val="24"/>
          <w:szCs w:val="24"/>
        </w:rPr>
        <w:t xml:space="preserve"> - LISP </w:t>
      </w:r>
      <w:proofErr w:type="spellStart"/>
      <w:r w:rsidRPr="409CFD52">
        <w:rPr>
          <w:rFonts w:ascii="Courier New" w:eastAsia="Courier New" w:hAnsi="Courier New" w:cs="Courier New"/>
          <w:color w:val="000000" w:themeColor="text1"/>
          <w:sz w:val="24"/>
          <w:szCs w:val="24"/>
        </w:rPr>
        <w:t>dyn-eid</w:t>
      </w:r>
      <w:proofErr w:type="spellEnd"/>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lA</w:t>
      </w:r>
      <w:proofErr w:type="spellEnd"/>
      <w:r w:rsidRPr="409CFD52">
        <w:rPr>
          <w:rFonts w:ascii="Courier New" w:eastAsia="Courier New" w:hAnsi="Courier New" w:cs="Courier New"/>
          <w:color w:val="000000" w:themeColor="text1"/>
          <w:sz w:val="24"/>
          <w:szCs w:val="24"/>
        </w:rPr>
        <w:t xml:space="preserve"> - LISP away, le - LISP extranet-policy</w:t>
      </w:r>
    </w:p>
    <w:p w14:paraId="4B6175C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a - Application</w:t>
      </w:r>
    </w:p>
    <w:p w14:paraId="74EF1AD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10:1::/64 [20/0]</w:t>
      </w:r>
    </w:p>
    <w:p w14:paraId="13E4BC7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E1D:10FF:FE5D:1, GigabitEthernet2</w:t>
      </w:r>
    </w:p>
    <w:p w14:paraId="491FC4E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10:2::/64 [20/0]</w:t>
      </w:r>
    </w:p>
    <w:p w14:paraId="62D296C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E1D:10FF:FE5D:1, GigabitEthernet2</w:t>
      </w:r>
    </w:p>
    <w:p w14:paraId="43F04D7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10:5::/64 [0/0]</w:t>
      </w:r>
    </w:p>
    <w:p w14:paraId="74D8353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GigabitEthernet2, directly connected</w:t>
      </w:r>
    </w:p>
    <w:p w14:paraId="257DF27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10:5::2/128 [0/0]</w:t>
      </w:r>
    </w:p>
    <w:p w14:paraId="6BCBB2B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GigabitEthernet2, receive</w:t>
      </w:r>
    </w:p>
    <w:p w14:paraId="00932CF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10:6::/64 [0/0]</w:t>
      </w:r>
    </w:p>
    <w:p w14:paraId="29317C9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GigabitEthernet1, directly connected</w:t>
      </w:r>
    </w:p>
    <w:p w14:paraId="6A866E4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10:6::1/128 [0/0]</w:t>
      </w:r>
    </w:p>
    <w:p w14:paraId="4242481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GigabitEthernet1, receive</w:t>
      </w:r>
    </w:p>
    <w:p w14:paraId="03D480D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100:1::/64 [20/0]</w:t>
      </w:r>
    </w:p>
    <w:p w14:paraId="0A603DF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E1D:10FF:FE5D:1, GigabitEthernet2</w:t>
      </w:r>
    </w:p>
    <w:p w14:paraId="293699A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100:2::/64 [20/0]</w:t>
      </w:r>
    </w:p>
    <w:p w14:paraId="2EB182D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E1D:10FF:FE5D:1, GigabitEthernet2</w:t>
      </w:r>
    </w:p>
    <w:p w14:paraId="6AF576E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   100:3::/64 [20/0]</w:t>
      </w:r>
    </w:p>
    <w:p w14:paraId="65DE6A7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E1D:10FF:FE5D:1, GigabitEthernet2</w:t>
      </w:r>
    </w:p>
    <w:p w14:paraId="20A7DB4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100:6::/64 [0/0]</w:t>
      </w:r>
    </w:p>
    <w:p w14:paraId="62952B6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Loopback0, directly connected</w:t>
      </w:r>
    </w:p>
    <w:p w14:paraId="0FAE259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100:6::1/128 [0/0]</w:t>
      </w:r>
    </w:p>
    <w:p w14:paraId="26E50DA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Loopback0, receive</w:t>
      </w:r>
    </w:p>
    <w:p w14:paraId="3C4902C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D   100:7::/64 [90/130816]</w:t>
      </w:r>
    </w:p>
    <w:p w14:paraId="57FB661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EAB:E1FF:FE01:0, GigabitEthernet1</w:t>
      </w:r>
    </w:p>
    <w:p w14:paraId="6288D1E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FF00::/8 [0/0]</w:t>
      </w:r>
    </w:p>
    <w:p w14:paraId="35EA732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 xml:space="preserve">     via Null0, receive</w:t>
      </w:r>
    </w:p>
    <w:p w14:paraId="7E514568" w14:textId="77777777" w:rsidR="00133C28" w:rsidRDefault="00133C28" w:rsidP="00133C28">
      <w:pPr>
        <w:spacing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b/>
          <w:bCs/>
          <w:color w:val="000000" w:themeColor="text1"/>
          <w:sz w:val="24"/>
          <w:szCs w:val="24"/>
          <w:u w:val="single"/>
        </w:rPr>
        <w:t xml:space="preserve">show </w:t>
      </w:r>
      <w:proofErr w:type="spellStart"/>
      <w:r w:rsidRPr="68920FFE">
        <w:rPr>
          <w:rFonts w:ascii="Courier New" w:eastAsia="Courier New" w:hAnsi="Courier New" w:cs="Courier New"/>
          <w:b/>
          <w:bCs/>
          <w:color w:val="000000" w:themeColor="text1"/>
          <w:sz w:val="24"/>
          <w:szCs w:val="24"/>
          <w:u w:val="single"/>
        </w:rPr>
        <w:t>ip</w:t>
      </w:r>
      <w:proofErr w:type="spellEnd"/>
      <w:r w:rsidRPr="68920FFE">
        <w:rPr>
          <w:rFonts w:ascii="Courier New" w:eastAsia="Courier New" w:hAnsi="Courier New" w:cs="Courier New"/>
          <w:b/>
          <w:bCs/>
          <w:color w:val="000000" w:themeColor="text1"/>
          <w:sz w:val="24"/>
          <w:szCs w:val="24"/>
          <w:u w:val="single"/>
        </w:rPr>
        <w:t>/ipv6 protocols</w:t>
      </w:r>
    </w:p>
    <w:p w14:paraId="0EE0B29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R6#show </w:t>
      </w:r>
      <w:proofErr w:type="spellStart"/>
      <w:r w:rsidRPr="68920FFE">
        <w:rPr>
          <w:rFonts w:ascii="Courier New" w:eastAsia="Courier New" w:hAnsi="Courier New" w:cs="Courier New"/>
          <w:color w:val="000000" w:themeColor="text1"/>
          <w:sz w:val="24"/>
          <w:szCs w:val="24"/>
        </w:rPr>
        <w:t>ip</w:t>
      </w:r>
      <w:proofErr w:type="spellEnd"/>
      <w:r w:rsidRPr="68920FFE">
        <w:rPr>
          <w:rFonts w:ascii="Courier New" w:eastAsia="Courier New" w:hAnsi="Courier New" w:cs="Courier New"/>
          <w:color w:val="000000" w:themeColor="text1"/>
          <w:sz w:val="24"/>
          <w:szCs w:val="24"/>
        </w:rPr>
        <w:t xml:space="preserve"> protocols</w:t>
      </w:r>
    </w:p>
    <w:p w14:paraId="5D306F5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IP Routing is NSF aware ***</w:t>
      </w:r>
    </w:p>
    <w:p w14:paraId="262B918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w:t>
      </w:r>
    </w:p>
    <w:p w14:paraId="707AC1B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Routing Protocol is "application"</w:t>
      </w:r>
    </w:p>
    <w:p w14:paraId="30670D0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Sending updates every 0 seconds</w:t>
      </w:r>
    </w:p>
    <w:p w14:paraId="7C6BCD8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Invalid after 0 seconds, hold down 0, flushed after 0</w:t>
      </w:r>
    </w:p>
    <w:p w14:paraId="4EB8F49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Outgoing update filter list for all interfaces is not set</w:t>
      </w:r>
    </w:p>
    <w:p w14:paraId="288CD79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Incoming update filter list for all interfaces is not set</w:t>
      </w:r>
    </w:p>
    <w:p w14:paraId="3E38A52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Maximum path: 32</w:t>
      </w:r>
    </w:p>
    <w:p w14:paraId="1E24EAC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Routing for Networks:</w:t>
      </w:r>
    </w:p>
    <w:p w14:paraId="0950198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Routing Information Sources:</w:t>
      </w:r>
    </w:p>
    <w:p w14:paraId="60EF46B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Gateway         Distance      Last Update</w:t>
      </w:r>
    </w:p>
    <w:p w14:paraId="56781CE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Distance: (default is 4)</w:t>
      </w:r>
    </w:p>
    <w:p w14:paraId="58F924D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w:t>
      </w:r>
    </w:p>
    <w:p w14:paraId="6906B63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Routing Protocol is "</w:t>
      </w:r>
      <w:proofErr w:type="spellStart"/>
      <w:r w:rsidRPr="68920FFE">
        <w:rPr>
          <w:rFonts w:ascii="Courier New" w:eastAsia="Courier New" w:hAnsi="Courier New" w:cs="Courier New"/>
          <w:color w:val="000000" w:themeColor="text1"/>
          <w:sz w:val="24"/>
          <w:szCs w:val="24"/>
        </w:rPr>
        <w:t>eigrp</w:t>
      </w:r>
      <w:proofErr w:type="spellEnd"/>
      <w:r w:rsidRPr="68920FFE">
        <w:rPr>
          <w:rFonts w:ascii="Courier New" w:eastAsia="Courier New" w:hAnsi="Courier New" w:cs="Courier New"/>
          <w:color w:val="000000" w:themeColor="text1"/>
          <w:sz w:val="24"/>
          <w:szCs w:val="24"/>
        </w:rPr>
        <w:t xml:space="preserve"> 2"</w:t>
      </w:r>
    </w:p>
    <w:p w14:paraId="4189A76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Outgoing update filter list for all interfaces is not set</w:t>
      </w:r>
    </w:p>
    <w:p w14:paraId="58E846E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Incoming update filter list for all interfaces is not set</w:t>
      </w:r>
    </w:p>
    <w:p w14:paraId="61F4EB0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Default networks flagged in outgoing updates</w:t>
      </w:r>
    </w:p>
    <w:p w14:paraId="0BE84C1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Default networks accepted from incoming updates</w:t>
      </w:r>
    </w:p>
    <w:p w14:paraId="69BC208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Redistributing: </w:t>
      </w:r>
      <w:proofErr w:type="spellStart"/>
      <w:r w:rsidRPr="68920FFE">
        <w:rPr>
          <w:rFonts w:ascii="Courier New" w:eastAsia="Courier New" w:hAnsi="Courier New" w:cs="Courier New"/>
          <w:color w:val="000000" w:themeColor="text1"/>
          <w:sz w:val="24"/>
          <w:szCs w:val="24"/>
        </w:rPr>
        <w:t>bgp</w:t>
      </w:r>
      <w:proofErr w:type="spellEnd"/>
      <w:r w:rsidRPr="68920FFE">
        <w:rPr>
          <w:rFonts w:ascii="Courier New" w:eastAsia="Courier New" w:hAnsi="Courier New" w:cs="Courier New"/>
          <w:color w:val="000000" w:themeColor="text1"/>
          <w:sz w:val="24"/>
          <w:szCs w:val="24"/>
        </w:rPr>
        <w:t xml:space="preserve"> 12</w:t>
      </w:r>
    </w:p>
    <w:p w14:paraId="7139369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EIGRP-IPv4 Protocol for AS(2)</w:t>
      </w:r>
    </w:p>
    <w:p w14:paraId="3AEFD3E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Metric weight K1=1, K2=0, K3=1, K4=0, K5=0</w:t>
      </w:r>
    </w:p>
    <w:p w14:paraId="1DA16D2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Soft SIA disabled</w:t>
      </w:r>
    </w:p>
    <w:p w14:paraId="54E482D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NSF-aware route hold timer is 240</w:t>
      </w:r>
    </w:p>
    <w:p w14:paraId="5D7D96D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EIGRP NSF disabled</w:t>
      </w:r>
    </w:p>
    <w:p w14:paraId="3610197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NSF signal timer is 20s</w:t>
      </w:r>
    </w:p>
    <w:p w14:paraId="22AE750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NSF converge timer is 120s</w:t>
      </w:r>
    </w:p>
    <w:p w14:paraId="19CD46B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Router-ID: 192.168.6.1</w:t>
      </w:r>
    </w:p>
    <w:p w14:paraId="731FCAC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Topology : 0 (base)</w:t>
      </w:r>
    </w:p>
    <w:p w14:paraId="25B21EE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Active Timer: 3 min</w:t>
      </w:r>
    </w:p>
    <w:p w14:paraId="3D57BD1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Distance: internal 90 external 170</w:t>
      </w:r>
    </w:p>
    <w:p w14:paraId="69FEC26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lastRenderedPageBreak/>
        <w:t xml:space="preserve">      Maximum path: 4</w:t>
      </w:r>
    </w:p>
    <w:p w14:paraId="6D758E9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Maximum </w:t>
      </w:r>
      <w:proofErr w:type="spellStart"/>
      <w:r w:rsidRPr="68920FFE">
        <w:rPr>
          <w:rFonts w:ascii="Courier New" w:eastAsia="Courier New" w:hAnsi="Courier New" w:cs="Courier New"/>
          <w:color w:val="000000" w:themeColor="text1"/>
          <w:sz w:val="24"/>
          <w:szCs w:val="24"/>
        </w:rPr>
        <w:t>hopcount</w:t>
      </w:r>
      <w:proofErr w:type="spellEnd"/>
      <w:r w:rsidRPr="68920FFE">
        <w:rPr>
          <w:rFonts w:ascii="Courier New" w:eastAsia="Courier New" w:hAnsi="Courier New" w:cs="Courier New"/>
          <w:color w:val="000000" w:themeColor="text1"/>
          <w:sz w:val="24"/>
          <w:szCs w:val="24"/>
        </w:rPr>
        <w:t xml:space="preserve"> 100</w:t>
      </w:r>
    </w:p>
    <w:p w14:paraId="51ECEDA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Maximum metric variance 1</w:t>
      </w:r>
    </w:p>
    <w:p w14:paraId="096630F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w:t>
      </w:r>
    </w:p>
    <w:p w14:paraId="3070E23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Automatic Summarization: disabled</w:t>
      </w:r>
    </w:p>
    <w:p w14:paraId="75A2850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Maximum path: 4</w:t>
      </w:r>
    </w:p>
    <w:p w14:paraId="76D6812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Routing for Networks:</w:t>
      </w:r>
    </w:p>
    <w:p w14:paraId="1E26DCE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10.0.0.4/30</w:t>
      </w:r>
    </w:p>
    <w:p w14:paraId="53F4D13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10.0.2.4/30</w:t>
      </w:r>
    </w:p>
    <w:p w14:paraId="720A581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192.168.6.0</w:t>
      </w:r>
    </w:p>
    <w:p w14:paraId="11E3080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Routing Information Sources:</w:t>
      </w:r>
    </w:p>
    <w:p w14:paraId="4DB8F1D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Gateway         Distance      Last Update</w:t>
      </w:r>
    </w:p>
    <w:p w14:paraId="4B23203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10.0.0.5              90      00:04:46</w:t>
      </w:r>
    </w:p>
    <w:p w14:paraId="1D96FC8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Distance: internal 90 external 170</w:t>
      </w:r>
    </w:p>
    <w:p w14:paraId="4461884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w:t>
      </w:r>
    </w:p>
    <w:p w14:paraId="6CB5D41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Routing Protocol is "</w:t>
      </w:r>
      <w:proofErr w:type="spellStart"/>
      <w:r w:rsidRPr="68920FFE">
        <w:rPr>
          <w:rFonts w:ascii="Courier New" w:eastAsia="Courier New" w:hAnsi="Courier New" w:cs="Courier New"/>
          <w:color w:val="000000" w:themeColor="text1"/>
          <w:sz w:val="24"/>
          <w:szCs w:val="24"/>
        </w:rPr>
        <w:t>bgp</w:t>
      </w:r>
      <w:proofErr w:type="spellEnd"/>
      <w:r w:rsidRPr="68920FFE">
        <w:rPr>
          <w:rFonts w:ascii="Courier New" w:eastAsia="Courier New" w:hAnsi="Courier New" w:cs="Courier New"/>
          <w:color w:val="000000" w:themeColor="text1"/>
          <w:sz w:val="24"/>
          <w:szCs w:val="24"/>
        </w:rPr>
        <w:t xml:space="preserve"> 12"</w:t>
      </w:r>
    </w:p>
    <w:p w14:paraId="1696A7C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Outgoing update filter list for all interfaces is not set</w:t>
      </w:r>
    </w:p>
    <w:p w14:paraId="2CAFA8A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Incoming update filter list for all interfaces is not set</w:t>
      </w:r>
    </w:p>
    <w:p w14:paraId="69E5F85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IGP synchronization is disabled</w:t>
      </w:r>
    </w:p>
    <w:p w14:paraId="3674199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Automatic route summarization is disabled</w:t>
      </w:r>
    </w:p>
    <w:p w14:paraId="1F075BE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Redistributing: </w:t>
      </w:r>
      <w:proofErr w:type="spellStart"/>
      <w:r w:rsidRPr="68920FFE">
        <w:rPr>
          <w:rFonts w:ascii="Courier New" w:eastAsia="Courier New" w:hAnsi="Courier New" w:cs="Courier New"/>
          <w:color w:val="000000" w:themeColor="text1"/>
          <w:sz w:val="24"/>
          <w:szCs w:val="24"/>
        </w:rPr>
        <w:t>eigrp</w:t>
      </w:r>
      <w:proofErr w:type="spellEnd"/>
      <w:r w:rsidRPr="68920FFE">
        <w:rPr>
          <w:rFonts w:ascii="Courier New" w:eastAsia="Courier New" w:hAnsi="Courier New" w:cs="Courier New"/>
          <w:color w:val="000000" w:themeColor="text1"/>
          <w:sz w:val="24"/>
          <w:szCs w:val="24"/>
        </w:rPr>
        <w:t xml:space="preserve"> 2</w:t>
      </w:r>
    </w:p>
    <w:p w14:paraId="785C70E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Neighbor(s):</w:t>
      </w:r>
    </w:p>
    <w:p w14:paraId="0D64F1B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Address          </w:t>
      </w:r>
      <w:proofErr w:type="spellStart"/>
      <w:r w:rsidRPr="68920FFE">
        <w:rPr>
          <w:rFonts w:ascii="Courier New" w:eastAsia="Courier New" w:hAnsi="Courier New" w:cs="Courier New"/>
          <w:color w:val="000000" w:themeColor="text1"/>
          <w:sz w:val="24"/>
          <w:szCs w:val="24"/>
        </w:rPr>
        <w:t>FiltIn</w:t>
      </w:r>
      <w:proofErr w:type="spellEnd"/>
      <w:r w:rsidRPr="68920FFE">
        <w:rPr>
          <w:rFonts w:ascii="Courier New" w:eastAsia="Courier New" w:hAnsi="Courier New" w:cs="Courier New"/>
          <w:color w:val="000000" w:themeColor="text1"/>
          <w:sz w:val="24"/>
          <w:szCs w:val="24"/>
        </w:rPr>
        <w:t xml:space="preserve"> </w:t>
      </w:r>
      <w:proofErr w:type="spellStart"/>
      <w:r w:rsidRPr="68920FFE">
        <w:rPr>
          <w:rFonts w:ascii="Courier New" w:eastAsia="Courier New" w:hAnsi="Courier New" w:cs="Courier New"/>
          <w:color w:val="000000" w:themeColor="text1"/>
          <w:sz w:val="24"/>
          <w:szCs w:val="24"/>
        </w:rPr>
        <w:t>FiltOut</w:t>
      </w:r>
      <w:proofErr w:type="spellEnd"/>
      <w:r w:rsidRPr="68920FFE">
        <w:rPr>
          <w:rFonts w:ascii="Courier New" w:eastAsia="Courier New" w:hAnsi="Courier New" w:cs="Courier New"/>
          <w:color w:val="000000" w:themeColor="text1"/>
          <w:sz w:val="24"/>
          <w:szCs w:val="24"/>
        </w:rPr>
        <w:t xml:space="preserve"> </w:t>
      </w:r>
      <w:proofErr w:type="spellStart"/>
      <w:r w:rsidRPr="68920FFE">
        <w:rPr>
          <w:rFonts w:ascii="Courier New" w:eastAsia="Courier New" w:hAnsi="Courier New" w:cs="Courier New"/>
          <w:color w:val="000000" w:themeColor="text1"/>
          <w:sz w:val="24"/>
          <w:szCs w:val="24"/>
        </w:rPr>
        <w:t>DistIn</w:t>
      </w:r>
      <w:proofErr w:type="spellEnd"/>
      <w:r w:rsidRPr="68920FFE">
        <w:rPr>
          <w:rFonts w:ascii="Courier New" w:eastAsia="Courier New" w:hAnsi="Courier New" w:cs="Courier New"/>
          <w:color w:val="000000" w:themeColor="text1"/>
          <w:sz w:val="24"/>
          <w:szCs w:val="24"/>
        </w:rPr>
        <w:t xml:space="preserve"> </w:t>
      </w:r>
      <w:proofErr w:type="spellStart"/>
      <w:r w:rsidRPr="68920FFE">
        <w:rPr>
          <w:rFonts w:ascii="Courier New" w:eastAsia="Courier New" w:hAnsi="Courier New" w:cs="Courier New"/>
          <w:color w:val="000000" w:themeColor="text1"/>
          <w:sz w:val="24"/>
          <w:szCs w:val="24"/>
        </w:rPr>
        <w:t>DistOut</w:t>
      </w:r>
      <w:proofErr w:type="spellEnd"/>
      <w:r w:rsidRPr="68920FFE">
        <w:rPr>
          <w:rFonts w:ascii="Courier New" w:eastAsia="Courier New" w:hAnsi="Courier New" w:cs="Courier New"/>
          <w:color w:val="000000" w:themeColor="text1"/>
          <w:sz w:val="24"/>
          <w:szCs w:val="24"/>
        </w:rPr>
        <w:t xml:space="preserve"> Weight </w:t>
      </w:r>
      <w:proofErr w:type="spellStart"/>
      <w:r w:rsidRPr="68920FFE">
        <w:rPr>
          <w:rFonts w:ascii="Courier New" w:eastAsia="Courier New" w:hAnsi="Courier New" w:cs="Courier New"/>
          <w:color w:val="000000" w:themeColor="text1"/>
          <w:sz w:val="24"/>
          <w:szCs w:val="24"/>
        </w:rPr>
        <w:t>RouteMap</w:t>
      </w:r>
      <w:proofErr w:type="spellEnd"/>
    </w:p>
    <w:p w14:paraId="7498D2C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10.0.2.5</w:t>
      </w:r>
    </w:p>
    <w:p w14:paraId="25DA7D4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Maximum path: 1</w:t>
      </w:r>
    </w:p>
    <w:p w14:paraId="4A04B8C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Routing Information Sources:</w:t>
      </w:r>
    </w:p>
    <w:p w14:paraId="323175A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Gateway         Distance      Last Update</w:t>
      </w:r>
    </w:p>
    <w:p w14:paraId="2E7C16F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10.0.2.5              20      00:03:33</w:t>
      </w:r>
    </w:p>
    <w:p w14:paraId="698A90A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Distance: external 20 internal 200 local 200</w:t>
      </w:r>
    </w:p>
    <w:p w14:paraId="03DCE92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w:t>
      </w:r>
    </w:p>
    <w:p w14:paraId="4CE87E3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R6#show ipv6 protocols</w:t>
      </w:r>
    </w:p>
    <w:p w14:paraId="0E3FCF8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IPv6 Routing Protocol is "connected"</w:t>
      </w:r>
    </w:p>
    <w:p w14:paraId="4109B1C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lastRenderedPageBreak/>
        <w:t>IPv6 Routing Protocol is "application"</w:t>
      </w:r>
    </w:p>
    <w:p w14:paraId="2BF5240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IPv6 Routing Protocol is "ND"</w:t>
      </w:r>
    </w:p>
    <w:p w14:paraId="76744ED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IPv6 Routing Protocol is "</w:t>
      </w:r>
      <w:proofErr w:type="spellStart"/>
      <w:r w:rsidRPr="68920FFE">
        <w:rPr>
          <w:rFonts w:ascii="Courier New" w:eastAsia="Courier New" w:hAnsi="Courier New" w:cs="Courier New"/>
          <w:color w:val="000000" w:themeColor="text1"/>
          <w:sz w:val="24"/>
          <w:szCs w:val="24"/>
        </w:rPr>
        <w:t>bgp</w:t>
      </w:r>
      <w:proofErr w:type="spellEnd"/>
      <w:r w:rsidRPr="68920FFE">
        <w:rPr>
          <w:rFonts w:ascii="Courier New" w:eastAsia="Courier New" w:hAnsi="Courier New" w:cs="Courier New"/>
          <w:color w:val="000000" w:themeColor="text1"/>
          <w:sz w:val="24"/>
          <w:szCs w:val="24"/>
        </w:rPr>
        <w:t xml:space="preserve"> 12"</w:t>
      </w:r>
    </w:p>
    <w:p w14:paraId="6700E18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IGP synchronization is disabled</w:t>
      </w:r>
    </w:p>
    <w:p w14:paraId="27D8A8A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Redistribution:</w:t>
      </w:r>
    </w:p>
    <w:p w14:paraId="3DCBA3E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None</w:t>
      </w:r>
    </w:p>
    <w:p w14:paraId="485BB17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Neighbor(s):</w:t>
      </w:r>
    </w:p>
    <w:p w14:paraId="00B3957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Address                    </w:t>
      </w:r>
      <w:proofErr w:type="spellStart"/>
      <w:r w:rsidRPr="68920FFE">
        <w:rPr>
          <w:rFonts w:ascii="Courier New" w:eastAsia="Courier New" w:hAnsi="Courier New" w:cs="Courier New"/>
          <w:color w:val="000000" w:themeColor="text1"/>
          <w:sz w:val="24"/>
          <w:szCs w:val="24"/>
        </w:rPr>
        <w:t>FiltIn</w:t>
      </w:r>
      <w:proofErr w:type="spellEnd"/>
      <w:r w:rsidRPr="68920FFE">
        <w:rPr>
          <w:rFonts w:ascii="Courier New" w:eastAsia="Courier New" w:hAnsi="Courier New" w:cs="Courier New"/>
          <w:color w:val="000000" w:themeColor="text1"/>
          <w:sz w:val="24"/>
          <w:szCs w:val="24"/>
        </w:rPr>
        <w:t xml:space="preserve"> </w:t>
      </w:r>
      <w:proofErr w:type="spellStart"/>
      <w:r w:rsidRPr="68920FFE">
        <w:rPr>
          <w:rFonts w:ascii="Courier New" w:eastAsia="Courier New" w:hAnsi="Courier New" w:cs="Courier New"/>
          <w:color w:val="000000" w:themeColor="text1"/>
          <w:sz w:val="24"/>
          <w:szCs w:val="24"/>
        </w:rPr>
        <w:t>FiltOut</w:t>
      </w:r>
      <w:proofErr w:type="spellEnd"/>
      <w:r w:rsidRPr="68920FFE">
        <w:rPr>
          <w:rFonts w:ascii="Courier New" w:eastAsia="Courier New" w:hAnsi="Courier New" w:cs="Courier New"/>
          <w:color w:val="000000" w:themeColor="text1"/>
          <w:sz w:val="24"/>
          <w:szCs w:val="24"/>
        </w:rPr>
        <w:t xml:space="preserve"> Weight </w:t>
      </w:r>
      <w:proofErr w:type="spellStart"/>
      <w:r w:rsidRPr="68920FFE">
        <w:rPr>
          <w:rFonts w:ascii="Courier New" w:eastAsia="Courier New" w:hAnsi="Courier New" w:cs="Courier New"/>
          <w:color w:val="000000" w:themeColor="text1"/>
          <w:sz w:val="24"/>
          <w:szCs w:val="24"/>
        </w:rPr>
        <w:t>RoutemapIn</w:t>
      </w:r>
      <w:proofErr w:type="spellEnd"/>
      <w:r w:rsidRPr="68920FFE">
        <w:rPr>
          <w:rFonts w:ascii="Courier New" w:eastAsia="Courier New" w:hAnsi="Courier New" w:cs="Courier New"/>
          <w:color w:val="000000" w:themeColor="text1"/>
          <w:sz w:val="24"/>
          <w:szCs w:val="24"/>
        </w:rPr>
        <w:t xml:space="preserve"> </w:t>
      </w:r>
      <w:proofErr w:type="spellStart"/>
      <w:r w:rsidRPr="68920FFE">
        <w:rPr>
          <w:rFonts w:ascii="Courier New" w:eastAsia="Courier New" w:hAnsi="Courier New" w:cs="Courier New"/>
          <w:color w:val="000000" w:themeColor="text1"/>
          <w:sz w:val="24"/>
          <w:szCs w:val="24"/>
        </w:rPr>
        <w:t>RoutemapOut</w:t>
      </w:r>
      <w:proofErr w:type="spellEnd"/>
    </w:p>
    <w:p w14:paraId="047AE14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10:5::1</w:t>
      </w:r>
    </w:p>
    <w:p w14:paraId="79207CB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Distance:</w:t>
      </w:r>
    </w:p>
    <w:p w14:paraId="6E5C5DD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IPv6 Routing Protocol is "</w:t>
      </w:r>
      <w:proofErr w:type="spellStart"/>
      <w:r w:rsidRPr="68920FFE">
        <w:rPr>
          <w:rFonts w:ascii="Courier New" w:eastAsia="Courier New" w:hAnsi="Courier New" w:cs="Courier New"/>
          <w:color w:val="000000" w:themeColor="text1"/>
          <w:sz w:val="24"/>
          <w:szCs w:val="24"/>
        </w:rPr>
        <w:t>eigrp</w:t>
      </w:r>
      <w:proofErr w:type="spellEnd"/>
      <w:r w:rsidRPr="68920FFE">
        <w:rPr>
          <w:rFonts w:ascii="Courier New" w:eastAsia="Courier New" w:hAnsi="Courier New" w:cs="Courier New"/>
          <w:color w:val="000000" w:themeColor="text1"/>
          <w:sz w:val="24"/>
          <w:szCs w:val="24"/>
        </w:rPr>
        <w:t xml:space="preserve"> 12"</w:t>
      </w:r>
    </w:p>
    <w:p w14:paraId="6889AD7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EIGRP-IPv6 Protocol for AS(12)</w:t>
      </w:r>
    </w:p>
    <w:p w14:paraId="04D19C4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Metric weight K1=1, K2=0, K3=1, K4=0, K5=0</w:t>
      </w:r>
    </w:p>
    <w:p w14:paraId="78644F8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Soft SIA disabled</w:t>
      </w:r>
    </w:p>
    <w:p w14:paraId="3B4B55F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NSF-aware route hold timer is 240</w:t>
      </w:r>
    </w:p>
    <w:p w14:paraId="542EBF6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EIGRP NSF disabled</w:t>
      </w:r>
    </w:p>
    <w:p w14:paraId="20727D6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NSF signal timer is 20s</w:t>
      </w:r>
    </w:p>
    <w:p w14:paraId="6340E8B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NSF converge timer is 120s</w:t>
      </w:r>
    </w:p>
    <w:p w14:paraId="4C2BFB8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Router-ID: 6.6.6.6</w:t>
      </w:r>
    </w:p>
    <w:p w14:paraId="4E5D8EC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Topology : 0 (base)</w:t>
      </w:r>
    </w:p>
    <w:p w14:paraId="763C857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Active Timer: 3 min</w:t>
      </w:r>
    </w:p>
    <w:p w14:paraId="0AD855F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Distance: internal 90 external 170</w:t>
      </w:r>
    </w:p>
    <w:p w14:paraId="286769D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Maximum path: 16</w:t>
      </w:r>
    </w:p>
    <w:p w14:paraId="2254D11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Maximum </w:t>
      </w:r>
      <w:proofErr w:type="spellStart"/>
      <w:r w:rsidRPr="68920FFE">
        <w:rPr>
          <w:rFonts w:ascii="Courier New" w:eastAsia="Courier New" w:hAnsi="Courier New" w:cs="Courier New"/>
          <w:color w:val="000000" w:themeColor="text1"/>
          <w:sz w:val="24"/>
          <w:szCs w:val="24"/>
        </w:rPr>
        <w:t>hopcount</w:t>
      </w:r>
      <w:proofErr w:type="spellEnd"/>
      <w:r w:rsidRPr="68920FFE">
        <w:rPr>
          <w:rFonts w:ascii="Courier New" w:eastAsia="Courier New" w:hAnsi="Courier New" w:cs="Courier New"/>
          <w:color w:val="000000" w:themeColor="text1"/>
          <w:sz w:val="24"/>
          <w:szCs w:val="24"/>
        </w:rPr>
        <w:t xml:space="preserve"> 100</w:t>
      </w:r>
    </w:p>
    <w:p w14:paraId="2AE5899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Maximum metric variance 1</w:t>
      </w:r>
    </w:p>
    <w:p w14:paraId="42DB33F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w:t>
      </w:r>
    </w:p>
    <w:p w14:paraId="6E65CF6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Interfaces:</w:t>
      </w:r>
    </w:p>
    <w:p w14:paraId="52D30E4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Loopback0</w:t>
      </w:r>
    </w:p>
    <w:p w14:paraId="05D8259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GigabitEthernet1</w:t>
      </w:r>
    </w:p>
    <w:p w14:paraId="5027039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Redistribution:</w:t>
      </w:r>
    </w:p>
    <w:p w14:paraId="03C1D41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Redistributing protocol </w:t>
      </w:r>
      <w:proofErr w:type="spellStart"/>
      <w:r w:rsidRPr="68920FFE">
        <w:rPr>
          <w:rFonts w:ascii="Courier New" w:eastAsia="Courier New" w:hAnsi="Courier New" w:cs="Courier New"/>
          <w:color w:val="000000" w:themeColor="text1"/>
          <w:sz w:val="24"/>
          <w:szCs w:val="24"/>
        </w:rPr>
        <w:t>bgp</w:t>
      </w:r>
      <w:proofErr w:type="spellEnd"/>
      <w:r w:rsidRPr="68920FFE">
        <w:rPr>
          <w:rFonts w:ascii="Courier New" w:eastAsia="Courier New" w:hAnsi="Courier New" w:cs="Courier New"/>
          <w:color w:val="000000" w:themeColor="text1"/>
          <w:sz w:val="24"/>
          <w:szCs w:val="24"/>
        </w:rPr>
        <w:t xml:space="preserve"> 12 with metric 10000 100 254 254 65535</w:t>
      </w:r>
    </w:p>
    <w:p w14:paraId="3DF1F8C1"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b/>
          <w:bCs/>
          <w:color w:val="000000" w:themeColor="text1"/>
          <w:sz w:val="24"/>
          <w:szCs w:val="24"/>
          <w:u w:val="single"/>
        </w:rPr>
        <w:lastRenderedPageBreak/>
        <w:t xml:space="preserve">show </w:t>
      </w:r>
      <w:proofErr w:type="spellStart"/>
      <w:r w:rsidRPr="0700435A">
        <w:rPr>
          <w:rFonts w:ascii="Courier New" w:eastAsia="Courier New" w:hAnsi="Courier New" w:cs="Courier New"/>
          <w:b/>
          <w:bCs/>
          <w:color w:val="000000" w:themeColor="text1"/>
          <w:sz w:val="24"/>
          <w:szCs w:val="24"/>
          <w:u w:val="single"/>
        </w:rPr>
        <w:t>ip</w:t>
      </w:r>
      <w:proofErr w:type="spellEnd"/>
      <w:r w:rsidRPr="0700435A">
        <w:rPr>
          <w:rFonts w:ascii="Courier New" w:eastAsia="Courier New" w:hAnsi="Courier New" w:cs="Courier New"/>
          <w:b/>
          <w:bCs/>
          <w:color w:val="000000" w:themeColor="text1"/>
          <w:sz w:val="24"/>
          <w:szCs w:val="24"/>
          <w:u w:val="single"/>
        </w:rPr>
        <w:t xml:space="preserve"> </w:t>
      </w:r>
      <w:proofErr w:type="spellStart"/>
      <w:r w:rsidRPr="0700435A">
        <w:rPr>
          <w:rFonts w:ascii="Courier New" w:eastAsia="Courier New" w:hAnsi="Courier New" w:cs="Courier New"/>
          <w:b/>
          <w:bCs/>
          <w:color w:val="000000" w:themeColor="text1"/>
          <w:sz w:val="24"/>
          <w:szCs w:val="24"/>
          <w:u w:val="single"/>
        </w:rPr>
        <w:t>bgp</w:t>
      </w:r>
      <w:proofErr w:type="spellEnd"/>
    </w:p>
    <w:p w14:paraId="06E0D6C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R6#show </w:t>
      </w:r>
      <w:proofErr w:type="spellStart"/>
      <w:r w:rsidRPr="68920FFE">
        <w:rPr>
          <w:rFonts w:ascii="Courier New" w:eastAsia="Courier New" w:hAnsi="Courier New" w:cs="Courier New"/>
          <w:color w:val="000000" w:themeColor="text1"/>
          <w:sz w:val="24"/>
          <w:szCs w:val="24"/>
        </w:rPr>
        <w:t>ip</w:t>
      </w:r>
      <w:proofErr w:type="spellEnd"/>
      <w:r w:rsidRPr="68920FFE">
        <w:rPr>
          <w:rFonts w:ascii="Courier New" w:eastAsia="Courier New" w:hAnsi="Courier New" w:cs="Courier New"/>
          <w:color w:val="000000" w:themeColor="text1"/>
          <w:sz w:val="24"/>
          <w:szCs w:val="24"/>
        </w:rPr>
        <w:t xml:space="preserve"> </w:t>
      </w:r>
      <w:proofErr w:type="spellStart"/>
      <w:r w:rsidRPr="68920FFE">
        <w:rPr>
          <w:rFonts w:ascii="Courier New" w:eastAsia="Courier New" w:hAnsi="Courier New" w:cs="Courier New"/>
          <w:color w:val="000000" w:themeColor="text1"/>
          <w:sz w:val="24"/>
          <w:szCs w:val="24"/>
        </w:rPr>
        <w:t>bgp</w:t>
      </w:r>
      <w:proofErr w:type="spellEnd"/>
    </w:p>
    <w:p w14:paraId="7A9BB7B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BGP table version is 11, local router ID is 192.168.6.1</w:t>
      </w:r>
    </w:p>
    <w:p w14:paraId="42E43FF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Status codes: s suppressed, d damped, h history, * valid, &gt; best, </w:t>
      </w:r>
      <w:proofErr w:type="spellStart"/>
      <w:r w:rsidRPr="68920FFE">
        <w:rPr>
          <w:rFonts w:ascii="Courier New" w:eastAsia="Courier New" w:hAnsi="Courier New" w:cs="Courier New"/>
          <w:color w:val="000000" w:themeColor="text1"/>
          <w:sz w:val="24"/>
          <w:szCs w:val="24"/>
        </w:rPr>
        <w:t>i</w:t>
      </w:r>
      <w:proofErr w:type="spellEnd"/>
      <w:r w:rsidRPr="68920FFE">
        <w:rPr>
          <w:rFonts w:ascii="Courier New" w:eastAsia="Courier New" w:hAnsi="Courier New" w:cs="Courier New"/>
          <w:color w:val="000000" w:themeColor="text1"/>
          <w:sz w:val="24"/>
          <w:szCs w:val="24"/>
        </w:rPr>
        <w:t xml:space="preserve"> - internal,</w:t>
      </w:r>
    </w:p>
    <w:p w14:paraId="49761DF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r RIB-failure, S Stale, m multipath, b backup-path, f RT-Filter,</w:t>
      </w:r>
    </w:p>
    <w:p w14:paraId="5368CB5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x best-external, </w:t>
      </w:r>
      <w:proofErr w:type="spellStart"/>
      <w:proofErr w:type="gramStart"/>
      <w:r w:rsidRPr="68920FFE">
        <w:rPr>
          <w:rFonts w:ascii="Courier New" w:eastAsia="Courier New" w:hAnsi="Courier New" w:cs="Courier New"/>
          <w:color w:val="000000" w:themeColor="text1"/>
          <w:sz w:val="24"/>
          <w:szCs w:val="24"/>
        </w:rPr>
        <w:t>a</w:t>
      </w:r>
      <w:proofErr w:type="spellEnd"/>
      <w:proofErr w:type="gramEnd"/>
      <w:r w:rsidRPr="68920FFE">
        <w:rPr>
          <w:rFonts w:ascii="Courier New" w:eastAsia="Courier New" w:hAnsi="Courier New" w:cs="Courier New"/>
          <w:color w:val="000000" w:themeColor="text1"/>
          <w:sz w:val="24"/>
          <w:szCs w:val="24"/>
        </w:rPr>
        <w:t xml:space="preserve"> additional-path, c RIB-compressed,</w:t>
      </w:r>
    </w:p>
    <w:p w14:paraId="764DF2C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t secondary path, L long-lived-stale,</w:t>
      </w:r>
    </w:p>
    <w:p w14:paraId="2767367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Origin codes: </w:t>
      </w:r>
      <w:proofErr w:type="spellStart"/>
      <w:r w:rsidRPr="68920FFE">
        <w:rPr>
          <w:rFonts w:ascii="Courier New" w:eastAsia="Courier New" w:hAnsi="Courier New" w:cs="Courier New"/>
          <w:color w:val="000000" w:themeColor="text1"/>
          <w:sz w:val="24"/>
          <w:szCs w:val="24"/>
        </w:rPr>
        <w:t>i</w:t>
      </w:r>
      <w:proofErr w:type="spellEnd"/>
      <w:r w:rsidRPr="68920FFE">
        <w:rPr>
          <w:rFonts w:ascii="Courier New" w:eastAsia="Courier New" w:hAnsi="Courier New" w:cs="Courier New"/>
          <w:color w:val="000000" w:themeColor="text1"/>
          <w:sz w:val="24"/>
          <w:szCs w:val="24"/>
        </w:rPr>
        <w:t xml:space="preserve"> - IGP, e - EGP, ? - incomplete</w:t>
      </w:r>
    </w:p>
    <w:p w14:paraId="3DA0AD5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RPKI validation codes: V valid, I invalid, N Not found</w:t>
      </w:r>
    </w:p>
    <w:p w14:paraId="582610E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w:t>
      </w:r>
    </w:p>
    <w:p w14:paraId="47647B1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Network          Next Hop            Metric </w:t>
      </w:r>
      <w:proofErr w:type="spellStart"/>
      <w:r w:rsidRPr="68920FFE">
        <w:rPr>
          <w:rFonts w:ascii="Courier New" w:eastAsia="Courier New" w:hAnsi="Courier New" w:cs="Courier New"/>
          <w:color w:val="000000" w:themeColor="text1"/>
          <w:sz w:val="24"/>
          <w:szCs w:val="24"/>
        </w:rPr>
        <w:t>LocPrf</w:t>
      </w:r>
      <w:proofErr w:type="spellEnd"/>
      <w:r w:rsidRPr="68920FFE">
        <w:rPr>
          <w:rFonts w:ascii="Courier New" w:eastAsia="Courier New" w:hAnsi="Courier New" w:cs="Courier New"/>
          <w:color w:val="000000" w:themeColor="text1"/>
          <w:sz w:val="24"/>
          <w:szCs w:val="24"/>
        </w:rPr>
        <w:t xml:space="preserve"> Weight Path</w:t>
      </w:r>
    </w:p>
    <w:p w14:paraId="74D3DCA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*&gt;   10.0.0.0/30      10.0.2.5                               0 11 10 ?</w:t>
      </w:r>
    </w:p>
    <w:p w14:paraId="7EC4D9B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*&gt;   10.0.0.4/30      0.0.0.0                  0         32768 ?</w:t>
      </w:r>
    </w:p>
    <w:p w14:paraId="60E0523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*&gt;   10.0.2.0/30      10.0.2.5                               0 11 10 ?</w:t>
      </w:r>
    </w:p>
    <w:p w14:paraId="18BEC5A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*&gt;   10.0.2.4/30      0.0.0.0                  0         32768 ?</w:t>
      </w:r>
    </w:p>
    <w:p w14:paraId="69B1379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*&gt;   192.168.1.0      10.0.2.5                               0 11 10 ?</w:t>
      </w:r>
    </w:p>
    <w:p w14:paraId="4EAE5DD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*&gt;   192.168.2.0      10.0.2.5                               0 11 10 ?</w:t>
      </w:r>
    </w:p>
    <w:p w14:paraId="1253E87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*&gt;   192.168.3.0      10.0.2.5                               0 11 </w:t>
      </w:r>
      <w:proofErr w:type="spellStart"/>
      <w:r w:rsidRPr="68920FFE">
        <w:rPr>
          <w:rFonts w:ascii="Courier New" w:eastAsia="Courier New" w:hAnsi="Courier New" w:cs="Courier New"/>
          <w:color w:val="000000" w:themeColor="text1"/>
          <w:sz w:val="24"/>
          <w:szCs w:val="24"/>
        </w:rPr>
        <w:t>i</w:t>
      </w:r>
      <w:proofErr w:type="spellEnd"/>
    </w:p>
    <w:p w14:paraId="3809D66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*&gt;   192.168.5.0      10.0.2.5                 0             0 11 </w:t>
      </w:r>
      <w:proofErr w:type="spellStart"/>
      <w:r w:rsidRPr="68920FFE">
        <w:rPr>
          <w:rFonts w:ascii="Courier New" w:eastAsia="Courier New" w:hAnsi="Courier New" w:cs="Courier New"/>
          <w:color w:val="000000" w:themeColor="text1"/>
          <w:sz w:val="24"/>
          <w:szCs w:val="24"/>
        </w:rPr>
        <w:t>i</w:t>
      </w:r>
      <w:proofErr w:type="spellEnd"/>
    </w:p>
    <w:p w14:paraId="6C72F79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*&gt;   192.168.6.0      0.0.0.0                  0         32768 ?</w:t>
      </w:r>
    </w:p>
    <w:p w14:paraId="11917BA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*&gt;   192.168.7.0      10.0.0.5            130816         32768 ?</w:t>
      </w:r>
    </w:p>
    <w:p w14:paraId="154286A0" w14:textId="77777777" w:rsidR="00133C28" w:rsidRDefault="00133C28" w:rsidP="00133C28">
      <w:pPr>
        <w:spacing w:line="240" w:lineRule="auto"/>
        <w:rPr>
          <w:rFonts w:ascii="Courier New" w:eastAsia="Courier New" w:hAnsi="Courier New" w:cs="Courier New"/>
          <w:color w:val="000000" w:themeColor="text1"/>
          <w:sz w:val="24"/>
          <w:szCs w:val="24"/>
        </w:rPr>
      </w:pPr>
      <w:r w:rsidRPr="0700435A">
        <w:rPr>
          <w:rFonts w:ascii="Courier New" w:eastAsia="Courier New" w:hAnsi="Courier New" w:cs="Courier New"/>
          <w:b/>
          <w:bCs/>
          <w:color w:val="000000" w:themeColor="text1"/>
          <w:sz w:val="24"/>
          <w:szCs w:val="24"/>
          <w:u w:val="single"/>
        </w:rPr>
        <w:t xml:space="preserve">show </w:t>
      </w:r>
      <w:proofErr w:type="spellStart"/>
      <w:r w:rsidRPr="0700435A">
        <w:rPr>
          <w:rFonts w:ascii="Courier New" w:eastAsia="Courier New" w:hAnsi="Courier New" w:cs="Courier New"/>
          <w:b/>
          <w:bCs/>
          <w:color w:val="000000" w:themeColor="text1"/>
          <w:sz w:val="24"/>
          <w:szCs w:val="24"/>
          <w:u w:val="single"/>
        </w:rPr>
        <w:t>ip</w:t>
      </w:r>
      <w:proofErr w:type="spellEnd"/>
      <w:r w:rsidRPr="0700435A">
        <w:rPr>
          <w:rFonts w:ascii="Courier New" w:eastAsia="Courier New" w:hAnsi="Courier New" w:cs="Courier New"/>
          <w:b/>
          <w:bCs/>
          <w:color w:val="000000" w:themeColor="text1"/>
          <w:sz w:val="24"/>
          <w:szCs w:val="24"/>
          <w:u w:val="single"/>
        </w:rPr>
        <w:t xml:space="preserve"> </w:t>
      </w:r>
      <w:proofErr w:type="spellStart"/>
      <w:r w:rsidRPr="0700435A">
        <w:rPr>
          <w:rFonts w:ascii="Courier New" w:eastAsia="Courier New" w:hAnsi="Courier New" w:cs="Courier New"/>
          <w:b/>
          <w:bCs/>
          <w:color w:val="000000" w:themeColor="text1"/>
          <w:sz w:val="24"/>
          <w:szCs w:val="24"/>
          <w:u w:val="single"/>
        </w:rPr>
        <w:t>bgp</w:t>
      </w:r>
      <w:proofErr w:type="spellEnd"/>
      <w:r w:rsidRPr="0700435A">
        <w:rPr>
          <w:rFonts w:ascii="Courier New" w:eastAsia="Courier New" w:hAnsi="Courier New" w:cs="Courier New"/>
          <w:b/>
          <w:bCs/>
          <w:color w:val="000000" w:themeColor="text1"/>
          <w:sz w:val="24"/>
          <w:szCs w:val="24"/>
          <w:u w:val="single"/>
        </w:rPr>
        <w:t xml:space="preserve"> summary</w:t>
      </w:r>
    </w:p>
    <w:p w14:paraId="3433556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R6#show </w:t>
      </w:r>
      <w:proofErr w:type="spellStart"/>
      <w:r w:rsidRPr="68920FFE">
        <w:rPr>
          <w:rFonts w:ascii="Courier New" w:eastAsia="Courier New" w:hAnsi="Courier New" w:cs="Courier New"/>
          <w:color w:val="000000" w:themeColor="text1"/>
          <w:sz w:val="24"/>
          <w:szCs w:val="24"/>
        </w:rPr>
        <w:t>ip</w:t>
      </w:r>
      <w:proofErr w:type="spellEnd"/>
      <w:r w:rsidRPr="68920FFE">
        <w:rPr>
          <w:rFonts w:ascii="Courier New" w:eastAsia="Courier New" w:hAnsi="Courier New" w:cs="Courier New"/>
          <w:color w:val="000000" w:themeColor="text1"/>
          <w:sz w:val="24"/>
          <w:szCs w:val="24"/>
        </w:rPr>
        <w:t xml:space="preserve"> </w:t>
      </w:r>
      <w:proofErr w:type="spellStart"/>
      <w:r w:rsidRPr="68920FFE">
        <w:rPr>
          <w:rFonts w:ascii="Courier New" w:eastAsia="Courier New" w:hAnsi="Courier New" w:cs="Courier New"/>
          <w:color w:val="000000" w:themeColor="text1"/>
          <w:sz w:val="24"/>
          <w:szCs w:val="24"/>
        </w:rPr>
        <w:t>bgp</w:t>
      </w:r>
      <w:proofErr w:type="spellEnd"/>
      <w:r w:rsidRPr="68920FFE">
        <w:rPr>
          <w:rFonts w:ascii="Courier New" w:eastAsia="Courier New" w:hAnsi="Courier New" w:cs="Courier New"/>
          <w:color w:val="000000" w:themeColor="text1"/>
          <w:sz w:val="24"/>
          <w:szCs w:val="24"/>
        </w:rPr>
        <w:t xml:space="preserve"> summary</w:t>
      </w:r>
    </w:p>
    <w:p w14:paraId="305F5F5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lastRenderedPageBreak/>
        <w:t>BGP router identifier 192.168.6.1, local AS number 12</w:t>
      </w:r>
    </w:p>
    <w:p w14:paraId="55D9D5D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BGP table version is 11, main routing table version 11</w:t>
      </w:r>
    </w:p>
    <w:p w14:paraId="20EE54C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10 network entries using 2480 bytes of memory</w:t>
      </w:r>
    </w:p>
    <w:p w14:paraId="723739C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10 path entries using 1360 bytes of memory</w:t>
      </w:r>
    </w:p>
    <w:p w14:paraId="4BB1295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5/5 BGP path/</w:t>
      </w:r>
      <w:proofErr w:type="spellStart"/>
      <w:r w:rsidRPr="68920FFE">
        <w:rPr>
          <w:rFonts w:ascii="Courier New" w:eastAsia="Courier New" w:hAnsi="Courier New" w:cs="Courier New"/>
          <w:color w:val="000000" w:themeColor="text1"/>
          <w:sz w:val="24"/>
          <w:szCs w:val="24"/>
        </w:rPr>
        <w:t>bestpath</w:t>
      </w:r>
      <w:proofErr w:type="spellEnd"/>
      <w:r w:rsidRPr="68920FFE">
        <w:rPr>
          <w:rFonts w:ascii="Courier New" w:eastAsia="Courier New" w:hAnsi="Courier New" w:cs="Courier New"/>
          <w:color w:val="000000" w:themeColor="text1"/>
          <w:sz w:val="24"/>
          <w:szCs w:val="24"/>
        </w:rPr>
        <w:t xml:space="preserve"> attribute entries using 1400 bytes of memory</w:t>
      </w:r>
    </w:p>
    <w:p w14:paraId="668BCD8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2 BGP AS-PATH entries using 64 bytes of memory</w:t>
      </w:r>
    </w:p>
    <w:p w14:paraId="1C59064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0 BGP route-map cache entries using 0 bytes of memory</w:t>
      </w:r>
    </w:p>
    <w:p w14:paraId="1E5338F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0 BGP filter-list cache entries using 0 bytes of memory</w:t>
      </w:r>
    </w:p>
    <w:p w14:paraId="79BC839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BGP using 5304 total bytes of memory</w:t>
      </w:r>
    </w:p>
    <w:p w14:paraId="501206D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BGP activity 15/0 prefixes, 15/0 paths, scan interval 60 secs</w:t>
      </w:r>
    </w:p>
    <w:p w14:paraId="5E9E044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w:t>
      </w:r>
    </w:p>
    <w:p w14:paraId="6F1625C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Neighbor        V           AS </w:t>
      </w:r>
      <w:proofErr w:type="spellStart"/>
      <w:r w:rsidRPr="68920FFE">
        <w:rPr>
          <w:rFonts w:ascii="Courier New" w:eastAsia="Courier New" w:hAnsi="Courier New" w:cs="Courier New"/>
          <w:color w:val="000000" w:themeColor="text1"/>
          <w:sz w:val="24"/>
          <w:szCs w:val="24"/>
        </w:rPr>
        <w:t>MsgRcvd</w:t>
      </w:r>
      <w:proofErr w:type="spellEnd"/>
      <w:r w:rsidRPr="68920FFE">
        <w:rPr>
          <w:rFonts w:ascii="Courier New" w:eastAsia="Courier New" w:hAnsi="Courier New" w:cs="Courier New"/>
          <w:color w:val="000000" w:themeColor="text1"/>
          <w:sz w:val="24"/>
          <w:szCs w:val="24"/>
        </w:rPr>
        <w:t xml:space="preserve"> </w:t>
      </w:r>
      <w:proofErr w:type="spellStart"/>
      <w:r w:rsidRPr="68920FFE">
        <w:rPr>
          <w:rFonts w:ascii="Courier New" w:eastAsia="Courier New" w:hAnsi="Courier New" w:cs="Courier New"/>
          <w:color w:val="000000" w:themeColor="text1"/>
          <w:sz w:val="24"/>
          <w:szCs w:val="24"/>
        </w:rPr>
        <w:t>MsgSent</w:t>
      </w:r>
      <w:proofErr w:type="spellEnd"/>
      <w:r w:rsidRPr="68920FFE">
        <w:rPr>
          <w:rFonts w:ascii="Courier New" w:eastAsia="Courier New" w:hAnsi="Courier New" w:cs="Courier New"/>
          <w:color w:val="000000" w:themeColor="text1"/>
          <w:sz w:val="24"/>
          <w:szCs w:val="24"/>
        </w:rPr>
        <w:t xml:space="preserve">   </w:t>
      </w:r>
      <w:proofErr w:type="spellStart"/>
      <w:r w:rsidRPr="68920FFE">
        <w:rPr>
          <w:rFonts w:ascii="Courier New" w:eastAsia="Courier New" w:hAnsi="Courier New" w:cs="Courier New"/>
          <w:color w:val="000000" w:themeColor="text1"/>
          <w:sz w:val="24"/>
          <w:szCs w:val="24"/>
        </w:rPr>
        <w:t>TblVer</w:t>
      </w:r>
      <w:proofErr w:type="spellEnd"/>
      <w:r w:rsidRPr="68920FFE">
        <w:rPr>
          <w:rFonts w:ascii="Courier New" w:eastAsia="Courier New" w:hAnsi="Courier New" w:cs="Courier New"/>
          <w:color w:val="000000" w:themeColor="text1"/>
          <w:sz w:val="24"/>
          <w:szCs w:val="24"/>
        </w:rPr>
        <w:t xml:space="preserve">  </w:t>
      </w:r>
      <w:proofErr w:type="spellStart"/>
      <w:r w:rsidRPr="68920FFE">
        <w:rPr>
          <w:rFonts w:ascii="Courier New" w:eastAsia="Courier New" w:hAnsi="Courier New" w:cs="Courier New"/>
          <w:color w:val="000000" w:themeColor="text1"/>
          <w:sz w:val="24"/>
          <w:szCs w:val="24"/>
        </w:rPr>
        <w:t>InQ</w:t>
      </w:r>
      <w:proofErr w:type="spellEnd"/>
      <w:r w:rsidRPr="68920FFE">
        <w:rPr>
          <w:rFonts w:ascii="Courier New" w:eastAsia="Courier New" w:hAnsi="Courier New" w:cs="Courier New"/>
          <w:color w:val="000000" w:themeColor="text1"/>
          <w:sz w:val="24"/>
          <w:szCs w:val="24"/>
        </w:rPr>
        <w:t xml:space="preserve"> </w:t>
      </w:r>
      <w:proofErr w:type="spellStart"/>
      <w:r w:rsidRPr="68920FFE">
        <w:rPr>
          <w:rFonts w:ascii="Courier New" w:eastAsia="Courier New" w:hAnsi="Courier New" w:cs="Courier New"/>
          <w:color w:val="000000" w:themeColor="text1"/>
          <w:sz w:val="24"/>
          <w:szCs w:val="24"/>
        </w:rPr>
        <w:t>OutQ</w:t>
      </w:r>
      <w:proofErr w:type="spellEnd"/>
      <w:r w:rsidRPr="68920FFE">
        <w:rPr>
          <w:rFonts w:ascii="Courier New" w:eastAsia="Courier New" w:hAnsi="Courier New" w:cs="Courier New"/>
          <w:color w:val="000000" w:themeColor="text1"/>
          <w:sz w:val="24"/>
          <w:szCs w:val="24"/>
        </w:rPr>
        <w:t xml:space="preserve"> Up/Down  State/</w:t>
      </w:r>
      <w:proofErr w:type="spellStart"/>
      <w:r w:rsidRPr="68920FFE">
        <w:rPr>
          <w:rFonts w:ascii="Courier New" w:eastAsia="Courier New" w:hAnsi="Courier New" w:cs="Courier New"/>
          <w:color w:val="000000" w:themeColor="text1"/>
          <w:sz w:val="24"/>
          <w:szCs w:val="24"/>
        </w:rPr>
        <w:t>PfxRcd</w:t>
      </w:r>
      <w:proofErr w:type="spellEnd"/>
    </w:p>
    <w:p w14:paraId="3FB3256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10.0.2.5        4           11      12      10       11    0    0 00:04:54        6</w:t>
      </w:r>
    </w:p>
    <w:p w14:paraId="56AF5EA6" w14:textId="77777777" w:rsidR="00133C28" w:rsidRDefault="00133C28" w:rsidP="00133C28">
      <w:pPr>
        <w:spacing w:line="240" w:lineRule="auto"/>
        <w:rPr>
          <w:rFonts w:ascii="Times New Roman" w:eastAsia="Times New Roman" w:hAnsi="Times New Roman" w:cs="Times New Roman"/>
          <w:color w:val="000000" w:themeColor="text1"/>
          <w:sz w:val="36"/>
          <w:szCs w:val="36"/>
        </w:rPr>
      </w:pPr>
      <w:r w:rsidRPr="409CFD52">
        <w:rPr>
          <w:rFonts w:ascii="Times New Roman" w:eastAsia="Times New Roman" w:hAnsi="Times New Roman" w:cs="Times New Roman"/>
          <w:b/>
          <w:bCs/>
          <w:color w:val="000000" w:themeColor="text1"/>
          <w:sz w:val="36"/>
          <w:szCs w:val="36"/>
          <w:u w:val="single"/>
        </w:rPr>
        <w:t>Router 7</w:t>
      </w:r>
    </w:p>
    <w:p w14:paraId="20CEEBE9"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b/>
          <w:bCs/>
          <w:color w:val="000000" w:themeColor="text1"/>
          <w:sz w:val="24"/>
          <w:szCs w:val="24"/>
          <w:u w:val="single"/>
        </w:rPr>
        <w:t>show run</w:t>
      </w:r>
    </w:p>
    <w:p w14:paraId="3D3D08C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R7#show run</w:t>
      </w:r>
    </w:p>
    <w:p w14:paraId="6987CBC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Building configuration...</w:t>
      </w:r>
    </w:p>
    <w:p w14:paraId="19A0B42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
    <w:p w14:paraId="452C44D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Current configuration : 3839 bytes</w:t>
      </w:r>
    </w:p>
    <w:p w14:paraId="4E59AB9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117D41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Last configuration change at 15:55:56 UTC Fri Jan 28</w:t>
      </w:r>
      <w:proofErr w:type="gramStart"/>
      <w:r w:rsidRPr="409CFD52">
        <w:rPr>
          <w:rFonts w:ascii="Courier New" w:eastAsia="Courier New" w:hAnsi="Courier New" w:cs="Courier New"/>
          <w:color w:val="000000" w:themeColor="text1"/>
          <w:sz w:val="24"/>
          <w:szCs w:val="24"/>
        </w:rPr>
        <w:t xml:space="preserve"> 2022</w:t>
      </w:r>
      <w:proofErr w:type="gramEnd"/>
    </w:p>
    <w:p w14:paraId="6A31085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761AE1F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version 16.9</w:t>
      </w:r>
    </w:p>
    <w:p w14:paraId="005B256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service timestamps debug datetime msec</w:t>
      </w:r>
    </w:p>
    <w:p w14:paraId="43B5EF0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service timestamps log datetime msec</w:t>
      </w:r>
    </w:p>
    <w:p w14:paraId="35A0A66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platform </w:t>
      </w:r>
      <w:proofErr w:type="spellStart"/>
      <w:r w:rsidRPr="409CFD52">
        <w:rPr>
          <w:rFonts w:ascii="Courier New" w:eastAsia="Courier New" w:hAnsi="Courier New" w:cs="Courier New"/>
          <w:color w:val="000000" w:themeColor="text1"/>
          <w:sz w:val="24"/>
          <w:szCs w:val="24"/>
        </w:rPr>
        <w:t>qfp</w:t>
      </w:r>
      <w:proofErr w:type="spellEnd"/>
      <w:r w:rsidRPr="409CFD52">
        <w:rPr>
          <w:rFonts w:ascii="Courier New" w:eastAsia="Courier New" w:hAnsi="Courier New" w:cs="Courier New"/>
          <w:color w:val="000000" w:themeColor="text1"/>
          <w:sz w:val="24"/>
          <w:szCs w:val="24"/>
        </w:rPr>
        <w:t xml:space="preserve"> utilization monitor load 80</w:t>
      </w:r>
    </w:p>
    <w:p w14:paraId="6F1BCB9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platform punt-keepalive disable-kernel-core</w:t>
      </w:r>
    </w:p>
    <w:p w14:paraId="185EB02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platform console serial</w:t>
      </w:r>
    </w:p>
    <w:p w14:paraId="0398C6E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171238C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hostname R7</w:t>
      </w:r>
    </w:p>
    <w:p w14:paraId="3118BCA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1D0A196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boot-start-marker</w:t>
      </w:r>
    </w:p>
    <w:p w14:paraId="277D49E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boot-end-marker</w:t>
      </w:r>
    </w:p>
    <w:p w14:paraId="0C87FED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5847C66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w:t>
      </w:r>
      <w:proofErr w:type="spellStart"/>
      <w:r w:rsidRPr="409CFD52">
        <w:rPr>
          <w:rFonts w:ascii="Courier New" w:eastAsia="Courier New" w:hAnsi="Courier New" w:cs="Courier New"/>
          <w:color w:val="000000" w:themeColor="text1"/>
          <w:sz w:val="24"/>
          <w:szCs w:val="24"/>
        </w:rPr>
        <w:t>aaa</w:t>
      </w:r>
      <w:proofErr w:type="spellEnd"/>
      <w:r w:rsidRPr="409CFD52">
        <w:rPr>
          <w:rFonts w:ascii="Courier New" w:eastAsia="Courier New" w:hAnsi="Courier New" w:cs="Courier New"/>
          <w:color w:val="000000" w:themeColor="text1"/>
          <w:sz w:val="24"/>
          <w:szCs w:val="24"/>
        </w:rPr>
        <w:t xml:space="preserve"> </w:t>
      </w:r>
      <w:proofErr w:type="gramStart"/>
      <w:r w:rsidRPr="409CFD52">
        <w:rPr>
          <w:rFonts w:ascii="Courier New" w:eastAsia="Courier New" w:hAnsi="Courier New" w:cs="Courier New"/>
          <w:color w:val="000000" w:themeColor="text1"/>
          <w:sz w:val="24"/>
          <w:szCs w:val="24"/>
        </w:rPr>
        <w:t>new-model</w:t>
      </w:r>
      <w:proofErr w:type="gramEnd"/>
    </w:p>
    <w:p w14:paraId="54946BB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5CF5FC3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login on-success log</w:t>
      </w:r>
    </w:p>
    <w:p w14:paraId="63D9998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2DE4B2A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subscriber templating</w:t>
      </w:r>
    </w:p>
    <w:p w14:paraId="39A78BB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BA892E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ipv6 </w:t>
      </w:r>
      <w:proofErr w:type="gramStart"/>
      <w:r w:rsidRPr="409CFD52">
        <w:rPr>
          <w:rFonts w:ascii="Courier New" w:eastAsia="Courier New" w:hAnsi="Courier New" w:cs="Courier New"/>
          <w:color w:val="000000" w:themeColor="text1"/>
          <w:sz w:val="24"/>
          <w:szCs w:val="24"/>
        </w:rPr>
        <w:t>unicast-routing</w:t>
      </w:r>
      <w:proofErr w:type="gramEnd"/>
    </w:p>
    <w:p w14:paraId="3D19499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multilink bundle-name authenticated</w:t>
      </w:r>
    </w:p>
    <w:p w14:paraId="0E29086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5733925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crypto </w:t>
      </w:r>
      <w:proofErr w:type="spellStart"/>
      <w:r w:rsidRPr="409CFD52">
        <w:rPr>
          <w:rFonts w:ascii="Courier New" w:eastAsia="Courier New" w:hAnsi="Courier New" w:cs="Courier New"/>
          <w:color w:val="000000" w:themeColor="text1"/>
          <w:sz w:val="24"/>
          <w:szCs w:val="24"/>
        </w:rPr>
        <w:t>pki</w:t>
      </w:r>
      <w:proofErr w:type="spellEnd"/>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trustpoint</w:t>
      </w:r>
      <w:proofErr w:type="spellEnd"/>
      <w:r w:rsidRPr="409CFD52">
        <w:rPr>
          <w:rFonts w:ascii="Courier New" w:eastAsia="Courier New" w:hAnsi="Courier New" w:cs="Courier New"/>
          <w:color w:val="000000" w:themeColor="text1"/>
          <w:sz w:val="24"/>
          <w:szCs w:val="24"/>
        </w:rPr>
        <w:t xml:space="preserve"> TP-self-signed-330298951</w:t>
      </w:r>
    </w:p>
    <w:p w14:paraId="7081B4F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enrollment </w:t>
      </w:r>
      <w:proofErr w:type="spellStart"/>
      <w:r w:rsidRPr="409CFD52">
        <w:rPr>
          <w:rFonts w:ascii="Courier New" w:eastAsia="Courier New" w:hAnsi="Courier New" w:cs="Courier New"/>
          <w:color w:val="000000" w:themeColor="text1"/>
          <w:sz w:val="24"/>
          <w:szCs w:val="24"/>
        </w:rPr>
        <w:t>selfsigned</w:t>
      </w:r>
      <w:proofErr w:type="spellEnd"/>
    </w:p>
    <w:p w14:paraId="3B07A19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subject-name </w:t>
      </w:r>
      <w:proofErr w:type="spellStart"/>
      <w:r w:rsidRPr="409CFD52">
        <w:rPr>
          <w:rFonts w:ascii="Courier New" w:eastAsia="Courier New" w:hAnsi="Courier New" w:cs="Courier New"/>
          <w:color w:val="000000" w:themeColor="text1"/>
          <w:sz w:val="24"/>
          <w:szCs w:val="24"/>
        </w:rPr>
        <w:t>cn</w:t>
      </w:r>
      <w:proofErr w:type="spellEnd"/>
      <w:r w:rsidRPr="409CFD52">
        <w:rPr>
          <w:rFonts w:ascii="Courier New" w:eastAsia="Courier New" w:hAnsi="Courier New" w:cs="Courier New"/>
          <w:color w:val="000000" w:themeColor="text1"/>
          <w:sz w:val="24"/>
          <w:szCs w:val="24"/>
        </w:rPr>
        <w:t>=IOS-Self-Signed-Certificate-330298951</w:t>
      </w:r>
    </w:p>
    <w:p w14:paraId="2ECF43D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revocation-check none</w:t>
      </w:r>
    </w:p>
    <w:p w14:paraId="6069B5F0"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rsakeypair</w:t>
      </w:r>
      <w:proofErr w:type="spellEnd"/>
      <w:r w:rsidRPr="409CFD52">
        <w:rPr>
          <w:rFonts w:ascii="Courier New" w:eastAsia="Courier New" w:hAnsi="Courier New" w:cs="Courier New"/>
          <w:color w:val="000000" w:themeColor="text1"/>
          <w:sz w:val="24"/>
          <w:szCs w:val="24"/>
        </w:rPr>
        <w:t xml:space="preserve"> TP-self-signed-330298951</w:t>
      </w:r>
    </w:p>
    <w:p w14:paraId="5275B28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084F701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A8BE3E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crypto </w:t>
      </w:r>
      <w:proofErr w:type="spellStart"/>
      <w:r w:rsidRPr="409CFD52">
        <w:rPr>
          <w:rFonts w:ascii="Courier New" w:eastAsia="Courier New" w:hAnsi="Courier New" w:cs="Courier New"/>
          <w:color w:val="000000" w:themeColor="text1"/>
          <w:sz w:val="24"/>
          <w:szCs w:val="24"/>
        </w:rPr>
        <w:t>pki</w:t>
      </w:r>
      <w:proofErr w:type="spellEnd"/>
      <w:r w:rsidRPr="409CFD52">
        <w:rPr>
          <w:rFonts w:ascii="Courier New" w:eastAsia="Courier New" w:hAnsi="Courier New" w:cs="Courier New"/>
          <w:color w:val="000000" w:themeColor="text1"/>
          <w:sz w:val="24"/>
          <w:szCs w:val="24"/>
        </w:rPr>
        <w:t xml:space="preserve"> certificate chain TP-self-signed-330298951</w:t>
      </w:r>
    </w:p>
    <w:p w14:paraId="13B385B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certificate self-signed 01</w:t>
      </w:r>
    </w:p>
    <w:p w14:paraId="691E758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3082032E 30820216 A0030201 02020101 300D0609 2A864886 F70D0101 05050030</w:t>
      </w:r>
    </w:p>
    <w:p w14:paraId="5090B6E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30312E30 2C060355 04031325 494F532D 53656C66 2D536967 6E65642D 43657274</w:t>
      </w:r>
    </w:p>
    <w:p w14:paraId="5AC4BDF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69666963 6174652D 33333032 39383935 31301E17 0D323131 32303231 38323930</w:t>
      </w:r>
    </w:p>
    <w:p w14:paraId="48B8799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325A170D 33303031 30313030 30303030 5A303031 2E302C06 03550403 1325494F</w:t>
      </w:r>
    </w:p>
    <w:p w14:paraId="681E171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532D5365 6C662D53 69676E65 642D4365 72746966 69636174 652D3333 30323938</w:t>
      </w:r>
    </w:p>
    <w:p w14:paraId="6568706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39353130 82012230 0D06092A 864886F7 0D010101 05000382 010F0030 82010A02</w:t>
      </w:r>
    </w:p>
    <w:p w14:paraId="72ADB95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 xml:space="preserve">  82010100 8A239379 7A68EC29 07C99DBE F695FBCE 33BD9150 09991018 AF04E93A</w:t>
      </w:r>
    </w:p>
    <w:p w14:paraId="0DAD5F0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AAA44175 7D8B67B2 DD2432E3 90E82630 68332BEF A90FE802 5AA84BCC 5290B060</w:t>
      </w:r>
    </w:p>
    <w:p w14:paraId="4F248B8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03CDA6DC E4FC7C2F 6EE15FDD 8606F796 D6B99B50 5D6328F5 A43FF0FA 7C0DDDF1</w:t>
      </w:r>
    </w:p>
    <w:p w14:paraId="4808B18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42454621 BC7F6EB1 CBE6FBDE 50C7C1C0 F28E959B C9748CA4 57E6D7DC A91BBACE</w:t>
      </w:r>
    </w:p>
    <w:p w14:paraId="108F3D7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C4D5B478 41E3EE68 1895B3C1 EE330F9F 30816D7C 9064AE39 1722539F 0750D1F1</w:t>
      </w:r>
    </w:p>
    <w:p w14:paraId="6235EBA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26F077BB 09302B69 F369795C 265FDF7C A5974FD8 7F8DA55C 66EB3FB8 598F5F24</w:t>
      </w:r>
    </w:p>
    <w:p w14:paraId="499D3A7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129B125F 1CC6DFF7 44FA0172 A5631AF1 337C00F7 3ACE36BA 56FD2B75 5B6E028E</w:t>
      </w:r>
    </w:p>
    <w:p w14:paraId="2FD8727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716CBD08 185B6B49 4D001D65 A0D6D093 0B71FE00 8F856792 971F5AEC ADCA6498</w:t>
      </w:r>
    </w:p>
    <w:p w14:paraId="1DAC48E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3C0EDA67 02030100 01A35330 51300F06 03551D13 0101FF04 05300301 01FF301F</w:t>
      </w:r>
    </w:p>
    <w:p w14:paraId="757486B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0603551D 23041830 16801419 528A450D B0AE52F4 BA5A4DD2 7F1CD265 A33C7C30</w:t>
      </w:r>
    </w:p>
    <w:p w14:paraId="12606C4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1D060355 1D0E0416 04141952 8A450DB0 AE52F4BA 5A4DD27F 1CD265A3 3C7C300D</w:t>
      </w:r>
    </w:p>
    <w:p w14:paraId="1825AA6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06092A86 4886F70D 01010505 00038201 01007D97 0C0E76BA 356BF144 6FFA2ED8</w:t>
      </w:r>
    </w:p>
    <w:p w14:paraId="7806A1A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9893C16D D970260B E88363F3 8F0B2434 EEA6A1DA D52AD632 512D50BE 79ADA2E6</w:t>
      </w:r>
    </w:p>
    <w:p w14:paraId="31758AD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ADE92D3E 73D079A0 0CC08EB7 241A2013 B6EAF356 BBD4D7E8 CD3B5036 9316E18A</w:t>
      </w:r>
    </w:p>
    <w:p w14:paraId="055D4DD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41E59DE7 E2CF0C2E CDD4DF5A 64C502A7 0F856E06 083DDC8B A8A74E78 42498AA9</w:t>
      </w:r>
    </w:p>
    <w:p w14:paraId="677F760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6042211A 3BE939A8 BB25CB49 757EE2CA 01807D50 F85CE50B 6C0337C9 0DDD8473</w:t>
      </w:r>
    </w:p>
    <w:p w14:paraId="1FE1188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C26E1A7B F6F08085 2D3108E7 C495A7A2 ABB74CC7 CEA3CABA F9E4AAC7 FCC6E159</w:t>
      </w:r>
    </w:p>
    <w:p w14:paraId="1977EA2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14A4295A 237657E5 5FF78D8B EC25C464 FC3888E6 F29B1884 BF1F84FE 9E4B9299</w:t>
      </w:r>
    </w:p>
    <w:p w14:paraId="285DFF6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E6545242 0C335E7B 996340CF C0DB3B49 9B185C9F 69D6C689 D0EAF6D3 8411BFEE</w:t>
      </w:r>
    </w:p>
    <w:p w14:paraId="391CFA1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8ED72288 A9BF2FCD 9448BA12 14E431F0 A937</w:t>
      </w:r>
    </w:p>
    <w:p w14:paraId="27B27FF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 xml:space="preserve">        quit</w:t>
      </w:r>
    </w:p>
    <w:p w14:paraId="05E346F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7B26930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license </w:t>
      </w:r>
      <w:proofErr w:type="spellStart"/>
      <w:r w:rsidRPr="409CFD52">
        <w:rPr>
          <w:rFonts w:ascii="Courier New" w:eastAsia="Courier New" w:hAnsi="Courier New" w:cs="Courier New"/>
          <w:color w:val="000000" w:themeColor="text1"/>
          <w:sz w:val="24"/>
          <w:szCs w:val="24"/>
        </w:rPr>
        <w:t>udi</w:t>
      </w:r>
      <w:proofErr w:type="spellEnd"/>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pid</w:t>
      </w:r>
      <w:proofErr w:type="spellEnd"/>
      <w:r w:rsidRPr="409CFD52">
        <w:rPr>
          <w:rFonts w:ascii="Courier New" w:eastAsia="Courier New" w:hAnsi="Courier New" w:cs="Courier New"/>
          <w:color w:val="000000" w:themeColor="text1"/>
          <w:sz w:val="24"/>
          <w:szCs w:val="24"/>
        </w:rPr>
        <w:t xml:space="preserve"> CSR1000V </w:t>
      </w:r>
      <w:proofErr w:type="spellStart"/>
      <w:r w:rsidRPr="409CFD52">
        <w:rPr>
          <w:rFonts w:ascii="Courier New" w:eastAsia="Courier New" w:hAnsi="Courier New" w:cs="Courier New"/>
          <w:color w:val="000000" w:themeColor="text1"/>
          <w:sz w:val="24"/>
          <w:szCs w:val="24"/>
        </w:rPr>
        <w:t>sn</w:t>
      </w:r>
      <w:proofErr w:type="spellEnd"/>
      <w:r w:rsidRPr="409CFD52">
        <w:rPr>
          <w:rFonts w:ascii="Courier New" w:eastAsia="Courier New" w:hAnsi="Courier New" w:cs="Courier New"/>
          <w:color w:val="000000" w:themeColor="text1"/>
          <w:sz w:val="24"/>
          <w:szCs w:val="24"/>
        </w:rPr>
        <w:t xml:space="preserve"> 9EWKOY7WCO0</w:t>
      </w:r>
    </w:p>
    <w:p w14:paraId="11E4365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license smart </w:t>
      </w:r>
      <w:proofErr w:type="gramStart"/>
      <w:r w:rsidRPr="409CFD52">
        <w:rPr>
          <w:rFonts w:ascii="Courier New" w:eastAsia="Courier New" w:hAnsi="Courier New" w:cs="Courier New"/>
          <w:color w:val="000000" w:themeColor="text1"/>
          <w:sz w:val="24"/>
          <w:szCs w:val="24"/>
        </w:rPr>
        <w:t>enable</w:t>
      </w:r>
      <w:proofErr w:type="gramEnd"/>
    </w:p>
    <w:p w14:paraId="7B05483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diagnostic bootup level minimal</w:t>
      </w:r>
    </w:p>
    <w:p w14:paraId="14AFA6E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31A2551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spanning-tree extend system-id</w:t>
      </w:r>
    </w:p>
    <w:p w14:paraId="3BA637A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72B1F0A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redundancy</w:t>
      </w:r>
    </w:p>
    <w:p w14:paraId="2F69776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7C17851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Loopback0</w:t>
      </w:r>
    </w:p>
    <w:p w14:paraId="2D5A6E52"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 192.168.7.1 255.255.255.0</w:t>
      </w:r>
    </w:p>
    <w:p w14:paraId="0147100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ipv6 address 100:7::1/64</w:t>
      </w:r>
    </w:p>
    <w:p w14:paraId="1E3F17B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ipv6 </w:t>
      </w: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12</w:t>
      </w:r>
    </w:p>
    <w:p w14:paraId="757D974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E21754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GigabitEthernet1</w:t>
      </w:r>
    </w:p>
    <w:p w14:paraId="149D8F19"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 10.0.0.5 255.255.255.252</w:t>
      </w:r>
    </w:p>
    <w:p w14:paraId="7B87654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negotiation auto</w:t>
      </w:r>
    </w:p>
    <w:p w14:paraId="1444712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ipv6 address 10:6::2/64</w:t>
      </w:r>
    </w:p>
    <w:p w14:paraId="20B535B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ipv6 </w:t>
      </w: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12</w:t>
      </w:r>
    </w:p>
    <w:p w14:paraId="62DB6E5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mop enabled</w:t>
      </w:r>
    </w:p>
    <w:p w14:paraId="172437C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mop </w:t>
      </w:r>
      <w:proofErr w:type="spellStart"/>
      <w:r w:rsidRPr="409CFD52">
        <w:rPr>
          <w:rFonts w:ascii="Courier New" w:eastAsia="Courier New" w:hAnsi="Courier New" w:cs="Courier New"/>
          <w:color w:val="000000" w:themeColor="text1"/>
          <w:sz w:val="24"/>
          <w:szCs w:val="24"/>
        </w:rPr>
        <w:t>sysid</w:t>
      </w:r>
      <w:proofErr w:type="spellEnd"/>
    </w:p>
    <w:p w14:paraId="637B932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16C9D15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GigabitEthernet2</w:t>
      </w:r>
    </w:p>
    <w:p w14:paraId="5770754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w:t>
      </w: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w:t>
      </w:r>
    </w:p>
    <w:p w14:paraId="104F347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shutdown</w:t>
      </w:r>
    </w:p>
    <w:p w14:paraId="499CFB7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negotiation auto</w:t>
      </w:r>
    </w:p>
    <w:p w14:paraId="2667171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mop enabled</w:t>
      </w:r>
    </w:p>
    <w:p w14:paraId="5BEC81B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mop </w:t>
      </w:r>
      <w:proofErr w:type="spellStart"/>
      <w:r w:rsidRPr="409CFD52">
        <w:rPr>
          <w:rFonts w:ascii="Courier New" w:eastAsia="Courier New" w:hAnsi="Courier New" w:cs="Courier New"/>
          <w:color w:val="000000" w:themeColor="text1"/>
          <w:sz w:val="24"/>
          <w:szCs w:val="24"/>
        </w:rPr>
        <w:t>sysid</w:t>
      </w:r>
      <w:proofErr w:type="spellEnd"/>
    </w:p>
    <w:p w14:paraId="1B38956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4C8876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GigabitEthernet3</w:t>
      </w:r>
    </w:p>
    <w:p w14:paraId="7BFF655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w:t>
      </w: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w:t>
      </w:r>
    </w:p>
    <w:p w14:paraId="0FDF9C2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shutdown</w:t>
      </w:r>
    </w:p>
    <w:p w14:paraId="1076BDE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negotiation auto</w:t>
      </w:r>
    </w:p>
    <w:p w14:paraId="36609ED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mop enabled</w:t>
      </w:r>
    </w:p>
    <w:p w14:paraId="33BB4A7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mop </w:t>
      </w:r>
      <w:proofErr w:type="spellStart"/>
      <w:r w:rsidRPr="409CFD52">
        <w:rPr>
          <w:rFonts w:ascii="Courier New" w:eastAsia="Courier New" w:hAnsi="Courier New" w:cs="Courier New"/>
          <w:color w:val="000000" w:themeColor="text1"/>
          <w:sz w:val="24"/>
          <w:szCs w:val="24"/>
        </w:rPr>
        <w:t>sysid</w:t>
      </w:r>
      <w:proofErr w:type="spellEnd"/>
    </w:p>
    <w:p w14:paraId="3325A52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463EB4A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interface GigabitEthernet4</w:t>
      </w:r>
    </w:p>
    <w:p w14:paraId="6EA4FD1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w:t>
      </w: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address</w:t>
      </w:r>
    </w:p>
    <w:p w14:paraId="4A8E9C2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shutdown</w:t>
      </w:r>
    </w:p>
    <w:p w14:paraId="5C091F3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negotiation auto</w:t>
      </w:r>
    </w:p>
    <w:p w14:paraId="64FF70C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no mop enabled</w:t>
      </w:r>
    </w:p>
    <w:p w14:paraId="3696361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no mop </w:t>
      </w:r>
      <w:proofErr w:type="spellStart"/>
      <w:r w:rsidRPr="409CFD52">
        <w:rPr>
          <w:rFonts w:ascii="Courier New" w:eastAsia="Courier New" w:hAnsi="Courier New" w:cs="Courier New"/>
          <w:color w:val="000000" w:themeColor="text1"/>
          <w:sz w:val="24"/>
          <w:szCs w:val="24"/>
        </w:rPr>
        <w:t>sysid</w:t>
      </w:r>
      <w:proofErr w:type="spellEnd"/>
    </w:p>
    <w:p w14:paraId="3BA517B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478BDD1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router </w:t>
      </w: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2</w:t>
      </w:r>
    </w:p>
    <w:p w14:paraId="5BAE714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network 10.0.0.4 0.0.0.3</w:t>
      </w:r>
    </w:p>
    <w:p w14:paraId="4E3BD50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network 192.168.7.0</w:t>
      </w:r>
    </w:p>
    <w:p w14:paraId="6867740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3DA591A"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forward-protocol </w:t>
      </w:r>
      <w:proofErr w:type="spellStart"/>
      <w:r w:rsidRPr="409CFD52">
        <w:rPr>
          <w:rFonts w:ascii="Courier New" w:eastAsia="Courier New" w:hAnsi="Courier New" w:cs="Courier New"/>
          <w:color w:val="000000" w:themeColor="text1"/>
          <w:sz w:val="24"/>
          <w:szCs w:val="24"/>
        </w:rPr>
        <w:t>nd</w:t>
      </w:r>
      <w:proofErr w:type="spellEnd"/>
    </w:p>
    <w:p w14:paraId="4A991542"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http server</w:t>
      </w:r>
    </w:p>
    <w:p w14:paraId="6DD16482"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http authentication local</w:t>
      </w:r>
    </w:p>
    <w:p w14:paraId="1509BFC6"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http </w:t>
      </w:r>
      <w:proofErr w:type="gramStart"/>
      <w:r w:rsidRPr="409CFD52">
        <w:rPr>
          <w:rFonts w:ascii="Courier New" w:eastAsia="Courier New" w:hAnsi="Courier New" w:cs="Courier New"/>
          <w:color w:val="000000" w:themeColor="text1"/>
          <w:sz w:val="24"/>
          <w:szCs w:val="24"/>
        </w:rPr>
        <w:t>secure-server</w:t>
      </w:r>
      <w:proofErr w:type="gramEnd"/>
    </w:p>
    <w:p w14:paraId="320EBBD0" w14:textId="77777777" w:rsidR="00133C28" w:rsidRDefault="00133C28" w:rsidP="00133C28">
      <w:pPr>
        <w:spacing w:after="0" w:line="240" w:lineRule="auto"/>
        <w:rPr>
          <w:rFonts w:ascii="Courier New" w:eastAsia="Courier New" w:hAnsi="Courier New" w:cs="Courier New"/>
          <w:color w:val="000000" w:themeColor="text1"/>
          <w:sz w:val="24"/>
          <w:szCs w:val="24"/>
        </w:rPr>
      </w:pPr>
    </w:p>
    <w:p w14:paraId="7A47ECD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ipv6 router </w:t>
      </w: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12</w:t>
      </w:r>
    </w:p>
    <w:p w14:paraId="34559227"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router-id 7.7.7.7</w:t>
      </w:r>
    </w:p>
    <w:p w14:paraId="51D4B5D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6851B50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ipv6 router </w:t>
      </w: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2</w:t>
      </w:r>
    </w:p>
    <w:p w14:paraId="2199B969"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eigrp</w:t>
      </w:r>
      <w:proofErr w:type="spellEnd"/>
      <w:r w:rsidRPr="409CFD52">
        <w:rPr>
          <w:rFonts w:ascii="Courier New" w:eastAsia="Courier New" w:hAnsi="Courier New" w:cs="Courier New"/>
          <w:color w:val="000000" w:themeColor="text1"/>
          <w:sz w:val="24"/>
          <w:szCs w:val="24"/>
        </w:rPr>
        <w:t xml:space="preserve"> router-id 7.7.7.7</w:t>
      </w:r>
    </w:p>
    <w:p w14:paraId="216AC70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redistribute connected</w:t>
      </w:r>
    </w:p>
    <w:p w14:paraId="18619E1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73FA0C8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control-plane</w:t>
      </w:r>
    </w:p>
    <w:p w14:paraId="5ABF77C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w:t>
      </w:r>
    </w:p>
    <w:p w14:paraId="7E62D3F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line con 0</w:t>
      </w:r>
    </w:p>
    <w:p w14:paraId="3069F622" w14:textId="77777777" w:rsidR="00133C28" w:rsidRDefault="00133C28" w:rsidP="00133C28">
      <w:pPr>
        <w:spacing w:after="0" w:line="240" w:lineRule="auto"/>
        <w:rPr>
          <w:rFonts w:ascii="Courier New" w:eastAsia="Courier New" w:hAnsi="Courier New" w:cs="Courier New"/>
          <w:color w:val="000000" w:themeColor="text1"/>
          <w:sz w:val="24"/>
          <w:szCs w:val="24"/>
        </w:rPr>
      </w:pPr>
      <w:proofErr w:type="spellStart"/>
      <w:r w:rsidRPr="409CFD52">
        <w:rPr>
          <w:rFonts w:ascii="Courier New" w:eastAsia="Courier New" w:hAnsi="Courier New" w:cs="Courier New"/>
          <w:color w:val="000000" w:themeColor="text1"/>
          <w:sz w:val="24"/>
          <w:szCs w:val="24"/>
        </w:rPr>
        <w:t>stopbits</w:t>
      </w:r>
      <w:proofErr w:type="spellEnd"/>
      <w:r w:rsidRPr="409CFD52">
        <w:rPr>
          <w:rFonts w:ascii="Courier New" w:eastAsia="Courier New" w:hAnsi="Courier New" w:cs="Courier New"/>
          <w:color w:val="000000" w:themeColor="text1"/>
          <w:sz w:val="24"/>
          <w:szCs w:val="24"/>
        </w:rPr>
        <w:t xml:space="preserve"> 1</w:t>
      </w:r>
    </w:p>
    <w:p w14:paraId="6C143CB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line </w:t>
      </w:r>
      <w:proofErr w:type="spellStart"/>
      <w:r w:rsidRPr="409CFD52">
        <w:rPr>
          <w:rFonts w:ascii="Courier New" w:eastAsia="Courier New" w:hAnsi="Courier New" w:cs="Courier New"/>
          <w:color w:val="000000" w:themeColor="text1"/>
          <w:sz w:val="24"/>
          <w:szCs w:val="24"/>
        </w:rPr>
        <w:t>vty</w:t>
      </w:r>
      <w:proofErr w:type="spellEnd"/>
      <w:r w:rsidRPr="409CFD52">
        <w:rPr>
          <w:rFonts w:ascii="Courier New" w:eastAsia="Courier New" w:hAnsi="Courier New" w:cs="Courier New"/>
          <w:color w:val="000000" w:themeColor="text1"/>
          <w:sz w:val="24"/>
          <w:szCs w:val="24"/>
        </w:rPr>
        <w:t xml:space="preserve"> 0 4</w:t>
      </w:r>
    </w:p>
    <w:p w14:paraId="5F69DB1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login</w:t>
      </w:r>
    </w:p>
    <w:p w14:paraId="7B0724E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w:t>
      </w:r>
    </w:p>
    <w:p w14:paraId="5C205F9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end</w:t>
      </w:r>
    </w:p>
    <w:p w14:paraId="60FF95B1" w14:textId="77777777" w:rsidR="00133C28" w:rsidRDefault="00133C28" w:rsidP="00133C28">
      <w:pPr>
        <w:spacing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b/>
          <w:bCs/>
          <w:color w:val="000000" w:themeColor="text1"/>
          <w:sz w:val="24"/>
          <w:szCs w:val="24"/>
          <w:u w:val="single"/>
        </w:rPr>
        <w:t xml:space="preserve">show </w:t>
      </w:r>
      <w:proofErr w:type="spellStart"/>
      <w:r w:rsidRPr="409CFD52">
        <w:rPr>
          <w:rFonts w:ascii="Courier New" w:eastAsia="Courier New" w:hAnsi="Courier New" w:cs="Courier New"/>
          <w:b/>
          <w:bCs/>
          <w:color w:val="000000" w:themeColor="text1"/>
          <w:sz w:val="24"/>
          <w:szCs w:val="24"/>
          <w:u w:val="single"/>
        </w:rPr>
        <w:t>ip</w:t>
      </w:r>
      <w:proofErr w:type="spellEnd"/>
      <w:r w:rsidRPr="409CFD52">
        <w:rPr>
          <w:rFonts w:ascii="Courier New" w:eastAsia="Courier New" w:hAnsi="Courier New" w:cs="Courier New"/>
          <w:b/>
          <w:bCs/>
          <w:color w:val="000000" w:themeColor="text1"/>
          <w:sz w:val="24"/>
          <w:szCs w:val="24"/>
          <w:u w:val="single"/>
        </w:rPr>
        <w:t>/ipv6 route</w:t>
      </w:r>
    </w:p>
    <w:p w14:paraId="481E9AD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R7#show </w:t>
      </w:r>
      <w:proofErr w:type="spellStart"/>
      <w:r w:rsidRPr="409CFD52">
        <w:rPr>
          <w:rFonts w:ascii="Courier New" w:eastAsia="Courier New" w:hAnsi="Courier New" w:cs="Courier New"/>
          <w:color w:val="000000" w:themeColor="text1"/>
          <w:sz w:val="24"/>
          <w:szCs w:val="24"/>
        </w:rPr>
        <w:t>ip</w:t>
      </w:r>
      <w:proofErr w:type="spellEnd"/>
      <w:r w:rsidRPr="409CFD52">
        <w:rPr>
          <w:rFonts w:ascii="Courier New" w:eastAsia="Courier New" w:hAnsi="Courier New" w:cs="Courier New"/>
          <w:color w:val="000000" w:themeColor="text1"/>
          <w:sz w:val="24"/>
          <w:szCs w:val="24"/>
        </w:rPr>
        <w:t xml:space="preserve"> route</w:t>
      </w:r>
    </w:p>
    <w:p w14:paraId="5927076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Codes: L - local, C - connected, S - static, R - RIP, M - mobile, B - BGP</w:t>
      </w:r>
    </w:p>
    <w:p w14:paraId="495366A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D - EIGRP, EX - EIGRP external, O - OSPF, IA - OSPF inter area</w:t>
      </w:r>
    </w:p>
    <w:p w14:paraId="1F9556D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N1 - OSPF NSSA external type 1, N2 - OSPF NSSA external type 2</w:t>
      </w:r>
    </w:p>
    <w:p w14:paraId="3F31C8A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E1 - OSPF external type 1, E2 - OSPF external type 2</w:t>
      </w:r>
    </w:p>
    <w:p w14:paraId="73EB983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i</w:t>
      </w:r>
      <w:proofErr w:type="spellEnd"/>
      <w:r w:rsidRPr="409CFD52">
        <w:rPr>
          <w:rFonts w:ascii="Courier New" w:eastAsia="Courier New" w:hAnsi="Courier New" w:cs="Courier New"/>
          <w:color w:val="000000" w:themeColor="text1"/>
          <w:sz w:val="24"/>
          <w:szCs w:val="24"/>
        </w:rPr>
        <w:t xml:space="preserve"> - IS-IS, </w:t>
      </w:r>
      <w:proofErr w:type="spellStart"/>
      <w:r w:rsidRPr="409CFD52">
        <w:rPr>
          <w:rFonts w:ascii="Courier New" w:eastAsia="Courier New" w:hAnsi="Courier New" w:cs="Courier New"/>
          <w:color w:val="000000" w:themeColor="text1"/>
          <w:sz w:val="24"/>
          <w:szCs w:val="24"/>
        </w:rPr>
        <w:t>su</w:t>
      </w:r>
      <w:proofErr w:type="spellEnd"/>
      <w:r w:rsidRPr="409CFD52">
        <w:rPr>
          <w:rFonts w:ascii="Courier New" w:eastAsia="Courier New" w:hAnsi="Courier New" w:cs="Courier New"/>
          <w:color w:val="000000" w:themeColor="text1"/>
          <w:sz w:val="24"/>
          <w:szCs w:val="24"/>
        </w:rPr>
        <w:t xml:space="preserve"> - IS-IS summary, L1 - IS-IS level-1, L2 - IS-IS level-2</w:t>
      </w:r>
    </w:p>
    <w:p w14:paraId="303C59B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ia</w:t>
      </w:r>
      <w:proofErr w:type="spellEnd"/>
      <w:r w:rsidRPr="409CFD52">
        <w:rPr>
          <w:rFonts w:ascii="Courier New" w:eastAsia="Courier New" w:hAnsi="Courier New" w:cs="Courier New"/>
          <w:color w:val="000000" w:themeColor="text1"/>
          <w:sz w:val="24"/>
          <w:szCs w:val="24"/>
        </w:rPr>
        <w:t xml:space="preserve"> - IS-IS inter area, * - candidate default, U - per-user static route</w:t>
      </w:r>
    </w:p>
    <w:p w14:paraId="164B91F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o - ODR, P - periodic downloaded static route, H - NHRP, l - LISP</w:t>
      </w:r>
    </w:p>
    <w:p w14:paraId="6C2C40B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a - application route</w:t>
      </w:r>
    </w:p>
    <w:p w14:paraId="78BBBA5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 - replicated route, % - next hop override, p - overrides from </w:t>
      </w:r>
      <w:proofErr w:type="spellStart"/>
      <w:r w:rsidRPr="409CFD52">
        <w:rPr>
          <w:rFonts w:ascii="Courier New" w:eastAsia="Courier New" w:hAnsi="Courier New" w:cs="Courier New"/>
          <w:color w:val="000000" w:themeColor="text1"/>
          <w:sz w:val="24"/>
          <w:szCs w:val="24"/>
        </w:rPr>
        <w:t>PfR</w:t>
      </w:r>
      <w:proofErr w:type="spellEnd"/>
    </w:p>
    <w:p w14:paraId="54E7AFC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
    <w:p w14:paraId="574F7D5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Gateway of last resort is not set</w:t>
      </w:r>
    </w:p>
    <w:p w14:paraId="1F87A1A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
    <w:p w14:paraId="315289D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10.0.0.0/8 is variably </w:t>
      </w:r>
      <w:proofErr w:type="spellStart"/>
      <w:r w:rsidRPr="409CFD52">
        <w:rPr>
          <w:rFonts w:ascii="Courier New" w:eastAsia="Courier New" w:hAnsi="Courier New" w:cs="Courier New"/>
          <w:color w:val="000000" w:themeColor="text1"/>
          <w:sz w:val="24"/>
          <w:szCs w:val="24"/>
        </w:rPr>
        <w:t>subnetted</w:t>
      </w:r>
      <w:proofErr w:type="spellEnd"/>
      <w:r w:rsidRPr="409CFD52">
        <w:rPr>
          <w:rFonts w:ascii="Courier New" w:eastAsia="Courier New" w:hAnsi="Courier New" w:cs="Courier New"/>
          <w:color w:val="000000" w:themeColor="text1"/>
          <w:sz w:val="24"/>
          <w:szCs w:val="24"/>
        </w:rPr>
        <w:t>, 5 subnets, 2 masks</w:t>
      </w:r>
    </w:p>
    <w:p w14:paraId="467E0F8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D EX     10.0.0.0/30 [170/281856] via 10.0.0.6, 00:53:53, GigabitEthernet1</w:t>
      </w:r>
    </w:p>
    <w:p w14:paraId="6D27CBB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10.0.0.4/30 is directly connected, GigabitEthernet1</w:t>
      </w:r>
    </w:p>
    <w:p w14:paraId="2ABF4BD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10.0.0.5/32 is directly connected, GigabitEthernet1</w:t>
      </w:r>
    </w:p>
    <w:p w14:paraId="07CCD2C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D EX     10.0.2.0/30 [170/281856] via 10.0.0.6, 00:53:53, GigabitEthernet1</w:t>
      </w:r>
    </w:p>
    <w:p w14:paraId="57BE7F5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D        10.0.2.4/30 [90/3072] via 10.0.0.6, 00:55:40, GigabitEthernet1</w:t>
      </w:r>
    </w:p>
    <w:p w14:paraId="4229350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D EX  192.168.1.0/24 [170/281856] via 10.0.0.6, 00:53:53, GigabitEthernet1</w:t>
      </w:r>
    </w:p>
    <w:p w14:paraId="41E34AD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D EX  192.168.2.0/24 [170/281856] via 10.0.0.6, 00:53:53, GigabitEthernet1</w:t>
      </w:r>
    </w:p>
    <w:p w14:paraId="47BC08E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D EX  192.168.3.0/24 [170/281856] via 10.0.0.6, 00:53:53, GigabitEthernet1</w:t>
      </w:r>
    </w:p>
    <w:p w14:paraId="13AD7E9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D EX  192.168.5.0/24 [170/281856] via 10.0.0.6, 00:54:24, GigabitEthernet1</w:t>
      </w:r>
    </w:p>
    <w:p w14:paraId="01DE8BC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D     192.168.6.0/24 [90/130816] via 10.0.0.6, 00:55:40, GigabitEthernet1</w:t>
      </w:r>
    </w:p>
    <w:p w14:paraId="51A4FCC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192.168.7.0/24 is variably </w:t>
      </w:r>
      <w:proofErr w:type="spellStart"/>
      <w:r w:rsidRPr="409CFD52">
        <w:rPr>
          <w:rFonts w:ascii="Courier New" w:eastAsia="Courier New" w:hAnsi="Courier New" w:cs="Courier New"/>
          <w:color w:val="000000" w:themeColor="text1"/>
          <w:sz w:val="24"/>
          <w:szCs w:val="24"/>
        </w:rPr>
        <w:t>subnetted</w:t>
      </w:r>
      <w:proofErr w:type="spellEnd"/>
      <w:r w:rsidRPr="409CFD52">
        <w:rPr>
          <w:rFonts w:ascii="Courier New" w:eastAsia="Courier New" w:hAnsi="Courier New" w:cs="Courier New"/>
          <w:color w:val="000000" w:themeColor="text1"/>
          <w:sz w:val="24"/>
          <w:szCs w:val="24"/>
        </w:rPr>
        <w:t>, 2 subnets, 2 masks</w:t>
      </w:r>
    </w:p>
    <w:p w14:paraId="4181391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192.168.7.0/24 is directly connected, Loopback0</w:t>
      </w:r>
    </w:p>
    <w:p w14:paraId="1577914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192.168.7.1/32 is directly connected, Loopback0</w:t>
      </w:r>
    </w:p>
    <w:p w14:paraId="270C2E0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R7#show ipv6 route</w:t>
      </w:r>
    </w:p>
    <w:p w14:paraId="194F6E7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IPv6 Routing Table - default - 11 entries</w:t>
      </w:r>
    </w:p>
    <w:p w14:paraId="174E42A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Codes: C - Connected, L - Local, S - Static, U - Per-user Static route</w:t>
      </w:r>
    </w:p>
    <w:p w14:paraId="305F853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B - BGP, R - RIP, H - NHRP, I1 - ISIS L1</w:t>
      </w:r>
    </w:p>
    <w:p w14:paraId="5B87521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I2 - ISIS L2, IA - ISIS interarea, IS - ISIS summary, D - EIGRP</w:t>
      </w:r>
    </w:p>
    <w:p w14:paraId="71645F5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EX - EIGRP external, ND - ND Default, </w:t>
      </w:r>
      <w:proofErr w:type="spellStart"/>
      <w:r w:rsidRPr="409CFD52">
        <w:rPr>
          <w:rFonts w:ascii="Courier New" w:eastAsia="Courier New" w:hAnsi="Courier New" w:cs="Courier New"/>
          <w:color w:val="000000" w:themeColor="text1"/>
          <w:sz w:val="24"/>
          <w:szCs w:val="24"/>
        </w:rPr>
        <w:t>NDp</w:t>
      </w:r>
      <w:proofErr w:type="spellEnd"/>
      <w:r w:rsidRPr="409CFD52">
        <w:rPr>
          <w:rFonts w:ascii="Courier New" w:eastAsia="Courier New" w:hAnsi="Courier New" w:cs="Courier New"/>
          <w:color w:val="000000" w:themeColor="text1"/>
          <w:sz w:val="24"/>
          <w:szCs w:val="24"/>
        </w:rPr>
        <w:t xml:space="preserve"> - ND Prefix, DCE - Destination</w:t>
      </w:r>
    </w:p>
    <w:p w14:paraId="32AB896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NDr</w:t>
      </w:r>
      <w:proofErr w:type="spellEnd"/>
      <w:r w:rsidRPr="409CFD52">
        <w:rPr>
          <w:rFonts w:ascii="Courier New" w:eastAsia="Courier New" w:hAnsi="Courier New" w:cs="Courier New"/>
          <w:color w:val="000000" w:themeColor="text1"/>
          <w:sz w:val="24"/>
          <w:szCs w:val="24"/>
        </w:rPr>
        <w:t xml:space="preserve"> - Redirect, RL - RPL, O - OSPF Intra, OI - OSPF Inter</w:t>
      </w:r>
    </w:p>
    <w:p w14:paraId="79C29F0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OE1 - OSPF </w:t>
      </w:r>
      <w:proofErr w:type="spellStart"/>
      <w:r w:rsidRPr="409CFD52">
        <w:rPr>
          <w:rFonts w:ascii="Courier New" w:eastAsia="Courier New" w:hAnsi="Courier New" w:cs="Courier New"/>
          <w:color w:val="000000" w:themeColor="text1"/>
          <w:sz w:val="24"/>
          <w:szCs w:val="24"/>
        </w:rPr>
        <w:t>ext</w:t>
      </w:r>
      <w:proofErr w:type="spellEnd"/>
      <w:r w:rsidRPr="409CFD52">
        <w:rPr>
          <w:rFonts w:ascii="Courier New" w:eastAsia="Courier New" w:hAnsi="Courier New" w:cs="Courier New"/>
          <w:color w:val="000000" w:themeColor="text1"/>
          <w:sz w:val="24"/>
          <w:szCs w:val="24"/>
        </w:rPr>
        <w:t xml:space="preserve"> 1, OE2 - OSPF </w:t>
      </w:r>
      <w:proofErr w:type="spellStart"/>
      <w:r w:rsidRPr="409CFD52">
        <w:rPr>
          <w:rFonts w:ascii="Courier New" w:eastAsia="Courier New" w:hAnsi="Courier New" w:cs="Courier New"/>
          <w:color w:val="000000" w:themeColor="text1"/>
          <w:sz w:val="24"/>
          <w:szCs w:val="24"/>
        </w:rPr>
        <w:t>ext</w:t>
      </w:r>
      <w:proofErr w:type="spellEnd"/>
      <w:r w:rsidRPr="409CFD52">
        <w:rPr>
          <w:rFonts w:ascii="Courier New" w:eastAsia="Courier New" w:hAnsi="Courier New" w:cs="Courier New"/>
          <w:color w:val="000000" w:themeColor="text1"/>
          <w:sz w:val="24"/>
          <w:szCs w:val="24"/>
        </w:rPr>
        <w:t xml:space="preserve"> 2, ON1 - OSPF NSSA </w:t>
      </w:r>
      <w:proofErr w:type="spellStart"/>
      <w:r w:rsidRPr="409CFD52">
        <w:rPr>
          <w:rFonts w:ascii="Courier New" w:eastAsia="Courier New" w:hAnsi="Courier New" w:cs="Courier New"/>
          <w:color w:val="000000" w:themeColor="text1"/>
          <w:sz w:val="24"/>
          <w:szCs w:val="24"/>
        </w:rPr>
        <w:t>ext</w:t>
      </w:r>
      <w:proofErr w:type="spellEnd"/>
      <w:r w:rsidRPr="409CFD52">
        <w:rPr>
          <w:rFonts w:ascii="Courier New" w:eastAsia="Courier New" w:hAnsi="Courier New" w:cs="Courier New"/>
          <w:color w:val="000000" w:themeColor="text1"/>
          <w:sz w:val="24"/>
          <w:szCs w:val="24"/>
        </w:rPr>
        <w:t xml:space="preserve"> 1</w:t>
      </w:r>
    </w:p>
    <w:p w14:paraId="3A5D0B9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ON2 - OSPF NSSA </w:t>
      </w:r>
      <w:proofErr w:type="spellStart"/>
      <w:r w:rsidRPr="409CFD52">
        <w:rPr>
          <w:rFonts w:ascii="Courier New" w:eastAsia="Courier New" w:hAnsi="Courier New" w:cs="Courier New"/>
          <w:color w:val="000000" w:themeColor="text1"/>
          <w:sz w:val="24"/>
          <w:szCs w:val="24"/>
        </w:rPr>
        <w:t>ext</w:t>
      </w:r>
      <w:proofErr w:type="spellEnd"/>
      <w:r w:rsidRPr="409CFD52">
        <w:rPr>
          <w:rFonts w:ascii="Courier New" w:eastAsia="Courier New" w:hAnsi="Courier New" w:cs="Courier New"/>
          <w:color w:val="000000" w:themeColor="text1"/>
          <w:sz w:val="24"/>
          <w:szCs w:val="24"/>
        </w:rPr>
        <w:t xml:space="preserve"> 2, la - LISP alt, </w:t>
      </w:r>
      <w:proofErr w:type="spellStart"/>
      <w:r w:rsidRPr="409CFD52">
        <w:rPr>
          <w:rFonts w:ascii="Courier New" w:eastAsia="Courier New" w:hAnsi="Courier New" w:cs="Courier New"/>
          <w:color w:val="000000" w:themeColor="text1"/>
          <w:sz w:val="24"/>
          <w:szCs w:val="24"/>
        </w:rPr>
        <w:t>lr</w:t>
      </w:r>
      <w:proofErr w:type="spellEnd"/>
      <w:r w:rsidRPr="409CFD52">
        <w:rPr>
          <w:rFonts w:ascii="Courier New" w:eastAsia="Courier New" w:hAnsi="Courier New" w:cs="Courier New"/>
          <w:color w:val="000000" w:themeColor="text1"/>
          <w:sz w:val="24"/>
          <w:szCs w:val="24"/>
        </w:rPr>
        <w:t xml:space="preserve"> - LISP site-registrations</w:t>
      </w:r>
    </w:p>
    <w:p w14:paraId="1E91A31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ld</w:t>
      </w:r>
      <w:proofErr w:type="spellEnd"/>
      <w:r w:rsidRPr="409CFD52">
        <w:rPr>
          <w:rFonts w:ascii="Courier New" w:eastAsia="Courier New" w:hAnsi="Courier New" w:cs="Courier New"/>
          <w:color w:val="000000" w:themeColor="text1"/>
          <w:sz w:val="24"/>
          <w:szCs w:val="24"/>
        </w:rPr>
        <w:t xml:space="preserve"> - LISP </w:t>
      </w:r>
      <w:proofErr w:type="spellStart"/>
      <w:r w:rsidRPr="409CFD52">
        <w:rPr>
          <w:rFonts w:ascii="Courier New" w:eastAsia="Courier New" w:hAnsi="Courier New" w:cs="Courier New"/>
          <w:color w:val="000000" w:themeColor="text1"/>
          <w:sz w:val="24"/>
          <w:szCs w:val="24"/>
        </w:rPr>
        <w:t>dyn-eid</w:t>
      </w:r>
      <w:proofErr w:type="spellEnd"/>
      <w:r w:rsidRPr="409CFD52">
        <w:rPr>
          <w:rFonts w:ascii="Courier New" w:eastAsia="Courier New" w:hAnsi="Courier New" w:cs="Courier New"/>
          <w:color w:val="000000" w:themeColor="text1"/>
          <w:sz w:val="24"/>
          <w:szCs w:val="24"/>
        </w:rPr>
        <w:t xml:space="preserve">, </w:t>
      </w:r>
      <w:proofErr w:type="spellStart"/>
      <w:r w:rsidRPr="409CFD52">
        <w:rPr>
          <w:rFonts w:ascii="Courier New" w:eastAsia="Courier New" w:hAnsi="Courier New" w:cs="Courier New"/>
          <w:color w:val="000000" w:themeColor="text1"/>
          <w:sz w:val="24"/>
          <w:szCs w:val="24"/>
        </w:rPr>
        <w:t>lA</w:t>
      </w:r>
      <w:proofErr w:type="spellEnd"/>
      <w:r w:rsidRPr="409CFD52">
        <w:rPr>
          <w:rFonts w:ascii="Courier New" w:eastAsia="Courier New" w:hAnsi="Courier New" w:cs="Courier New"/>
          <w:color w:val="000000" w:themeColor="text1"/>
          <w:sz w:val="24"/>
          <w:szCs w:val="24"/>
        </w:rPr>
        <w:t xml:space="preserve"> - LISP away, le - LISP extranet-policy</w:t>
      </w:r>
    </w:p>
    <w:p w14:paraId="542AE5B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a - Application</w:t>
      </w:r>
    </w:p>
    <w:p w14:paraId="0CBBDCC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EX  10:1::/64 [170/281856]</w:t>
      </w:r>
    </w:p>
    <w:p w14:paraId="1E11675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E64:D0FF:FEDF:0, GigabitEthernet1</w:t>
      </w:r>
    </w:p>
    <w:p w14:paraId="1CB6D63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EX  10:2::/64 [170/281856]</w:t>
      </w:r>
    </w:p>
    <w:p w14:paraId="2D44D2C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E64:D0FF:FEDF:0, GigabitEthernet1</w:t>
      </w:r>
    </w:p>
    <w:p w14:paraId="4455D04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10:6::/64 [0/0]</w:t>
      </w:r>
    </w:p>
    <w:p w14:paraId="2B23833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GigabitEthernet1, directly connected</w:t>
      </w:r>
    </w:p>
    <w:p w14:paraId="0C6EA06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10:6::2/128 [0/0]</w:t>
      </w:r>
    </w:p>
    <w:p w14:paraId="0B0BDF0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lastRenderedPageBreak/>
        <w:t xml:space="preserve">     via GigabitEthernet1, receive</w:t>
      </w:r>
    </w:p>
    <w:p w14:paraId="6177694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EX  100:1::/64 [170/281856]</w:t>
      </w:r>
    </w:p>
    <w:p w14:paraId="3D0DC36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E64:D0FF:FEDF:0, GigabitEthernet1</w:t>
      </w:r>
    </w:p>
    <w:p w14:paraId="540ED3C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EX  100:2::/64 [170/281856]</w:t>
      </w:r>
    </w:p>
    <w:p w14:paraId="57DF9FC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E64:D0FF:FEDF:0, GigabitEthernet1</w:t>
      </w:r>
    </w:p>
    <w:p w14:paraId="3901ACB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EX  100:3::/64 [170/281856]</w:t>
      </w:r>
    </w:p>
    <w:p w14:paraId="104C12B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E64:D0FF:FEDF:0, GigabitEthernet1</w:t>
      </w:r>
    </w:p>
    <w:p w14:paraId="5176EAB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D   100:6::/64 [90/130816]</w:t>
      </w:r>
    </w:p>
    <w:p w14:paraId="5A167DF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FE</w:t>
      </w:r>
      <w:proofErr w:type="gramStart"/>
      <w:r w:rsidRPr="409CFD52">
        <w:rPr>
          <w:rFonts w:ascii="Courier New" w:eastAsia="Courier New" w:hAnsi="Courier New" w:cs="Courier New"/>
          <w:color w:val="000000" w:themeColor="text1"/>
          <w:sz w:val="24"/>
          <w:szCs w:val="24"/>
        </w:rPr>
        <w:t>80::</w:t>
      </w:r>
      <w:proofErr w:type="gramEnd"/>
      <w:r w:rsidRPr="409CFD52">
        <w:rPr>
          <w:rFonts w:ascii="Courier New" w:eastAsia="Courier New" w:hAnsi="Courier New" w:cs="Courier New"/>
          <w:color w:val="000000" w:themeColor="text1"/>
          <w:sz w:val="24"/>
          <w:szCs w:val="24"/>
        </w:rPr>
        <w:t>E64:D0FF:FEDF:0, GigabitEthernet1</w:t>
      </w:r>
    </w:p>
    <w:p w14:paraId="2BEA40C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C   100:7::/64 [0/0]</w:t>
      </w:r>
    </w:p>
    <w:p w14:paraId="54C3A49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Loopback0, directly connected</w:t>
      </w:r>
    </w:p>
    <w:p w14:paraId="708D818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100:7::1/128 [0/0]</w:t>
      </w:r>
    </w:p>
    <w:p w14:paraId="7FAF07F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Loopback0, receive</w:t>
      </w:r>
    </w:p>
    <w:p w14:paraId="78D236C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L   FF00::/8 [0/0]</w:t>
      </w:r>
    </w:p>
    <w:p w14:paraId="338C16E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409CFD52">
        <w:rPr>
          <w:rFonts w:ascii="Courier New" w:eastAsia="Courier New" w:hAnsi="Courier New" w:cs="Courier New"/>
          <w:color w:val="000000" w:themeColor="text1"/>
          <w:sz w:val="24"/>
          <w:szCs w:val="24"/>
        </w:rPr>
        <w:t xml:space="preserve">     via Null0, receive</w:t>
      </w:r>
    </w:p>
    <w:p w14:paraId="2056A48F" w14:textId="77777777" w:rsidR="00133C28" w:rsidRDefault="00133C28" w:rsidP="00133C28">
      <w:pPr>
        <w:spacing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b/>
          <w:bCs/>
          <w:color w:val="000000" w:themeColor="text1"/>
          <w:sz w:val="24"/>
          <w:szCs w:val="24"/>
          <w:u w:val="single"/>
        </w:rPr>
        <w:t xml:space="preserve">show </w:t>
      </w:r>
      <w:proofErr w:type="spellStart"/>
      <w:r w:rsidRPr="68920FFE">
        <w:rPr>
          <w:rFonts w:ascii="Courier New" w:eastAsia="Courier New" w:hAnsi="Courier New" w:cs="Courier New"/>
          <w:b/>
          <w:bCs/>
          <w:color w:val="000000" w:themeColor="text1"/>
          <w:sz w:val="24"/>
          <w:szCs w:val="24"/>
          <w:u w:val="single"/>
        </w:rPr>
        <w:t>ip</w:t>
      </w:r>
      <w:proofErr w:type="spellEnd"/>
      <w:r w:rsidRPr="68920FFE">
        <w:rPr>
          <w:rFonts w:ascii="Courier New" w:eastAsia="Courier New" w:hAnsi="Courier New" w:cs="Courier New"/>
          <w:b/>
          <w:bCs/>
          <w:color w:val="000000" w:themeColor="text1"/>
          <w:sz w:val="24"/>
          <w:szCs w:val="24"/>
          <w:u w:val="single"/>
        </w:rPr>
        <w:t>/ipv6 protocols</w:t>
      </w:r>
    </w:p>
    <w:p w14:paraId="36F3CE3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R7#show </w:t>
      </w:r>
      <w:proofErr w:type="spellStart"/>
      <w:r w:rsidRPr="68920FFE">
        <w:rPr>
          <w:rFonts w:ascii="Courier New" w:eastAsia="Courier New" w:hAnsi="Courier New" w:cs="Courier New"/>
          <w:color w:val="000000" w:themeColor="text1"/>
          <w:sz w:val="24"/>
          <w:szCs w:val="24"/>
        </w:rPr>
        <w:t>ip</w:t>
      </w:r>
      <w:proofErr w:type="spellEnd"/>
      <w:r w:rsidRPr="68920FFE">
        <w:rPr>
          <w:rFonts w:ascii="Courier New" w:eastAsia="Courier New" w:hAnsi="Courier New" w:cs="Courier New"/>
          <w:color w:val="000000" w:themeColor="text1"/>
          <w:sz w:val="24"/>
          <w:szCs w:val="24"/>
        </w:rPr>
        <w:t xml:space="preserve"> protocols</w:t>
      </w:r>
    </w:p>
    <w:p w14:paraId="423B5D7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IP Routing is NSF aware ***</w:t>
      </w:r>
    </w:p>
    <w:p w14:paraId="7A7D624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w:t>
      </w:r>
    </w:p>
    <w:p w14:paraId="372FA1D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Routing Protocol is "application"</w:t>
      </w:r>
    </w:p>
    <w:p w14:paraId="3960BEE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Sending updates every 0 seconds</w:t>
      </w:r>
    </w:p>
    <w:p w14:paraId="4F8858D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Invalid after 0 seconds, hold down 0, flushed after 0</w:t>
      </w:r>
    </w:p>
    <w:p w14:paraId="3CC42CE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Outgoing update filter list for all interfaces is not set</w:t>
      </w:r>
    </w:p>
    <w:p w14:paraId="4CFB981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Incoming update filter list for all interfaces is not set</w:t>
      </w:r>
    </w:p>
    <w:p w14:paraId="6B06CC6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Maximum path: 32</w:t>
      </w:r>
    </w:p>
    <w:p w14:paraId="7EDD472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Routing for Networks:</w:t>
      </w:r>
    </w:p>
    <w:p w14:paraId="0A0000E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Routing Information Sources:</w:t>
      </w:r>
    </w:p>
    <w:p w14:paraId="3D2EA3D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Gateway         Distance      Last Update</w:t>
      </w:r>
    </w:p>
    <w:p w14:paraId="41510CE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Distance: (default is 4)</w:t>
      </w:r>
    </w:p>
    <w:p w14:paraId="5D680B6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w:t>
      </w:r>
    </w:p>
    <w:p w14:paraId="7B8A24F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Routing Protocol is "</w:t>
      </w:r>
      <w:proofErr w:type="spellStart"/>
      <w:r w:rsidRPr="68920FFE">
        <w:rPr>
          <w:rFonts w:ascii="Courier New" w:eastAsia="Courier New" w:hAnsi="Courier New" w:cs="Courier New"/>
          <w:color w:val="000000" w:themeColor="text1"/>
          <w:sz w:val="24"/>
          <w:szCs w:val="24"/>
        </w:rPr>
        <w:t>eigrp</w:t>
      </w:r>
      <w:proofErr w:type="spellEnd"/>
      <w:r w:rsidRPr="68920FFE">
        <w:rPr>
          <w:rFonts w:ascii="Courier New" w:eastAsia="Courier New" w:hAnsi="Courier New" w:cs="Courier New"/>
          <w:color w:val="000000" w:themeColor="text1"/>
          <w:sz w:val="24"/>
          <w:szCs w:val="24"/>
        </w:rPr>
        <w:t xml:space="preserve"> 2"</w:t>
      </w:r>
    </w:p>
    <w:p w14:paraId="7DB8FA8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Outgoing update filter list for all interfaces is not set</w:t>
      </w:r>
    </w:p>
    <w:p w14:paraId="3C71304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Incoming update filter list for all interfaces is not set</w:t>
      </w:r>
    </w:p>
    <w:p w14:paraId="5D55855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lastRenderedPageBreak/>
        <w:t xml:space="preserve">  Default networks flagged in outgoing updates</w:t>
      </w:r>
    </w:p>
    <w:p w14:paraId="34E8E58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Default networks accepted from incoming updates</w:t>
      </w:r>
    </w:p>
    <w:p w14:paraId="65BAF34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EIGRP-IPv4 Protocol for AS(2)</w:t>
      </w:r>
    </w:p>
    <w:p w14:paraId="5013558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Metric weight K1=1, K2=0, K3=1, K4=0, K5=0</w:t>
      </w:r>
    </w:p>
    <w:p w14:paraId="10C46C5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Soft SIA disabled</w:t>
      </w:r>
    </w:p>
    <w:p w14:paraId="5A7C1E3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NSF-aware route hold timer is 240</w:t>
      </w:r>
    </w:p>
    <w:p w14:paraId="66A0060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EIGRP NSF disabled</w:t>
      </w:r>
    </w:p>
    <w:p w14:paraId="241564B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NSF signal timer is 20s</w:t>
      </w:r>
    </w:p>
    <w:p w14:paraId="63C660B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NSF converge timer is 120s</w:t>
      </w:r>
    </w:p>
    <w:p w14:paraId="4C79B70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Router-ID: 192.168.7.1</w:t>
      </w:r>
    </w:p>
    <w:p w14:paraId="746E8FB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Topology : 0 (base)</w:t>
      </w:r>
    </w:p>
    <w:p w14:paraId="508CE82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Active Timer: 3 min</w:t>
      </w:r>
    </w:p>
    <w:p w14:paraId="48B202B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Distance: internal 90 external 170</w:t>
      </w:r>
    </w:p>
    <w:p w14:paraId="70201B2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Maximum path: 4</w:t>
      </w:r>
    </w:p>
    <w:p w14:paraId="1ABF534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Maximum </w:t>
      </w:r>
      <w:proofErr w:type="spellStart"/>
      <w:r w:rsidRPr="68920FFE">
        <w:rPr>
          <w:rFonts w:ascii="Courier New" w:eastAsia="Courier New" w:hAnsi="Courier New" w:cs="Courier New"/>
          <w:color w:val="000000" w:themeColor="text1"/>
          <w:sz w:val="24"/>
          <w:szCs w:val="24"/>
        </w:rPr>
        <w:t>hopcount</w:t>
      </w:r>
      <w:proofErr w:type="spellEnd"/>
      <w:r w:rsidRPr="68920FFE">
        <w:rPr>
          <w:rFonts w:ascii="Courier New" w:eastAsia="Courier New" w:hAnsi="Courier New" w:cs="Courier New"/>
          <w:color w:val="000000" w:themeColor="text1"/>
          <w:sz w:val="24"/>
          <w:szCs w:val="24"/>
        </w:rPr>
        <w:t xml:space="preserve"> 100</w:t>
      </w:r>
    </w:p>
    <w:p w14:paraId="38E9D09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Maximum metric variance 1</w:t>
      </w:r>
    </w:p>
    <w:p w14:paraId="7CF3DA8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w:t>
      </w:r>
    </w:p>
    <w:p w14:paraId="3212D37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Automatic Summarization: disabled</w:t>
      </w:r>
    </w:p>
    <w:p w14:paraId="1748650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Maximum path: 4</w:t>
      </w:r>
    </w:p>
    <w:p w14:paraId="4F57EE9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Routing for Networks:</w:t>
      </w:r>
    </w:p>
    <w:p w14:paraId="7B681FA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10.0.0.4/30</w:t>
      </w:r>
    </w:p>
    <w:p w14:paraId="6492D72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192.168.7.0</w:t>
      </w:r>
    </w:p>
    <w:p w14:paraId="7054E7A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Routing Information Sources:</w:t>
      </w:r>
    </w:p>
    <w:p w14:paraId="0448E95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Gateway         Distance      Last Update</w:t>
      </w:r>
    </w:p>
    <w:p w14:paraId="7C2D3EAB"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10.0.0.6              90      00:04:10</w:t>
      </w:r>
    </w:p>
    <w:p w14:paraId="6ECA149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Distance: internal 90 external 170</w:t>
      </w:r>
    </w:p>
    <w:p w14:paraId="5983CE9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w:t>
      </w:r>
    </w:p>
    <w:p w14:paraId="309AA2C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R7#show ipv6 protocols</w:t>
      </w:r>
    </w:p>
    <w:p w14:paraId="376346D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IPv6 Routing Protocol is "connected"</w:t>
      </w:r>
    </w:p>
    <w:p w14:paraId="76A0A54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IPv6 Routing Protocol is "application"</w:t>
      </w:r>
    </w:p>
    <w:p w14:paraId="0BF271F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IPv6 Routing Protocol is "ND"</w:t>
      </w:r>
    </w:p>
    <w:p w14:paraId="6F0AAEED"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IPv6 Routing Protocol is "</w:t>
      </w:r>
      <w:proofErr w:type="spellStart"/>
      <w:r w:rsidRPr="68920FFE">
        <w:rPr>
          <w:rFonts w:ascii="Courier New" w:eastAsia="Courier New" w:hAnsi="Courier New" w:cs="Courier New"/>
          <w:color w:val="000000" w:themeColor="text1"/>
          <w:sz w:val="24"/>
          <w:szCs w:val="24"/>
        </w:rPr>
        <w:t>eigrp</w:t>
      </w:r>
      <w:proofErr w:type="spellEnd"/>
      <w:r w:rsidRPr="68920FFE">
        <w:rPr>
          <w:rFonts w:ascii="Courier New" w:eastAsia="Courier New" w:hAnsi="Courier New" w:cs="Courier New"/>
          <w:color w:val="000000" w:themeColor="text1"/>
          <w:sz w:val="24"/>
          <w:szCs w:val="24"/>
        </w:rPr>
        <w:t xml:space="preserve"> 12"</w:t>
      </w:r>
    </w:p>
    <w:p w14:paraId="07E59BA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EIGRP-IPv6 Protocol for AS(12)</w:t>
      </w:r>
    </w:p>
    <w:p w14:paraId="0E9142B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lastRenderedPageBreak/>
        <w:t xml:space="preserve">  Metric weight K1=1, K2=0, K3=1, K4=0, K5=0</w:t>
      </w:r>
    </w:p>
    <w:p w14:paraId="75B83ECA"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Soft SIA disabled</w:t>
      </w:r>
    </w:p>
    <w:p w14:paraId="384DB7F4"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NSF-aware route hold timer is 240</w:t>
      </w:r>
    </w:p>
    <w:p w14:paraId="1896ED20"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EIGRP NSF disabled</w:t>
      </w:r>
    </w:p>
    <w:p w14:paraId="7113A429"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NSF signal timer is 20s</w:t>
      </w:r>
    </w:p>
    <w:p w14:paraId="198DBA4C"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NSF converge timer is 120s</w:t>
      </w:r>
    </w:p>
    <w:p w14:paraId="6D30C3C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Router-ID: 7.7.7.7</w:t>
      </w:r>
    </w:p>
    <w:p w14:paraId="02D2D4A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Topology : 0 (base)</w:t>
      </w:r>
    </w:p>
    <w:p w14:paraId="6D33CE5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Active Timer: 3 min</w:t>
      </w:r>
    </w:p>
    <w:p w14:paraId="778100F5"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Distance: internal 90 external 170</w:t>
      </w:r>
    </w:p>
    <w:p w14:paraId="2B0E9DE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Maximum path: 16</w:t>
      </w:r>
    </w:p>
    <w:p w14:paraId="6ACBA9B6"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Maximum </w:t>
      </w:r>
      <w:proofErr w:type="spellStart"/>
      <w:r w:rsidRPr="68920FFE">
        <w:rPr>
          <w:rFonts w:ascii="Courier New" w:eastAsia="Courier New" w:hAnsi="Courier New" w:cs="Courier New"/>
          <w:color w:val="000000" w:themeColor="text1"/>
          <w:sz w:val="24"/>
          <w:szCs w:val="24"/>
        </w:rPr>
        <w:t>hopcount</w:t>
      </w:r>
      <w:proofErr w:type="spellEnd"/>
      <w:r w:rsidRPr="68920FFE">
        <w:rPr>
          <w:rFonts w:ascii="Courier New" w:eastAsia="Courier New" w:hAnsi="Courier New" w:cs="Courier New"/>
          <w:color w:val="000000" w:themeColor="text1"/>
          <w:sz w:val="24"/>
          <w:szCs w:val="24"/>
        </w:rPr>
        <w:t xml:space="preserve"> 100</w:t>
      </w:r>
    </w:p>
    <w:p w14:paraId="223A9751"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Maximum metric variance 1</w:t>
      </w:r>
    </w:p>
    <w:p w14:paraId="3CCBBCFE"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w:t>
      </w:r>
    </w:p>
    <w:p w14:paraId="6F1E2972"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Interfaces:</w:t>
      </w:r>
    </w:p>
    <w:p w14:paraId="7328FE0F"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Loopback0</w:t>
      </w:r>
    </w:p>
    <w:p w14:paraId="06A78B33"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GigabitEthernet1</w:t>
      </w:r>
    </w:p>
    <w:p w14:paraId="6493DFD8"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Redistribution:</w:t>
      </w:r>
    </w:p>
    <w:p w14:paraId="17FF43C7" w14:textId="77777777" w:rsidR="00133C28" w:rsidRDefault="00133C28" w:rsidP="00133C28">
      <w:pPr>
        <w:spacing w:after="0" w:line="240" w:lineRule="auto"/>
        <w:rPr>
          <w:rFonts w:ascii="Courier New" w:eastAsia="Courier New" w:hAnsi="Courier New" w:cs="Courier New"/>
          <w:color w:val="000000" w:themeColor="text1"/>
          <w:sz w:val="24"/>
          <w:szCs w:val="24"/>
        </w:rPr>
      </w:pPr>
      <w:r w:rsidRPr="68920FFE">
        <w:rPr>
          <w:rFonts w:ascii="Courier New" w:eastAsia="Courier New" w:hAnsi="Courier New" w:cs="Courier New"/>
          <w:color w:val="000000" w:themeColor="text1"/>
          <w:sz w:val="24"/>
          <w:szCs w:val="24"/>
        </w:rPr>
        <w:t xml:space="preserve">    None</w:t>
      </w:r>
    </w:p>
    <w:p w14:paraId="36D7E8C2" w14:textId="77777777" w:rsidR="00133C28" w:rsidRDefault="00133C28" w:rsidP="00133C28">
      <w:pPr>
        <w:rPr>
          <w:rFonts w:ascii="Times New Roman" w:eastAsia="Times New Roman" w:hAnsi="Times New Roman" w:cs="Times New Roman"/>
          <w:color w:val="000000" w:themeColor="text1"/>
          <w:sz w:val="24"/>
          <w:szCs w:val="24"/>
        </w:rPr>
      </w:pPr>
      <w:r w:rsidRPr="409CFD52">
        <w:rPr>
          <w:rFonts w:ascii="Times New Roman" w:eastAsia="Times New Roman" w:hAnsi="Times New Roman" w:cs="Times New Roman"/>
          <w:b/>
          <w:bCs/>
          <w:color w:val="000000" w:themeColor="text1"/>
          <w:sz w:val="24"/>
          <w:szCs w:val="24"/>
        </w:rPr>
        <w:t>Problems</w:t>
      </w:r>
    </w:p>
    <w:p w14:paraId="14092E8D" w14:textId="77777777" w:rsidR="00133C28" w:rsidRDefault="00133C28" w:rsidP="00133C28">
      <w:pPr>
        <w:rPr>
          <w:rFonts w:ascii="Times New Roman" w:eastAsia="Times New Roman" w:hAnsi="Times New Roman" w:cs="Times New Roman"/>
          <w:color w:val="000000" w:themeColor="text1"/>
          <w:sz w:val="24"/>
          <w:szCs w:val="24"/>
        </w:rPr>
      </w:pPr>
      <w:r w:rsidRPr="0700435A">
        <w:rPr>
          <w:rFonts w:ascii="Times New Roman" w:eastAsia="Times New Roman" w:hAnsi="Times New Roman" w:cs="Times New Roman"/>
          <w:color w:val="000000" w:themeColor="text1"/>
          <w:sz w:val="24"/>
          <w:szCs w:val="24"/>
        </w:rPr>
        <w:t xml:space="preserve">A problem I faced was that some of my BGP routers didn’t have IPv6 routes to networks directly connected to the other BGP router. I concluded that because the only routes missing were the ones directly connected to the other BGP router, the problem was probably that BGP was unable to communicate with the directly connected routes. After looking for different ways to fix this, I ran the </w:t>
      </w:r>
      <w:r w:rsidRPr="0700435A">
        <w:rPr>
          <w:rFonts w:ascii="Times New Roman" w:eastAsia="Times New Roman" w:hAnsi="Times New Roman" w:cs="Times New Roman"/>
          <w:b/>
          <w:bCs/>
          <w:color w:val="000000" w:themeColor="text1"/>
          <w:sz w:val="24"/>
          <w:szCs w:val="24"/>
        </w:rPr>
        <w:t>redistribute connected</w:t>
      </w:r>
      <w:r w:rsidRPr="0700435A">
        <w:rPr>
          <w:rFonts w:ascii="Times New Roman" w:eastAsia="Times New Roman" w:hAnsi="Times New Roman" w:cs="Times New Roman"/>
          <w:color w:val="000000" w:themeColor="text1"/>
          <w:sz w:val="24"/>
          <w:szCs w:val="24"/>
        </w:rPr>
        <w:t xml:space="preserve"> command so BGP could send its directly connected routes to the other router with BGP. After running this command, I checked my BGP routers’ routing tables and they were fixed, and when I looked at my IPv6 routes for the middle routers, they were there.</w:t>
      </w:r>
    </w:p>
    <w:p w14:paraId="3F4B830E" w14:textId="77777777" w:rsidR="00133C28" w:rsidRDefault="00133C28" w:rsidP="00133C28">
      <w:pPr>
        <w:rPr>
          <w:rFonts w:ascii="Times New Roman" w:eastAsia="Times New Roman" w:hAnsi="Times New Roman" w:cs="Times New Roman"/>
          <w:color w:val="000000" w:themeColor="text1"/>
          <w:sz w:val="24"/>
          <w:szCs w:val="24"/>
        </w:rPr>
      </w:pPr>
      <w:r w:rsidRPr="409CFD52">
        <w:rPr>
          <w:rFonts w:ascii="Times New Roman" w:eastAsia="Times New Roman" w:hAnsi="Times New Roman" w:cs="Times New Roman"/>
          <w:b/>
          <w:bCs/>
          <w:color w:val="000000" w:themeColor="text1"/>
          <w:sz w:val="24"/>
          <w:szCs w:val="24"/>
        </w:rPr>
        <w:t>Conclusion</w:t>
      </w:r>
    </w:p>
    <w:p w14:paraId="4EEF93E4" w14:textId="77777777" w:rsidR="00133C28" w:rsidRDefault="00133C28" w:rsidP="00133C28">
      <w:pPr>
        <w:rPr>
          <w:rFonts w:ascii="Times New Roman" w:eastAsia="Times New Roman" w:hAnsi="Times New Roman" w:cs="Times New Roman"/>
          <w:color w:val="000000" w:themeColor="text1"/>
          <w:sz w:val="24"/>
          <w:szCs w:val="24"/>
        </w:rPr>
      </w:pPr>
      <w:r w:rsidRPr="409CFD52">
        <w:rPr>
          <w:rFonts w:ascii="Times New Roman" w:eastAsia="Times New Roman" w:hAnsi="Times New Roman" w:cs="Times New Roman"/>
          <w:color w:val="000000" w:themeColor="text1"/>
          <w:sz w:val="24"/>
          <w:szCs w:val="24"/>
        </w:rPr>
        <w:t xml:space="preserve">iBGP is an extension of the BGP routing protocol and is used to provide more information to your internal </w:t>
      </w:r>
      <w:proofErr w:type="gramStart"/>
      <w:r w:rsidRPr="409CFD52">
        <w:rPr>
          <w:rFonts w:ascii="Times New Roman" w:eastAsia="Times New Roman" w:hAnsi="Times New Roman" w:cs="Times New Roman"/>
          <w:color w:val="000000" w:themeColor="text1"/>
          <w:sz w:val="24"/>
          <w:szCs w:val="24"/>
        </w:rPr>
        <w:t>routers..</w:t>
      </w:r>
      <w:proofErr w:type="gramEnd"/>
      <w:r w:rsidRPr="409CFD52">
        <w:rPr>
          <w:rFonts w:ascii="Times New Roman" w:eastAsia="Times New Roman" w:hAnsi="Times New Roman" w:cs="Times New Roman"/>
          <w:color w:val="000000" w:themeColor="text1"/>
          <w:sz w:val="24"/>
          <w:szCs w:val="24"/>
        </w:rPr>
        <w:t xml:space="preserve"> To configure eBGP you need to use BGP specific commands such as </w:t>
      </w:r>
      <w:r w:rsidRPr="409CFD52">
        <w:rPr>
          <w:rFonts w:ascii="Times New Roman" w:eastAsia="Times New Roman" w:hAnsi="Times New Roman" w:cs="Times New Roman"/>
          <w:b/>
          <w:bCs/>
          <w:color w:val="000000" w:themeColor="text1"/>
          <w:sz w:val="24"/>
          <w:szCs w:val="24"/>
        </w:rPr>
        <w:t xml:space="preserve">router </w:t>
      </w:r>
      <w:proofErr w:type="spellStart"/>
      <w:r w:rsidRPr="409CFD52">
        <w:rPr>
          <w:rFonts w:ascii="Times New Roman" w:eastAsia="Times New Roman" w:hAnsi="Times New Roman" w:cs="Times New Roman"/>
          <w:b/>
          <w:bCs/>
          <w:color w:val="000000" w:themeColor="text1"/>
          <w:sz w:val="24"/>
          <w:szCs w:val="24"/>
        </w:rPr>
        <w:t>bgp</w:t>
      </w:r>
      <w:proofErr w:type="spellEnd"/>
      <w:r w:rsidRPr="409CFD52">
        <w:rPr>
          <w:rFonts w:ascii="Times New Roman" w:eastAsia="Times New Roman" w:hAnsi="Times New Roman" w:cs="Times New Roman"/>
          <w:b/>
          <w:bCs/>
          <w:color w:val="000000" w:themeColor="text1"/>
          <w:sz w:val="24"/>
          <w:szCs w:val="24"/>
        </w:rPr>
        <w:t xml:space="preserve"> &lt;AS Number&gt;</w:t>
      </w:r>
      <w:r w:rsidRPr="409CFD52">
        <w:rPr>
          <w:rFonts w:ascii="Times New Roman" w:eastAsia="Times New Roman" w:hAnsi="Times New Roman" w:cs="Times New Roman"/>
          <w:color w:val="000000" w:themeColor="text1"/>
          <w:sz w:val="24"/>
          <w:szCs w:val="24"/>
        </w:rPr>
        <w:t xml:space="preserve"> and </w:t>
      </w:r>
      <w:r w:rsidRPr="409CFD52">
        <w:rPr>
          <w:rFonts w:ascii="Times New Roman" w:eastAsia="Times New Roman" w:hAnsi="Times New Roman" w:cs="Times New Roman"/>
          <w:b/>
          <w:bCs/>
          <w:color w:val="000000" w:themeColor="text1"/>
          <w:sz w:val="24"/>
          <w:szCs w:val="24"/>
        </w:rPr>
        <w:t>redistribute &lt;protocol&gt; &lt;protocol number&gt;.</w:t>
      </w:r>
      <w:r w:rsidRPr="409CFD52">
        <w:rPr>
          <w:rFonts w:ascii="Times New Roman" w:eastAsia="Times New Roman" w:hAnsi="Times New Roman" w:cs="Times New Roman"/>
          <w:color w:val="000000" w:themeColor="text1"/>
          <w:sz w:val="24"/>
          <w:szCs w:val="24"/>
        </w:rPr>
        <w:t xml:space="preserve"> There are also some BGP specific show commands that are helpful to verify BGP is working correctly after configuring it. These include </w:t>
      </w:r>
      <w:r w:rsidRPr="409CFD52">
        <w:rPr>
          <w:rFonts w:ascii="Times New Roman" w:eastAsia="Times New Roman" w:hAnsi="Times New Roman" w:cs="Times New Roman"/>
          <w:b/>
          <w:bCs/>
          <w:color w:val="000000" w:themeColor="text1"/>
          <w:sz w:val="24"/>
          <w:szCs w:val="24"/>
        </w:rPr>
        <w:t xml:space="preserve">show </w:t>
      </w:r>
      <w:proofErr w:type="spellStart"/>
      <w:r w:rsidRPr="409CFD52">
        <w:rPr>
          <w:rFonts w:ascii="Times New Roman" w:eastAsia="Times New Roman" w:hAnsi="Times New Roman" w:cs="Times New Roman"/>
          <w:b/>
          <w:bCs/>
          <w:color w:val="000000" w:themeColor="text1"/>
          <w:sz w:val="24"/>
          <w:szCs w:val="24"/>
        </w:rPr>
        <w:t>ip</w:t>
      </w:r>
      <w:proofErr w:type="spellEnd"/>
      <w:r w:rsidRPr="409CFD52">
        <w:rPr>
          <w:rFonts w:ascii="Times New Roman" w:eastAsia="Times New Roman" w:hAnsi="Times New Roman" w:cs="Times New Roman"/>
          <w:b/>
          <w:bCs/>
          <w:color w:val="000000" w:themeColor="text1"/>
          <w:sz w:val="24"/>
          <w:szCs w:val="24"/>
        </w:rPr>
        <w:t xml:space="preserve"> </w:t>
      </w:r>
      <w:proofErr w:type="spellStart"/>
      <w:r w:rsidRPr="409CFD52">
        <w:rPr>
          <w:rFonts w:ascii="Times New Roman" w:eastAsia="Times New Roman" w:hAnsi="Times New Roman" w:cs="Times New Roman"/>
          <w:b/>
          <w:bCs/>
          <w:color w:val="000000" w:themeColor="text1"/>
          <w:sz w:val="24"/>
          <w:szCs w:val="24"/>
        </w:rPr>
        <w:t>bgp</w:t>
      </w:r>
      <w:proofErr w:type="spellEnd"/>
      <w:r w:rsidRPr="409CFD52">
        <w:rPr>
          <w:rFonts w:ascii="Times New Roman" w:eastAsia="Times New Roman" w:hAnsi="Times New Roman" w:cs="Times New Roman"/>
          <w:color w:val="000000" w:themeColor="text1"/>
          <w:sz w:val="24"/>
          <w:szCs w:val="24"/>
        </w:rPr>
        <w:t xml:space="preserve"> and </w:t>
      </w:r>
      <w:r w:rsidRPr="409CFD52">
        <w:rPr>
          <w:rFonts w:ascii="Times New Roman" w:eastAsia="Times New Roman" w:hAnsi="Times New Roman" w:cs="Times New Roman"/>
          <w:b/>
          <w:bCs/>
          <w:color w:val="000000" w:themeColor="text1"/>
          <w:sz w:val="24"/>
          <w:szCs w:val="24"/>
        </w:rPr>
        <w:t xml:space="preserve">show </w:t>
      </w:r>
      <w:proofErr w:type="spellStart"/>
      <w:r w:rsidRPr="409CFD52">
        <w:rPr>
          <w:rFonts w:ascii="Times New Roman" w:eastAsia="Times New Roman" w:hAnsi="Times New Roman" w:cs="Times New Roman"/>
          <w:b/>
          <w:bCs/>
          <w:color w:val="000000" w:themeColor="text1"/>
          <w:sz w:val="24"/>
          <w:szCs w:val="24"/>
        </w:rPr>
        <w:t>ip</w:t>
      </w:r>
      <w:proofErr w:type="spellEnd"/>
      <w:r w:rsidRPr="409CFD52">
        <w:rPr>
          <w:rFonts w:ascii="Times New Roman" w:eastAsia="Times New Roman" w:hAnsi="Times New Roman" w:cs="Times New Roman"/>
          <w:b/>
          <w:bCs/>
          <w:color w:val="000000" w:themeColor="text1"/>
          <w:sz w:val="24"/>
          <w:szCs w:val="24"/>
        </w:rPr>
        <w:t xml:space="preserve"> </w:t>
      </w:r>
      <w:proofErr w:type="spellStart"/>
      <w:r w:rsidRPr="409CFD52">
        <w:rPr>
          <w:rFonts w:ascii="Times New Roman" w:eastAsia="Times New Roman" w:hAnsi="Times New Roman" w:cs="Times New Roman"/>
          <w:b/>
          <w:bCs/>
          <w:color w:val="000000" w:themeColor="text1"/>
          <w:sz w:val="24"/>
          <w:szCs w:val="24"/>
        </w:rPr>
        <w:t>bgp</w:t>
      </w:r>
      <w:proofErr w:type="spellEnd"/>
      <w:r w:rsidRPr="409CFD52">
        <w:rPr>
          <w:rFonts w:ascii="Times New Roman" w:eastAsia="Times New Roman" w:hAnsi="Times New Roman" w:cs="Times New Roman"/>
          <w:b/>
          <w:bCs/>
          <w:color w:val="000000" w:themeColor="text1"/>
          <w:sz w:val="24"/>
          <w:szCs w:val="24"/>
        </w:rPr>
        <w:t xml:space="preserve"> summary.</w:t>
      </w:r>
      <w:r w:rsidRPr="409CFD52">
        <w:rPr>
          <w:rFonts w:ascii="Times New Roman" w:eastAsia="Times New Roman" w:hAnsi="Times New Roman" w:cs="Times New Roman"/>
          <w:color w:val="000000" w:themeColor="text1"/>
          <w:sz w:val="24"/>
          <w:szCs w:val="24"/>
        </w:rPr>
        <w:t xml:space="preserve"> I was able to configure an eBGP network that enabled communications </w:t>
      </w:r>
      <w:r w:rsidRPr="409CFD52">
        <w:rPr>
          <w:rFonts w:ascii="Times New Roman" w:eastAsia="Times New Roman" w:hAnsi="Times New Roman" w:cs="Times New Roman"/>
          <w:color w:val="000000" w:themeColor="text1"/>
          <w:sz w:val="24"/>
          <w:szCs w:val="24"/>
        </w:rPr>
        <w:lastRenderedPageBreak/>
        <w:t>between two separate autonomous systems, on 6 Cisco 4321 routers. Although I had some problems with my IPv6 routes, I was able to troubleshoot them to get BGP to work. Through this lab, I learned how to configure BGP in both ipv6 and ipv6, as well as develop a deeper understanding of everything needed to make it work.</w:t>
      </w:r>
    </w:p>
    <w:p w14:paraId="58096991" w14:textId="77777777" w:rsidR="00133C28" w:rsidRDefault="00133C28" w:rsidP="00133C28"/>
    <w:p w14:paraId="7C23D469" w14:textId="77777777" w:rsidR="00133C28" w:rsidRDefault="00133C28" w:rsidP="00133C28">
      <w:pPr>
        <w:jc w:val="center"/>
        <w:rPr>
          <w:rFonts w:ascii="Courier New" w:eastAsia="Courier New" w:hAnsi="Courier New" w:cs="Courier New"/>
          <w:b/>
          <w:bCs/>
          <w:color w:val="000000" w:themeColor="text1"/>
          <w:sz w:val="36"/>
          <w:szCs w:val="36"/>
        </w:rPr>
      </w:pPr>
    </w:p>
    <w:p w14:paraId="0598C033" w14:textId="77777777" w:rsidR="00133C28" w:rsidRDefault="00133C28" w:rsidP="00133C28">
      <w:pPr>
        <w:jc w:val="center"/>
        <w:rPr>
          <w:rFonts w:ascii="Courier New" w:eastAsia="Courier New" w:hAnsi="Courier New" w:cs="Courier New"/>
          <w:b/>
          <w:bCs/>
          <w:color w:val="000000" w:themeColor="text1"/>
          <w:sz w:val="36"/>
          <w:szCs w:val="36"/>
        </w:rPr>
      </w:pPr>
    </w:p>
    <w:p w14:paraId="50122856" w14:textId="77777777" w:rsidR="00133C28" w:rsidRDefault="00133C28" w:rsidP="00133C28">
      <w:pPr>
        <w:jc w:val="center"/>
        <w:rPr>
          <w:rFonts w:ascii="Courier New" w:eastAsia="Courier New" w:hAnsi="Courier New" w:cs="Courier New"/>
          <w:b/>
          <w:bCs/>
          <w:color w:val="000000" w:themeColor="text1"/>
          <w:sz w:val="36"/>
          <w:szCs w:val="36"/>
        </w:rPr>
      </w:pPr>
    </w:p>
    <w:p w14:paraId="63A253D7" w14:textId="77777777" w:rsidR="00133C28" w:rsidRDefault="00133C28" w:rsidP="00133C28">
      <w:pPr>
        <w:jc w:val="center"/>
        <w:rPr>
          <w:rFonts w:ascii="Courier New" w:eastAsia="Courier New" w:hAnsi="Courier New" w:cs="Courier New"/>
          <w:b/>
          <w:bCs/>
          <w:color w:val="000000" w:themeColor="text1"/>
          <w:sz w:val="36"/>
          <w:szCs w:val="36"/>
        </w:rPr>
      </w:pPr>
    </w:p>
    <w:p w14:paraId="65774ED2" w14:textId="77777777" w:rsidR="00133C28" w:rsidRDefault="00133C28" w:rsidP="00133C28">
      <w:pPr>
        <w:jc w:val="center"/>
        <w:rPr>
          <w:rFonts w:ascii="Courier New" w:eastAsia="Courier New" w:hAnsi="Courier New" w:cs="Courier New"/>
          <w:b/>
          <w:bCs/>
          <w:color w:val="000000" w:themeColor="text1"/>
          <w:sz w:val="36"/>
          <w:szCs w:val="36"/>
        </w:rPr>
      </w:pPr>
    </w:p>
    <w:p w14:paraId="2D17C7D3" w14:textId="77777777" w:rsidR="00133C28" w:rsidRDefault="00133C28" w:rsidP="00133C28">
      <w:pPr>
        <w:jc w:val="center"/>
        <w:rPr>
          <w:rFonts w:ascii="Courier New" w:eastAsia="Courier New" w:hAnsi="Courier New" w:cs="Courier New"/>
          <w:b/>
          <w:bCs/>
          <w:color w:val="000000" w:themeColor="text1"/>
          <w:sz w:val="36"/>
          <w:szCs w:val="36"/>
        </w:rPr>
      </w:pPr>
    </w:p>
    <w:p w14:paraId="0459B4F6" w14:textId="77777777" w:rsidR="00133C28" w:rsidRDefault="00133C28" w:rsidP="00133C28">
      <w:pPr>
        <w:jc w:val="center"/>
        <w:rPr>
          <w:rFonts w:ascii="Courier New" w:eastAsia="Courier New" w:hAnsi="Courier New" w:cs="Courier New"/>
          <w:b/>
          <w:bCs/>
          <w:color w:val="000000" w:themeColor="text1"/>
          <w:sz w:val="36"/>
          <w:szCs w:val="36"/>
        </w:rPr>
      </w:pPr>
    </w:p>
    <w:p w14:paraId="007FE38A" w14:textId="77777777" w:rsidR="00133C28" w:rsidRDefault="00133C28" w:rsidP="00133C28">
      <w:pPr>
        <w:jc w:val="center"/>
        <w:rPr>
          <w:rFonts w:ascii="Courier New" w:eastAsia="Courier New" w:hAnsi="Courier New" w:cs="Courier New"/>
          <w:b/>
          <w:bCs/>
          <w:color w:val="000000" w:themeColor="text1"/>
          <w:sz w:val="36"/>
          <w:szCs w:val="36"/>
        </w:rPr>
      </w:pPr>
    </w:p>
    <w:p w14:paraId="4548D204" w14:textId="77777777" w:rsidR="00133C28" w:rsidRDefault="00133C28" w:rsidP="00133C28">
      <w:pPr>
        <w:jc w:val="center"/>
        <w:rPr>
          <w:rFonts w:ascii="Courier New" w:eastAsia="Courier New" w:hAnsi="Courier New" w:cs="Courier New"/>
          <w:b/>
          <w:bCs/>
          <w:color w:val="000000" w:themeColor="text1"/>
          <w:sz w:val="36"/>
          <w:szCs w:val="36"/>
        </w:rPr>
      </w:pPr>
    </w:p>
    <w:p w14:paraId="15ADB5BA" w14:textId="77777777" w:rsidR="00133C28" w:rsidRDefault="00133C28" w:rsidP="00133C28">
      <w:pPr>
        <w:jc w:val="center"/>
        <w:rPr>
          <w:rFonts w:ascii="Courier New" w:eastAsia="Courier New" w:hAnsi="Courier New" w:cs="Courier New"/>
          <w:b/>
          <w:bCs/>
          <w:color w:val="000000" w:themeColor="text1"/>
          <w:sz w:val="36"/>
          <w:szCs w:val="36"/>
        </w:rPr>
      </w:pPr>
    </w:p>
    <w:p w14:paraId="44217072" w14:textId="77777777" w:rsidR="00133C28" w:rsidRDefault="00133C28" w:rsidP="00133C28">
      <w:pPr>
        <w:jc w:val="center"/>
        <w:rPr>
          <w:rFonts w:ascii="Courier New" w:eastAsia="Courier New" w:hAnsi="Courier New" w:cs="Courier New"/>
          <w:b/>
          <w:bCs/>
          <w:color w:val="000000" w:themeColor="text1"/>
          <w:sz w:val="36"/>
          <w:szCs w:val="36"/>
        </w:rPr>
      </w:pPr>
    </w:p>
    <w:p w14:paraId="51E39104" w14:textId="77777777" w:rsidR="00133C28" w:rsidRDefault="00133C28" w:rsidP="00133C28">
      <w:pPr>
        <w:jc w:val="center"/>
        <w:rPr>
          <w:rFonts w:ascii="Courier New" w:eastAsia="Courier New" w:hAnsi="Courier New" w:cs="Courier New"/>
          <w:b/>
          <w:bCs/>
          <w:color w:val="000000" w:themeColor="text1"/>
          <w:sz w:val="36"/>
          <w:szCs w:val="36"/>
        </w:rPr>
      </w:pPr>
    </w:p>
    <w:p w14:paraId="4555A464" w14:textId="77777777" w:rsidR="00133C28" w:rsidRDefault="00133C28" w:rsidP="00133C28">
      <w:pPr>
        <w:spacing w:line="257" w:lineRule="auto"/>
        <w:rPr>
          <w:rFonts w:ascii="Times New Roman" w:eastAsia="Times New Roman" w:hAnsi="Times New Roman" w:cs="Times New Roman"/>
          <w:b/>
          <w:bCs/>
          <w:color w:val="000000" w:themeColor="text1"/>
        </w:rPr>
      </w:pPr>
    </w:p>
    <w:p w14:paraId="19ED0053" w14:textId="77777777" w:rsidR="00133C28" w:rsidRDefault="00133C28" w:rsidP="00133C28">
      <w:pPr>
        <w:spacing w:line="257" w:lineRule="auto"/>
        <w:rPr>
          <w:rFonts w:ascii="Times New Roman" w:eastAsia="Times New Roman" w:hAnsi="Times New Roman" w:cs="Times New Roman"/>
          <w:b/>
          <w:bCs/>
          <w:color w:val="000000" w:themeColor="text1"/>
        </w:rPr>
      </w:pPr>
    </w:p>
    <w:p w14:paraId="05147791" w14:textId="77777777" w:rsidR="00133C28" w:rsidRDefault="00133C28" w:rsidP="00133C28">
      <w:pPr>
        <w:spacing w:line="257" w:lineRule="auto"/>
        <w:rPr>
          <w:rFonts w:ascii="Times New Roman" w:eastAsia="Times New Roman" w:hAnsi="Times New Roman" w:cs="Times New Roman"/>
          <w:b/>
          <w:bCs/>
          <w:color w:val="000000" w:themeColor="text1"/>
        </w:rPr>
      </w:pPr>
    </w:p>
    <w:p w14:paraId="75FBB195" w14:textId="77777777" w:rsidR="00133C28" w:rsidRDefault="00133C28" w:rsidP="00133C28">
      <w:pPr>
        <w:spacing w:line="257" w:lineRule="auto"/>
        <w:rPr>
          <w:rFonts w:ascii="Times New Roman" w:eastAsia="Times New Roman" w:hAnsi="Times New Roman" w:cs="Times New Roman"/>
          <w:b/>
          <w:bCs/>
          <w:color w:val="000000" w:themeColor="text1"/>
        </w:rPr>
      </w:pPr>
    </w:p>
    <w:p w14:paraId="35B56E07" w14:textId="77777777" w:rsidR="00133C28" w:rsidRDefault="00133C28" w:rsidP="00133C28">
      <w:pPr>
        <w:spacing w:line="257" w:lineRule="auto"/>
        <w:rPr>
          <w:rFonts w:ascii="Times New Roman" w:eastAsia="Times New Roman" w:hAnsi="Times New Roman" w:cs="Times New Roman"/>
          <w:b/>
          <w:bCs/>
          <w:color w:val="000000" w:themeColor="text1"/>
        </w:rPr>
      </w:pPr>
    </w:p>
    <w:p w14:paraId="2D7CDE37" w14:textId="77777777" w:rsidR="00133C28" w:rsidRDefault="00133C28" w:rsidP="00133C28">
      <w:pPr>
        <w:spacing w:line="257" w:lineRule="auto"/>
        <w:rPr>
          <w:rFonts w:ascii="Times New Roman" w:eastAsia="Times New Roman" w:hAnsi="Times New Roman" w:cs="Times New Roman"/>
          <w:b/>
          <w:bCs/>
          <w:color w:val="000000" w:themeColor="text1"/>
        </w:rPr>
      </w:pPr>
    </w:p>
    <w:p w14:paraId="1C890EF4" w14:textId="77777777" w:rsidR="00133C28" w:rsidRDefault="00133C28" w:rsidP="00133C28">
      <w:pPr>
        <w:spacing w:line="257" w:lineRule="auto"/>
        <w:rPr>
          <w:rFonts w:ascii="Times New Roman" w:eastAsia="Times New Roman" w:hAnsi="Times New Roman" w:cs="Times New Roman"/>
          <w:b/>
          <w:bCs/>
          <w:color w:val="000000" w:themeColor="text1"/>
        </w:rPr>
      </w:pPr>
    </w:p>
    <w:p w14:paraId="223F2ADC" w14:textId="2A65C025" w:rsidR="00133C28" w:rsidRDefault="00133C28" w:rsidP="00133C28">
      <w:pPr>
        <w:spacing w:line="257" w:lineRule="auto"/>
        <w:rPr>
          <w:rFonts w:ascii="Times New Roman" w:eastAsia="Times New Roman" w:hAnsi="Times New Roman" w:cs="Times New Roman"/>
          <w:color w:val="000000" w:themeColor="text1"/>
        </w:rPr>
      </w:pPr>
      <w:r w:rsidRPr="778163DC">
        <w:rPr>
          <w:rFonts w:ascii="Times New Roman" w:eastAsia="Times New Roman" w:hAnsi="Times New Roman" w:cs="Times New Roman"/>
          <w:b/>
          <w:bCs/>
          <w:color w:val="000000" w:themeColor="text1"/>
        </w:rPr>
        <w:lastRenderedPageBreak/>
        <w:t>Teacher Signoff Page of Lab Completed</w:t>
      </w:r>
    </w:p>
    <w:p w14:paraId="6C5BFCAE" w14:textId="77777777" w:rsidR="00133C28" w:rsidRDefault="00133C28" w:rsidP="00133C28">
      <w:pPr>
        <w:rPr>
          <w:rFonts w:ascii="Courier New" w:eastAsia="Courier New" w:hAnsi="Courier New" w:cs="Courier New"/>
          <w:b/>
          <w:bCs/>
          <w:color w:val="000000" w:themeColor="text1"/>
          <w:sz w:val="36"/>
          <w:szCs w:val="36"/>
        </w:rPr>
      </w:pPr>
    </w:p>
    <w:p w14:paraId="1FF99959" w14:textId="77777777" w:rsidR="00133C28" w:rsidRDefault="00133C28" w:rsidP="00133C28">
      <w:pPr>
        <w:rPr>
          <w:rFonts w:ascii="Courier New" w:eastAsia="Courier New" w:hAnsi="Courier New" w:cs="Courier New"/>
          <w:b/>
          <w:bCs/>
          <w:color w:val="000000" w:themeColor="text1"/>
          <w:sz w:val="36"/>
          <w:szCs w:val="36"/>
        </w:rPr>
      </w:pPr>
    </w:p>
    <w:p w14:paraId="457CA1CE" w14:textId="77777777" w:rsidR="00133C28" w:rsidRDefault="00133C28" w:rsidP="00133C28">
      <w:pPr>
        <w:rPr>
          <w:rFonts w:ascii="Courier New" w:eastAsia="Courier New" w:hAnsi="Courier New" w:cs="Courier New"/>
          <w:b/>
          <w:bCs/>
          <w:color w:val="000000" w:themeColor="text1"/>
          <w:sz w:val="36"/>
          <w:szCs w:val="36"/>
        </w:rPr>
      </w:pPr>
    </w:p>
    <w:p w14:paraId="595837B2" w14:textId="77777777" w:rsidR="00133C28" w:rsidRDefault="00133C28" w:rsidP="00133C28">
      <w:pPr>
        <w:jc w:val="center"/>
        <w:rPr>
          <w:rFonts w:ascii="Courier New" w:eastAsia="Courier New" w:hAnsi="Courier New" w:cs="Courier New"/>
          <w:color w:val="000000" w:themeColor="text1"/>
          <w:sz w:val="36"/>
          <w:szCs w:val="36"/>
        </w:rPr>
      </w:pPr>
      <w:r w:rsidRPr="01947E87">
        <w:rPr>
          <w:rFonts w:ascii="Courier New" w:eastAsia="Courier New" w:hAnsi="Courier New" w:cs="Courier New"/>
          <w:b/>
          <w:bCs/>
          <w:color w:val="000000" w:themeColor="text1"/>
          <w:sz w:val="36"/>
          <w:szCs w:val="36"/>
        </w:rPr>
        <w:t>Evan Choi has completed this BGP Lab</w:t>
      </w:r>
    </w:p>
    <w:p w14:paraId="285D9C08" w14:textId="77777777" w:rsidR="00133C28" w:rsidRDefault="00133C28" w:rsidP="00133C28">
      <w:pPr>
        <w:jc w:val="center"/>
        <w:rPr>
          <w:rFonts w:ascii="Courier New" w:eastAsia="Courier New" w:hAnsi="Courier New" w:cs="Courier New"/>
          <w:color w:val="000000" w:themeColor="text1"/>
          <w:sz w:val="36"/>
          <w:szCs w:val="36"/>
        </w:rPr>
      </w:pPr>
      <w:r w:rsidRPr="01947E87">
        <w:rPr>
          <w:rFonts w:ascii="Courier New" w:eastAsia="Courier New" w:hAnsi="Courier New" w:cs="Courier New"/>
          <w:b/>
          <w:bCs/>
          <w:color w:val="000000" w:themeColor="text1"/>
          <w:sz w:val="36"/>
          <w:szCs w:val="36"/>
        </w:rPr>
        <w:t>December 3, 2021</w:t>
      </w:r>
    </w:p>
    <w:p w14:paraId="2A3795C1" w14:textId="77777777" w:rsidR="00133C28" w:rsidRDefault="00133C28" w:rsidP="00133C28">
      <w:pPr>
        <w:jc w:val="center"/>
      </w:pPr>
      <w:r>
        <w:rPr>
          <w:noProof/>
        </w:rPr>
        <w:drawing>
          <wp:inline distT="0" distB="0" distL="0" distR="0" wp14:anchorId="5CE43485" wp14:editId="39BFBAC4">
            <wp:extent cx="3486150" cy="2771775"/>
            <wp:effectExtent l="0" t="0" r="0" b="0"/>
            <wp:docPr id="769363812" name="Picture 84985417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854173"/>
                    <pic:cNvPicPr/>
                  </pic:nvPicPr>
                  <pic:blipFill>
                    <a:blip r:embed="rId11">
                      <a:extLst>
                        <a:ext uri="{28A0092B-C50C-407E-A947-70E740481C1C}">
                          <a14:useLocalDpi xmlns:a14="http://schemas.microsoft.com/office/drawing/2010/main" val="0"/>
                        </a:ext>
                      </a:extLst>
                    </a:blip>
                    <a:stretch>
                      <a:fillRect/>
                    </a:stretch>
                  </pic:blipFill>
                  <pic:spPr>
                    <a:xfrm>
                      <a:off x="0" y="0"/>
                      <a:ext cx="3486150" cy="2771775"/>
                    </a:xfrm>
                    <a:prstGeom prst="rect">
                      <a:avLst/>
                    </a:prstGeom>
                  </pic:spPr>
                </pic:pic>
              </a:graphicData>
            </a:graphic>
          </wp:inline>
        </w:drawing>
      </w:r>
    </w:p>
    <w:p w14:paraId="03173DB3" w14:textId="4D5291A8" w:rsidR="001638F6" w:rsidRPr="007021DE" w:rsidRDefault="001638F6" w:rsidP="007021DE"/>
    <w:sectPr w:rsidR="001638F6" w:rsidRPr="007021DE">
      <w:headerReference w:type="default" r:id="rId12"/>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40540" w14:textId="77777777" w:rsidR="0087187B" w:rsidRDefault="0087187B">
      <w:pPr>
        <w:spacing w:before="0" w:after="0" w:line="240" w:lineRule="auto"/>
      </w:pPr>
      <w:r>
        <w:separator/>
      </w:r>
    </w:p>
  </w:endnote>
  <w:endnote w:type="continuationSeparator" w:id="0">
    <w:p w14:paraId="0D8A8462" w14:textId="77777777" w:rsidR="0087187B" w:rsidRDefault="008718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STXinwei"/>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5BA8F" w14:textId="77777777" w:rsidR="0087187B" w:rsidRDefault="0087187B">
      <w:pPr>
        <w:spacing w:before="0" w:after="0" w:line="240" w:lineRule="auto"/>
      </w:pPr>
      <w:r>
        <w:separator/>
      </w:r>
    </w:p>
  </w:footnote>
  <w:footnote w:type="continuationSeparator" w:id="0">
    <w:p w14:paraId="2BB270B6" w14:textId="77777777" w:rsidR="0087187B" w:rsidRDefault="0087187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9AEF8" w14:textId="5008F963" w:rsidR="00133C28" w:rsidRPr="00133C28" w:rsidRDefault="00133C28">
    <w:pPr>
      <w:pStyle w:val="Header"/>
      <w:jc w:val="right"/>
      <w:rPr>
        <w:rFonts w:ascii="Times New Roman" w:hAnsi="Times New Roman" w:cs="Times New Roman"/>
      </w:rPr>
    </w:pPr>
    <w:r w:rsidRPr="00133C28">
      <w:rPr>
        <w:rFonts w:ascii="Times New Roman" w:hAnsi="Times New Roman" w:cs="Times New Roman"/>
      </w:rPr>
      <w:t xml:space="preserve">iBGP | </w:t>
    </w:r>
    <w:sdt>
      <w:sdtPr>
        <w:rPr>
          <w:rFonts w:ascii="Times New Roman" w:hAnsi="Times New Roman" w:cs="Times New Roman"/>
        </w:rPr>
        <w:id w:val="2088111151"/>
        <w:docPartObj>
          <w:docPartGallery w:val="Page Numbers (Top of Page)"/>
          <w:docPartUnique/>
        </w:docPartObj>
      </w:sdtPr>
      <w:sdtEndPr>
        <w:rPr>
          <w:noProof/>
        </w:rPr>
      </w:sdtEndPr>
      <w:sdtContent>
        <w:r w:rsidRPr="00133C28">
          <w:rPr>
            <w:rFonts w:ascii="Times New Roman" w:hAnsi="Times New Roman" w:cs="Times New Roman"/>
          </w:rPr>
          <w:fldChar w:fldCharType="begin"/>
        </w:r>
        <w:r w:rsidRPr="00133C28">
          <w:rPr>
            <w:rFonts w:ascii="Times New Roman" w:hAnsi="Times New Roman" w:cs="Times New Roman"/>
          </w:rPr>
          <w:instrText xml:space="preserve"> PAGE   \* MERGEFORMAT </w:instrText>
        </w:r>
        <w:r w:rsidRPr="00133C28">
          <w:rPr>
            <w:rFonts w:ascii="Times New Roman" w:hAnsi="Times New Roman" w:cs="Times New Roman"/>
          </w:rPr>
          <w:fldChar w:fldCharType="separate"/>
        </w:r>
        <w:r w:rsidRPr="00133C28">
          <w:rPr>
            <w:rFonts w:ascii="Times New Roman" w:hAnsi="Times New Roman" w:cs="Times New Roman"/>
            <w:noProof/>
          </w:rPr>
          <w:t>2</w:t>
        </w:r>
        <w:r w:rsidRPr="00133C28">
          <w:rPr>
            <w:rFonts w:ascii="Times New Roman" w:hAnsi="Times New Roman" w:cs="Times New Roman"/>
            <w:noProof/>
          </w:rPr>
          <w:fldChar w:fldCharType="end"/>
        </w:r>
      </w:sdtContent>
    </w:sdt>
  </w:p>
  <w:p w14:paraId="1FA065DE" w14:textId="4979644D" w:rsidR="00133C28" w:rsidRDefault="00133C28" w:rsidP="00133C28">
    <w:pPr>
      <w:pStyle w:val="Header"/>
      <w:tabs>
        <w:tab w:val="left" w:pos="769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num>
  <w:num w:numId="3">
    <w:abstractNumId w:val="8"/>
  </w:num>
  <w:num w:numId="4">
    <w:abstractNumId w:val="8"/>
  </w:num>
  <w:num w:numId="5">
    <w:abstractNumId w:val="9"/>
  </w:num>
  <w:num w:numId="6">
    <w:abstractNumId w:val="8"/>
  </w:num>
  <w:num w:numId="7">
    <w:abstractNumId w:val="11"/>
  </w:num>
  <w:num w:numId="8">
    <w:abstractNumId w:val="10"/>
  </w:num>
  <w:num w:numId="9">
    <w:abstractNumId w:val="13"/>
  </w:num>
  <w:num w:numId="10">
    <w:abstractNumId w:val="12"/>
  </w:num>
  <w:num w:numId="11">
    <w:abstractNumId w:val="15"/>
  </w:num>
  <w:num w:numId="12">
    <w:abstractNumId w:val="14"/>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28"/>
    <w:rsid w:val="000748AA"/>
    <w:rsid w:val="00133C28"/>
    <w:rsid w:val="001638F6"/>
    <w:rsid w:val="001A2000"/>
    <w:rsid w:val="002C7161"/>
    <w:rsid w:val="003209D6"/>
    <w:rsid w:val="00334A73"/>
    <w:rsid w:val="003422FF"/>
    <w:rsid w:val="00462EFC"/>
    <w:rsid w:val="0048774D"/>
    <w:rsid w:val="004952C4"/>
    <w:rsid w:val="005A1C5A"/>
    <w:rsid w:val="00690EFD"/>
    <w:rsid w:val="007021DE"/>
    <w:rsid w:val="00732607"/>
    <w:rsid w:val="00844483"/>
    <w:rsid w:val="0087187B"/>
    <w:rsid w:val="00934F1C"/>
    <w:rsid w:val="00994A73"/>
    <w:rsid w:val="009D2231"/>
    <w:rsid w:val="00A122DB"/>
    <w:rsid w:val="00A3628F"/>
    <w:rsid w:val="00AD165F"/>
    <w:rsid w:val="00B47B7A"/>
    <w:rsid w:val="00B646B8"/>
    <w:rsid w:val="00BA25B6"/>
    <w:rsid w:val="00C80BD4"/>
    <w:rsid w:val="00CF3A42"/>
    <w:rsid w:val="00D5413C"/>
    <w:rsid w:val="00DC07A3"/>
    <w:rsid w:val="00E11B8A"/>
    <w:rsid w:val="00F677F9"/>
    <w:rsid w:val="00FD15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F064AE"/>
  <w15:chartTrackingRefBased/>
  <w15:docId w15:val="{490555C3-8729-4038-828B-ED683554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04"/>
  </w:style>
  <w:style w:type="paragraph" w:styleId="Heading1">
    <w:name w:val="heading 1"/>
    <w:basedOn w:val="Normal"/>
    <w:next w:val="Normal"/>
    <w:link w:val="Heading1Char"/>
    <w:uiPriority w:val="4"/>
    <w:qFormat/>
    <w:rsid w:val="00A122DB"/>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4"/>
    <w:unhideWhenUsed/>
    <w:qFormat/>
    <w:rsid w:val="00A122DB"/>
    <w:pPr>
      <w:keepNext/>
      <w:keepLines/>
      <w:spacing w:before="240" w:after="0"/>
      <w:outlineLvl w:val="1"/>
    </w:pPr>
    <w:rPr>
      <w:rFonts w:asciiTheme="majorHAnsi" w:eastAsiaTheme="majorEastAsia" w:hAnsiTheme="majorHAnsi" w:cstheme="majorBidi"/>
      <w:caps/>
      <w:color w:val="3F251D" w:themeColor="accent1"/>
    </w:rPr>
  </w:style>
  <w:style w:type="paragraph" w:styleId="Heading3">
    <w:name w:val="heading 3"/>
    <w:basedOn w:val="Normal"/>
    <w:next w:val="Normal"/>
    <w:link w:val="Heading3Char"/>
    <w:uiPriority w:val="4"/>
    <w:semiHidden/>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Heading5">
    <w:name w:val="heading 5"/>
    <w:basedOn w:val="Normal"/>
    <w:next w:val="Normal"/>
    <w:link w:val="Heading5Char"/>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Heading8">
    <w:name w:val="heading 8"/>
    <w:basedOn w:val="Normal"/>
    <w:next w:val="Normal"/>
    <w:link w:val="Heading8Char"/>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pPr>
      <w:spacing w:before="360" w:after="0"/>
      <w:contextualSpacing/>
      <w:jc w:val="center"/>
    </w:pPr>
  </w:style>
  <w:style w:type="character" w:customStyle="1" w:styleId="Heading1Char">
    <w:name w:val="Heading 1 Char"/>
    <w:basedOn w:val="DefaultParagraphFont"/>
    <w:link w:val="Heading1"/>
    <w:uiPriority w:val="4"/>
    <w:rsid w:val="00690EFD"/>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4"/>
    <w:rsid w:val="00690EFD"/>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4"/>
    <w:semiHidden/>
    <w:rsid w:val="00690EFD"/>
    <w:rPr>
      <w:rFonts w:asciiTheme="majorHAnsi" w:eastAsiaTheme="majorEastAsia" w:hAnsiTheme="majorHAnsi" w:cstheme="majorBidi"/>
      <w:color w:val="3F251D" w:themeColor="accent1"/>
      <w:sz w:val="22"/>
      <w:szCs w:val="22"/>
    </w:rPr>
  </w:style>
  <w:style w:type="character" w:customStyle="1" w:styleId="Heading5Char">
    <w:name w:val="Heading 5 Char"/>
    <w:basedOn w:val="DefaultParagraphFont"/>
    <w:link w:val="Heading5"/>
    <w:uiPriority w:val="4"/>
    <w:semiHidden/>
    <w:rsid w:val="00690EFD"/>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4"/>
    <w:semiHidden/>
    <w:rsid w:val="00690EFD"/>
    <w:rPr>
      <w:rFonts w:asciiTheme="majorHAnsi" w:eastAsiaTheme="majorEastAsia" w:hAnsiTheme="majorHAnsi" w:cstheme="majorBidi"/>
      <w:i/>
      <w:iCs/>
      <w:color w:val="1F120E" w:themeColor="accent1" w:themeShade="7F"/>
    </w:rPr>
  </w:style>
  <w:style w:type="paragraph" w:styleId="ListBullet">
    <w:name w:val="List Bullet"/>
    <w:basedOn w:val="Normal"/>
    <w:uiPriority w:val="7"/>
    <w:unhideWhenUsed/>
    <w:qFormat/>
    <w:pPr>
      <w:numPr>
        <w:numId w:val="5"/>
      </w:numPr>
    </w:pPr>
  </w:style>
  <w:style w:type="paragraph" w:styleId="ListNumber">
    <w:name w:val="List Number"/>
    <w:basedOn w:val="Normal"/>
    <w:uiPriority w:val="5"/>
    <w:unhideWhenUsed/>
    <w:qFormat/>
    <w:pPr>
      <w:numPr>
        <w:numId w:val="6"/>
      </w:numPr>
      <w:contextualSpacing/>
    </w:pPr>
  </w:style>
  <w:style w:type="paragraph" w:styleId="Title">
    <w:name w:val="Title"/>
    <w:basedOn w:val="Normal"/>
    <w:link w:val="TitleChar"/>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2"/>
    <w:rsid w:val="00FD1504"/>
    <w:rPr>
      <w:rFonts w:asciiTheme="majorHAnsi" w:eastAsiaTheme="majorEastAsia" w:hAnsiTheme="majorHAnsi" w:cstheme="majorBidi"/>
      <w:color w:val="3F251D" w:themeColor="accent1"/>
      <w:kern w:val="28"/>
      <w:sz w:val="60"/>
      <w:szCs w:val="60"/>
    </w:rPr>
  </w:style>
  <w:style w:type="paragraph" w:styleId="Subtitle">
    <w:name w:val="Subtitle"/>
    <w:basedOn w:val="Normal"/>
    <w:link w:val="SubtitleChar"/>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3"/>
    <w:rsid w:val="00FD1504"/>
    <w:rPr>
      <w:rFonts w:asciiTheme="majorHAnsi" w:eastAsiaTheme="majorEastAsia" w:hAnsiTheme="majorHAnsi" w:cstheme="majorBidi"/>
      <w:caps/>
      <w:sz w:val="26"/>
      <w:szCs w:val="26"/>
    </w:rPr>
  </w:style>
  <w:style w:type="paragraph" w:customStyle="1" w:styleId="Photo">
    <w:name w:val="Photo"/>
    <w:basedOn w:val="Normal"/>
    <w:uiPriority w:val="1"/>
    <w:qFormat/>
    <w:rsid w:val="00D5413C"/>
    <w:pPr>
      <w:spacing w:before="2400" w:after="400"/>
      <w:jc w:val="center"/>
    </w:pPr>
  </w:style>
  <w:style w:type="paragraph" w:styleId="Caption">
    <w:name w:val="caption"/>
    <w:basedOn w:val="Normal"/>
    <w:next w:val="Normal"/>
    <w:uiPriority w:val="2"/>
    <w:semiHidden/>
    <w:unhideWhenUsed/>
    <w:qFormat/>
    <w:rsid w:val="00A122DB"/>
    <w:pPr>
      <w:spacing w:before="0" w:line="240" w:lineRule="auto"/>
    </w:pPr>
    <w:rPr>
      <w:i/>
      <w:iCs/>
      <w:szCs w:val="18"/>
    </w:rPr>
  </w:style>
  <w:style w:type="character" w:customStyle="1" w:styleId="Heading9Char">
    <w:name w:val="Heading 9 Char"/>
    <w:basedOn w:val="DefaultParagraphFont"/>
    <w:link w:val="Heading9"/>
    <w:uiPriority w:val="4"/>
    <w:semiHidden/>
    <w:rsid w:val="00A122DB"/>
    <w:rPr>
      <w:rFonts w:asciiTheme="majorHAnsi" w:eastAsiaTheme="majorEastAsia" w:hAnsiTheme="majorHAnsi" w:cstheme="majorBidi"/>
      <w:i/>
      <w:iCs/>
      <w:color w:val="272727" w:themeColor="text1" w:themeTint="D8"/>
      <w:szCs w:val="21"/>
    </w:rPr>
  </w:style>
  <w:style w:type="character" w:customStyle="1" w:styleId="Heading8Char">
    <w:name w:val="Heading 8 Char"/>
    <w:basedOn w:val="DefaultParagraphFont"/>
    <w:link w:val="Heading8"/>
    <w:uiPriority w:val="4"/>
    <w:semiHidden/>
    <w:rsid w:val="00A122DB"/>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0"/>
      <w:outlineLvl w:val="9"/>
    </w:pPr>
  </w:style>
  <w:style w:type="paragraph" w:styleId="Footer">
    <w:name w:val="footer"/>
    <w:basedOn w:val="Normal"/>
    <w:link w:val="FooterChar"/>
    <w:uiPriority w:val="99"/>
    <w:unhideWhenUsed/>
    <w:rsid w:val="003422FF"/>
    <w:pPr>
      <w:spacing w:before="0" w:after="0" w:line="240" w:lineRule="auto"/>
      <w:jc w:val="right"/>
    </w:pPr>
    <w:rPr>
      <w:szCs w:val="16"/>
    </w:rPr>
  </w:style>
  <w:style w:type="character" w:customStyle="1" w:styleId="FooterChar">
    <w:name w:val="Footer Char"/>
    <w:basedOn w:val="DefaultParagraphFont"/>
    <w:link w:val="Footer"/>
    <w:uiPriority w:val="99"/>
    <w:rsid w:val="003422FF"/>
    <w:rPr>
      <w:sz w:val="22"/>
      <w:szCs w:val="16"/>
    </w:rPr>
  </w:style>
  <w:style w:type="paragraph" w:styleId="TOC3">
    <w:name w:val="toc 3"/>
    <w:basedOn w:val="Normal"/>
    <w:next w:val="Normal"/>
    <w:autoRedefine/>
    <w:uiPriority w:val="39"/>
    <w:semiHidden/>
    <w:unhideWhenUsed/>
    <w:pPr>
      <w:spacing w:after="100"/>
      <w:ind w:left="400"/>
    </w:pPr>
    <w:rPr>
      <w:i/>
      <w:iCs/>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00"/>
    </w:p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A2000"/>
    <w:pPr>
      <w:spacing w:before="0" w:after="0" w:line="240" w:lineRule="auto"/>
    </w:pPr>
  </w:style>
  <w:style w:type="character" w:customStyle="1" w:styleId="HeaderChar">
    <w:name w:val="Header Char"/>
    <w:basedOn w:val="DefaultParagraphFont"/>
    <w:link w:val="Header"/>
    <w:uiPriority w:val="99"/>
    <w:rsid w:val="001A2000"/>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before="0"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styleId="NoSpacing">
    <w:name w:val="No Spacing"/>
    <w:link w:val="NoSpacingChar"/>
    <w:uiPriority w:val="1"/>
    <w:qFormat/>
    <w:rsid w:val="00133C28"/>
    <w:pPr>
      <w:spacing w:before="0" w:after="0" w:line="240" w:lineRule="auto"/>
    </w:pPr>
    <w:rPr>
      <w:color w:val="auto"/>
      <w:lang w:eastAsia="en-US"/>
    </w:rPr>
  </w:style>
  <w:style w:type="character" w:customStyle="1" w:styleId="NoSpacingChar">
    <w:name w:val="No Spacing Char"/>
    <w:basedOn w:val="DefaultParagraphFont"/>
    <w:link w:val="NoSpacing"/>
    <w:uiPriority w:val="1"/>
    <w:rsid w:val="00133C28"/>
    <w:rPr>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oiev\AppData\Roaming\Microsoft\Templates\Student%20report%20with%20cover.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CCD806-20F5-4C82-B5FF-CCE93600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cover.dotx</Template>
  <TotalTime>16</TotalTime>
  <Pages>84</Pages>
  <Words>12514</Words>
  <Characters>71332</Characters>
  <Application>Microsoft Office Word</Application>
  <DocSecurity>0</DocSecurity>
  <Lines>594</Lines>
  <Paragraphs>167</Paragraphs>
  <ScaleCrop>false</ScaleCrop>
  <Company/>
  <LinksUpToDate>false</LinksUpToDate>
  <CharactersWithSpaces>83679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Choi, Evan (Student)</dc:creator>
  <cp:keywords/>
  <cp:lastModifiedBy>Choi, Evan (Student)</cp:lastModifiedBy>
  <cp:revision>7</cp:revision>
  <cp:lastPrinted>2022-06-16T15:36:00Z</cp:lastPrinted>
  <dcterms:created xsi:type="dcterms:W3CDTF">2022-06-15T15:28:00Z</dcterms:created>
  <dcterms:modified xsi:type="dcterms:W3CDTF">2022-06-16T15:37:00Z</dcterms:modified>
  <cp:version/>
</cp:coreProperties>
</file>