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5413C" w:rsidRDefault="00D5413C" w14:paraId="02919073" w14:textId="77777777">
      <w:pPr>
        <w:pStyle w:val="Photo"/>
      </w:pPr>
      <w:bookmarkStart w:name="_Toc321147011" w:id="0"/>
      <w:bookmarkStart w:name="_Toc318189312" w:id="1"/>
      <w:bookmarkStart w:name="_Toc318188327" w:id="2"/>
      <w:bookmarkStart w:name="_Toc318188227" w:id="3"/>
      <w:bookmarkStart w:name="_Toc321147149" w:id="4"/>
      <w:r>
        <w:rPr>
          <w:noProof/>
          <w:lang w:eastAsia="en-US"/>
        </w:rPr>
        <w:drawing>
          <wp:inline distT="0" distB="0" distL="0" distR="0" wp14:anchorId="52CA3169" wp14:editId="50DEDEF8">
            <wp:extent cx="5440680" cy="2605396"/>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5440680" cy="2605396"/>
                    </a:xfrm>
                    <a:prstGeom prst="rect">
                      <a:avLst/>
                    </a:prstGeom>
                  </pic:spPr>
                </pic:pic>
              </a:graphicData>
            </a:graphic>
          </wp:inline>
        </w:drawing>
      </w:r>
    </w:p>
    <w:p w:rsidRPr="00D5413C" w:rsidR="001638F6" w:rsidP="008F30E9" w:rsidRDefault="008F30E9" w14:paraId="52AB6B0B" w14:textId="2F4E09CD">
      <w:pPr>
        <w:pStyle w:val="Title"/>
      </w:pPr>
      <w:r>
        <w:t>OSFPv2</w:t>
      </w:r>
    </w:p>
    <w:p w:rsidR="003422FF" w:rsidP="003422FF" w:rsidRDefault="008F30E9" w14:paraId="153674CB" w14:textId="61AA89DF">
      <w:pPr>
        <w:pStyle w:val="ContactInfo"/>
      </w:pPr>
      <w:r>
        <w:t>Evan Choi</w:t>
      </w:r>
      <w:r w:rsidR="00D5413C">
        <w:t xml:space="preserve"> | </w:t>
      </w:r>
      <w:r>
        <w:t>Cisco CCNP</w:t>
      </w:r>
      <w:r w:rsidR="00D5413C">
        <w:t xml:space="preserve"> |</w:t>
      </w:r>
      <w:r w:rsidRPr="00D5413C" w:rsidR="00D5413C">
        <w:t xml:space="preserve"> </w:t>
      </w:r>
      <w:r>
        <w:t>9/28/2021</w:t>
      </w:r>
      <w:r w:rsidR="003422FF">
        <w:br w:type="page"/>
      </w:r>
    </w:p>
    <w:bookmarkEnd w:id="0"/>
    <w:bookmarkEnd w:id="1"/>
    <w:bookmarkEnd w:id="2"/>
    <w:bookmarkEnd w:id="3"/>
    <w:bookmarkEnd w:id="4"/>
    <w:p w:rsidR="008F30E9" w:rsidP="008F30E9" w:rsidRDefault="008F30E9" w14:paraId="78795CBC" w14:textId="77777777">
      <w:pPr>
        <w:rPr>
          <w:rFonts w:ascii="Times New Roman" w:hAnsi="Times New Roman" w:eastAsia="Times New Roman" w:cs="Times New Roman"/>
          <w:b/>
          <w:bCs/>
          <w:sz w:val="24"/>
          <w:szCs w:val="24"/>
        </w:rPr>
      </w:pPr>
      <w:r w:rsidRPr="2C95843A">
        <w:rPr>
          <w:rFonts w:ascii="Times New Roman" w:hAnsi="Times New Roman" w:eastAsia="Times New Roman" w:cs="Times New Roman"/>
          <w:b/>
          <w:bCs/>
          <w:sz w:val="24"/>
          <w:szCs w:val="24"/>
        </w:rPr>
        <w:lastRenderedPageBreak/>
        <w:t>Purpose</w:t>
      </w:r>
    </w:p>
    <w:p w:rsidR="008F30E9" w:rsidP="008F30E9" w:rsidRDefault="008F30E9" w14:paraId="62E78B76" w14:textId="77777777">
      <w:pPr>
        <w:rPr>
          <w:rFonts w:ascii="Times New Roman" w:hAnsi="Times New Roman" w:eastAsia="Times New Roman" w:cs="Times New Roman"/>
          <w:sz w:val="24"/>
          <w:szCs w:val="24"/>
        </w:rPr>
      </w:pPr>
      <w:r w:rsidRPr="3E6A1392">
        <w:rPr>
          <w:rFonts w:ascii="Times New Roman" w:hAnsi="Times New Roman" w:eastAsia="Times New Roman" w:cs="Times New Roman"/>
          <w:sz w:val="24"/>
          <w:szCs w:val="24"/>
        </w:rPr>
        <w:t xml:space="preserve">The purpose of this lab is to configure single-area OSPFv2 on 7 routers, so they can find the best routing path between the source and the destination router. Students will learn to OSPF commands such as </w:t>
      </w:r>
      <w:r w:rsidRPr="3E6A1392">
        <w:rPr>
          <w:rFonts w:ascii="Times New Roman" w:hAnsi="Times New Roman" w:eastAsia="Times New Roman" w:cs="Times New Roman"/>
          <w:b/>
          <w:bCs/>
          <w:sz w:val="24"/>
          <w:szCs w:val="24"/>
        </w:rPr>
        <w:t>router ospf</w:t>
      </w:r>
      <w:r w:rsidRPr="3E6A1392">
        <w:rPr>
          <w:rFonts w:ascii="Times New Roman" w:hAnsi="Times New Roman" w:eastAsia="Times New Roman" w:cs="Times New Roman"/>
          <w:sz w:val="24"/>
          <w:szCs w:val="24"/>
        </w:rPr>
        <w:t xml:space="preserve"> process-id and </w:t>
      </w:r>
      <w:r w:rsidRPr="3E6A1392">
        <w:rPr>
          <w:rFonts w:ascii="Times New Roman" w:hAnsi="Times New Roman" w:eastAsia="Times New Roman" w:cs="Times New Roman"/>
          <w:b/>
          <w:bCs/>
          <w:sz w:val="24"/>
          <w:szCs w:val="24"/>
        </w:rPr>
        <w:t xml:space="preserve">network </w:t>
      </w:r>
      <w:r w:rsidRPr="3E6A1392">
        <w:rPr>
          <w:rFonts w:ascii="Times New Roman" w:hAnsi="Times New Roman" w:eastAsia="Times New Roman" w:cs="Times New Roman"/>
          <w:sz w:val="24"/>
          <w:szCs w:val="24"/>
        </w:rPr>
        <w:t xml:space="preserve">ip-address wildcard-mask </w:t>
      </w:r>
      <w:r w:rsidRPr="3E6A1392">
        <w:rPr>
          <w:rFonts w:ascii="Times New Roman" w:hAnsi="Times New Roman" w:eastAsia="Times New Roman" w:cs="Times New Roman"/>
          <w:b/>
          <w:bCs/>
          <w:sz w:val="24"/>
          <w:szCs w:val="24"/>
        </w:rPr>
        <w:t xml:space="preserve">area </w:t>
      </w:r>
      <w:r w:rsidRPr="3E6A1392">
        <w:rPr>
          <w:rFonts w:ascii="Times New Roman" w:hAnsi="Times New Roman" w:eastAsia="Times New Roman" w:cs="Times New Roman"/>
          <w:sz w:val="24"/>
          <w:szCs w:val="24"/>
        </w:rPr>
        <w:t>area-id.</w:t>
      </w:r>
    </w:p>
    <w:p w:rsidR="008F30E9" w:rsidP="008F30E9" w:rsidRDefault="008F30E9" w14:paraId="67DE0EBF" w14:textId="77777777">
      <w:pPr>
        <w:rPr>
          <w:rFonts w:ascii="Times New Roman" w:hAnsi="Times New Roman" w:eastAsia="Times New Roman" w:cs="Times New Roman"/>
          <w:b/>
          <w:bCs/>
          <w:sz w:val="24"/>
          <w:szCs w:val="24"/>
        </w:rPr>
      </w:pPr>
      <w:r w:rsidRPr="3E6A1392">
        <w:rPr>
          <w:rFonts w:ascii="Times New Roman" w:hAnsi="Times New Roman" w:eastAsia="Times New Roman" w:cs="Times New Roman"/>
          <w:b/>
          <w:bCs/>
          <w:sz w:val="24"/>
          <w:szCs w:val="24"/>
        </w:rPr>
        <w:t>Background Information on lab concepts</w:t>
      </w:r>
    </w:p>
    <w:p w:rsidR="008F30E9" w:rsidP="008F30E9" w:rsidRDefault="008F30E9" w14:paraId="4CE8B045" w14:textId="77777777">
      <w:pPr>
        <w:rPr>
          <w:rFonts w:ascii="Times New Roman" w:hAnsi="Times New Roman" w:eastAsia="Times New Roman" w:cs="Times New Roman"/>
          <w:sz w:val="24"/>
          <w:szCs w:val="24"/>
        </w:rPr>
      </w:pPr>
      <w:r w:rsidRPr="3E6A1392">
        <w:rPr>
          <w:rFonts w:ascii="Times New Roman" w:hAnsi="Times New Roman" w:eastAsia="Times New Roman" w:cs="Times New Roman"/>
          <w:sz w:val="24"/>
          <w:szCs w:val="24"/>
        </w:rPr>
        <w:t>OSPF or “Open Shortest Port First” is a routing protocol which helps routers find the best routing path between the source and the destination router. It is a link-state routing protocol, which means it exchanges Link State Advertisement (LSA) messages with other neighboring routers that also have OSPF configured.</w:t>
      </w:r>
    </w:p>
    <w:p w:rsidR="008F30E9" w:rsidP="008F30E9" w:rsidRDefault="008F30E9" w14:paraId="15BF1CB6" w14:textId="77777777">
      <w:pPr>
        <w:rPr>
          <w:rFonts w:ascii="Times New Roman" w:hAnsi="Times New Roman" w:eastAsia="Times New Roman" w:cs="Times New Roman"/>
          <w:sz w:val="24"/>
          <w:szCs w:val="24"/>
        </w:rPr>
      </w:pPr>
      <w:r w:rsidRPr="3E6A1392">
        <w:rPr>
          <w:rFonts w:ascii="Times New Roman" w:hAnsi="Times New Roman" w:eastAsia="Times New Roman" w:cs="Times New Roman"/>
          <w:sz w:val="24"/>
          <w:szCs w:val="24"/>
        </w:rPr>
        <w:t xml:space="preserve">OSPF has seven states while building neighborship with other routers, which are Down State, Attempt/Init state, two ways state, exstart state, exchange state, loading state, and full state. </w:t>
      </w:r>
    </w:p>
    <w:p w:rsidR="008F30E9" w:rsidP="008F30E9" w:rsidRDefault="008F30E9" w14:paraId="5FBD3D32" w14:textId="77777777">
      <w:pPr>
        <w:rPr>
          <w:rFonts w:ascii="Times New Roman" w:hAnsi="Times New Roman" w:eastAsia="Times New Roman" w:cs="Times New Roman"/>
          <w:sz w:val="24"/>
          <w:szCs w:val="24"/>
        </w:rPr>
      </w:pPr>
      <w:r w:rsidRPr="565AED5D">
        <w:rPr>
          <w:rFonts w:ascii="Times New Roman" w:hAnsi="Times New Roman" w:eastAsia="Times New Roman" w:cs="Times New Roman"/>
          <w:sz w:val="24"/>
          <w:szCs w:val="24"/>
        </w:rPr>
        <w:t xml:space="preserve">Before configuring OSPF, the routers have no information about each other. In Down State, OSPF learns about the local interfaces </w:t>
      </w:r>
      <w:r>
        <w:rPr>
          <w:rFonts w:ascii="Times New Roman" w:hAnsi="Times New Roman" w:eastAsia="Times New Roman" w:cs="Times New Roman"/>
          <w:sz w:val="24"/>
          <w:szCs w:val="24"/>
        </w:rPr>
        <w:t>that</w:t>
      </w:r>
      <w:r w:rsidRPr="565AED5D">
        <w:rPr>
          <w:rFonts w:ascii="Times New Roman" w:hAnsi="Times New Roman" w:eastAsia="Times New Roman" w:cs="Times New Roman"/>
          <w:sz w:val="24"/>
          <w:szCs w:val="24"/>
        </w:rPr>
        <w:t xml:space="preserve"> are configured </w:t>
      </w:r>
      <w:r>
        <w:rPr>
          <w:rFonts w:ascii="Times New Roman" w:hAnsi="Times New Roman" w:eastAsia="Times New Roman" w:cs="Times New Roman"/>
          <w:sz w:val="24"/>
          <w:szCs w:val="24"/>
        </w:rPr>
        <w:t>with</w:t>
      </w:r>
      <w:r w:rsidRPr="565AED5D">
        <w:rPr>
          <w:rFonts w:ascii="Times New Roman" w:hAnsi="Times New Roman" w:eastAsia="Times New Roman" w:cs="Times New Roman"/>
          <w:sz w:val="24"/>
          <w:szCs w:val="24"/>
        </w:rPr>
        <w:t xml:space="preserve"> OSPF. Routers also prepare themselves for the neighborship process and choose a RID (Router ID). The RID is 32 bits long and is a unique identifier of a router in an OSPF network. It also must be unique within the network. To determine what its RID is, OSPF will check its manual configuration first. Manually configuring your RID will allow you to organize your network more. For example, </w:t>
      </w:r>
      <w:r>
        <w:rPr>
          <w:rFonts w:ascii="Times New Roman" w:hAnsi="Times New Roman" w:eastAsia="Times New Roman" w:cs="Times New Roman"/>
          <w:sz w:val="24"/>
          <w:szCs w:val="24"/>
        </w:rPr>
        <w:t>you can use a simple IP scheme such as</w:t>
      </w:r>
      <w:r w:rsidRPr="565AED5D">
        <w:rPr>
          <w:rFonts w:ascii="Times New Roman" w:hAnsi="Times New Roman" w:eastAsia="Times New Roman" w:cs="Times New Roman"/>
          <w:sz w:val="24"/>
          <w:szCs w:val="24"/>
        </w:rPr>
        <w:t xml:space="preserve"> 1.1.1.1 for R1, 2.2.2.2 for R2, 3.3.3.3 for R3, 4.4.4.4 for R4, 5.5.5.5 for R5,</w:t>
      </w:r>
      <w:r>
        <w:rPr>
          <w:rFonts w:ascii="Times New Roman" w:hAnsi="Times New Roman" w:eastAsia="Times New Roman" w:cs="Times New Roman"/>
          <w:sz w:val="24"/>
          <w:szCs w:val="24"/>
        </w:rPr>
        <w:t xml:space="preserve"> etc</w:t>
      </w:r>
      <w:r w:rsidRPr="565AED5D">
        <w:rPr>
          <w:rFonts w:ascii="Times New Roman" w:hAnsi="Times New Roman" w:eastAsia="Times New Roman" w:cs="Times New Roman"/>
          <w:sz w:val="24"/>
          <w:szCs w:val="24"/>
        </w:rPr>
        <w:t>. If the RID is not manually configured, OSPF will look at</w:t>
      </w:r>
      <w:r>
        <w:rPr>
          <w:rFonts w:ascii="Times New Roman" w:hAnsi="Times New Roman" w:eastAsia="Times New Roman" w:cs="Times New Roman"/>
          <w:sz w:val="24"/>
          <w:szCs w:val="24"/>
        </w:rPr>
        <w:t xml:space="preserve"> the</w:t>
      </w:r>
      <w:r w:rsidRPr="565AED5D">
        <w:rPr>
          <w:rFonts w:ascii="Times New Roman" w:hAnsi="Times New Roman" w:eastAsia="Times New Roman" w:cs="Times New Roman"/>
          <w:sz w:val="24"/>
          <w:szCs w:val="24"/>
        </w:rPr>
        <w:t xml:space="preserve"> loopback interface IP configuration. If a loopback interface is configured, OSPF will choose its IP address</w:t>
      </w:r>
      <w:r>
        <w:rPr>
          <w:rFonts w:ascii="Times New Roman" w:hAnsi="Times New Roman" w:eastAsia="Times New Roman" w:cs="Times New Roman"/>
          <w:sz w:val="24"/>
          <w:szCs w:val="24"/>
        </w:rPr>
        <w:t xml:space="preserve"> to be</w:t>
      </w:r>
      <w:r w:rsidRPr="565AED5D">
        <w:rPr>
          <w:rFonts w:ascii="Times New Roman" w:hAnsi="Times New Roman" w:eastAsia="Times New Roman" w:cs="Times New Roman"/>
          <w:sz w:val="24"/>
          <w:szCs w:val="24"/>
        </w:rPr>
        <w:t xml:space="preserve"> the RID. If multiple loopback interfaces are configured, the highest IP address will be chosen from all loopback interface configurations. If the RID is not manually configured and there are no loopback interfaces, OSPF will choose the highest IP address from all </w:t>
      </w:r>
      <w:r>
        <w:rPr>
          <w:rFonts w:ascii="Times New Roman" w:hAnsi="Times New Roman" w:eastAsia="Times New Roman" w:cs="Times New Roman"/>
          <w:sz w:val="24"/>
          <w:szCs w:val="24"/>
        </w:rPr>
        <w:t xml:space="preserve">the </w:t>
      </w:r>
      <w:r w:rsidRPr="565AED5D">
        <w:rPr>
          <w:rFonts w:ascii="Times New Roman" w:hAnsi="Times New Roman" w:eastAsia="Times New Roman" w:cs="Times New Roman"/>
          <w:sz w:val="24"/>
          <w:szCs w:val="24"/>
        </w:rPr>
        <w:t>IP interfaces</w:t>
      </w:r>
      <w:r>
        <w:rPr>
          <w:rFonts w:ascii="Times New Roman" w:hAnsi="Times New Roman" w:eastAsia="Times New Roman" w:cs="Times New Roman"/>
          <w:sz w:val="24"/>
          <w:szCs w:val="24"/>
        </w:rPr>
        <w:t xml:space="preserve"> that are up and operating</w:t>
      </w:r>
      <w:r w:rsidRPr="565AED5D">
        <w:rPr>
          <w:rFonts w:ascii="Times New Roman" w:hAnsi="Times New Roman" w:eastAsia="Times New Roman" w:cs="Times New Roman"/>
          <w:sz w:val="24"/>
          <w:szCs w:val="24"/>
        </w:rPr>
        <w:t>. This is not a good option to use, however, because if the interface with the IP chosen happens to go down, OSPF will be forced to recalculate its RID.</w:t>
      </w:r>
    </w:p>
    <w:p w:rsidR="008F30E9" w:rsidP="008F30E9" w:rsidRDefault="008F30E9" w14:paraId="79E18126" w14:textId="77777777">
      <w:pPr>
        <w:rPr>
          <w:rFonts w:ascii="Times New Roman" w:hAnsi="Times New Roman" w:eastAsia="Times New Roman" w:cs="Times New Roman"/>
          <w:sz w:val="24"/>
          <w:szCs w:val="24"/>
        </w:rPr>
      </w:pPr>
    </w:p>
    <w:p w:rsidR="008F30E9" w:rsidP="008F30E9" w:rsidRDefault="008F30E9" w14:paraId="5B2494C6" w14:textId="77777777">
      <w:pPr>
        <w:rPr>
          <w:rFonts w:ascii="Times New Roman" w:hAnsi="Times New Roman" w:eastAsia="Times New Roman" w:cs="Times New Roman"/>
          <w:sz w:val="24"/>
          <w:szCs w:val="24"/>
        </w:rPr>
      </w:pPr>
      <w:r w:rsidRPr="565AED5D">
        <w:rPr>
          <w:rFonts w:ascii="Times New Roman" w:hAnsi="Times New Roman" w:eastAsia="Times New Roman" w:cs="Times New Roman"/>
          <w:sz w:val="24"/>
          <w:szCs w:val="24"/>
        </w:rPr>
        <w:t xml:space="preserve">In the Attempt/Init state, the neighborship building process starts. To explain this, I will use R1 (Router 1) and R2 (Router 2). R1 will multicast </w:t>
      </w:r>
      <w:r>
        <w:rPr>
          <w:rFonts w:ascii="Times New Roman" w:hAnsi="Times New Roman" w:eastAsia="Times New Roman" w:cs="Times New Roman"/>
          <w:sz w:val="24"/>
          <w:szCs w:val="24"/>
        </w:rPr>
        <w:t>a</w:t>
      </w:r>
      <w:r w:rsidRPr="565AED5D">
        <w:rPr>
          <w:rFonts w:ascii="Times New Roman" w:hAnsi="Times New Roman" w:eastAsia="Times New Roman" w:cs="Times New Roman"/>
          <w:sz w:val="24"/>
          <w:szCs w:val="24"/>
        </w:rPr>
        <w:t xml:space="preserve"> hello packet so other routers in the network can learn about it</w:t>
      </w:r>
      <w:r>
        <w:rPr>
          <w:rFonts w:ascii="Times New Roman" w:hAnsi="Times New Roman" w:eastAsia="Times New Roman" w:cs="Times New Roman"/>
          <w:sz w:val="24"/>
          <w:szCs w:val="24"/>
        </w:rPr>
        <w:t xml:space="preserve"> </w:t>
      </w:r>
      <w:r w:rsidRPr="565AED5D">
        <w:rPr>
          <w:rFonts w:ascii="Times New Roman" w:hAnsi="Times New Roman" w:eastAsia="Times New Roman" w:cs="Times New Roman"/>
          <w:sz w:val="24"/>
          <w:szCs w:val="24"/>
        </w:rPr>
        <w:t xml:space="preserve">as an OSPF router. This hello packet contains its Router ID and some </w:t>
      </w:r>
      <w:r>
        <w:rPr>
          <w:rFonts w:ascii="Times New Roman" w:hAnsi="Times New Roman" w:eastAsia="Times New Roman" w:cs="Times New Roman"/>
          <w:sz w:val="24"/>
          <w:szCs w:val="24"/>
        </w:rPr>
        <w:t xml:space="preserve">other </w:t>
      </w:r>
      <w:r w:rsidRPr="565AED5D">
        <w:rPr>
          <w:rFonts w:ascii="Times New Roman" w:hAnsi="Times New Roman" w:eastAsia="Times New Roman" w:cs="Times New Roman"/>
          <w:sz w:val="24"/>
          <w:szCs w:val="24"/>
        </w:rPr>
        <w:t>configuration values such as area ID, hello interval, stub flag</w:t>
      </w:r>
      <w:r>
        <w:rPr>
          <w:rFonts w:ascii="Times New Roman" w:hAnsi="Times New Roman" w:eastAsia="Times New Roman" w:cs="Times New Roman"/>
          <w:sz w:val="24"/>
          <w:szCs w:val="24"/>
        </w:rPr>
        <w:t>,</w:t>
      </w:r>
      <w:r w:rsidRPr="565AED5D">
        <w:rPr>
          <w:rFonts w:ascii="Times New Roman" w:hAnsi="Times New Roman" w:eastAsia="Times New Roman" w:cs="Times New Roman"/>
          <w:sz w:val="24"/>
          <w:szCs w:val="24"/>
        </w:rPr>
        <w:t xml:space="preserve"> hold down timer, and </w:t>
      </w:r>
      <w:r>
        <w:rPr>
          <w:rFonts w:ascii="Times New Roman" w:hAnsi="Times New Roman" w:eastAsia="Times New Roman" w:cs="Times New Roman"/>
          <w:sz w:val="24"/>
          <w:szCs w:val="24"/>
        </w:rPr>
        <w:t>maximum transition unit (</w:t>
      </w:r>
      <w:r w:rsidRPr="565AED5D">
        <w:rPr>
          <w:rFonts w:ascii="Times New Roman" w:hAnsi="Times New Roman" w:eastAsia="Times New Roman" w:cs="Times New Roman"/>
          <w:sz w:val="24"/>
          <w:szCs w:val="24"/>
        </w:rPr>
        <w:t>MTU</w:t>
      </w:r>
      <w:r>
        <w:rPr>
          <w:rFonts w:ascii="Times New Roman" w:hAnsi="Times New Roman" w:eastAsia="Times New Roman" w:cs="Times New Roman"/>
          <w:sz w:val="24"/>
          <w:szCs w:val="24"/>
        </w:rPr>
        <w:t>)</w:t>
      </w:r>
      <w:r w:rsidRPr="565AED5D">
        <w:rPr>
          <w:rFonts w:ascii="Times New Roman" w:hAnsi="Times New Roman" w:eastAsia="Times New Roman" w:cs="Times New Roman"/>
          <w:sz w:val="24"/>
          <w:szCs w:val="24"/>
        </w:rPr>
        <w:t>. The</w:t>
      </w:r>
      <w:r>
        <w:rPr>
          <w:rFonts w:ascii="Times New Roman" w:hAnsi="Times New Roman" w:eastAsia="Times New Roman" w:cs="Times New Roman"/>
          <w:sz w:val="24"/>
          <w:szCs w:val="24"/>
        </w:rPr>
        <w:t>se</w:t>
      </w:r>
      <w:r w:rsidRPr="565AED5D">
        <w:rPr>
          <w:rFonts w:ascii="Times New Roman" w:hAnsi="Times New Roman" w:eastAsia="Times New Roman" w:cs="Times New Roman"/>
          <w:sz w:val="24"/>
          <w:szCs w:val="24"/>
        </w:rPr>
        <w:t xml:space="preserve"> configuration values must be the same on routers who want to build an OSPF neighborship. </w:t>
      </w:r>
      <w:r>
        <w:rPr>
          <w:rFonts w:ascii="Times New Roman" w:hAnsi="Times New Roman" w:eastAsia="Times New Roman" w:cs="Times New Roman"/>
          <w:sz w:val="24"/>
          <w:szCs w:val="24"/>
        </w:rPr>
        <w:t xml:space="preserve">Next, </w:t>
      </w:r>
      <w:r w:rsidRPr="565AED5D">
        <w:rPr>
          <w:rFonts w:ascii="Times New Roman" w:hAnsi="Times New Roman" w:eastAsia="Times New Roman" w:cs="Times New Roman"/>
          <w:sz w:val="24"/>
          <w:szCs w:val="24"/>
        </w:rPr>
        <w:t xml:space="preserve">R2 will receive this packet and read the RID from the packet to see if there is an existing entry in its neighbor table. If </w:t>
      </w:r>
      <w:r>
        <w:rPr>
          <w:rFonts w:ascii="Times New Roman" w:hAnsi="Times New Roman" w:eastAsia="Times New Roman" w:cs="Times New Roman"/>
          <w:sz w:val="24"/>
          <w:szCs w:val="24"/>
        </w:rPr>
        <w:t>it finds a match</w:t>
      </w:r>
      <w:r w:rsidRPr="565AED5D">
        <w:rPr>
          <w:rFonts w:ascii="Times New Roman" w:hAnsi="Times New Roman" w:eastAsia="Times New Roman" w:cs="Times New Roman"/>
          <w:sz w:val="24"/>
          <w:szCs w:val="24"/>
        </w:rPr>
        <w:t>, it will skip</w:t>
      </w:r>
      <w:r>
        <w:rPr>
          <w:rFonts w:ascii="Times New Roman" w:hAnsi="Times New Roman" w:eastAsia="Times New Roman" w:cs="Times New Roman"/>
          <w:sz w:val="24"/>
          <w:szCs w:val="24"/>
        </w:rPr>
        <w:t xml:space="preserve"> the</w:t>
      </w:r>
      <w:r w:rsidRPr="565AED5D">
        <w:rPr>
          <w:rFonts w:ascii="Times New Roman" w:hAnsi="Times New Roman" w:eastAsia="Times New Roman" w:cs="Times New Roman"/>
          <w:sz w:val="24"/>
          <w:szCs w:val="24"/>
        </w:rPr>
        <w:t xml:space="preserve"> neighborship building process and reset the dead </w:t>
      </w:r>
      <w:r w:rsidRPr="565AED5D">
        <w:rPr>
          <w:rFonts w:ascii="Times New Roman" w:hAnsi="Times New Roman" w:eastAsia="Times New Roman" w:cs="Times New Roman"/>
          <w:sz w:val="24"/>
          <w:szCs w:val="24"/>
        </w:rPr>
        <w:lastRenderedPageBreak/>
        <w:t xml:space="preserve">interval timer for that entry. If OSPF does not find a match in the neighbor table, it will consider R1 (sender router) as a possible OSPF neighbor and start the neighborship building process. R2 (receiver router) will then match its essential configuration values with values listed in packet, and if all the necessary configuration values match, it will add R1 to its neighbor table. After R2 adds R1 to its neighbor table, it will reply with a hello packet containing its RID, configuration values, and its own neighbor table data. Next, R1 will receive the hello packet from R2, and since its own RID is listed in R2’s neighbor table, R1 knows that R2 has accepted its neighborship request, putting these routers in a two-way state. Lastly, R1 will </w:t>
      </w:r>
      <w:r>
        <w:rPr>
          <w:rFonts w:ascii="Times New Roman" w:hAnsi="Times New Roman" w:eastAsia="Times New Roman" w:cs="Times New Roman"/>
          <w:sz w:val="24"/>
          <w:szCs w:val="24"/>
        </w:rPr>
        <w:t xml:space="preserve">send a </w:t>
      </w:r>
      <w:r w:rsidRPr="565AED5D">
        <w:rPr>
          <w:rFonts w:ascii="Times New Roman" w:hAnsi="Times New Roman" w:eastAsia="Times New Roman" w:cs="Times New Roman"/>
          <w:sz w:val="24"/>
          <w:szCs w:val="24"/>
        </w:rPr>
        <w:t>reply with a hello packet to R2, containing its own neighbor table, which now has R2 in it, confirming their two-way state.</w:t>
      </w:r>
    </w:p>
    <w:p w:rsidR="008F30E9" w:rsidP="008F30E9" w:rsidRDefault="008F30E9" w14:paraId="256C6771" w14:textId="77777777">
      <w:pPr>
        <w:rPr>
          <w:rFonts w:ascii="Times New Roman" w:hAnsi="Times New Roman" w:eastAsia="Times New Roman" w:cs="Times New Roman"/>
          <w:sz w:val="24"/>
          <w:szCs w:val="24"/>
        </w:rPr>
      </w:pPr>
    </w:p>
    <w:p w:rsidR="008F30E9" w:rsidP="008F30E9" w:rsidRDefault="008F30E9" w14:paraId="4AC92906" w14:textId="77777777">
      <w:pPr>
        <w:rPr>
          <w:rFonts w:ascii="Times New Roman" w:hAnsi="Times New Roman" w:eastAsia="Times New Roman" w:cs="Times New Roman"/>
          <w:sz w:val="24"/>
          <w:szCs w:val="24"/>
        </w:rPr>
      </w:pPr>
      <w:r w:rsidRPr="565AED5D">
        <w:rPr>
          <w:rFonts w:ascii="Times New Roman" w:hAnsi="Times New Roman" w:eastAsia="Times New Roman" w:cs="Times New Roman"/>
          <w:sz w:val="24"/>
          <w:szCs w:val="24"/>
        </w:rPr>
        <w:t xml:space="preserve">In the Exstart state, routers who choose to build </w:t>
      </w:r>
      <w:r>
        <w:rPr>
          <w:rFonts w:ascii="Times New Roman" w:hAnsi="Times New Roman" w:eastAsia="Times New Roman" w:cs="Times New Roman"/>
          <w:sz w:val="24"/>
          <w:szCs w:val="24"/>
        </w:rPr>
        <w:t>adjacency/</w:t>
      </w:r>
      <w:r w:rsidRPr="565AED5D">
        <w:rPr>
          <w:rFonts w:ascii="Times New Roman" w:hAnsi="Times New Roman" w:eastAsia="Times New Roman" w:cs="Times New Roman"/>
          <w:sz w:val="24"/>
          <w:szCs w:val="24"/>
        </w:rPr>
        <w:t xml:space="preserve">neighborship will form a master/slave relationship. In each </w:t>
      </w:r>
      <w:r>
        <w:rPr>
          <w:rFonts w:ascii="Times New Roman" w:hAnsi="Times New Roman" w:eastAsia="Times New Roman" w:cs="Times New Roman"/>
          <w:sz w:val="24"/>
          <w:szCs w:val="24"/>
        </w:rPr>
        <w:t>neighborship</w:t>
      </w:r>
      <w:r w:rsidRPr="565AED5D">
        <w:rPr>
          <w:rFonts w:ascii="Times New Roman" w:hAnsi="Times New Roman" w:eastAsia="Times New Roman" w:cs="Times New Roman"/>
          <w:sz w:val="24"/>
          <w:szCs w:val="24"/>
        </w:rPr>
        <w:t>, the router who has the higher RID will become the master and the one with the lower RID will become the slave. For example, if R1 has an RID of 1.1.1.1 and R2 has an RID of 2.2.2.2, R2 will become the master and R1 will become the slave. This relationship is built between</w:t>
      </w:r>
      <w:r>
        <w:rPr>
          <w:rFonts w:ascii="Times New Roman" w:hAnsi="Times New Roman" w:eastAsia="Times New Roman" w:cs="Times New Roman"/>
          <w:sz w:val="24"/>
          <w:szCs w:val="24"/>
        </w:rPr>
        <w:t xml:space="preserve"> the</w:t>
      </w:r>
      <w:r w:rsidRPr="565AED5D">
        <w:rPr>
          <w:rFonts w:ascii="Times New Roman" w:hAnsi="Times New Roman" w:eastAsia="Times New Roman" w:cs="Times New Roman"/>
          <w:sz w:val="24"/>
          <w:szCs w:val="24"/>
        </w:rPr>
        <w:t xml:space="preserve"> two interfaces that need to exchange routing information and will help determine which router will start the exchange process. The master will always start the exchange, while the slave will always receive.</w:t>
      </w:r>
    </w:p>
    <w:p w:rsidR="008F30E9" w:rsidP="008F30E9" w:rsidRDefault="008F30E9" w14:paraId="2237B641" w14:textId="77777777">
      <w:pPr>
        <w:rPr>
          <w:rFonts w:ascii="Times New Roman" w:hAnsi="Times New Roman" w:eastAsia="Times New Roman" w:cs="Times New Roman"/>
          <w:sz w:val="24"/>
          <w:szCs w:val="24"/>
        </w:rPr>
      </w:pPr>
    </w:p>
    <w:p w:rsidR="008F30E9" w:rsidP="008F30E9" w:rsidRDefault="008F30E9" w14:paraId="4E57A4BE" w14:textId="77777777">
      <w:pPr>
        <w:rPr>
          <w:rFonts w:ascii="Times New Roman" w:hAnsi="Times New Roman" w:eastAsia="Times New Roman" w:cs="Times New Roman"/>
          <w:sz w:val="24"/>
          <w:szCs w:val="24"/>
        </w:rPr>
      </w:pPr>
      <w:r w:rsidRPr="391FF0F1">
        <w:rPr>
          <w:rFonts w:ascii="Times New Roman" w:hAnsi="Times New Roman" w:eastAsia="Times New Roman" w:cs="Times New Roman"/>
          <w:sz w:val="24"/>
          <w:szCs w:val="24"/>
        </w:rPr>
        <w:t xml:space="preserve">In the exchange state, OSPF routers </w:t>
      </w:r>
      <w:r>
        <w:rPr>
          <w:rFonts w:ascii="Times New Roman" w:hAnsi="Times New Roman" w:eastAsia="Times New Roman" w:cs="Times New Roman"/>
          <w:sz w:val="24"/>
          <w:szCs w:val="24"/>
        </w:rPr>
        <w:t xml:space="preserve">will </w:t>
      </w:r>
      <w:r w:rsidRPr="391FF0F1">
        <w:rPr>
          <w:rFonts w:ascii="Times New Roman" w:hAnsi="Times New Roman" w:eastAsia="Times New Roman" w:cs="Times New Roman"/>
          <w:sz w:val="24"/>
          <w:szCs w:val="24"/>
        </w:rPr>
        <w:t xml:space="preserve">exchange database descriptor packets (DBD). Database descriptors contain link-state advertisement (LSA) headers that </w:t>
      </w:r>
      <w:r>
        <w:rPr>
          <w:rFonts w:ascii="Times New Roman" w:hAnsi="Times New Roman" w:eastAsia="Times New Roman" w:cs="Times New Roman"/>
          <w:sz w:val="24"/>
          <w:szCs w:val="24"/>
        </w:rPr>
        <w:t>contain</w:t>
      </w:r>
      <w:r w:rsidRPr="391FF0F1">
        <w:rPr>
          <w:rFonts w:ascii="Times New Roman" w:hAnsi="Times New Roman" w:eastAsia="Times New Roman" w:cs="Times New Roman"/>
          <w:sz w:val="24"/>
          <w:szCs w:val="24"/>
        </w:rPr>
        <w:t xml:space="preserve"> the contents of the link-state database (LSDB). The LSDB </w:t>
      </w:r>
      <w:r>
        <w:rPr>
          <w:rFonts w:ascii="Times New Roman" w:hAnsi="Times New Roman" w:eastAsia="Times New Roman" w:cs="Times New Roman"/>
          <w:sz w:val="24"/>
          <w:szCs w:val="24"/>
        </w:rPr>
        <w:t>can be seen as</w:t>
      </w:r>
      <w:r w:rsidRPr="391FF0F1">
        <w:rPr>
          <w:rFonts w:ascii="Times New Roman" w:hAnsi="Times New Roman" w:eastAsia="Times New Roman" w:cs="Times New Roman"/>
          <w:sz w:val="24"/>
          <w:szCs w:val="24"/>
        </w:rPr>
        <w:t xml:space="preserve"> a collection of all LSAs received by a router. The contents of the DBD are then compared with its own LSDB to check if changes or more </w:t>
      </w:r>
      <w:r>
        <w:rPr>
          <w:rFonts w:ascii="Times New Roman" w:hAnsi="Times New Roman" w:eastAsia="Times New Roman" w:cs="Times New Roman"/>
          <w:sz w:val="24"/>
          <w:szCs w:val="24"/>
        </w:rPr>
        <w:t>updated</w:t>
      </w:r>
      <w:r w:rsidRPr="391FF0F1">
        <w:rPr>
          <w:rFonts w:ascii="Times New Roman" w:hAnsi="Times New Roman" w:eastAsia="Times New Roman" w:cs="Times New Roman"/>
          <w:sz w:val="24"/>
          <w:szCs w:val="24"/>
        </w:rPr>
        <w:t xml:space="preserve"> link-state information is available from its neighbor.</w:t>
      </w:r>
    </w:p>
    <w:p w:rsidR="008F30E9" w:rsidP="008F30E9" w:rsidRDefault="008F30E9" w14:paraId="1357F1A8" w14:textId="77777777">
      <w:pPr>
        <w:rPr>
          <w:rFonts w:ascii="Times New Roman" w:hAnsi="Times New Roman" w:eastAsia="Times New Roman" w:cs="Times New Roman"/>
          <w:sz w:val="24"/>
          <w:szCs w:val="24"/>
        </w:rPr>
      </w:pPr>
    </w:p>
    <w:p w:rsidR="008F30E9" w:rsidP="008F30E9" w:rsidRDefault="008F30E9" w14:paraId="2FDE6B56" w14:textId="77777777">
      <w:pPr>
        <w:rPr>
          <w:rFonts w:ascii="Times New Roman" w:hAnsi="Times New Roman" w:eastAsia="Times New Roman" w:cs="Times New Roman"/>
          <w:sz w:val="24"/>
          <w:szCs w:val="24"/>
        </w:rPr>
      </w:pPr>
      <w:r w:rsidRPr="565AED5D">
        <w:rPr>
          <w:rFonts w:ascii="Times New Roman" w:hAnsi="Times New Roman" w:eastAsia="Times New Roman" w:cs="Times New Roman"/>
          <w:sz w:val="24"/>
          <w:szCs w:val="24"/>
        </w:rPr>
        <w:t xml:space="preserve">In the Loading state, </w:t>
      </w:r>
      <w:r>
        <w:rPr>
          <w:rFonts w:ascii="Times New Roman" w:hAnsi="Times New Roman" w:eastAsia="Times New Roman" w:cs="Times New Roman"/>
          <w:sz w:val="24"/>
          <w:szCs w:val="24"/>
        </w:rPr>
        <w:t>the actual</w:t>
      </w:r>
      <w:r w:rsidRPr="565AED5D">
        <w:rPr>
          <w:rFonts w:ascii="Times New Roman" w:hAnsi="Times New Roman" w:eastAsia="Times New Roman" w:cs="Times New Roman"/>
          <w:sz w:val="24"/>
          <w:szCs w:val="24"/>
        </w:rPr>
        <w:t xml:space="preserve"> exchange of link-state information occurs. Based on the DBD packets provided by neighbors, routers send link-state request packets (LSR), which are a list of all the LSAs that router doesn’t have in its own LSDB. </w:t>
      </w:r>
      <w:r>
        <w:rPr>
          <w:rFonts w:ascii="Times New Roman" w:hAnsi="Times New Roman" w:eastAsia="Times New Roman" w:cs="Times New Roman"/>
          <w:sz w:val="24"/>
          <w:szCs w:val="24"/>
        </w:rPr>
        <w:t>Next, t</w:t>
      </w:r>
      <w:r w:rsidRPr="565AED5D">
        <w:rPr>
          <w:rFonts w:ascii="Times New Roman" w:hAnsi="Times New Roman" w:eastAsia="Times New Roman" w:cs="Times New Roman"/>
          <w:sz w:val="24"/>
          <w:szCs w:val="24"/>
        </w:rPr>
        <w:t>he neighbor provides the requested link-state information in link-state update packets (LSU). Link-state updates basically act as an envelope containing all the LSAs requested in the LSR. All OSPF packets are acknowledged with link-state acknowledge packets (LSACK), which make link-state advertisement</w:t>
      </w:r>
      <w:r>
        <w:rPr>
          <w:rFonts w:ascii="Times New Roman" w:hAnsi="Times New Roman" w:eastAsia="Times New Roman" w:cs="Times New Roman"/>
          <w:sz w:val="24"/>
          <w:szCs w:val="24"/>
        </w:rPr>
        <w:t xml:space="preserve"> flooding</w:t>
      </w:r>
      <w:r w:rsidRPr="565AED5D">
        <w:rPr>
          <w:rFonts w:ascii="Times New Roman" w:hAnsi="Times New Roman" w:eastAsia="Times New Roman" w:cs="Times New Roman"/>
          <w:sz w:val="24"/>
          <w:szCs w:val="24"/>
        </w:rPr>
        <w:t xml:space="preserve"> reliable, by confirming the information sent was received.</w:t>
      </w:r>
    </w:p>
    <w:p w:rsidR="008F30E9" w:rsidP="008F30E9" w:rsidRDefault="008F30E9" w14:paraId="02C889A7" w14:textId="77777777">
      <w:pPr>
        <w:rPr>
          <w:rFonts w:ascii="Times New Roman" w:hAnsi="Times New Roman" w:eastAsia="Times New Roman" w:cs="Times New Roman"/>
          <w:sz w:val="24"/>
          <w:szCs w:val="24"/>
        </w:rPr>
      </w:pPr>
    </w:p>
    <w:p w:rsidR="008F30E9" w:rsidP="008F30E9" w:rsidRDefault="008F30E9" w14:paraId="6255831D" w14:textId="77777777">
      <w:pPr>
        <w:rPr>
          <w:rFonts w:ascii="Times New Roman" w:hAnsi="Times New Roman" w:eastAsia="Times New Roman" w:cs="Times New Roman"/>
          <w:sz w:val="24"/>
          <w:szCs w:val="24"/>
        </w:rPr>
      </w:pPr>
      <w:r w:rsidRPr="565AED5D">
        <w:rPr>
          <w:rFonts w:ascii="Times New Roman" w:hAnsi="Times New Roman" w:eastAsia="Times New Roman" w:cs="Times New Roman"/>
          <w:sz w:val="24"/>
          <w:szCs w:val="24"/>
        </w:rPr>
        <w:lastRenderedPageBreak/>
        <w:t xml:space="preserve">The final state OSPF goes through is Full state, which is the normal operating state of OSPF, indicating that everything is functioning </w:t>
      </w:r>
      <w:r>
        <w:rPr>
          <w:rFonts w:ascii="Times New Roman" w:hAnsi="Times New Roman" w:eastAsia="Times New Roman" w:cs="Times New Roman"/>
          <w:sz w:val="24"/>
          <w:szCs w:val="24"/>
        </w:rPr>
        <w:t>the way it should</w:t>
      </w:r>
      <w:r w:rsidRPr="565AED5D">
        <w:rPr>
          <w:rFonts w:ascii="Times New Roman" w:hAnsi="Times New Roman" w:eastAsia="Times New Roman" w:cs="Times New Roman"/>
          <w:sz w:val="24"/>
          <w:szCs w:val="24"/>
        </w:rPr>
        <w:t xml:space="preserve">. In this state, all the router and network LSAs </w:t>
      </w:r>
      <w:r>
        <w:rPr>
          <w:rFonts w:ascii="Times New Roman" w:hAnsi="Times New Roman" w:eastAsia="Times New Roman" w:cs="Times New Roman"/>
          <w:sz w:val="24"/>
          <w:szCs w:val="24"/>
        </w:rPr>
        <w:t>have been</w:t>
      </w:r>
      <w:r w:rsidRPr="565AED5D">
        <w:rPr>
          <w:rFonts w:ascii="Times New Roman" w:hAnsi="Times New Roman" w:eastAsia="Times New Roman" w:cs="Times New Roman"/>
          <w:sz w:val="24"/>
          <w:szCs w:val="24"/>
        </w:rPr>
        <w:t xml:space="preserve"> exchanged, and the</w:t>
      </w:r>
      <w:r>
        <w:rPr>
          <w:rFonts w:ascii="Times New Roman" w:hAnsi="Times New Roman" w:eastAsia="Times New Roman" w:cs="Times New Roman"/>
          <w:sz w:val="24"/>
          <w:szCs w:val="24"/>
        </w:rPr>
        <w:t xml:space="preserve"> all</w:t>
      </w:r>
      <w:r w:rsidRPr="565AED5D">
        <w:rPr>
          <w:rFonts w:ascii="Times New Roman" w:hAnsi="Times New Roman" w:eastAsia="Times New Roman" w:cs="Times New Roman"/>
          <w:sz w:val="24"/>
          <w:szCs w:val="24"/>
        </w:rPr>
        <w:t xml:space="preserve"> routers’ databases are </w:t>
      </w:r>
      <w:r>
        <w:rPr>
          <w:rFonts w:ascii="Times New Roman" w:hAnsi="Times New Roman" w:eastAsia="Times New Roman" w:cs="Times New Roman"/>
          <w:sz w:val="24"/>
          <w:szCs w:val="24"/>
        </w:rPr>
        <w:t>in sync</w:t>
      </w:r>
      <w:r w:rsidRPr="565AED5D">
        <w:rPr>
          <w:rFonts w:ascii="Times New Roman" w:hAnsi="Times New Roman" w:eastAsia="Times New Roman" w:cs="Times New Roman"/>
          <w:sz w:val="24"/>
          <w:szCs w:val="24"/>
        </w:rPr>
        <w:t xml:space="preserve">. </w:t>
      </w:r>
    </w:p>
    <w:p w:rsidR="008F30E9" w:rsidP="008F30E9" w:rsidRDefault="008F30E9" w14:paraId="0593D944" w14:textId="77777777">
      <w:pPr>
        <w:rPr>
          <w:rFonts w:ascii="Times New Roman" w:hAnsi="Times New Roman" w:eastAsia="Times New Roman" w:cs="Times New Roman"/>
          <w:b/>
          <w:bCs/>
          <w:sz w:val="24"/>
          <w:szCs w:val="24"/>
        </w:rPr>
      </w:pPr>
      <w:r w:rsidRPr="565AED5D">
        <w:rPr>
          <w:rFonts w:ascii="Times New Roman" w:hAnsi="Times New Roman" w:eastAsia="Times New Roman" w:cs="Times New Roman"/>
          <w:b/>
          <w:bCs/>
          <w:sz w:val="24"/>
          <w:szCs w:val="24"/>
        </w:rPr>
        <w:t>Lab Summary</w:t>
      </w:r>
    </w:p>
    <w:p w:rsidR="008F30E9" w:rsidP="008F30E9" w:rsidRDefault="008F30E9" w14:paraId="1402B523" w14:textId="77777777">
      <w:pPr>
        <w:rPr>
          <w:rFonts w:ascii="Times New Roman" w:hAnsi="Times New Roman" w:eastAsia="Times New Roman" w:cs="Times New Roman"/>
          <w:sz w:val="24"/>
          <w:szCs w:val="24"/>
        </w:rPr>
      </w:pPr>
      <w:r w:rsidRPr="1CAADC66">
        <w:rPr>
          <w:rFonts w:ascii="Times New Roman" w:hAnsi="Times New Roman" w:eastAsia="Times New Roman" w:cs="Times New Roman"/>
          <w:sz w:val="24"/>
          <w:szCs w:val="24"/>
        </w:rPr>
        <w:t xml:space="preserve">In this lab, I used seven 4321 Cisco Routers, six copper-straight through cables, and one fiber optic cable. To connect the seven routers, I used copper straight through cables. I connected 2 copper-straight through cables to each router, except the two routers on the ends. One cable went in the GigabitEthernet 0/0/0 interface and the other went in the GigabitEthernet 0/0/1 interface. Then, since there weren’t 7 routers available to me on one rack, I used a fiber optic cable on the first router, on the GigabitEthernet 0/0/0 interface, and connected it to the GigabitEthernet 0/0/0 interface on the first router on the second rack. After that, I assigned the interfaces of each router an IP address, and configured a loopback address on the router. Then, I configured OSPFv2 on the routers. Finally, I pinged my PCs and Routers to each other to verify connectivity, and did other commands like </w:t>
      </w:r>
      <w:r w:rsidRPr="1CAADC66">
        <w:rPr>
          <w:rFonts w:ascii="Courier New" w:hAnsi="Courier New" w:eastAsia="Courier New" w:cs="Courier New"/>
          <w:sz w:val="24"/>
          <w:szCs w:val="24"/>
        </w:rPr>
        <w:t>show ip router</w:t>
      </w:r>
      <w:r w:rsidRPr="1CAADC66">
        <w:rPr>
          <w:rFonts w:ascii="Times New Roman" w:hAnsi="Times New Roman" w:eastAsia="Times New Roman" w:cs="Times New Roman"/>
          <w:sz w:val="24"/>
          <w:szCs w:val="24"/>
        </w:rPr>
        <w:t xml:space="preserve"> to ensure that OSPFv2 was working.</w:t>
      </w:r>
    </w:p>
    <w:p w:rsidR="008F30E9" w:rsidP="008F30E9" w:rsidRDefault="008F30E9" w14:paraId="46EBB25E" w14:textId="77777777">
      <w:pPr>
        <w:rPr>
          <w:rFonts w:ascii="Times New Roman" w:hAnsi="Times New Roman" w:eastAsia="Times New Roman" w:cs="Times New Roman"/>
          <w:b/>
          <w:bCs/>
          <w:sz w:val="24"/>
          <w:szCs w:val="24"/>
        </w:rPr>
      </w:pPr>
      <w:r w:rsidRPr="3E6A1392">
        <w:rPr>
          <w:rFonts w:ascii="Times New Roman" w:hAnsi="Times New Roman" w:eastAsia="Times New Roman" w:cs="Times New Roman"/>
          <w:b/>
          <w:bCs/>
          <w:sz w:val="24"/>
          <w:szCs w:val="24"/>
        </w:rPr>
        <w:t>Lab Commands</w:t>
      </w:r>
    </w:p>
    <w:p w:rsidR="008F30E9" w:rsidP="008F30E9" w:rsidRDefault="008F30E9" w14:paraId="5B2691E5" w14:textId="77777777">
      <w:pPr>
        <w:rPr>
          <w:rFonts w:ascii="Courier New" w:hAnsi="Courier New" w:eastAsia="Courier New" w:cs="Courier New"/>
        </w:rPr>
      </w:pPr>
      <w:r w:rsidRPr="3E6A1392">
        <w:rPr>
          <w:rFonts w:ascii="Courier New" w:hAnsi="Courier New" w:eastAsia="Courier New" w:cs="Courier New"/>
        </w:rPr>
        <w:t>Router(config)</w:t>
      </w:r>
      <w:r w:rsidRPr="3E6A1392">
        <w:rPr>
          <w:rFonts w:ascii="Courier New" w:hAnsi="Courier New" w:eastAsia="Courier New" w:cs="Courier New"/>
          <w:b/>
          <w:bCs/>
        </w:rPr>
        <w:t xml:space="preserve">#router ospf </w:t>
      </w:r>
      <w:r w:rsidRPr="3E6A1392">
        <w:rPr>
          <w:rFonts w:ascii="Courier New" w:hAnsi="Courier New" w:eastAsia="Courier New" w:cs="Courier New"/>
        </w:rPr>
        <w:t>process-id</w:t>
      </w:r>
    </w:p>
    <w:p w:rsidR="008F30E9" w:rsidP="008F30E9" w:rsidRDefault="008F30E9" w14:paraId="71B7DE8C" w14:textId="77777777">
      <w:pPr>
        <w:rPr>
          <w:rFonts w:ascii="Courier New" w:hAnsi="Courier New" w:eastAsia="Courier New" w:cs="Courier New"/>
          <w:sz w:val="24"/>
          <w:szCs w:val="24"/>
        </w:rPr>
      </w:pPr>
      <w:r w:rsidRPr="565AED5D">
        <w:rPr>
          <w:rFonts w:ascii="Times New Roman" w:hAnsi="Times New Roman" w:eastAsia="Times New Roman" w:cs="Times New Roman"/>
          <w:sz w:val="24"/>
          <w:szCs w:val="24"/>
        </w:rPr>
        <w:t xml:space="preserve">This command is used to enable OSPFv2 and enter router configuration mode. The process-id is set by the network administrator and is a set value from 1 to 65,535. In this lab, I used a value of 1 for my </w:t>
      </w:r>
      <w:r w:rsidRPr="565AED5D">
        <w:rPr>
          <w:rFonts w:ascii="Courier New" w:hAnsi="Courier New" w:eastAsia="Courier New" w:cs="Courier New"/>
          <w:sz w:val="24"/>
          <w:szCs w:val="24"/>
        </w:rPr>
        <w:t>process-id.</w:t>
      </w:r>
      <w:r w:rsidRPr="565AED5D">
        <w:rPr>
          <w:rFonts w:ascii="Times New Roman" w:hAnsi="Times New Roman" w:eastAsia="Times New Roman" w:cs="Times New Roman"/>
          <w:sz w:val="24"/>
          <w:szCs w:val="24"/>
        </w:rPr>
        <w:t xml:space="preserve"> It is best to use the same </w:t>
      </w:r>
      <w:r w:rsidRPr="565AED5D">
        <w:rPr>
          <w:rFonts w:ascii="Courier New" w:hAnsi="Courier New" w:eastAsia="Courier New" w:cs="Courier New"/>
          <w:sz w:val="24"/>
          <w:szCs w:val="24"/>
        </w:rPr>
        <w:t xml:space="preserve">process-id </w:t>
      </w:r>
      <w:r w:rsidRPr="565AED5D">
        <w:rPr>
          <w:rFonts w:ascii="Times New Roman" w:hAnsi="Times New Roman" w:eastAsia="Times New Roman" w:cs="Times New Roman"/>
          <w:sz w:val="24"/>
          <w:szCs w:val="24"/>
        </w:rPr>
        <w:t>for all OSPF routers.</w:t>
      </w:r>
    </w:p>
    <w:p w:rsidR="008F30E9" w:rsidP="008F30E9" w:rsidRDefault="008F30E9" w14:paraId="35E19154" w14:textId="77777777">
      <w:pPr>
        <w:rPr>
          <w:rFonts w:ascii="Courier New" w:hAnsi="Courier New" w:eastAsia="Courier New" w:cs="Courier New"/>
        </w:rPr>
      </w:pPr>
      <w:r w:rsidRPr="565AED5D">
        <w:rPr>
          <w:rFonts w:ascii="Courier New" w:hAnsi="Courier New" w:eastAsia="Courier New" w:cs="Courier New"/>
        </w:rPr>
        <w:t>Router(config)</w:t>
      </w:r>
      <w:r w:rsidRPr="565AED5D">
        <w:rPr>
          <w:rFonts w:ascii="Courier New" w:hAnsi="Courier New" w:eastAsia="Courier New" w:cs="Courier New"/>
          <w:b/>
          <w:bCs/>
        </w:rPr>
        <w:t xml:space="preserve">#router-id </w:t>
      </w:r>
      <w:r w:rsidRPr="565AED5D">
        <w:rPr>
          <w:rFonts w:ascii="Courier New" w:hAnsi="Courier New" w:eastAsia="Courier New" w:cs="Courier New"/>
        </w:rPr>
        <w:t>router-id</w:t>
      </w:r>
    </w:p>
    <w:p w:rsidR="008F30E9" w:rsidP="008F30E9" w:rsidRDefault="008F30E9" w14:paraId="29910FB8" w14:textId="77777777">
      <w:pPr>
        <w:rPr>
          <w:rFonts w:ascii="Times New Roman" w:hAnsi="Times New Roman" w:eastAsia="Times New Roman" w:cs="Times New Roman"/>
          <w:sz w:val="24"/>
          <w:szCs w:val="24"/>
        </w:rPr>
      </w:pPr>
      <w:r w:rsidRPr="565AED5D">
        <w:rPr>
          <w:rFonts w:ascii="Times New Roman" w:hAnsi="Times New Roman" w:eastAsia="Times New Roman" w:cs="Times New Roman"/>
          <w:sz w:val="24"/>
          <w:szCs w:val="24"/>
        </w:rPr>
        <w:t>This command manually sets a router-id on the router to specify it as an OSPF router. The OSPF process will use this RID (router-id) when communicating with other OSPF neighbors. The router-id is a 32-bit value in the form of an IPv4 address. I set the router-id for R1 to 1.1.1.1, R2 to 2.2.2.2, R3 to 3.3.3.3, R4 to 4.4.4.4 and R5 to 5.5.5.5.</w:t>
      </w:r>
    </w:p>
    <w:p w:rsidR="008F30E9" w:rsidP="008F30E9" w:rsidRDefault="008F30E9" w14:paraId="3D14D545" w14:textId="77777777">
      <w:pPr>
        <w:rPr>
          <w:rFonts w:ascii="Courier New" w:hAnsi="Courier New" w:eastAsia="Courier New" w:cs="Courier New"/>
        </w:rPr>
      </w:pPr>
      <w:r w:rsidRPr="565AED5D">
        <w:rPr>
          <w:rFonts w:ascii="Courier New" w:hAnsi="Courier New" w:eastAsia="Courier New" w:cs="Courier New"/>
        </w:rPr>
        <w:t>Router(config)</w:t>
      </w:r>
      <w:r w:rsidRPr="565AED5D">
        <w:rPr>
          <w:rFonts w:ascii="Courier New" w:hAnsi="Courier New" w:eastAsia="Courier New" w:cs="Courier New"/>
          <w:b/>
          <w:bCs/>
        </w:rPr>
        <w:t>#network</w:t>
      </w:r>
      <w:r w:rsidRPr="565AED5D">
        <w:rPr>
          <w:rFonts w:ascii="Courier New" w:hAnsi="Courier New" w:eastAsia="Courier New" w:cs="Courier New"/>
        </w:rPr>
        <w:t xml:space="preserve"> network-address wildcard-mask </w:t>
      </w:r>
      <w:r w:rsidRPr="565AED5D">
        <w:rPr>
          <w:rFonts w:ascii="Courier New" w:hAnsi="Courier New" w:eastAsia="Courier New" w:cs="Courier New"/>
          <w:b/>
          <w:bCs/>
        </w:rPr>
        <w:t>area</w:t>
      </w:r>
      <w:r w:rsidRPr="565AED5D">
        <w:rPr>
          <w:rFonts w:ascii="Courier New" w:hAnsi="Courier New" w:eastAsia="Courier New" w:cs="Courier New"/>
        </w:rPr>
        <w:t xml:space="preserve"> area-id</w:t>
      </w:r>
    </w:p>
    <w:p w:rsidR="008F30E9" w:rsidP="008F30E9" w:rsidRDefault="008F30E9" w14:paraId="63468038" w14:textId="77777777">
      <w:pPr>
        <w:rPr>
          <w:rFonts w:ascii="Times New Roman" w:hAnsi="Times New Roman" w:eastAsia="Times New Roman" w:cs="Times New Roman"/>
          <w:sz w:val="24"/>
          <w:szCs w:val="24"/>
        </w:rPr>
      </w:pPr>
      <w:r w:rsidRPr="565AED5D">
        <w:rPr>
          <w:rFonts w:ascii="Times New Roman" w:hAnsi="Times New Roman" w:eastAsia="Times New Roman" w:cs="Times New Roman"/>
          <w:sz w:val="24"/>
          <w:szCs w:val="24"/>
        </w:rPr>
        <w:t xml:space="preserve">This command is used to identify which device interface will be included within the OSPF process and what area the interface will be assigned to. In the network portion of the command, you type the network-address of the interface you want OSPF to be enabled on. The wildcard-mask portion is more complicated, as you need to subtract the subnet mask from 255.255.255.255. So, for example, the subnet mask 255.255.255.0 would be identified with a wildcard-mask of 0.0.0.255, and the subnet mask 255.255.0.0 would be identified with a wildcard-mask of 0.0.255.255. I used the wildcard-mask of 0.0.0.255 since the subnet mask of all my networks was 255.255.255.0. The area-id portion is used to assign an interface into a specific OSPF area. For single-area OSPF, the </w:t>
      </w:r>
      <w:r w:rsidRPr="565AED5D">
        <w:rPr>
          <w:rFonts w:ascii="Times New Roman" w:hAnsi="Times New Roman" w:eastAsia="Times New Roman" w:cs="Times New Roman"/>
          <w:sz w:val="24"/>
          <w:szCs w:val="24"/>
        </w:rPr>
        <w:lastRenderedPageBreak/>
        <w:t>area-id must be the same for all routers, and since in this lab I was only doing single-area OSPF, I used the value of 0 for all my routers.</w:t>
      </w:r>
    </w:p>
    <w:p w:rsidR="008F30E9" w:rsidP="008F30E9" w:rsidRDefault="008F30E9" w14:paraId="22B1E17A" w14:textId="77777777">
      <w:pPr>
        <w:rPr>
          <w:rFonts w:ascii="Courier New" w:hAnsi="Courier New" w:eastAsia="Courier New" w:cs="Courier New"/>
        </w:rPr>
      </w:pPr>
      <w:r w:rsidRPr="565AED5D">
        <w:rPr>
          <w:rFonts w:ascii="Courier New" w:hAnsi="Courier New" w:eastAsia="Courier New" w:cs="Courier New"/>
        </w:rPr>
        <w:t>Router</w:t>
      </w:r>
      <w:r w:rsidRPr="565AED5D">
        <w:rPr>
          <w:rFonts w:ascii="Courier New" w:hAnsi="Courier New" w:eastAsia="Courier New" w:cs="Courier New"/>
          <w:b/>
          <w:bCs/>
        </w:rPr>
        <w:t>#show ip ospf int</w:t>
      </w:r>
    </w:p>
    <w:p w:rsidR="008F30E9" w:rsidP="008F30E9" w:rsidRDefault="008F30E9" w14:paraId="1D23C5D6" w14:textId="77777777">
      <w:pPr>
        <w:rPr>
          <w:rFonts w:ascii="Times New Roman" w:hAnsi="Times New Roman" w:eastAsia="Times New Roman" w:cs="Times New Roman"/>
          <w:sz w:val="24"/>
          <w:szCs w:val="24"/>
        </w:rPr>
      </w:pPr>
      <w:r w:rsidRPr="565AED5D">
        <w:rPr>
          <w:rFonts w:ascii="Times New Roman" w:hAnsi="Times New Roman" w:eastAsia="Times New Roman" w:cs="Times New Roman"/>
          <w:sz w:val="24"/>
          <w:szCs w:val="24"/>
        </w:rPr>
        <w:t>This command allows you to see the OSPF enabled interfaces, and their OSPF information such as process-id, router-id, neighbor count, and adjacent neighbor count.</w:t>
      </w:r>
    </w:p>
    <w:p w:rsidR="008F30E9" w:rsidP="008F30E9" w:rsidRDefault="008F30E9" w14:paraId="00696548" w14:textId="77777777">
      <w:pPr>
        <w:rPr>
          <w:rFonts w:ascii="Courier New" w:hAnsi="Courier New" w:eastAsia="Courier New" w:cs="Courier New"/>
          <w:b/>
          <w:bCs/>
        </w:rPr>
      </w:pPr>
      <w:r w:rsidRPr="565AED5D">
        <w:rPr>
          <w:rFonts w:ascii="Courier New" w:hAnsi="Courier New" w:eastAsia="Courier New" w:cs="Courier New"/>
        </w:rPr>
        <w:t>Router</w:t>
      </w:r>
      <w:r w:rsidRPr="565AED5D">
        <w:rPr>
          <w:rFonts w:ascii="Courier New" w:hAnsi="Courier New" w:eastAsia="Courier New" w:cs="Courier New"/>
          <w:b/>
          <w:bCs/>
        </w:rPr>
        <w:t>#show ip ospf neighbor</w:t>
      </w:r>
    </w:p>
    <w:p w:rsidR="008F30E9" w:rsidP="008F30E9" w:rsidRDefault="008F30E9" w14:paraId="665F3A05" w14:textId="77777777">
      <w:pPr>
        <w:rPr>
          <w:rFonts w:ascii="Times New Roman" w:hAnsi="Times New Roman" w:eastAsia="Times New Roman" w:cs="Times New Roman"/>
          <w:sz w:val="24"/>
          <w:szCs w:val="24"/>
        </w:rPr>
      </w:pPr>
      <w:r w:rsidRPr="565AED5D">
        <w:rPr>
          <w:rFonts w:ascii="Times New Roman" w:hAnsi="Times New Roman" w:eastAsia="Times New Roman" w:cs="Times New Roman"/>
          <w:sz w:val="24"/>
          <w:szCs w:val="24"/>
        </w:rPr>
        <w:t>This command allows you to see the neighboring routers that also have OSPF enabled. It tells you the Neighbor ID, priority, state, dead time, address, and interface of the neighboring routers.</w:t>
      </w:r>
    </w:p>
    <w:p w:rsidR="008F30E9" w:rsidP="008F30E9" w:rsidRDefault="008F30E9" w14:paraId="6E41BADD" w14:textId="77777777">
      <w:pPr>
        <w:rPr>
          <w:rFonts w:ascii="Times New Roman" w:hAnsi="Times New Roman" w:eastAsia="Times New Roman" w:cs="Times New Roman"/>
          <w:sz w:val="24"/>
          <w:szCs w:val="24"/>
        </w:rPr>
      </w:pPr>
    </w:p>
    <w:p w:rsidR="008F30E9" w:rsidP="008F30E9" w:rsidRDefault="008F30E9" w14:paraId="6AAAB1D5" w14:textId="77777777">
      <w:pPr>
        <w:rPr>
          <w:rFonts w:ascii="Times New Roman" w:hAnsi="Times New Roman" w:eastAsia="Times New Roman" w:cs="Times New Roman"/>
          <w:sz w:val="24"/>
          <w:szCs w:val="24"/>
        </w:rPr>
      </w:pPr>
    </w:p>
    <w:p w:rsidR="008F30E9" w:rsidP="008F30E9" w:rsidRDefault="008F30E9" w14:paraId="31753AD5" w14:textId="77777777">
      <w:pPr>
        <w:rPr>
          <w:rFonts w:ascii="Times New Roman" w:hAnsi="Times New Roman" w:eastAsia="Times New Roman" w:cs="Times New Roman"/>
          <w:b/>
          <w:bCs/>
          <w:sz w:val="24"/>
          <w:szCs w:val="24"/>
        </w:rPr>
      </w:pPr>
      <w:r w:rsidRPr="1CAADC66">
        <w:rPr>
          <w:rFonts w:ascii="Times New Roman" w:hAnsi="Times New Roman" w:eastAsia="Times New Roman" w:cs="Times New Roman"/>
          <w:b/>
          <w:bCs/>
          <w:sz w:val="24"/>
          <w:szCs w:val="24"/>
        </w:rPr>
        <w:t>Network Diagram with IP's</w:t>
      </w:r>
    </w:p>
    <w:p w:rsidR="008F30E9" w:rsidP="008F30E9" w:rsidRDefault="008F30E9" w14:paraId="795EB9EB" w14:textId="77777777">
      <w:pPr>
        <w:rPr>
          <w:rFonts w:ascii="Times New Roman" w:hAnsi="Times New Roman" w:eastAsia="Times New Roman" w:cs="Times New Roman"/>
          <w:b/>
          <w:bCs/>
          <w:sz w:val="24"/>
          <w:szCs w:val="24"/>
        </w:rPr>
      </w:pPr>
    </w:p>
    <w:p w:rsidR="008F30E9" w:rsidP="008F30E9" w:rsidRDefault="008F30E9" w14:paraId="420F6395" w14:textId="77777777">
      <w:r>
        <w:rPr>
          <w:noProof/>
        </w:rPr>
        <w:drawing>
          <wp:inline distT="0" distB="0" distL="0" distR="0" wp14:anchorId="0AA08425" wp14:editId="4AFA2834">
            <wp:extent cx="6800850" cy="2253258"/>
            <wp:effectExtent l="0" t="0" r="0" b="0"/>
            <wp:docPr id="1516432376" name="Picture 1516432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6432376"/>
                    <pic:cNvPicPr/>
                  </pic:nvPicPr>
                  <pic:blipFill>
                    <a:blip r:embed="rId9">
                      <a:extLst>
                        <a:ext uri="{28A0092B-C50C-407E-A947-70E740481C1C}">
                          <a14:useLocalDpi xmlns:a14="http://schemas.microsoft.com/office/drawing/2010/main" val="0"/>
                        </a:ext>
                      </a:extLst>
                    </a:blip>
                    <a:stretch>
                      <a:fillRect/>
                    </a:stretch>
                  </pic:blipFill>
                  <pic:spPr>
                    <a:xfrm>
                      <a:off x="0" y="0"/>
                      <a:ext cx="6800850" cy="2253258"/>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1875"/>
        <w:gridCol w:w="1875"/>
        <w:gridCol w:w="1665"/>
        <w:gridCol w:w="2070"/>
      </w:tblGrid>
      <w:tr w:rsidR="008F30E9" w:rsidTr="009157D1" w14:paraId="0EFAE7B2" w14:textId="77777777">
        <w:tc>
          <w:tcPr>
            <w:tcW w:w="1875" w:type="dxa"/>
            <w:tcBorders>
              <w:top w:val="single" w:color="111111" w:sz="6" w:space="0"/>
              <w:left w:val="single" w:color="111111" w:sz="6" w:space="0"/>
              <w:bottom w:val="single" w:color="111111" w:sz="6" w:space="0"/>
              <w:right w:val="nil"/>
            </w:tcBorders>
            <w:shd w:val="clear" w:color="auto" w:fill="DBE5F1"/>
          </w:tcPr>
          <w:p w:rsidR="008F30E9" w:rsidP="009157D1" w:rsidRDefault="008F30E9" w14:paraId="636C24AB" w14:textId="77777777">
            <w:pPr>
              <w:spacing w:line="259" w:lineRule="auto"/>
              <w:jc w:val="center"/>
              <w:rPr>
                <w:rFonts w:ascii="Helvetica" w:hAnsi="Helvetica" w:eastAsia="Helvetica" w:cs="Helvetica"/>
                <w:color w:val="111111"/>
                <w:sz w:val="21"/>
                <w:szCs w:val="21"/>
              </w:rPr>
            </w:pPr>
            <w:r w:rsidRPr="18C93B78">
              <w:rPr>
                <w:rFonts w:ascii="Helvetica" w:hAnsi="Helvetica" w:eastAsia="Helvetica" w:cs="Helvetica"/>
                <w:b/>
                <w:bCs/>
                <w:color w:val="111111"/>
                <w:sz w:val="21"/>
                <w:szCs w:val="21"/>
              </w:rPr>
              <w:t>Device</w:t>
            </w:r>
          </w:p>
        </w:tc>
        <w:tc>
          <w:tcPr>
            <w:tcW w:w="1875" w:type="dxa"/>
            <w:tcBorders>
              <w:top w:val="single" w:color="111111" w:sz="6" w:space="0"/>
              <w:left w:val="single" w:color="111111" w:sz="6" w:space="0"/>
              <w:bottom w:val="single" w:color="111111" w:sz="6" w:space="0"/>
              <w:right w:val="nil"/>
            </w:tcBorders>
            <w:shd w:val="clear" w:color="auto" w:fill="DBE5F1"/>
          </w:tcPr>
          <w:p w:rsidR="008F30E9" w:rsidP="009157D1" w:rsidRDefault="008F30E9" w14:paraId="46C79048" w14:textId="77777777">
            <w:pPr>
              <w:spacing w:line="259" w:lineRule="auto"/>
              <w:jc w:val="center"/>
              <w:rPr>
                <w:rFonts w:ascii="Helvetica" w:hAnsi="Helvetica" w:eastAsia="Helvetica" w:cs="Helvetica"/>
                <w:color w:val="111111"/>
                <w:sz w:val="21"/>
                <w:szCs w:val="21"/>
              </w:rPr>
            </w:pPr>
            <w:r w:rsidRPr="18C93B78">
              <w:rPr>
                <w:rFonts w:ascii="Helvetica" w:hAnsi="Helvetica" w:eastAsia="Helvetica" w:cs="Helvetica"/>
                <w:b/>
                <w:bCs/>
                <w:color w:val="111111"/>
                <w:sz w:val="21"/>
                <w:szCs w:val="21"/>
              </w:rPr>
              <w:t>Interface</w:t>
            </w:r>
          </w:p>
        </w:tc>
        <w:tc>
          <w:tcPr>
            <w:tcW w:w="1665" w:type="dxa"/>
            <w:tcBorders>
              <w:top w:val="single" w:color="111111" w:sz="6" w:space="0"/>
              <w:left w:val="single" w:color="111111" w:sz="6" w:space="0"/>
              <w:bottom w:val="single" w:color="111111" w:sz="6" w:space="0"/>
              <w:right w:val="nil"/>
            </w:tcBorders>
            <w:shd w:val="clear" w:color="auto" w:fill="DBE5F1"/>
          </w:tcPr>
          <w:p w:rsidR="008F30E9" w:rsidP="009157D1" w:rsidRDefault="008F30E9" w14:paraId="70F70407" w14:textId="77777777">
            <w:pPr>
              <w:spacing w:line="259" w:lineRule="auto"/>
              <w:jc w:val="center"/>
              <w:rPr>
                <w:rFonts w:ascii="Helvetica" w:hAnsi="Helvetica" w:eastAsia="Helvetica" w:cs="Helvetica"/>
                <w:color w:val="111111"/>
                <w:sz w:val="21"/>
                <w:szCs w:val="21"/>
              </w:rPr>
            </w:pPr>
            <w:r w:rsidRPr="18C93B78">
              <w:rPr>
                <w:rFonts w:ascii="Helvetica" w:hAnsi="Helvetica" w:eastAsia="Helvetica" w:cs="Helvetica"/>
                <w:b/>
                <w:bCs/>
                <w:color w:val="111111"/>
                <w:sz w:val="21"/>
                <w:szCs w:val="21"/>
              </w:rPr>
              <w:t>IP Address</w:t>
            </w:r>
          </w:p>
        </w:tc>
        <w:tc>
          <w:tcPr>
            <w:tcW w:w="2070" w:type="dxa"/>
            <w:tcBorders>
              <w:top w:val="single" w:color="111111" w:sz="6" w:space="0"/>
              <w:left w:val="single" w:color="111111" w:sz="6" w:space="0"/>
              <w:bottom w:val="single" w:color="111111" w:sz="6" w:space="0"/>
              <w:right w:val="nil"/>
            </w:tcBorders>
            <w:shd w:val="clear" w:color="auto" w:fill="DBE5F1"/>
          </w:tcPr>
          <w:p w:rsidR="008F30E9" w:rsidP="009157D1" w:rsidRDefault="008F30E9" w14:paraId="4F6273A2" w14:textId="77777777">
            <w:pPr>
              <w:spacing w:line="259" w:lineRule="auto"/>
              <w:jc w:val="center"/>
              <w:rPr>
                <w:rFonts w:ascii="Helvetica" w:hAnsi="Helvetica" w:eastAsia="Helvetica" w:cs="Helvetica"/>
                <w:color w:val="111111"/>
                <w:sz w:val="21"/>
                <w:szCs w:val="21"/>
              </w:rPr>
            </w:pPr>
            <w:r w:rsidRPr="18C93B78">
              <w:rPr>
                <w:rFonts w:ascii="Helvetica" w:hAnsi="Helvetica" w:eastAsia="Helvetica" w:cs="Helvetica"/>
                <w:b/>
                <w:bCs/>
                <w:color w:val="111111"/>
                <w:sz w:val="21"/>
                <w:szCs w:val="21"/>
              </w:rPr>
              <w:t>Subnet Mask</w:t>
            </w:r>
          </w:p>
        </w:tc>
      </w:tr>
      <w:tr w:rsidR="008F30E9" w:rsidTr="009157D1" w14:paraId="1A8D8E1B" w14:textId="77777777">
        <w:tc>
          <w:tcPr>
            <w:tcW w:w="1875" w:type="dxa"/>
            <w:tcBorders>
              <w:top w:val="single" w:color="111111" w:sz="6" w:space="0"/>
              <w:left w:val="single" w:color="111111" w:sz="6" w:space="0"/>
              <w:bottom w:val="single" w:color="111111" w:sz="6" w:space="0"/>
              <w:right w:val="single" w:color="111111" w:sz="6" w:space="0"/>
            </w:tcBorders>
          </w:tcPr>
          <w:p w:rsidR="008F30E9" w:rsidP="009157D1" w:rsidRDefault="008F30E9" w14:paraId="4A9742F9" w14:textId="77777777">
            <w:pPr>
              <w:spacing w:line="259"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R1</w:t>
            </w:r>
          </w:p>
        </w:tc>
        <w:tc>
          <w:tcPr>
            <w:tcW w:w="1875" w:type="dxa"/>
            <w:tcBorders>
              <w:top w:val="single" w:color="111111" w:sz="6" w:space="0"/>
              <w:left w:val="single" w:color="111111" w:sz="6" w:space="0"/>
              <w:bottom w:val="single" w:color="111111" w:sz="6" w:space="0"/>
              <w:right w:val="single" w:color="111111" w:sz="6" w:space="0"/>
            </w:tcBorders>
          </w:tcPr>
          <w:p w:rsidR="008F30E9" w:rsidP="009157D1" w:rsidRDefault="008F30E9" w14:paraId="27F123D9" w14:textId="77777777">
            <w:pPr>
              <w:spacing w:line="259"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G0/0/0</w:t>
            </w:r>
          </w:p>
          <w:p w:rsidR="008F30E9" w:rsidP="009157D1" w:rsidRDefault="008F30E9" w14:paraId="68F90A0E" w14:textId="77777777">
            <w:pPr>
              <w:spacing w:line="259"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G0/0/1</w:t>
            </w:r>
          </w:p>
        </w:tc>
        <w:tc>
          <w:tcPr>
            <w:tcW w:w="1665" w:type="dxa"/>
            <w:tcBorders>
              <w:top w:val="single" w:color="111111" w:sz="6" w:space="0"/>
              <w:left w:val="single" w:color="111111" w:sz="6" w:space="0"/>
              <w:bottom w:val="single" w:color="111111" w:sz="6" w:space="0"/>
              <w:right w:val="single" w:color="111111" w:sz="6" w:space="0"/>
            </w:tcBorders>
          </w:tcPr>
          <w:p w:rsidR="008F30E9" w:rsidP="009157D1" w:rsidRDefault="008F30E9" w14:paraId="3503AD34" w14:textId="77777777">
            <w:pPr>
              <w:spacing w:line="257"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10.0.1.1</w:t>
            </w:r>
          </w:p>
          <w:p w:rsidR="008F30E9" w:rsidP="009157D1" w:rsidRDefault="008F30E9" w14:paraId="69186FDE" w14:textId="77777777">
            <w:pPr>
              <w:spacing w:line="257"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10.0.1.2</w:t>
            </w:r>
          </w:p>
        </w:tc>
        <w:tc>
          <w:tcPr>
            <w:tcW w:w="2070" w:type="dxa"/>
            <w:tcBorders>
              <w:top w:val="single" w:color="111111" w:sz="6" w:space="0"/>
              <w:left w:val="single" w:color="111111" w:sz="6" w:space="0"/>
              <w:bottom w:val="single" w:color="111111" w:sz="6" w:space="0"/>
              <w:right w:val="single" w:color="111111" w:sz="6" w:space="0"/>
            </w:tcBorders>
          </w:tcPr>
          <w:p w:rsidR="008F30E9" w:rsidP="009157D1" w:rsidRDefault="008F30E9" w14:paraId="69887887" w14:textId="77777777">
            <w:pPr>
              <w:spacing w:line="257"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255.255.255.0</w:t>
            </w:r>
          </w:p>
          <w:p w:rsidR="008F30E9" w:rsidP="009157D1" w:rsidRDefault="008F30E9" w14:paraId="3384CDED" w14:textId="77777777">
            <w:pPr>
              <w:spacing w:line="257"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255.255.255.0</w:t>
            </w:r>
          </w:p>
          <w:p w:rsidR="008F30E9" w:rsidP="009157D1" w:rsidRDefault="008F30E9" w14:paraId="08DCD2BF" w14:textId="77777777">
            <w:pPr>
              <w:spacing w:line="257" w:lineRule="auto"/>
              <w:rPr>
                <w:rFonts w:ascii="Helvetica" w:hAnsi="Helvetica" w:eastAsia="Helvetica" w:cs="Helvetica"/>
                <w:color w:val="222222"/>
                <w:sz w:val="25"/>
                <w:szCs w:val="25"/>
              </w:rPr>
            </w:pPr>
          </w:p>
        </w:tc>
      </w:tr>
      <w:tr w:rsidR="008F30E9" w:rsidTr="009157D1" w14:paraId="4B690CA1" w14:textId="77777777">
        <w:tc>
          <w:tcPr>
            <w:tcW w:w="1875" w:type="dxa"/>
            <w:vMerge w:val="restart"/>
            <w:tcBorders>
              <w:top w:val="single" w:color="111111" w:sz="6" w:space="0"/>
              <w:left w:val="single" w:color="111111" w:sz="6" w:space="0"/>
              <w:bottom w:val="single" w:color="111111" w:sz="6" w:space="0"/>
              <w:right w:val="single" w:color="111111" w:sz="6" w:space="0"/>
            </w:tcBorders>
          </w:tcPr>
          <w:p w:rsidR="008F30E9" w:rsidP="009157D1" w:rsidRDefault="008F30E9" w14:paraId="4391556F" w14:textId="77777777">
            <w:pPr>
              <w:spacing w:line="259"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R2</w:t>
            </w:r>
          </w:p>
        </w:tc>
        <w:tc>
          <w:tcPr>
            <w:tcW w:w="1875" w:type="dxa"/>
            <w:tcBorders>
              <w:top w:val="single" w:color="111111" w:sz="6" w:space="0"/>
              <w:left w:val="single" w:color="111111" w:sz="6" w:space="0"/>
              <w:bottom w:val="single" w:color="111111" w:sz="6" w:space="0"/>
              <w:right w:val="single" w:color="111111" w:sz="6" w:space="0"/>
            </w:tcBorders>
          </w:tcPr>
          <w:p w:rsidR="008F30E9" w:rsidP="009157D1" w:rsidRDefault="008F30E9" w14:paraId="398762EF" w14:textId="77777777">
            <w:pPr>
              <w:spacing w:line="259"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G0/0/0</w:t>
            </w:r>
          </w:p>
          <w:p w:rsidR="008F30E9" w:rsidP="009157D1" w:rsidRDefault="008F30E9" w14:paraId="19EB3BF9" w14:textId="77777777">
            <w:pPr>
              <w:spacing w:line="259"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 xml:space="preserve"> </w:t>
            </w:r>
          </w:p>
        </w:tc>
        <w:tc>
          <w:tcPr>
            <w:tcW w:w="1665" w:type="dxa"/>
            <w:tcBorders>
              <w:top w:val="single" w:color="111111" w:sz="6" w:space="0"/>
              <w:left w:val="single" w:color="111111" w:sz="6" w:space="0"/>
              <w:bottom w:val="single" w:color="111111" w:sz="6" w:space="0"/>
              <w:right w:val="single" w:color="111111" w:sz="6" w:space="0"/>
            </w:tcBorders>
          </w:tcPr>
          <w:p w:rsidR="008F30E9" w:rsidP="009157D1" w:rsidRDefault="008F30E9" w14:paraId="70688E6E" w14:textId="77777777">
            <w:pPr>
              <w:spacing w:line="257"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10.0.2.1</w:t>
            </w:r>
          </w:p>
        </w:tc>
        <w:tc>
          <w:tcPr>
            <w:tcW w:w="2070" w:type="dxa"/>
            <w:tcBorders>
              <w:top w:val="single" w:color="111111" w:sz="6" w:space="0"/>
              <w:left w:val="single" w:color="111111" w:sz="6" w:space="0"/>
              <w:bottom w:val="single" w:color="111111" w:sz="6" w:space="0"/>
              <w:right w:val="single" w:color="111111" w:sz="6" w:space="0"/>
            </w:tcBorders>
          </w:tcPr>
          <w:p w:rsidR="008F30E9" w:rsidP="009157D1" w:rsidRDefault="008F30E9" w14:paraId="762CFD08" w14:textId="77777777">
            <w:pPr>
              <w:spacing w:line="257"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255.255.255.0</w:t>
            </w:r>
          </w:p>
          <w:p w:rsidR="008F30E9" w:rsidP="009157D1" w:rsidRDefault="008F30E9" w14:paraId="36F40B7A" w14:textId="77777777">
            <w:pPr>
              <w:spacing w:line="259"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 xml:space="preserve"> </w:t>
            </w:r>
          </w:p>
        </w:tc>
      </w:tr>
      <w:tr w:rsidR="008F30E9" w:rsidTr="009157D1" w14:paraId="79F6429A" w14:textId="77777777">
        <w:tc>
          <w:tcPr>
            <w:tcW w:w="1875" w:type="dxa"/>
            <w:vMerge/>
            <w:tcBorders>
              <w:left w:val="single" w:color="111111" w:sz="0" w:space="0"/>
              <w:bottom w:val="single" w:color="111111" w:sz="0" w:space="0"/>
              <w:right w:val="single" w:color="111111" w:sz="0" w:space="0"/>
            </w:tcBorders>
            <w:vAlign w:val="center"/>
          </w:tcPr>
          <w:p w:rsidR="008F30E9" w:rsidP="009157D1" w:rsidRDefault="008F30E9" w14:paraId="18165701" w14:textId="77777777"/>
        </w:tc>
        <w:tc>
          <w:tcPr>
            <w:tcW w:w="1875" w:type="dxa"/>
            <w:tcBorders>
              <w:top w:val="single" w:color="111111" w:sz="6" w:space="0"/>
              <w:left w:val="nil"/>
              <w:bottom w:val="single" w:color="111111" w:sz="6" w:space="0"/>
              <w:right w:val="single" w:color="111111" w:sz="6" w:space="0"/>
            </w:tcBorders>
          </w:tcPr>
          <w:p w:rsidR="008F30E9" w:rsidP="009157D1" w:rsidRDefault="008F30E9" w14:paraId="2C148506" w14:textId="77777777">
            <w:pPr>
              <w:spacing w:line="259"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G0/0/1</w:t>
            </w:r>
          </w:p>
          <w:p w:rsidR="008F30E9" w:rsidP="009157D1" w:rsidRDefault="008F30E9" w14:paraId="2A4011D8" w14:textId="77777777">
            <w:pPr>
              <w:spacing w:line="259"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 xml:space="preserve"> </w:t>
            </w:r>
          </w:p>
        </w:tc>
        <w:tc>
          <w:tcPr>
            <w:tcW w:w="1665" w:type="dxa"/>
            <w:tcBorders>
              <w:top w:val="single" w:color="111111" w:sz="6" w:space="0"/>
              <w:left w:val="single" w:color="111111" w:sz="6" w:space="0"/>
              <w:bottom w:val="single" w:color="111111" w:sz="6" w:space="0"/>
              <w:right w:val="single" w:color="111111" w:sz="6" w:space="0"/>
            </w:tcBorders>
          </w:tcPr>
          <w:p w:rsidR="008F30E9" w:rsidP="009157D1" w:rsidRDefault="008F30E9" w14:paraId="76F95D10" w14:textId="77777777">
            <w:pPr>
              <w:spacing w:line="257"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10.0.2.2</w:t>
            </w:r>
          </w:p>
          <w:p w:rsidR="008F30E9" w:rsidP="009157D1" w:rsidRDefault="008F30E9" w14:paraId="57742799" w14:textId="77777777">
            <w:pPr>
              <w:spacing w:line="259" w:lineRule="auto"/>
              <w:rPr>
                <w:rFonts w:ascii="Helvetica" w:hAnsi="Helvetica" w:eastAsia="Helvetica" w:cs="Helvetica"/>
                <w:color w:val="222222"/>
                <w:sz w:val="25"/>
                <w:szCs w:val="25"/>
              </w:rPr>
            </w:pPr>
          </w:p>
        </w:tc>
        <w:tc>
          <w:tcPr>
            <w:tcW w:w="2070" w:type="dxa"/>
            <w:tcBorders>
              <w:top w:val="single" w:color="111111" w:sz="6" w:space="0"/>
              <w:left w:val="single" w:color="111111" w:sz="6" w:space="0"/>
              <w:bottom w:val="single" w:color="111111" w:sz="6" w:space="0"/>
              <w:right w:val="single" w:color="111111" w:sz="6" w:space="0"/>
            </w:tcBorders>
          </w:tcPr>
          <w:p w:rsidR="008F30E9" w:rsidP="009157D1" w:rsidRDefault="008F30E9" w14:paraId="1E1FEAEE" w14:textId="77777777">
            <w:pPr>
              <w:spacing w:line="257"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255.255.255.0</w:t>
            </w:r>
          </w:p>
          <w:p w:rsidR="008F30E9" w:rsidP="009157D1" w:rsidRDefault="008F30E9" w14:paraId="498477D7" w14:textId="77777777">
            <w:pPr>
              <w:spacing w:line="259"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 xml:space="preserve"> </w:t>
            </w:r>
          </w:p>
        </w:tc>
      </w:tr>
      <w:tr w:rsidR="008F30E9" w:rsidTr="009157D1" w14:paraId="2813AB1C" w14:textId="77777777">
        <w:tc>
          <w:tcPr>
            <w:tcW w:w="1875" w:type="dxa"/>
            <w:vMerge w:val="restart"/>
            <w:tcBorders>
              <w:top w:val="nil"/>
              <w:left w:val="single" w:color="111111" w:sz="6" w:space="0"/>
              <w:bottom w:val="single" w:color="111111" w:sz="6" w:space="0"/>
              <w:right w:val="single" w:color="111111" w:sz="6" w:space="0"/>
            </w:tcBorders>
          </w:tcPr>
          <w:p w:rsidR="008F30E9" w:rsidP="009157D1" w:rsidRDefault="008F30E9" w14:paraId="7766036E" w14:textId="77777777">
            <w:pPr>
              <w:spacing w:line="259"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R3</w:t>
            </w:r>
          </w:p>
        </w:tc>
        <w:tc>
          <w:tcPr>
            <w:tcW w:w="1875" w:type="dxa"/>
            <w:tcBorders>
              <w:top w:val="single" w:color="111111" w:sz="6" w:space="0"/>
              <w:left w:val="single" w:color="111111" w:sz="6" w:space="0"/>
              <w:bottom w:val="single" w:color="111111" w:sz="6" w:space="0"/>
              <w:right w:val="single" w:color="111111" w:sz="6" w:space="0"/>
            </w:tcBorders>
          </w:tcPr>
          <w:p w:rsidR="008F30E9" w:rsidP="009157D1" w:rsidRDefault="008F30E9" w14:paraId="1F9E8BF9" w14:textId="77777777">
            <w:pPr>
              <w:spacing w:line="259"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G0/0/0</w:t>
            </w:r>
          </w:p>
          <w:p w:rsidR="008F30E9" w:rsidP="009157D1" w:rsidRDefault="008F30E9" w14:paraId="206C906C" w14:textId="77777777">
            <w:pPr>
              <w:spacing w:line="259"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 xml:space="preserve"> </w:t>
            </w:r>
          </w:p>
        </w:tc>
        <w:tc>
          <w:tcPr>
            <w:tcW w:w="1665" w:type="dxa"/>
            <w:tcBorders>
              <w:top w:val="single" w:color="111111" w:sz="6" w:space="0"/>
              <w:left w:val="single" w:color="111111" w:sz="6" w:space="0"/>
              <w:bottom w:val="single" w:color="111111" w:sz="6" w:space="0"/>
              <w:right w:val="single" w:color="111111" w:sz="6" w:space="0"/>
            </w:tcBorders>
          </w:tcPr>
          <w:p w:rsidR="008F30E9" w:rsidP="009157D1" w:rsidRDefault="008F30E9" w14:paraId="7FED4537" w14:textId="77777777">
            <w:pPr>
              <w:spacing w:line="257"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10.0.3.1</w:t>
            </w:r>
          </w:p>
        </w:tc>
        <w:tc>
          <w:tcPr>
            <w:tcW w:w="2070" w:type="dxa"/>
            <w:tcBorders>
              <w:top w:val="single" w:color="111111" w:sz="6" w:space="0"/>
              <w:left w:val="single" w:color="111111" w:sz="6" w:space="0"/>
              <w:bottom w:val="single" w:color="111111" w:sz="6" w:space="0"/>
              <w:right w:val="single" w:color="111111" w:sz="6" w:space="0"/>
            </w:tcBorders>
          </w:tcPr>
          <w:p w:rsidR="008F30E9" w:rsidP="009157D1" w:rsidRDefault="008F30E9" w14:paraId="4C8541D8" w14:textId="77777777">
            <w:pPr>
              <w:spacing w:line="257"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255.255.255.0</w:t>
            </w:r>
          </w:p>
          <w:p w:rsidR="008F30E9" w:rsidP="009157D1" w:rsidRDefault="008F30E9" w14:paraId="2F3BE6D8" w14:textId="77777777">
            <w:pPr>
              <w:spacing w:line="259"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 xml:space="preserve"> </w:t>
            </w:r>
          </w:p>
        </w:tc>
      </w:tr>
      <w:tr w:rsidR="008F30E9" w:rsidTr="009157D1" w14:paraId="1D079FCD" w14:textId="77777777">
        <w:tc>
          <w:tcPr>
            <w:tcW w:w="1875" w:type="dxa"/>
            <w:vMerge/>
            <w:tcBorders>
              <w:left w:val="single" w:color="111111" w:sz="0" w:space="0"/>
              <w:bottom w:val="single" w:color="111111" w:sz="0" w:space="0"/>
              <w:right w:val="single" w:color="111111" w:sz="0" w:space="0"/>
            </w:tcBorders>
            <w:vAlign w:val="center"/>
          </w:tcPr>
          <w:p w:rsidR="008F30E9" w:rsidP="009157D1" w:rsidRDefault="008F30E9" w14:paraId="15982552" w14:textId="77777777"/>
        </w:tc>
        <w:tc>
          <w:tcPr>
            <w:tcW w:w="1875" w:type="dxa"/>
            <w:tcBorders>
              <w:top w:val="single" w:color="111111" w:sz="6" w:space="0"/>
              <w:left w:val="nil"/>
              <w:bottom w:val="single" w:color="111111" w:sz="6" w:space="0"/>
              <w:right w:val="single" w:color="111111" w:sz="6" w:space="0"/>
            </w:tcBorders>
          </w:tcPr>
          <w:p w:rsidR="008F30E9" w:rsidP="009157D1" w:rsidRDefault="008F30E9" w14:paraId="08DC6D98" w14:textId="77777777">
            <w:pPr>
              <w:spacing w:line="259"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G0/0/1</w:t>
            </w:r>
          </w:p>
          <w:p w:rsidR="008F30E9" w:rsidP="009157D1" w:rsidRDefault="008F30E9" w14:paraId="0B65198B" w14:textId="77777777">
            <w:pPr>
              <w:spacing w:line="259"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lastRenderedPageBreak/>
              <w:t xml:space="preserve"> </w:t>
            </w:r>
          </w:p>
        </w:tc>
        <w:tc>
          <w:tcPr>
            <w:tcW w:w="1665" w:type="dxa"/>
            <w:tcBorders>
              <w:top w:val="single" w:color="111111" w:sz="6" w:space="0"/>
              <w:left w:val="single" w:color="111111" w:sz="6" w:space="0"/>
              <w:bottom w:val="single" w:color="111111" w:sz="6" w:space="0"/>
              <w:right w:val="single" w:color="111111" w:sz="6" w:space="0"/>
            </w:tcBorders>
          </w:tcPr>
          <w:p w:rsidR="008F30E9" w:rsidP="009157D1" w:rsidRDefault="008F30E9" w14:paraId="40919B40" w14:textId="77777777">
            <w:pPr>
              <w:spacing w:line="259"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lastRenderedPageBreak/>
              <w:t>10.0.3.2</w:t>
            </w:r>
          </w:p>
        </w:tc>
        <w:tc>
          <w:tcPr>
            <w:tcW w:w="2070" w:type="dxa"/>
            <w:tcBorders>
              <w:top w:val="single" w:color="111111" w:sz="6" w:space="0"/>
              <w:left w:val="single" w:color="111111" w:sz="6" w:space="0"/>
              <w:bottom w:val="single" w:color="111111" w:sz="6" w:space="0"/>
              <w:right w:val="single" w:color="111111" w:sz="6" w:space="0"/>
            </w:tcBorders>
          </w:tcPr>
          <w:p w:rsidR="008F30E9" w:rsidP="009157D1" w:rsidRDefault="008F30E9" w14:paraId="2CFDB11B" w14:textId="77777777">
            <w:pPr>
              <w:spacing w:line="257"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255.255.255.0</w:t>
            </w:r>
          </w:p>
          <w:p w:rsidR="008F30E9" w:rsidP="009157D1" w:rsidRDefault="008F30E9" w14:paraId="1B801DE5" w14:textId="77777777">
            <w:pPr>
              <w:spacing w:line="259"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lastRenderedPageBreak/>
              <w:t xml:space="preserve"> </w:t>
            </w:r>
          </w:p>
        </w:tc>
      </w:tr>
      <w:tr w:rsidR="008F30E9" w:rsidTr="009157D1" w14:paraId="4430A94E" w14:textId="77777777">
        <w:tc>
          <w:tcPr>
            <w:tcW w:w="1875" w:type="dxa"/>
            <w:vMerge w:val="restart"/>
            <w:tcBorders>
              <w:top w:val="nil"/>
              <w:left w:val="single" w:color="111111" w:sz="6" w:space="0"/>
              <w:bottom w:val="single" w:color="111111" w:sz="6" w:space="0"/>
              <w:right w:val="single" w:color="111111" w:sz="6" w:space="0"/>
            </w:tcBorders>
          </w:tcPr>
          <w:p w:rsidR="008F30E9" w:rsidP="009157D1" w:rsidRDefault="008F30E9" w14:paraId="488A4B7F" w14:textId="77777777">
            <w:pPr>
              <w:spacing w:line="259"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lastRenderedPageBreak/>
              <w:t>R4</w:t>
            </w:r>
          </w:p>
        </w:tc>
        <w:tc>
          <w:tcPr>
            <w:tcW w:w="1875" w:type="dxa"/>
            <w:tcBorders>
              <w:top w:val="single" w:color="111111" w:sz="6" w:space="0"/>
              <w:left w:val="single" w:color="111111" w:sz="6" w:space="0"/>
              <w:bottom w:val="single" w:color="111111" w:sz="6" w:space="0"/>
              <w:right w:val="single" w:color="111111" w:sz="6" w:space="0"/>
            </w:tcBorders>
          </w:tcPr>
          <w:p w:rsidR="008F30E9" w:rsidP="009157D1" w:rsidRDefault="008F30E9" w14:paraId="7C7F20AC" w14:textId="77777777">
            <w:pPr>
              <w:spacing w:line="259"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G0/0/0</w:t>
            </w:r>
          </w:p>
          <w:p w:rsidR="008F30E9" w:rsidP="009157D1" w:rsidRDefault="008F30E9" w14:paraId="34156903" w14:textId="77777777">
            <w:pPr>
              <w:spacing w:line="259"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 xml:space="preserve"> </w:t>
            </w:r>
          </w:p>
        </w:tc>
        <w:tc>
          <w:tcPr>
            <w:tcW w:w="1665" w:type="dxa"/>
            <w:tcBorders>
              <w:top w:val="single" w:color="111111" w:sz="6" w:space="0"/>
              <w:left w:val="single" w:color="111111" w:sz="6" w:space="0"/>
              <w:bottom w:val="single" w:color="111111" w:sz="6" w:space="0"/>
              <w:right w:val="single" w:color="111111" w:sz="6" w:space="0"/>
            </w:tcBorders>
          </w:tcPr>
          <w:p w:rsidR="008F30E9" w:rsidP="009157D1" w:rsidRDefault="008F30E9" w14:paraId="346A5BC0" w14:textId="77777777">
            <w:pPr>
              <w:spacing w:line="257"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10.0.4.1</w:t>
            </w:r>
          </w:p>
        </w:tc>
        <w:tc>
          <w:tcPr>
            <w:tcW w:w="2070" w:type="dxa"/>
            <w:tcBorders>
              <w:top w:val="single" w:color="111111" w:sz="6" w:space="0"/>
              <w:left w:val="single" w:color="111111" w:sz="6" w:space="0"/>
              <w:bottom w:val="single" w:color="111111" w:sz="6" w:space="0"/>
              <w:right w:val="single" w:color="111111" w:sz="6" w:space="0"/>
            </w:tcBorders>
          </w:tcPr>
          <w:p w:rsidR="008F30E9" w:rsidP="009157D1" w:rsidRDefault="008F30E9" w14:paraId="6F4EAF69" w14:textId="77777777">
            <w:pPr>
              <w:spacing w:line="257"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255.255.255.0</w:t>
            </w:r>
          </w:p>
          <w:p w:rsidR="008F30E9" w:rsidP="009157D1" w:rsidRDefault="008F30E9" w14:paraId="38AC471B" w14:textId="77777777">
            <w:pPr>
              <w:spacing w:line="259"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 xml:space="preserve"> </w:t>
            </w:r>
          </w:p>
        </w:tc>
      </w:tr>
      <w:tr w:rsidR="008F30E9" w:rsidTr="009157D1" w14:paraId="2571B290" w14:textId="77777777">
        <w:tc>
          <w:tcPr>
            <w:tcW w:w="1875" w:type="dxa"/>
            <w:vMerge/>
            <w:tcBorders>
              <w:left w:val="single" w:color="111111" w:sz="0" w:space="0"/>
              <w:bottom w:val="single" w:color="111111" w:sz="0" w:space="0"/>
              <w:right w:val="single" w:color="111111" w:sz="0" w:space="0"/>
            </w:tcBorders>
            <w:vAlign w:val="center"/>
          </w:tcPr>
          <w:p w:rsidR="008F30E9" w:rsidP="009157D1" w:rsidRDefault="008F30E9" w14:paraId="19DBEEA7" w14:textId="77777777"/>
        </w:tc>
        <w:tc>
          <w:tcPr>
            <w:tcW w:w="1875" w:type="dxa"/>
            <w:tcBorders>
              <w:top w:val="single" w:color="111111" w:sz="6" w:space="0"/>
              <w:left w:val="nil"/>
              <w:bottom w:val="single" w:color="111111" w:sz="6" w:space="0"/>
              <w:right w:val="single" w:color="111111" w:sz="6" w:space="0"/>
            </w:tcBorders>
          </w:tcPr>
          <w:p w:rsidR="008F30E9" w:rsidP="009157D1" w:rsidRDefault="008F30E9" w14:paraId="255F43ED" w14:textId="77777777">
            <w:pPr>
              <w:spacing w:line="259"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G0/0/1</w:t>
            </w:r>
          </w:p>
          <w:p w:rsidR="008F30E9" w:rsidP="009157D1" w:rsidRDefault="008F30E9" w14:paraId="52BDAAF8" w14:textId="77777777">
            <w:pPr>
              <w:spacing w:line="259"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 xml:space="preserve"> </w:t>
            </w:r>
          </w:p>
        </w:tc>
        <w:tc>
          <w:tcPr>
            <w:tcW w:w="1665" w:type="dxa"/>
            <w:tcBorders>
              <w:top w:val="single" w:color="111111" w:sz="6" w:space="0"/>
              <w:left w:val="single" w:color="111111" w:sz="6" w:space="0"/>
              <w:bottom w:val="single" w:color="111111" w:sz="6" w:space="0"/>
              <w:right w:val="single" w:color="111111" w:sz="6" w:space="0"/>
            </w:tcBorders>
          </w:tcPr>
          <w:p w:rsidR="008F30E9" w:rsidP="009157D1" w:rsidRDefault="008F30E9" w14:paraId="5154DE0F" w14:textId="77777777">
            <w:pPr>
              <w:spacing w:line="259"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10.0.4.2</w:t>
            </w:r>
          </w:p>
        </w:tc>
        <w:tc>
          <w:tcPr>
            <w:tcW w:w="2070" w:type="dxa"/>
            <w:tcBorders>
              <w:top w:val="single" w:color="111111" w:sz="6" w:space="0"/>
              <w:left w:val="single" w:color="111111" w:sz="6" w:space="0"/>
              <w:bottom w:val="single" w:color="111111" w:sz="6" w:space="0"/>
              <w:right w:val="single" w:color="111111" w:sz="6" w:space="0"/>
            </w:tcBorders>
          </w:tcPr>
          <w:p w:rsidR="008F30E9" w:rsidP="009157D1" w:rsidRDefault="008F30E9" w14:paraId="3FD7C9DA" w14:textId="77777777">
            <w:pPr>
              <w:spacing w:line="257"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255.255.255.0</w:t>
            </w:r>
          </w:p>
          <w:p w:rsidR="008F30E9" w:rsidP="009157D1" w:rsidRDefault="008F30E9" w14:paraId="54679952" w14:textId="77777777">
            <w:pPr>
              <w:spacing w:line="259"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 xml:space="preserve"> </w:t>
            </w:r>
          </w:p>
        </w:tc>
      </w:tr>
      <w:tr w:rsidR="008F30E9" w:rsidTr="009157D1" w14:paraId="5DC84AD7" w14:textId="77777777">
        <w:tc>
          <w:tcPr>
            <w:tcW w:w="1875" w:type="dxa"/>
            <w:vMerge w:val="restart"/>
            <w:tcBorders>
              <w:top w:val="nil"/>
              <w:left w:val="single" w:color="111111" w:sz="6" w:space="0"/>
              <w:bottom w:val="single" w:color="111111" w:sz="6" w:space="0"/>
              <w:right w:val="single" w:color="111111" w:sz="6" w:space="0"/>
            </w:tcBorders>
          </w:tcPr>
          <w:p w:rsidR="008F30E9" w:rsidP="009157D1" w:rsidRDefault="008F30E9" w14:paraId="15DBF4A3" w14:textId="77777777">
            <w:pPr>
              <w:spacing w:line="257"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R5</w:t>
            </w:r>
          </w:p>
        </w:tc>
        <w:tc>
          <w:tcPr>
            <w:tcW w:w="1875" w:type="dxa"/>
            <w:tcBorders>
              <w:top w:val="single" w:color="111111" w:sz="6" w:space="0"/>
              <w:left w:val="single" w:color="111111" w:sz="6" w:space="0"/>
              <w:bottom w:val="single" w:color="111111" w:sz="6" w:space="0"/>
              <w:right w:val="single" w:color="111111" w:sz="6" w:space="0"/>
            </w:tcBorders>
          </w:tcPr>
          <w:p w:rsidR="008F30E9" w:rsidP="009157D1" w:rsidRDefault="008F30E9" w14:paraId="3244DF24" w14:textId="77777777">
            <w:pPr>
              <w:spacing w:line="259"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G0/0/0</w:t>
            </w:r>
          </w:p>
          <w:p w:rsidR="008F30E9" w:rsidP="009157D1" w:rsidRDefault="008F30E9" w14:paraId="17313E53" w14:textId="77777777">
            <w:pPr>
              <w:spacing w:line="259"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 xml:space="preserve"> </w:t>
            </w:r>
          </w:p>
        </w:tc>
        <w:tc>
          <w:tcPr>
            <w:tcW w:w="1665" w:type="dxa"/>
            <w:tcBorders>
              <w:top w:val="single" w:color="111111" w:sz="6" w:space="0"/>
              <w:left w:val="single" w:color="111111" w:sz="6" w:space="0"/>
              <w:bottom w:val="single" w:color="111111" w:sz="6" w:space="0"/>
              <w:right w:val="single" w:color="111111" w:sz="6" w:space="0"/>
            </w:tcBorders>
          </w:tcPr>
          <w:p w:rsidR="008F30E9" w:rsidP="009157D1" w:rsidRDefault="008F30E9" w14:paraId="5730AC40" w14:textId="77777777">
            <w:pPr>
              <w:spacing w:line="257"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10.0.5.1</w:t>
            </w:r>
          </w:p>
        </w:tc>
        <w:tc>
          <w:tcPr>
            <w:tcW w:w="2070" w:type="dxa"/>
            <w:tcBorders>
              <w:top w:val="single" w:color="111111" w:sz="6" w:space="0"/>
              <w:left w:val="single" w:color="111111" w:sz="6" w:space="0"/>
              <w:bottom w:val="single" w:color="111111" w:sz="6" w:space="0"/>
              <w:right w:val="single" w:color="111111" w:sz="6" w:space="0"/>
            </w:tcBorders>
          </w:tcPr>
          <w:p w:rsidR="008F30E9" w:rsidP="009157D1" w:rsidRDefault="008F30E9" w14:paraId="014CF2A3" w14:textId="77777777">
            <w:pPr>
              <w:spacing w:line="257"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255.255.255.0</w:t>
            </w:r>
          </w:p>
          <w:p w:rsidR="008F30E9" w:rsidP="009157D1" w:rsidRDefault="008F30E9" w14:paraId="00051376" w14:textId="77777777">
            <w:pPr>
              <w:spacing w:line="259" w:lineRule="auto"/>
              <w:rPr>
                <w:rFonts w:ascii="Helvetica" w:hAnsi="Helvetica" w:eastAsia="Helvetica" w:cs="Helvetica"/>
                <w:color w:val="222222"/>
                <w:sz w:val="25"/>
                <w:szCs w:val="25"/>
              </w:rPr>
            </w:pPr>
            <w:r w:rsidRPr="18C93B78">
              <w:rPr>
                <w:rFonts w:ascii="Helvetica" w:hAnsi="Helvetica" w:eastAsia="Helvetica" w:cs="Helvetica"/>
                <w:b/>
                <w:bCs/>
                <w:color w:val="222222"/>
                <w:sz w:val="25"/>
                <w:szCs w:val="25"/>
              </w:rPr>
              <w:t xml:space="preserve"> </w:t>
            </w:r>
          </w:p>
        </w:tc>
      </w:tr>
      <w:tr w:rsidR="008F30E9" w:rsidTr="009157D1" w14:paraId="5E23D2D0" w14:textId="77777777">
        <w:tc>
          <w:tcPr>
            <w:tcW w:w="1875" w:type="dxa"/>
            <w:vMerge/>
            <w:tcBorders>
              <w:left w:val="single" w:color="111111" w:sz="0" w:space="0"/>
              <w:bottom w:val="single" w:color="111111" w:sz="0" w:space="0"/>
              <w:right w:val="single" w:color="111111" w:sz="0" w:space="0"/>
            </w:tcBorders>
            <w:vAlign w:val="center"/>
          </w:tcPr>
          <w:p w:rsidR="008F30E9" w:rsidP="009157D1" w:rsidRDefault="008F30E9" w14:paraId="67EC0F8D" w14:textId="77777777"/>
        </w:tc>
        <w:tc>
          <w:tcPr>
            <w:tcW w:w="1875" w:type="dxa"/>
            <w:tcBorders>
              <w:top w:val="single" w:color="111111" w:sz="6" w:space="0"/>
              <w:left w:val="nil"/>
              <w:bottom w:val="single" w:color="111111" w:sz="6" w:space="0"/>
              <w:right w:val="single" w:color="111111" w:sz="6" w:space="0"/>
            </w:tcBorders>
          </w:tcPr>
          <w:p w:rsidR="008F30E9" w:rsidP="009157D1" w:rsidRDefault="008F30E9" w14:paraId="661D8849" w14:textId="77777777">
            <w:pPr>
              <w:spacing w:line="259"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G0/0/1</w:t>
            </w:r>
          </w:p>
          <w:p w:rsidR="008F30E9" w:rsidP="009157D1" w:rsidRDefault="008F30E9" w14:paraId="16024039" w14:textId="77777777">
            <w:pPr>
              <w:spacing w:line="259"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 xml:space="preserve"> </w:t>
            </w:r>
          </w:p>
        </w:tc>
        <w:tc>
          <w:tcPr>
            <w:tcW w:w="1665" w:type="dxa"/>
            <w:tcBorders>
              <w:top w:val="single" w:color="111111" w:sz="6" w:space="0"/>
              <w:left w:val="single" w:color="111111" w:sz="6" w:space="0"/>
              <w:bottom w:val="single" w:color="111111" w:sz="6" w:space="0"/>
              <w:right w:val="single" w:color="111111" w:sz="6" w:space="0"/>
            </w:tcBorders>
          </w:tcPr>
          <w:p w:rsidR="008F30E9" w:rsidP="009157D1" w:rsidRDefault="008F30E9" w14:paraId="6F668D2A" w14:textId="77777777">
            <w:pPr>
              <w:spacing w:line="257"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10.0.5.2</w:t>
            </w:r>
          </w:p>
        </w:tc>
        <w:tc>
          <w:tcPr>
            <w:tcW w:w="2070" w:type="dxa"/>
            <w:tcBorders>
              <w:top w:val="single" w:color="111111" w:sz="6" w:space="0"/>
              <w:left w:val="single" w:color="111111" w:sz="6" w:space="0"/>
              <w:bottom w:val="single" w:color="111111" w:sz="6" w:space="0"/>
              <w:right w:val="single" w:color="111111" w:sz="6" w:space="0"/>
            </w:tcBorders>
          </w:tcPr>
          <w:p w:rsidR="008F30E9" w:rsidP="009157D1" w:rsidRDefault="008F30E9" w14:paraId="4C4288E1" w14:textId="77777777">
            <w:pPr>
              <w:spacing w:line="257"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255.255.255.0</w:t>
            </w:r>
          </w:p>
          <w:p w:rsidR="008F30E9" w:rsidP="009157D1" w:rsidRDefault="008F30E9" w14:paraId="2F8A0D0F" w14:textId="77777777">
            <w:pPr>
              <w:spacing w:line="259" w:lineRule="auto"/>
              <w:rPr>
                <w:rFonts w:ascii="Helvetica" w:hAnsi="Helvetica" w:eastAsia="Helvetica" w:cs="Helvetica"/>
                <w:color w:val="222222"/>
                <w:sz w:val="25"/>
                <w:szCs w:val="25"/>
              </w:rPr>
            </w:pPr>
            <w:r w:rsidRPr="18C93B78">
              <w:rPr>
                <w:rFonts w:ascii="Helvetica" w:hAnsi="Helvetica" w:eastAsia="Helvetica" w:cs="Helvetica"/>
                <w:b/>
                <w:bCs/>
                <w:color w:val="222222"/>
                <w:sz w:val="25"/>
                <w:szCs w:val="25"/>
              </w:rPr>
              <w:t xml:space="preserve"> </w:t>
            </w:r>
          </w:p>
        </w:tc>
      </w:tr>
      <w:tr w:rsidR="008F30E9" w:rsidTr="009157D1" w14:paraId="068B2771" w14:textId="77777777">
        <w:tc>
          <w:tcPr>
            <w:tcW w:w="1875" w:type="dxa"/>
            <w:vMerge w:val="restart"/>
            <w:tcBorders>
              <w:top w:val="nil"/>
              <w:left w:val="single" w:color="111111" w:sz="6" w:space="0"/>
              <w:bottom w:val="single" w:color="111111" w:sz="6" w:space="0"/>
              <w:right w:val="single" w:color="111111" w:sz="6" w:space="0"/>
            </w:tcBorders>
          </w:tcPr>
          <w:p w:rsidR="008F30E9" w:rsidP="009157D1" w:rsidRDefault="008F30E9" w14:paraId="1F5B51A7" w14:textId="77777777">
            <w:pPr>
              <w:spacing w:line="257"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R6</w:t>
            </w:r>
          </w:p>
        </w:tc>
        <w:tc>
          <w:tcPr>
            <w:tcW w:w="1875" w:type="dxa"/>
            <w:tcBorders>
              <w:top w:val="single" w:color="111111" w:sz="6" w:space="0"/>
              <w:left w:val="single" w:color="111111" w:sz="6" w:space="0"/>
              <w:bottom w:val="single" w:color="111111" w:sz="6" w:space="0"/>
              <w:right w:val="single" w:color="111111" w:sz="6" w:space="0"/>
            </w:tcBorders>
          </w:tcPr>
          <w:p w:rsidR="008F30E9" w:rsidP="009157D1" w:rsidRDefault="008F30E9" w14:paraId="0D583037" w14:textId="77777777">
            <w:pPr>
              <w:spacing w:line="259"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G0/0/0</w:t>
            </w:r>
          </w:p>
          <w:p w:rsidR="008F30E9" w:rsidP="009157D1" w:rsidRDefault="008F30E9" w14:paraId="0B3E5878" w14:textId="77777777">
            <w:pPr>
              <w:spacing w:line="259"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 xml:space="preserve"> </w:t>
            </w:r>
          </w:p>
        </w:tc>
        <w:tc>
          <w:tcPr>
            <w:tcW w:w="1665" w:type="dxa"/>
            <w:tcBorders>
              <w:top w:val="single" w:color="111111" w:sz="6" w:space="0"/>
              <w:left w:val="single" w:color="111111" w:sz="6" w:space="0"/>
              <w:bottom w:val="single" w:color="111111" w:sz="6" w:space="0"/>
              <w:right w:val="single" w:color="111111" w:sz="6" w:space="0"/>
            </w:tcBorders>
          </w:tcPr>
          <w:p w:rsidR="008F30E9" w:rsidP="009157D1" w:rsidRDefault="008F30E9" w14:paraId="71D4A6B1" w14:textId="77777777">
            <w:pPr>
              <w:spacing w:line="257"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10.0.6.1</w:t>
            </w:r>
          </w:p>
          <w:p w:rsidR="008F30E9" w:rsidP="009157D1" w:rsidRDefault="008F30E9" w14:paraId="060BCFDD" w14:textId="77777777">
            <w:pPr>
              <w:spacing w:line="259"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 xml:space="preserve"> </w:t>
            </w:r>
          </w:p>
        </w:tc>
        <w:tc>
          <w:tcPr>
            <w:tcW w:w="2070" w:type="dxa"/>
            <w:tcBorders>
              <w:top w:val="single" w:color="111111" w:sz="6" w:space="0"/>
              <w:left w:val="single" w:color="111111" w:sz="6" w:space="0"/>
              <w:bottom w:val="single" w:color="111111" w:sz="6" w:space="0"/>
              <w:right w:val="single" w:color="111111" w:sz="6" w:space="0"/>
            </w:tcBorders>
          </w:tcPr>
          <w:p w:rsidR="008F30E9" w:rsidP="009157D1" w:rsidRDefault="008F30E9" w14:paraId="0E31F2A2" w14:textId="77777777">
            <w:pPr>
              <w:spacing w:line="257"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255.255.255.0</w:t>
            </w:r>
          </w:p>
          <w:p w:rsidR="008F30E9" w:rsidP="009157D1" w:rsidRDefault="008F30E9" w14:paraId="2D35DDCF" w14:textId="77777777">
            <w:pPr>
              <w:spacing w:line="259" w:lineRule="auto"/>
              <w:rPr>
                <w:rFonts w:ascii="Helvetica" w:hAnsi="Helvetica" w:eastAsia="Helvetica" w:cs="Helvetica"/>
                <w:color w:val="222222"/>
                <w:sz w:val="25"/>
                <w:szCs w:val="25"/>
              </w:rPr>
            </w:pPr>
            <w:r w:rsidRPr="18C93B78">
              <w:rPr>
                <w:rFonts w:ascii="Helvetica" w:hAnsi="Helvetica" w:eastAsia="Helvetica" w:cs="Helvetica"/>
                <w:b/>
                <w:bCs/>
                <w:color w:val="222222"/>
                <w:sz w:val="25"/>
                <w:szCs w:val="25"/>
              </w:rPr>
              <w:t xml:space="preserve"> </w:t>
            </w:r>
          </w:p>
        </w:tc>
      </w:tr>
      <w:tr w:rsidR="008F30E9" w:rsidTr="009157D1" w14:paraId="1B3824D8" w14:textId="77777777">
        <w:tc>
          <w:tcPr>
            <w:tcW w:w="1875" w:type="dxa"/>
            <w:vMerge/>
            <w:tcBorders>
              <w:left w:val="single" w:color="111111" w:sz="0" w:space="0"/>
              <w:bottom w:val="single" w:color="111111" w:sz="0" w:space="0"/>
              <w:right w:val="single" w:color="111111" w:sz="0" w:space="0"/>
            </w:tcBorders>
            <w:vAlign w:val="center"/>
          </w:tcPr>
          <w:p w:rsidR="008F30E9" w:rsidP="009157D1" w:rsidRDefault="008F30E9" w14:paraId="2374DA57" w14:textId="77777777"/>
        </w:tc>
        <w:tc>
          <w:tcPr>
            <w:tcW w:w="1875" w:type="dxa"/>
            <w:tcBorders>
              <w:top w:val="single" w:color="111111" w:sz="6" w:space="0"/>
              <w:left w:val="nil"/>
              <w:bottom w:val="single" w:color="111111" w:sz="6" w:space="0"/>
              <w:right w:val="single" w:color="111111" w:sz="6" w:space="0"/>
            </w:tcBorders>
          </w:tcPr>
          <w:p w:rsidR="008F30E9" w:rsidP="009157D1" w:rsidRDefault="008F30E9" w14:paraId="54E90F99" w14:textId="77777777">
            <w:pPr>
              <w:spacing w:line="259"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G0/0/1</w:t>
            </w:r>
          </w:p>
          <w:p w:rsidR="008F30E9" w:rsidP="009157D1" w:rsidRDefault="008F30E9" w14:paraId="0C08522D" w14:textId="77777777">
            <w:pPr>
              <w:spacing w:line="259"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 xml:space="preserve"> </w:t>
            </w:r>
          </w:p>
        </w:tc>
        <w:tc>
          <w:tcPr>
            <w:tcW w:w="1665" w:type="dxa"/>
            <w:tcBorders>
              <w:top w:val="single" w:color="111111" w:sz="6" w:space="0"/>
              <w:left w:val="single" w:color="111111" w:sz="6" w:space="0"/>
              <w:bottom w:val="single" w:color="111111" w:sz="6" w:space="0"/>
              <w:right w:val="single" w:color="111111" w:sz="6" w:space="0"/>
            </w:tcBorders>
          </w:tcPr>
          <w:p w:rsidR="008F30E9" w:rsidP="009157D1" w:rsidRDefault="008F30E9" w14:paraId="364549E9" w14:textId="77777777">
            <w:pPr>
              <w:spacing w:line="259"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10.0.6.2</w:t>
            </w:r>
          </w:p>
        </w:tc>
        <w:tc>
          <w:tcPr>
            <w:tcW w:w="2070" w:type="dxa"/>
            <w:tcBorders>
              <w:top w:val="single" w:color="111111" w:sz="6" w:space="0"/>
              <w:left w:val="single" w:color="111111" w:sz="6" w:space="0"/>
              <w:bottom w:val="single" w:color="111111" w:sz="6" w:space="0"/>
              <w:right w:val="single" w:color="111111" w:sz="6" w:space="0"/>
            </w:tcBorders>
          </w:tcPr>
          <w:p w:rsidR="008F30E9" w:rsidP="009157D1" w:rsidRDefault="008F30E9" w14:paraId="1B314703" w14:textId="77777777">
            <w:pPr>
              <w:spacing w:line="257"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255.255.255.0</w:t>
            </w:r>
          </w:p>
          <w:p w:rsidR="008F30E9" w:rsidP="009157D1" w:rsidRDefault="008F30E9" w14:paraId="4C7E0FFC" w14:textId="77777777">
            <w:pPr>
              <w:spacing w:line="259" w:lineRule="auto"/>
              <w:rPr>
                <w:rFonts w:ascii="Helvetica" w:hAnsi="Helvetica" w:eastAsia="Helvetica" w:cs="Helvetica"/>
                <w:color w:val="222222"/>
                <w:sz w:val="25"/>
                <w:szCs w:val="25"/>
              </w:rPr>
            </w:pPr>
            <w:r w:rsidRPr="18C93B78">
              <w:rPr>
                <w:rFonts w:ascii="Helvetica" w:hAnsi="Helvetica" w:eastAsia="Helvetica" w:cs="Helvetica"/>
                <w:b/>
                <w:bCs/>
                <w:color w:val="222222"/>
                <w:sz w:val="25"/>
                <w:szCs w:val="25"/>
              </w:rPr>
              <w:t xml:space="preserve"> </w:t>
            </w:r>
          </w:p>
        </w:tc>
      </w:tr>
      <w:tr w:rsidR="008F30E9" w:rsidTr="009157D1" w14:paraId="7AD25A67" w14:textId="77777777">
        <w:tc>
          <w:tcPr>
            <w:tcW w:w="1875" w:type="dxa"/>
            <w:vMerge w:val="restart"/>
            <w:tcBorders>
              <w:top w:val="nil"/>
              <w:left w:val="single" w:color="111111" w:sz="6" w:space="0"/>
              <w:bottom w:val="single" w:color="111111" w:sz="6" w:space="0"/>
              <w:right w:val="single" w:color="111111" w:sz="6" w:space="0"/>
            </w:tcBorders>
          </w:tcPr>
          <w:p w:rsidR="008F30E9" w:rsidP="009157D1" w:rsidRDefault="008F30E9" w14:paraId="53EA3454" w14:textId="77777777">
            <w:pPr>
              <w:spacing w:line="257"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R7</w:t>
            </w:r>
          </w:p>
          <w:p w:rsidR="008F30E9" w:rsidP="009157D1" w:rsidRDefault="008F30E9" w14:paraId="5AE66DC1" w14:textId="77777777">
            <w:pPr>
              <w:spacing w:line="257"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 xml:space="preserve"> </w:t>
            </w:r>
          </w:p>
        </w:tc>
        <w:tc>
          <w:tcPr>
            <w:tcW w:w="1875" w:type="dxa"/>
            <w:tcBorders>
              <w:top w:val="single" w:color="111111" w:sz="6" w:space="0"/>
              <w:left w:val="single" w:color="111111" w:sz="6" w:space="0"/>
              <w:bottom w:val="single" w:color="111111" w:sz="6" w:space="0"/>
              <w:right w:val="single" w:color="111111" w:sz="6" w:space="0"/>
            </w:tcBorders>
          </w:tcPr>
          <w:p w:rsidR="008F30E9" w:rsidP="009157D1" w:rsidRDefault="008F30E9" w14:paraId="550D6CE3" w14:textId="77777777">
            <w:pPr>
              <w:spacing w:line="259"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G0/0/0</w:t>
            </w:r>
          </w:p>
        </w:tc>
        <w:tc>
          <w:tcPr>
            <w:tcW w:w="1665" w:type="dxa"/>
            <w:tcBorders>
              <w:top w:val="single" w:color="111111" w:sz="6" w:space="0"/>
              <w:left w:val="single" w:color="111111" w:sz="6" w:space="0"/>
              <w:bottom w:val="single" w:color="111111" w:sz="6" w:space="0"/>
              <w:right w:val="single" w:color="111111" w:sz="6" w:space="0"/>
            </w:tcBorders>
          </w:tcPr>
          <w:p w:rsidR="008F30E9" w:rsidP="009157D1" w:rsidRDefault="008F30E9" w14:paraId="7F173041" w14:textId="77777777">
            <w:pPr>
              <w:spacing w:line="259"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10.0.7.1</w:t>
            </w:r>
          </w:p>
        </w:tc>
        <w:tc>
          <w:tcPr>
            <w:tcW w:w="2070" w:type="dxa"/>
            <w:tcBorders>
              <w:top w:val="single" w:color="111111" w:sz="6" w:space="0"/>
              <w:left w:val="single" w:color="111111" w:sz="6" w:space="0"/>
              <w:bottom w:val="single" w:color="111111" w:sz="6" w:space="0"/>
              <w:right w:val="single" w:color="111111" w:sz="6" w:space="0"/>
            </w:tcBorders>
          </w:tcPr>
          <w:p w:rsidR="008F30E9" w:rsidP="009157D1" w:rsidRDefault="008F30E9" w14:paraId="37A32E1E" w14:textId="77777777">
            <w:pPr>
              <w:spacing w:line="257"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255.255.255.0</w:t>
            </w:r>
          </w:p>
          <w:p w:rsidR="008F30E9" w:rsidP="009157D1" w:rsidRDefault="008F30E9" w14:paraId="0A2CFC29" w14:textId="77777777">
            <w:pPr>
              <w:spacing w:line="259" w:lineRule="auto"/>
              <w:rPr>
                <w:rFonts w:ascii="Helvetica" w:hAnsi="Helvetica" w:eastAsia="Helvetica" w:cs="Helvetica"/>
                <w:color w:val="222222"/>
                <w:sz w:val="25"/>
                <w:szCs w:val="25"/>
              </w:rPr>
            </w:pPr>
            <w:r w:rsidRPr="18C93B78">
              <w:rPr>
                <w:rFonts w:ascii="Helvetica" w:hAnsi="Helvetica" w:eastAsia="Helvetica" w:cs="Helvetica"/>
                <w:b/>
                <w:bCs/>
                <w:color w:val="222222"/>
                <w:sz w:val="25"/>
                <w:szCs w:val="25"/>
              </w:rPr>
              <w:t xml:space="preserve"> </w:t>
            </w:r>
          </w:p>
        </w:tc>
      </w:tr>
      <w:tr w:rsidR="008F30E9" w:rsidTr="009157D1" w14:paraId="108DFDB4" w14:textId="77777777">
        <w:tc>
          <w:tcPr>
            <w:tcW w:w="1875" w:type="dxa"/>
            <w:vMerge/>
            <w:tcBorders>
              <w:left w:val="single" w:color="111111" w:sz="0" w:space="0"/>
              <w:bottom w:val="single" w:color="111111" w:sz="0" w:space="0"/>
              <w:right w:val="single" w:color="111111" w:sz="0" w:space="0"/>
            </w:tcBorders>
            <w:vAlign w:val="center"/>
          </w:tcPr>
          <w:p w:rsidR="008F30E9" w:rsidP="009157D1" w:rsidRDefault="008F30E9" w14:paraId="72E31362" w14:textId="77777777"/>
        </w:tc>
        <w:tc>
          <w:tcPr>
            <w:tcW w:w="1875" w:type="dxa"/>
            <w:tcBorders>
              <w:top w:val="single" w:color="111111" w:sz="6" w:space="0"/>
              <w:left w:val="nil"/>
              <w:bottom w:val="single" w:color="111111" w:sz="6" w:space="0"/>
              <w:right w:val="single" w:color="111111" w:sz="6" w:space="0"/>
            </w:tcBorders>
          </w:tcPr>
          <w:p w:rsidR="008F30E9" w:rsidP="009157D1" w:rsidRDefault="008F30E9" w14:paraId="0C6B7B15" w14:textId="77777777">
            <w:pPr>
              <w:spacing w:line="259"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G0/0/1</w:t>
            </w:r>
          </w:p>
          <w:p w:rsidR="008F30E9" w:rsidP="009157D1" w:rsidRDefault="008F30E9" w14:paraId="125D9E70" w14:textId="77777777">
            <w:pPr>
              <w:spacing w:line="259"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 xml:space="preserve"> </w:t>
            </w:r>
          </w:p>
        </w:tc>
        <w:tc>
          <w:tcPr>
            <w:tcW w:w="1665" w:type="dxa"/>
            <w:tcBorders>
              <w:top w:val="single" w:color="111111" w:sz="6" w:space="0"/>
              <w:left w:val="single" w:color="111111" w:sz="6" w:space="0"/>
              <w:bottom w:val="single" w:color="111111" w:sz="6" w:space="0"/>
              <w:right w:val="single" w:color="111111" w:sz="6" w:space="0"/>
            </w:tcBorders>
          </w:tcPr>
          <w:p w:rsidR="008F30E9" w:rsidP="009157D1" w:rsidRDefault="008F30E9" w14:paraId="2C93DEF1" w14:textId="77777777">
            <w:pPr>
              <w:spacing w:line="259"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10.0.7.2</w:t>
            </w:r>
          </w:p>
        </w:tc>
        <w:tc>
          <w:tcPr>
            <w:tcW w:w="2070" w:type="dxa"/>
            <w:tcBorders>
              <w:top w:val="single" w:color="111111" w:sz="6" w:space="0"/>
              <w:left w:val="single" w:color="111111" w:sz="6" w:space="0"/>
              <w:bottom w:val="single" w:color="111111" w:sz="6" w:space="0"/>
              <w:right w:val="single" w:color="111111" w:sz="6" w:space="0"/>
            </w:tcBorders>
          </w:tcPr>
          <w:p w:rsidR="008F30E9" w:rsidP="009157D1" w:rsidRDefault="008F30E9" w14:paraId="3FDC9C7E" w14:textId="77777777">
            <w:pPr>
              <w:spacing w:line="257" w:lineRule="auto"/>
              <w:rPr>
                <w:rFonts w:ascii="Helvetica" w:hAnsi="Helvetica" w:eastAsia="Helvetica" w:cs="Helvetica"/>
                <w:color w:val="222222"/>
                <w:sz w:val="25"/>
                <w:szCs w:val="25"/>
              </w:rPr>
            </w:pPr>
            <w:r w:rsidRPr="18C93B78">
              <w:rPr>
                <w:rFonts w:ascii="Helvetica" w:hAnsi="Helvetica" w:eastAsia="Helvetica" w:cs="Helvetica"/>
                <w:color w:val="222222"/>
                <w:sz w:val="25"/>
                <w:szCs w:val="25"/>
              </w:rPr>
              <w:t>255.255.255.0</w:t>
            </w:r>
          </w:p>
          <w:p w:rsidR="008F30E9" w:rsidP="009157D1" w:rsidRDefault="008F30E9" w14:paraId="0D6C588E" w14:textId="77777777">
            <w:pPr>
              <w:spacing w:line="259" w:lineRule="auto"/>
              <w:rPr>
                <w:rFonts w:ascii="Helvetica" w:hAnsi="Helvetica" w:eastAsia="Helvetica" w:cs="Helvetica"/>
                <w:b/>
                <w:bCs/>
                <w:color w:val="222222"/>
                <w:sz w:val="25"/>
                <w:szCs w:val="25"/>
              </w:rPr>
            </w:pPr>
          </w:p>
        </w:tc>
      </w:tr>
    </w:tbl>
    <w:p w:rsidR="008F30E9" w:rsidP="008F30E9" w:rsidRDefault="008F30E9" w14:paraId="324AAC1F" w14:textId="77777777"/>
    <w:p w:rsidR="008F30E9" w:rsidP="008F30E9" w:rsidRDefault="008F30E9" w14:paraId="75B9F0E8" w14:textId="77777777">
      <w:pPr>
        <w:rPr>
          <w:rFonts w:ascii="Times New Roman" w:hAnsi="Times New Roman" w:eastAsia="Times New Roman" w:cs="Times New Roman"/>
          <w:b/>
          <w:bCs/>
          <w:sz w:val="24"/>
          <w:szCs w:val="24"/>
        </w:rPr>
      </w:pPr>
      <w:r w:rsidRPr="3855479E">
        <w:rPr>
          <w:rFonts w:ascii="Times New Roman" w:hAnsi="Times New Roman" w:eastAsia="Times New Roman" w:cs="Times New Roman"/>
          <w:b/>
          <w:bCs/>
          <w:sz w:val="24"/>
          <w:szCs w:val="24"/>
        </w:rPr>
        <w:t>Configurations</w:t>
      </w:r>
    </w:p>
    <w:p w:rsidR="008F30E9" w:rsidP="008F30E9" w:rsidRDefault="008F30E9" w14:paraId="795BF7B4" w14:textId="77777777">
      <w:pPr>
        <w:rPr>
          <w:rFonts w:ascii="Times New Roman" w:hAnsi="Times New Roman" w:eastAsia="Times New Roman" w:cs="Times New Roman"/>
          <w:b/>
          <w:bCs/>
          <w:sz w:val="36"/>
          <w:szCs w:val="36"/>
          <w:u w:val="single"/>
        </w:rPr>
      </w:pPr>
      <w:r w:rsidRPr="3E6A1392">
        <w:rPr>
          <w:rFonts w:ascii="Times New Roman" w:hAnsi="Times New Roman" w:eastAsia="Times New Roman" w:cs="Times New Roman"/>
          <w:b/>
          <w:bCs/>
          <w:sz w:val="36"/>
          <w:szCs w:val="36"/>
          <w:u w:val="single"/>
        </w:rPr>
        <w:t>Router 1</w:t>
      </w:r>
    </w:p>
    <w:p w:rsidR="008F30E9" w:rsidP="008F30E9" w:rsidRDefault="008F30E9" w14:paraId="583AA54E" w14:textId="77777777">
      <w:pPr>
        <w:rPr>
          <w:rFonts w:ascii="Courier New" w:hAnsi="Courier New" w:eastAsia="Courier New" w:cs="Courier New"/>
          <w:b/>
          <w:bCs/>
          <w:sz w:val="24"/>
          <w:szCs w:val="24"/>
          <w:u w:val="single"/>
        </w:rPr>
      </w:pPr>
      <w:r w:rsidRPr="3E6A1392">
        <w:rPr>
          <w:rFonts w:ascii="Courier New" w:hAnsi="Courier New" w:eastAsia="Courier New" w:cs="Courier New"/>
          <w:b/>
          <w:bCs/>
          <w:sz w:val="24"/>
          <w:szCs w:val="24"/>
          <w:u w:val="single"/>
        </w:rPr>
        <w:t>show run</w:t>
      </w:r>
    </w:p>
    <w:p w:rsidR="008F30E9" w:rsidP="008F30E9" w:rsidRDefault="008F30E9" w14:paraId="5CE49759" w14:textId="77777777">
      <w:pPr>
        <w:pStyle w:val="NoSpacing"/>
        <w:rPr>
          <w:rFonts w:ascii="Courier New" w:hAnsi="Courier New" w:eastAsia="Courier New" w:cs="Courier New"/>
          <w:sz w:val="24"/>
          <w:szCs w:val="24"/>
        </w:rPr>
      </w:pPr>
      <w:r w:rsidRPr="391FF0F1">
        <w:rPr>
          <w:rFonts w:ascii="Courier New" w:hAnsi="Courier New" w:eastAsia="Courier New" w:cs="Courier New"/>
        </w:rPr>
        <w:t>R1#show run</w:t>
      </w:r>
    </w:p>
    <w:p w:rsidR="008F30E9" w:rsidP="008F30E9" w:rsidRDefault="008F30E9" w14:paraId="488F0E65" w14:textId="77777777">
      <w:pPr>
        <w:pStyle w:val="NoSpacing"/>
        <w:rPr>
          <w:rFonts w:ascii="Courier New" w:hAnsi="Courier New" w:eastAsia="Courier New" w:cs="Courier New"/>
          <w:sz w:val="24"/>
          <w:szCs w:val="24"/>
        </w:rPr>
      </w:pPr>
      <w:r w:rsidRPr="391FF0F1">
        <w:rPr>
          <w:rFonts w:ascii="Courier New" w:hAnsi="Courier New" w:eastAsia="Courier New" w:cs="Courier New"/>
        </w:rPr>
        <w:t>Building configuration...</w:t>
      </w:r>
    </w:p>
    <w:p w:rsidR="008F30E9" w:rsidP="008F30E9" w:rsidRDefault="008F30E9" w14:paraId="33280319"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w:t>
      </w:r>
    </w:p>
    <w:p w:rsidR="008F30E9" w:rsidP="008F30E9" w:rsidRDefault="008F30E9" w14:paraId="210B97B9" w14:textId="77777777">
      <w:pPr>
        <w:pStyle w:val="NoSpacing"/>
        <w:rPr>
          <w:rFonts w:ascii="Courier New" w:hAnsi="Courier New" w:eastAsia="Courier New" w:cs="Courier New"/>
          <w:sz w:val="24"/>
          <w:szCs w:val="24"/>
        </w:rPr>
      </w:pPr>
      <w:r w:rsidRPr="391FF0F1">
        <w:rPr>
          <w:rFonts w:ascii="Courier New" w:hAnsi="Courier New" w:eastAsia="Courier New" w:cs="Courier New"/>
        </w:rPr>
        <w:t>Current configuration : 781 bytes</w:t>
      </w:r>
    </w:p>
    <w:p w:rsidR="008F30E9" w:rsidP="008F30E9" w:rsidRDefault="008F30E9" w14:paraId="54C84C2D"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231F4E7D" w14:textId="77777777">
      <w:pPr>
        <w:pStyle w:val="NoSpacing"/>
        <w:rPr>
          <w:rFonts w:ascii="Courier New" w:hAnsi="Courier New" w:eastAsia="Courier New" w:cs="Courier New"/>
          <w:sz w:val="24"/>
          <w:szCs w:val="24"/>
        </w:rPr>
      </w:pPr>
      <w:r w:rsidRPr="391FF0F1">
        <w:rPr>
          <w:rFonts w:ascii="Courier New" w:hAnsi="Courier New" w:eastAsia="Courier New" w:cs="Courier New"/>
        </w:rPr>
        <w:t>version 15.4</w:t>
      </w:r>
    </w:p>
    <w:p w:rsidR="008F30E9" w:rsidP="008F30E9" w:rsidRDefault="008F30E9" w14:paraId="0312D9B8" w14:textId="77777777">
      <w:pPr>
        <w:pStyle w:val="NoSpacing"/>
        <w:rPr>
          <w:rFonts w:ascii="Courier New" w:hAnsi="Courier New" w:eastAsia="Courier New" w:cs="Courier New"/>
          <w:sz w:val="24"/>
          <w:szCs w:val="24"/>
        </w:rPr>
      </w:pPr>
      <w:r w:rsidRPr="391FF0F1">
        <w:rPr>
          <w:rFonts w:ascii="Courier New" w:hAnsi="Courier New" w:eastAsia="Courier New" w:cs="Courier New"/>
        </w:rPr>
        <w:t>service timestamps log datetime msec</w:t>
      </w:r>
    </w:p>
    <w:p w:rsidR="008F30E9" w:rsidP="008F30E9" w:rsidRDefault="008F30E9" w14:paraId="05372630" w14:textId="77777777">
      <w:pPr>
        <w:pStyle w:val="NoSpacing"/>
        <w:rPr>
          <w:rFonts w:ascii="Courier New" w:hAnsi="Courier New" w:eastAsia="Courier New" w:cs="Courier New"/>
          <w:sz w:val="24"/>
          <w:szCs w:val="24"/>
        </w:rPr>
      </w:pPr>
      <w:r w:rsidRPr="391FF0F1">
        <w:rPr>
          <w:rFonts w:ascii="Courier New" w:hAnsi="Courier New" w:eastAsia="Courier New" w:cs="Courier New"/>
        </w:rPr>
        <w:t>service timestamps debug datetime msec</w:t>
      </w:r>
    </w:p>
    <w:p w:rsidR="008F30E9" w:rsidP="008F30E9" w:rsidRDefault="008F30E9" w14:paraId="2FC0B7B6" w14:textId="77777777">
      <w:pPr>
        <w:pStyle w:val="NoSpacing"/>
        <w:rPr>
          <w:rFonts w:ascii="Courier New" w:hAnsi="Courier New" w:eastAsia="Courier New" w:cs="Courier New"/>
          <w:sz w:val="24"/>
          <w:szCs w:val="24"/>
        </w:rPr>
      </w:pPr>
      <w:r w:rsidRPr="391FF0F1">
        <w:rPr>
          <w:rFonts w:ascii="Courier New" w:hAnsi="Courier New" w:eastAsia="Courier New" w:cs="Courier New"/>
        </w:rPr>
        <w:t>no service password-encryption</w:t>
      </w:r>
    </w:p>
    <w:p w:rsidR="008F30E9" w:rsidP="008F30E9" w:rsidRDefault="008F30E9" w14:paraId="0F549B66"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3BDA5DED" w14:textId="77777777">
      <w:pPr>
        <w:pStyle w:val="NoSpacing"/>
        <w:rPr>
          <w:rFonts w:ascii="Courier New" w:hAnsi="Courier New" w:eastAsia="Courier New" w:cs="Courier New"/>
          <w:sz w:val="24"/>
          <w:szCs w:val="24"/>
        </w:rPr>
      </w:pPr>
      <w:r w:rsidRPr="391FF0F1">
        <w:rPr>
          <w:rFonts w:ascii="Courier New" w:hAnsi="Courier New" w:eastAsia="Courier New" w:cs="Courier New"/>
        </w:rPr>
        <w:t>hostname R1</w:t>
      </w:r>
    </w:p>
    <w:p w:rsidR="008F30E9" w:rsidP="008F30E9" w:rsidRDefault="008F30E9" w14:paraId="43522254"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40FBCEC7" w14:textId="77777777">
      <w:pPr>
        <w:pStyle w:val="NoSpacing"/>
        <w:rPr>
          <w:rFonts w:ascii="Courier New" w:hAnsi="Courier New" w:eastAsia="Courier New" w:cs="Courier New"/>
          <w:sz w:val="24"/>
          <w:szCs w:val="24"/>
        </w:rPr>
      </w:pPr>
      <w:r w:rsidRPr="391FF0F1">
        <w:rPr>
          <w:rFonts w:ascii="Courier New" w:hAnsi="Courier New" w:eastAsia="Courier New" w:cs="Courier New"/>
        </w:rPr>
        <w:t>ip cef</w:t>
      </w:r>
    </w:p>
    <w:p w:rsidR="008F30E9" w:rsidP="008F30E9" w:rsidRDefault="008F30E9" w14:paraId="17386F1A" w14:textId="77777777">
      <w:pPr>
        <w:pStyle w:val="NoSpacing"/>
        <w:rPr>
          <w:rFonts w:ascii="Courier New" w:hAnsi="Courier New" w:eastAsia="Courier New" w:cs="Courier New"/>
          <w:sz w:val="24"/>
          <w:szCs w:val="24"/>
        </w:rPr>
      </w:pPr>
      <w:r w:rsidRPr="391FF0F1">
        <w:rPr>
          <w:rFonts w:ascii="Courier New" w:hAnsi="Courier New" w:eastAsia="Courier New" w:cs="Courier New"/>
        </w:rPr>
        <w:t>no ipv6 cef</w:t>
      </w:r>
    </w:p>
    <w:p w:rsidR="008F30E9" w:rsidP="008F30E9" w:rsidRDefault="008F30E9" w14:paraId="6B0B04DF"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20C6C358" w14:textId="77777777">
      <w:pPr>
        <w:pStyle w:val="NoSpacing"/>
        <w:rPr>
          <w:rFonts w:ascii="Courier New" w:hAnsi="Courier New" w:eastAsia="Courier New" w:cs="Courier New"/>
          <w:sz w:val="24"/>
          <w:szCs w:val="24"/>
        </w:rPr>
      </w:pPr>
      <w:r w:rsidRPr="391FF0F1">
        <w:rPr>
          <w:rFonts w:ascii="Courier New" w:hAnsi="Courier New" w:eastAsia="Courier New" w:cs="Courier New"/>
        </w:rPr>
        <w:t>no ip domain-lookup</w:t>
      </w:r>
    </w:p>
    <w:p w:rsidR="008F30E9" w:rsidP="008F30E9" w:rsidRDefault="008F30E9" w14:paraId="0440C2D7"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437F6A9A" w14:textId="77777777">
      <w:pPr>
        <w:pStyle w:val="NoSpacing"/>
        <w:rPr>
          <w:rFonts w:ascii="Courier New" w:hAnsi="Courier New" w:eastAsia="Courier New" w:cs="Courier New"/>
          <w:sz w:val="24"/>
          <w:szCs w:val="24"/>
        </w:rPr>
      </w:pPr>
      <w:r w:rsidRPr="391FF0F1">
        <w:rPr>
          <w:rFonts w:ascii="Courier New" w:hAnsi="Courier New" w:eastAsia="Courier New" w:cs="Courier New"/>
        </w:rPr>
        <w:t>spanning-tree mode pvst</w:t>
      </w:r>
    </w:p>
    <w:p w:rsidR="008F30E9" w:rsidP="008F30E9" w:rsidRDefault="008F30E9" w14:paraId="0A296E24"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72730689" w14:textId="77777777">
      <w:pPr>
        <w:pStyle w:val="NoSpacing"/>
        <w:rPr>
          <w:rFonts w:ascii="Courier New" w:hAnsi="Courier New" w:eastAsia="Courier New" w:cs="Courier New"/>
          <w:sz w:val="24"/>
          <w:szCs w:val="24"/>
        </w:rPr>
      </w:pPr>
      <w:r w:rsidRPr="391FF0F1">
        <w:rPr>
          <w:rFonts w:ascii="Courier New" w:hAnsi="Courier New" w:eastAsia="Courier New" w:cs="Courier New"/>
        </w:rPr>
        <w:t>interface Loopback0</w:t>
      </w:r>
    </w:p>
    <w:p w:rsidR="008F30E9" w:rsidP="008F30E9" w:rsidRDefault="008F30E9" w14:paraId="41CE9D19" w14:textId="77777777">
      <w:pPr>
        <w:pStyle w:val="NoSpacing"/>
        <w:rPr>
          <w:rFonts w:ascii="Courier New" w:hAnsi="Courier New" w:eastAsia="Courier New" w:cs="Courier New"/>
          <w:sz w:val="24"/>
          <w:szCs w:val="24"/>
        </w:rPr>
      </w:pPr>
      <w:r w:rsidRPr="391FF0F1">
        <w:rPr>
          <w:rFonts w:ascii="Courier New" w:hAnsi="Courier New" w:eastAsia="Courier New" w:cs="Courier New"/>
        </w:rPr>
        <w:t>ip address 192.168.1.1 255.255.255.0</w:t>
      </w:r>
    </w:p>
    <w:p w:rsidR="008F30E9" w:rsidP="008F30E9" w:rsidRDefault="008F30E9" w14:paraId="2E6D8E24" w14:textId="77777777">
      <w:pPr>
        <w:pStyle w:val="NoSpacing"/>
        <w:rPr>
          <w:rFonts w:ascii="Courier New" w:hAnsi="Courier New" w:eastAsia="Courier New" w:cs="Courier New"/>
          <w:sz w:val="24"/>
          <w:szCs w:val="24"/>
        </w:rPr>
      </w:pPr>
      <w:r w:rsidRPr="391FF0F1">
        <w:rPr>
          <w:rFonts w:ascii="Courier New" w:hAnsi="Courier New" w:eastAsia="Courier New" w:cs="Courier New"/>
        </w:rPr>
        <w:lastRenderedPageBreak/>
        <w:t>!</w:t>
      </w:r>
    </w:p>
    <w:p w:rsidR="008F30E9" w:rsidP="008F30E9" w:rsidRDefault="008F30E9" w14:paraId="3BF2CE8C" w14:textId="77777777">
      <w:pPr>
        <w:pStyle w:val="NoSpacing"/>
        <w:rPr>
          <w:rFonts w:ascii="Courier New" w:hAnsi="Courier New" w:eastAsia="Courier New" w:cs="Courier New"/>
          <w:sz w:val="24"/>
          <w:szCs w:val="24"/>
        </w:rPr>
      </w:pPr>
      <w:r w:rsidRPr="391FF0F1">
        <w:rPr>
          <w:rFonts w:ascii="Courier New" w:hAnsi="Courier New" w:eastAsia="Courier New" w:cs="Courier New"/>
        </w:rPr>
        <w:t>interface GigabitEthernet0/0/0</w:t>
      </w:r>
    </w:p>
    <w:p w:rsidR="008F30E9" w:rsidP="008F30E9" w:rsidRDefault="008F30E9" w14:paraId="6CEAB809" w14:textId="77777777">
      <w:pPr>
        <w:pStyle w:val="NoSpacing"/>
        <w:rPr>
          <w:rFonts w:ascii="Courier New" w:hAnsi="Courier New" w:eastAsia="Courier New" w:cs="Courier New"/>
          <w:sz w:val="24"/>
          <w:szCs w:val="24"/>
        </w:rPr>
      </w:pPr>
      <w:r w:rsidRPr="391FF0F1">
        <w:rPr>
          <w:rFonts w:ascii="Courier New" w:hAnsi="Courier New" w:eastAsia="Courier New" w:cs="Courier New"/>
        </w:rPr>
        <w:t>no ip address</w:t>
      </w:r>
    </w:p>
    <w:p w:rsidR="008F30E9" w:rsidP="008F30E9" w:rsidRDefault="008F30E9" w14:paraId="03A30FAF" w14:textId="77777777">
      <w:pPr>
        <w:pStyle w:val="NoSpacing"/>
        <w:rPr>
          <w:rFonts w:ascii="Courier New" w:hAnsi="Courier New" w:eastAsia="Courier New" w:cs="Courier New"/>
          <w:sz w:val="24"/>
          <w:szCs w:val="24"/>
        </w:rPr>
      </w:pPr>
      <w:r w:rsidRPr="391FF0F1">
        <w:rPr>
          <w:rFonts w:ascii="Courier New" w:hAnsi="Courier New" w:eastAsia="Courier New" w:cs="Courier New"/>
        </w:rPr>
        <w:t>duplex auto</w:t>
      </w:r>
    </w:p>
    <w:p w:rsidR="008F30E9" w:rsidP="008F30E9" w:rsidRDefault="008F30E9" w14:paraId="219D5AF5" w14:textId="77777777">
      <w:pPr>
        <w:pStyle w:val="NoSpacing"/>
        <w:rPr>
          <w:rFonts w:ascii="Courier New" w:hAnsi="Courier New" w:eastAsia="Courier New" w:cs="Courier New"/>
          <w:sz w:val="24"/>
          <w:szCs w:val="24"/>
        </w:rPr>
      </w:pPr>
      <w:r w:rsidRPr="391FF0F1">
        <w:rPr>
          <w:rFonts w:ascii="Courier New" w:hAnsi="Courier New" w:eastAsia="Courier New" w:cs="Courier New"/>
        </w:rPr>
        <w:t>speed auto</w:t>
      </w:r>
    </w:p>
    <w:p w:rsidR="008F30E9" w:rsidP="008F30E9" w:rsidRDefault="008F30E9" w14:paraId="2CB72D31" w14:textId="77777777">
      <w:pPr>
        <w:pStyle w:val="NoSpacing"/>
        <w:rPr>
          <w:rFonts w:ascii="Courier New" w:hAnsi="Courier New" w:eastAsia="Courier New" w:cs="Courier New"/>
          <w:sz w:val="24"/>
          <w:szCs w:val="24"/>
        </w:rPr>
      </w:pPr>
      <w:r w:rsidRPr="391FF0F1">
        <w:rPr>
          <w:rFonts w:ascii="Courier New" w:hAnsi="Courier New" w:eastAsia="Courier New" w:cs="Courier New"/>
        </w:rPr>
        <w:t>shutdown</w:t>
      </w:r>
    </w:p>
    <w:p w:rsidR="008F30E9" w:rsidP="008F30E9" w:rsidRDefault="008F30E9" w14:paraId="0A4D6F85"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57BBF611" w14:textId="77777777">
      <w:pPr>
        <w:pStyle w:val="NoSpacing"/>
        <w:rPr>
          <w:rFonts w:ascii="Courier New" w:hAnsi="Courier New" w:eastAsia="Courier New" w:cs="Courier New"/>
          <w:sz w:val="24"/>
          <w:szCs w:val="24"/>
        </w:rPr>
      </w:pPr>
      <w:r w:rsidRPr="391FF0F1">
        <w:rPr>
          <w:rFonts w:ascii="Courier New" w:hAnsi="Courier New" w:eastAsia="Courier New" w:cs="Courier New"/>
        </w:rPr>
        <w:t>interface GigabitEthernet0/0/1</w:t>
      </w:r>
    </w:p>
    <w:p w:rsidR="008F30E9" w:rsidP="008F30E9" w:rsidRDefault="008F30E9" w14:paraId="60DBBF38" w14:textId="77777777">
      <w:pPr>
        <w:pStyle w:val="NoSpacing"/>
        <w:rPr>
          <w:rFonts w:ascii="Courier New" w:hAnsi="Courier New" w:eastAsia="Courier New" w:cs="Courier New"/>
          <w:sz w:val="24"/>
          <w:szCs w:val="24"/>
        </w:rPr>
      </w:pPr>
      <w:r w:rsidRPr="391FF0F1">
        <w:rPr>
          <w:rFonts w:ascii="Courier New" w:hAnsi="Courier New" w:eastAsia="Courier New" w:cs="Courier New"/>
        </w:rPr>
        <w:t>ip address 10.0.1.1 255.255.255.0</w:t>
      </w:r>
    </w:p>
    <w:p w:rsidR="008F30E9" w:rsidP="008F30E9" w:rsidRDefault="008F30E9" w14:paraId="6943A766" w14:textId="77777777">
      <w:pPr>
        <w:pStyle w:val="NoSpacing"/>
        <w:rPr>
          <w:rFonts w:ascii="Courier New" w:hAnsi="Courier New" w:eastAsia="Courier New" w:cs="Courier New"/>
          <w:sz w:val="24"/>
          <w:szCs w:val="24"/>
        </w:rPr>
      </w:pPr>
      <w:r w:rsidRPr="391FF0F1">
        <w:rPr>
          <w:rFonts w:ascii="Courier New" w:hAnsi="Courier New" w:eastAsia="Courier New" w:cs="Courier New"/>
        </w:rPr>
        <w:t>duplex auto</w:t>
      </w:r>
    </w:p>
    <w:p w:rsidR="008F30E9" w:rsidP="008F30E9" w:rsidRDefault="008F30E9" w14:paraId="6379EF03" w14:textId="77777777">
      <w:pPr>
        <w:pStyle w:val="NoSpacing"/>
        <w:rPr>
          <w:rFonts w:ascii="Courier New" w:hAnsi="Courier New" w:eastAsia="Courier New" w:cs="Courier New"/>
          <w:sz w:val="24"/>
          <w:szCs w:val="24"/>
        </w:rPr>
      </w:pPr>
      <w:r w:rsidRPr="391FF0F1">
        <w:rPr>
          <w:rFonts w:ascii="Courier New" w:hAnsi="Courier New" w:eastAsia="Courier New" w:cs="Courier New"/>
        </w:rPr>
        <w:t>speed auto</w:t>
      </w:r>
    </w:p>
    <w:p w:rsidR="008F30E9" w:rsidP="008F30E9" w:rsidRDefault="008F30E9" w14:paraId="57D322B3"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59E71A59" w14:textId="77777777">
      <w:pPr>
        <w:pStyle w:val="NoSpacing"/>
        <w:rPr>
          <w:rFonts w:ascii="Courier New" w:hAnsi="Courier New" w:eastAsia="Courier New" w:cs="Courier New"/>
          <w:sz w:val="24"/>
          <w:szCs w:val="24"/>
        </w:rPr>
      </w:pPr>
      <w:r w:rsidRPr="391FF0F1">
        <w:rPr>
          <w:rFonts w:ascii="Courier New" w:hAnsi="Courier New" w:eastAsia="Courier New" w:cs="Courier New"/>
        </w:rPr>
        <w:t>interface Vlan1</w:t>
      </w:r>
    </w:p>
    <w:p w:rsidR="008F30E9" w:rsidP="008F30E9" w:rsidRDefault="008F30E9" w14:paraId="11EAA2B3" w14:textId="77777777">
      <w:pPr>
        <w:pStyle w:val="NoSpacing"/>
        <w:rPr>
          <w:rFonts w:ascii="Courier New" w:hAnsi="Courier New" w:eastAsia="Courier New" w:cs="Courier New"/>
          <w:sz w:val="24"/>
          <w:szCs w:val="24"/>
        </w:rPr>
      </w:pPr>
      <w:r w:rsidRPr="391FF0F1">
        <w:rPr>
          <w:rFonts w:ascii="Courier New" w:hAnsi="Courier New" w:eastAsia="Courier New" w:cs="Courier New"/>
        </w:rPr>
        <w:t>no ip address</w:t>
      </w:r>
    </w:p>
    <w:p w:rsidR="008F30E9" w:rsidP="008F30E9" w:rsidRDefault="008F30E9" w14:paraId="717062C0" w14:textId="77777777">
      <w:pPr>
        <w:pStyle w:val="NoSpacing"/>
        <w:rPr>
          <w:rFonts w:ascii="Courier New" w:hAnsi="Courier New" w:eastAsia="Courier New" w:cs="Courier New"/>
          <w:sz w:val="24"/>
          <w:szCs w:val="24"/>
        </w:rPr>
      </w:pPr>
      <w:r w:rsidRPr="391FF0F1">
        <w:rPr>
          <w:rFonts w:ascii="Courier New" w:hAnsi="Courier New" w:eastAsia="Courier New" w:cs="Courier New"/>
        </w:rPr>
        <w:t>shutdown</w:t>
      </w:r>
    </w:p>
    <w:p w:rsidR="008F30E9" w:rsidP="008F30E9" w:rsidRDefault="008F30E9" w14:paraId="7F8942A7"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4FCEF7E1" w14:textId="77777777">
      <w:pPr>
        <w:pStyle w:val="NoSpacing"/>
        <w:rPr>
          <w:rFonts w:ascii="Courier New" w:hAnsi="Courier New" w:eastAsia="Courier New" w:cs="Courier New"/>
          <w:sz w:val="24"/>
          <w:szCs w:val="24"/>
        </w:rPr>
      </w:pPr>
      <w:r w:rsidRPr="391FF0F1">
        <w:rPr>
          <w:rFonts w:ascii="Courier New" w:hAnsi="Courier New" w:eastAsia="Courier New" w:cs="Courier New"/>
        </w:rPr>
        <w:t>router ospf 1</w:t>
      </w:r>
    </w:p>
    <w:p w:rsidR="008F30E9" w:rsidP="008F30E9" w:rsidRDefault="008F30E9" w14:paraId="52084C47" w14:textId="77777777">
      <w:pPr>
        <w:pStyle w:val="NoSpacing"/>
        <w:rPr>
          <w:rFonts w:ascii="Courier New" w:hAnsi="Courier New" w:eastAsia="Courier New" w:cs="Courier New"/>
          <w:sz w:val="24"/>
          <w:szCs w:val="24"/>
        </w:rPr>
      </w:pPr>
      <w:r w:rsidRPr="391FF0F1">
        <w:rPr>
          <w:rFonts w:ascii="Courier New" w:hAnsi="Courier New" w:eastAsia="Courier New" w:cs="Courier New"/>
        </w:rPr>
        <w:t>router-id 1.1.1.1</w:t>
      </w:r>
    </w:p>
    <w:p w:rsidR="008F30E9" w:rsidP="008F30E9" w:rsidRDefault="008F30E9" w14:paraId="23631BF5" w14:textId="77777777">
      <w:pPr>
        <w:pStyle w:val="NoSpacing"/>
        <w:rPr>
          <w:rFonts w:ascii="Courier New" w:hAnsi="Courier New" w:eastAsia="Courier New" w:cs="Courier New"/>
          <w:sz w:val="24"/>
          <w:szCs w:val="24"/>
        </w:rPr>
      </w:pPr>
      <w:r w:rsidRPr="391FF0F1">
        <w:rPr>
          <w:rFonts w:ascii="Courier New" w:hAnsi="Courier New" w:eastAsia="Courier New" w:cs="Courier New"/>
        </w:rPr>
        <w:t>log-adjacency-changes</w:t>
      </w:r>
    </w:p>
    <w:p w:rsidR="008F30E9" w:rsidP="008F30E9" w:rsidRDefault="008F30E9" w14:paraId="2C344984" w14:textId="77777777">
      <w:pPr>
        <w:pStyle w:val="NoSpacing"/>
        <w:rPr>
          <w:rFonts w:ascii="Courier New" w:hAnsi="Courier New" w:eastAsia="Courier New" w:cs="Courier New"/>
          <w:sz w:val="24"/>
          <w:szCs w:val="24"/>
        </w:rPr>
      </w:pPr>
      <w:r w:rsidRPr="391FF0F1">
        <w:rPr>
          <w:rFonts w:ascii="Courier New" w:hAnsi="Courier New" w:eastAsia="Courier New" w:cs="Courier New"/>
        </w:rPr>
        <w:t>network 10.0.1.0 0.0.0.255 area 0</w:t>
      </w:r>
    </w:p>
    <w:p w:rsidR="008F30E9" w:rsidP="008F30E9" w:rsidRDefault="008F30E9" w14:paraId="6CF519AD" w14:textId="77777777">
      <w:pPr>
        <w:pStyle w:val="NoSpacing"/>
        <w:rPr>
          <w:rFonts w:ascii="Courier New" w:hAnsi="Courier New" w:eastAsia="Courier New" w:cs="Courier New"/>
          <w:sz w:val="24"/>
          <w:szCs w:val="24"/>
        </w:rPr>
      </w:pPr>
      <w:r w:rsidRPr="391FF0F1">
        <w:rPr>
          <w:rFonts w:ascii="Courier New" w:hAnsi="Courier New" w:eastAsia="Courier New" w:cs="Courier New"/>
        </w:rPr>
        <w:t>network 192.168.1.0 0.0.0.255 area 0</w:t>
      </w:r>
    </w:p>
    <w:p w:rsidR="008F30E9" w:rsidP="008F30E9" w:rsidRDefault="008F30E9" w14:paraId="11E7020E"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66467E78" w14:textId="77777777">
      <w:pPr>
        <w:pStyle w:val="NoSpacing"/>
        <w:rPr>
          <w:rFonts w:ascii="Courier New" w:hAnsi="Courier New" w:eastAsia="Courier New" w:cs="Courier New"/>
          <w:sz w:val="24"/>
          <w:szCs w:val="24"/>
        </w:rPr>
      </w:pPr>
      <w:r w:rsidRPr="391FF0F1">
        <w:rPr>
          <w:rFonts w:ascii="Courier New" w:hAnsi="Courier New" w:eastAsia="Courier New" w:cs="Courier New"/>
        </w:rPr>
        <w:t>ip classless</w:t>
      </w:r>
    </w:p>
    <w:p w:rsidR="008F30E9" w:rsidP="008F30E9" w:rsidRDefault="008F30E9" w14:paraId="396EA1F4"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6447D7BE" w14:textId="77777777">
      <w:pPr>
        <w:pStyle w:val="NoSpacing"/>
        <w:rPr>
          <w:rFonts w:ascii="Courier New" w:hAnsi="Courier New" w:eastAsia="Courier New" w:cs="Courier New"/>
          <w:sz w:val="24"/>
          <w:szCs w:val="24"/>
        </w:rPr>
      </w:pPr>
      <w:r w:rsidRPr="391FF0F1">
        <w:rPr>
          <w:rFonts w:ascii="Courier New" w:hAnsi="Courier New" w:eastAsia="Courier New" w:cs="Courier New"/>
        </w:rPr>
        <w:t>ip flow-export version 9</w:t>
      </w:r>
    </w:p>
    <w:p w:rsidR="008F30E9" w:rsidP="008F30E9" w:rsidRDefault="008F30E9" w14:paraId="332C8684"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4E313E69" w14:textId="77777777">
      <w:pPr>
        <w:pStyle w:val="NoSpacing"/>
        <w:rPr>
          <w:rFonts w:ascii="Courier New" w:hAnsi="Courier New" w:eastAsia="Courier New" w:cs="Courier New"/>
          <w:sz w:val="24"/>
          <w:szCs w:val="24"/>
        </w:rPr>
      </w:pPr>
      <w:r w:rsidRPr="391FF0F1">
        <w:rPr>
          <w:rFonts w:ascii="Courier New" w:hAnsi="Courier New" w:eastAsia="Courier New" w:cs="Courier New"/>
        </w:rPr>
        <w:t>line con 0</w:t>
      </w:r>
    </w:p>
    <w:p w:rsidR="008F30E9" w:rsidP="008F30E9" w:rsidRDefault="008F30E9" w14:paraId="52340E6C" w14:textId="77777777">
      <w:pPr>
        <w:pStyle w:val="NoSpacing"/>
        <w:rPr>
          <w:rFonts w:ascii="Courier New" w:hAnsi="Courier New" w:eastAsia="Courier New" w:cs="Courier New"/>
          <w:sz w:val="24"/>
          <w:szCs w:val="24"/>
        </w:rPr>
      </w:pPr>
      <w:r w:rsidRPr="391FF0F1">
        <w:rPr>
          <w:rFonts w:ascii="Courier New" w:hAnsi="Courier New" w:eastAsia="Courier New" w:cs="Courier New"/>
        </w:rPr>
        <w:t>login</w:t>
      </w:r>
    </w:p>
    <w:p w:rsidR="008F30E9" w:rsidP="008F30E9" w:rsidRDefault="008F30E9" w14:paraId="321A1BA1"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2EA2B386" w14:textId="77777777">
      <w:pPr>
        <w:pStyle w:val="NoSpacing"/>
        <w:rPr>
          <w:rFonts w:ascii="Courier New" w:hAnsi="Courier New" w:eastAsia="Courier New" w:cs="Courier New"/>
          <w:sz w:val="24"/>
          <w:szCs w:val="24"/>
        </w:rPr>
      </w:pPr>
      <w:r w:rsidRPr="391FF0F1">
        <w:rPr>
          <w:rFonts w:ascii="Courier New" w:hAnsi="Courier New" w:eastAsia="Courier New" w:cs="Courier New"/>
        </w:rPr>
        <w:t>line aux 0</w:t>
      </w:r>
    </w:p>
    <w:p w:rsidR="008F30E9" w:rsidP="008F30E9" w:rsidRDefault="008F30E9" w14:paraId="32CDF2D3"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21E945A5" w14:textId="77777777">
      <w:pPr>
        <w:pStyle w:val="NoSpacing"/>
        <w:rPr>
          <w:rFonts w:ascii="Courier New" w:hAnsi="Courier New" w:eastAsia="Courier New" w:cs="Courier New"/>
          <w:sz w:val="24"/>
          <w:szCs w:val="24"/>
        </w:rPr>
      </w:pPr>
      <w:r w:rsidRPr="391FF0F1">
        <w:rPr>
          <w:rFonts w:ascii="Courier New" w:hAnsi="Courier New" w:eastAsia="Courier New" w:cs="Courier New"/>
        </w:rPr>
        <w:t>line vty 0 4</w:t>
      </w:r>
    </w:p>
    <w:p w:rsidR="008F30E9" w:rsidP="008F30E9" w:rsidRDefault="008F30E9" w14:paraId="0D219F3D" w14:textId="77777777">
      <w:pPr>
        <w:pStyle w:val="NoSpacing"/>
        <w:rPr>
          <w:rFonts w:ascii="Courier New" w:hAnsi="Courier New" w:eastAsia="Courier New" w:cs="Courier New"/>
          <w:sz w:val="24"/>
          <w:szCs w:val="24"/>
        </w:rPr>
      </w:pPr>
      <w:r w:rsidRPr="391FF0F1">
        <w:rPr>
          <w:rFonts w:ascii="Courier New" w:hAnsi="Courier New" w:eastAsia="Courier New" w:cs="Courier New"/>
        </w:rPr>
        <w:t>login</w:t>
      </w:r>
    </w:p>
    <w:p w:rsidR="008F30E9" w:rsidP="008F30E9" w:rsidRDefault="008F30E9" w14:paraId="5DE6A7E6"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74C3F9FE" w14:textId="77777777">
      <w:pPr>
        <w:pStyle w:val="NoSpacing"/>
        <w:rPr>
          <w:rFonts w:ascii="Courier New" w:hAnsi="Courier New" w:eastAsia="Courier New" w:cs="Courier New"/>
          <w:sz w:val="24"/>
          <w:szCs w:val="24"/>
        </w:rPr>
      </w:pPr>
      <w:r w:rsidRPr="391FF0F1">
        <w:rPr>
          <w:rFonts w:ascii="Courier New" w:hAnsi="Courier New" w:eastAsia="Courier New" w:cs="Courier New"/>
        </w:rPr>
        <w:t>end</w:t>
      </w:r>
    </w:p>
    <w:p w:rsidR="008F30E9" w:rsidP="008F30E9" w:rsidRDefault="008F30E9" w14:paraId="1D5A8481" w14:textId="77777777">
      <w:pPr>
        <w:rPr>
          <w:rFonts w:ascii="Courier New" w:hAnsi="Courier New" w:eastAsia="Courier New" w:cs="Courier New"/>
          <w:b/>
          <w:bCs/>
          <w:sz w:val="24"/>
          <w:szCs w:val="24"/>
          <w:u w:val="single"/>
        </w:rPr>
      </w:pPr>
      <w:r w:rsidRPr="3E6A1392">
        <w:rPr>
          <w:rFonts w:ascii="Courier New" w:hAnsi="Courier New" w:eastAsia="Courier New" w:cs="Courier New"/>
          <w:b/>
          <w:bCs/>
          <w:sz w:val="24"/>
          <w:szCs w:val="24"/>
          <w:u w:val="single"/>
        </w:rPr>
        <w:t>show ip route</w:t>
      </w:r>
    </w:p>
    <w:p w:rsidR="008F30E9" w:rsidP="008F30E9" w:rsidRDefault="008F30E9" w14:paraId="349A0CD3" w14:textId="77777777">
      <w:pPr>
        <w:pStyle w:val="NoSpacing"/>
        <w:rPr>
          <w:rFonts w:ascii="Courier New" w:hAnsi="Courier New" w:eastAsia="Courier New" w:cs="Courier New"/>
          <w:sz w:val="24"/>
          <w:szCs w:val="24"/>
        </w:rPr>
      </w:pPr>
      <w:r w:rsidRPr="391FF0F1">
        <w:rPr>
          <w:rFonts w:ascii="Courier New" w:hAnsi="Courier New" w:eastAsia="Courier New" w:cs="Courier New"/>
        </w:rPr>
        <w:t>R1#show ip route</w:t>
      </w:r>
    </w:p>
    <w:p w:rsidR="008F30E9" w:rsidP="008F30E9" w:rsidRDefault="008F30E9" w14:paraId="14EACAD4" w14:textId="77777777">
      <w:pPr>
        <w:pStyle w:val="NoSpacing"/>
        <w:rPr>
          <w:rFonts w:ascii="Courier New" w:hAnsi="Courier New" w:eastAsia="Courier New" w:cs="Courier New"/>
          <w:sz w:val="24"/>
          <w:szCs w:val="24"/>
        </w:rPr>
      </w:pPr>
      <w:r w:rsidRPr="391FF0F1">
        <w:rPr>
          <w:rFonts w:ascii="Courier New" w:hAnsi="Courier New" w:eastAsia="Courier New" w:cs="Courier New"/>
        </w:rPr>
        <w:t>Codes: L - local, C - connected, S - static, R - RIP, M - mobile, B - BGP</w:t>
      </w:r>
    </w:p>
    <w:p w:rsidR="008F30E9" w:rsidP="008F30E9" w:rsidRDefault="008F30E9" w14:paraId="0E73E822"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D - EIGRP, EX - EIGRP external, O - OSPF, IA - OSPF inter area</w:t>
      </w:r>
    </w:p>
    <w:p w:rsidR="008F30E9" w:rsidP="008F30E9" w:rsidRDefault="008F30E9" w14:paraId="0F9D0DE9"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N1 - OSPF NSSA external type 1, N2 - OSPF NSSA external type 2</w:t>
      </w:r>
    </w:p>
    <w:p w:rsidR="008F30E9" w:rsidP="008F30E9" w:rsidRDefault="008F30E9" w14:paraId="172B67E8"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E1 - OSPF external type 1, E2 - OSPF external type 2, E - EGP</w:t>
      </w:r>
    </w:p>
    <w:p w:rsidR="008F30E9" w:rsidP="008F30E9" w:rsidRDefault="008F30E9" w14:paraId="773DF4F6"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i - IS-IS, L1 - IS-IS level-1, L2 - IS-IS level-2, ia - IS-IS inter area</w:t>
      </w:r>
    </w:p>
    <w:p w:rsidR="008F30E9" w:rsidP="008F30E9" w:rsidRDefault="008F30E9" w14:paraId="1EEB7EB9"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 - candidate default, U - per-user static route, o - ODR</w:t>
      </w:r>
    </w:p>
    <w:p w:rsidR="008F30E9" w:rsidP="008F30E9" w:rsidRDefault="008F30E9" w14:paraId="4B6954B3"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P - periodic downloaded static route</w:t>
      </w:r>
    </w:p>
    <w:p w:rsidR="008F30E9" w:rsidP="008F30E9" w:rsidRDefault="008F30E9" w14:paraId="22E33A89"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w:t>
      </w:r>
    </w:p>
    <w:p w:rsidR="008F30E9" w:rsidP="008F30E9" w:rsidRDefault="008F30E9" w14:paraId="024955A4" w14:textId="77777777">
      <w:pPr>
        <w:pStyle w:val="NoSpacing"/>
        <w:rPr>
          <w:rFonts w:ascii="Courier New" w:hAnsi="Courier New" w:eastAsia="Courier New" w:cs="Courier New"/>
          <w:sz w:val="24"/>
          <w:szCs w:val="24"/>
        </w:rPr>
      </w:pPr>
      <w:r w:rsidRPr="391FF0F1">
        <w:rPr>
          <w:rFonts w:ascii="Courier New" w:hAnsi="Courier New" w:eastAsia="Courier New" w:cs="Courier New"/>
        </w:rPr>
        <w:lastRenderedPageBreak/>
        <w:t>Gateway of last resort is not set</w:t>
      </w:r>
    </w:p>
    <w:p w:rsidR="008F30E9" w:rsidP="008F30E9" w:rsidRDefault="008F30E9" w14:paraId="52672D13"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w:t>
      </w:r>
    </w:p>
    <w:p w:rsidR="008F30E9" w:rsidP="008F30E9" w:rsidRDefault="008F30E9" w14:paraId="5B390A18"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10.0.0.0/8 is variably subnetted, 7 subnets, 2 masks</w:t>
      </w:r>
    </w:p>
    <w:p w:rsidR="008F30E9" w:rsidP="008F30E9" w:rsidRDefault="008F30E9" w14:paraId="3645238B" w14:textId="77777777">
      <w:pPr>
        <w:pStyle w:val="NoSpacing"/>
        <w:rPr>
          <w:rFonts w:ascii="Courier New" w:hAnsi="Courier New" w:eastAsia="Courier New" w:cs="Courier New"/>
          <w:sz w:val="24"/>
          <w:szCs w:val="24"/>
        </w:rPr>
      </w:pPr>
      <w:r w:rsidRPr="391FF0F1">
        <w:rPr>
          <w:rFonts w:ascii="Courier New" w:hAnsi="Courier New" w:eastAsia="Courier New" w:cs="Courier New"/>
        </w:rPr>
        <w:t>C       10.0.1.0/24 is directly connected, GigabitEthernet0/0/1</w:t>
      </w:r>
    </w:p>
    <w:p w:rsidR="008F30E9" w:rsidP="008F30E9" w:rsidRDefault="008F30E9" w14:paraId="157169C2" w14:textId="77777777">
      <w:pPr>
        <w:pStyle w:val="NoSpacing"/>
        <w:rPr>
          <w:rFonts w:ascii="Courier New" w:hAnsi="Courier New" w:eastAsia="Courier New" w:cs="Courier New"/>
          <w:sz w:val="24"/>
          <w:szCs w:val="24"/>
        </w:rPr>
      </w:pPr>
      <w:r w:rsidRPr="391FF0F1">
        <w:rPr>
          <w:rFonts w:ascii="Courier New" w:hAnsi="Courier New" w:eastAsia="Courier New" w:cs="Courier New"/>
        </w:rPr>
        <w:t>L       10.0.1.1/32 is directly connected, GigabitEthernet0/0/1</w:t>
      </w:r>
    </w:p>
    <w:p w:rsidR="008F30E9" w:rsidP="008F30E9" w:rsidRDefault="008F30E9" w14:paraId="3AF2FE49"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10.0.2.0/24 [110/2] via 10.0.1.2, 00:16:43, GigabitEthernet0/0/1</w:t>
      </w:r>
    </w:p>
    <w:p w:rsidR="008F30E9" w:rsidP="008F30E9" w:rsidRDefault="008F30E9" w14:paraId="171202F3"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10.0.3.0/24 [110/3] via 10.0.1.2, 00:16:33, GigabitEthernet0/0/1</w:t>
      </w:r>
    </w:p>
    <w:p w:rsidR="008F30E9" w:rsidP="008F30E9" w:rsidRDefault="008F30E9" w14:paraId="2907E23F"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10.0.4.0/24 [110/4] via 10.0.1.2, 00:16:33, GigabitEthernet0/0/1</w:t>
      </w:r>
    </w:p>
    <w:p w:rsidR="008F30E9" w:rsidP="008F30E9" w:rsidRDefault="008F30E9" w14:paraId="2E7F46AE"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10.0.5.0/24 [110/5] via 10.0.1.2, 00:16:33, GigabitEthernet0/0/1</w:t>
      </w:r>
    </w:p>
    <w:p w:rsidR="008F30E9" w:rsidP="008F30E9" w:rsidRDefault="008F30E9" w14:paraId="63C7591A"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10.0.6.0/24 [110/6] via 10.0.1.2, 00:16:33, GigabitEthernet0/0/1</w:t>
      </w:r>
    </w:p>
    <w:p w:rsidR="008F30E9" w:rsidP="008F30E9" w:rsidRDefault="008F30E9" w14:paraId="71B216C1"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192.168.1.0/24 is variably subnetted, 8 subnets, 2 masks</w:t>
      </w:r>
    </w:p>
    <w:p w:rsidR="008F30E9" w:rsidP="008F30E9" w:rsidRDefault="008F30E9" w14:paraId="581FE1EC" w14:textId="77777777">
      <w:pPr>
        <w:pStyle w:val="NoSpacing"/>
        <w:rPr>
          <w:rFonts w:ascii="Courier New" w:hAnsi="Courier New" w:eastAsia="Courier New" w:cs="Courier New"/>
          <w:sz w:val="24"/>
          <w:szCs w:val="24"/>
        </w:rPr>
      </w:pPr>
      <w:r w:rsidRPr="391FF0F1">
        <w:rPr>
          <w:rFonts w:ascii="Courier New" w:hAnsi="Courier New" w:eastAsia="Courier New" w:cs="Courier New"/>
        </w:rPr>
        <w:t>C       192.168.1.0/24 is directly connected, Loopback0</w:t>
      </w:r>
    </w:p>
    <w:p w:rsidR="008F30E9" w:rsidP="008F30E9" w:rsidRDefault="008F30E9" w14:paraId="5A2B05A8" w14:textId="77777777">
      <w:pPr>
        <w:pStyle w:val="NoSpacing"/>
        <w:rPr>
          <w:rFonts w:ascii="Courier New" w:hAnsi="Courier New" w:eastAsia="Courier New" w:cs="Courier New"/>
          <w:sz w:val="24"/>
          <w:szCs w:val="24"/>
        </w:rPr>
      </w:pPr>
      <w:r w:rsidRPr="391FF0F1">
        <w:rPr>
          <w:rFonts w:ascii="Courier New" w:hAnsi="Courier New" w:eastAsia="Courier New" w:cs="Courier New"/>
        </w:rPr>
        <w:t>L       192.168.1.1/32 is directly connected, Loopback0</w:t>
      </w:r>
    </w:p>
    <w:p w:rsidR="008F30E9" w:rsidP="008F30E9" w:rsidRDefault="008F30E9" w14:paraId="3F84DF97"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192.168.1.2/32 [110/2] via 10.0.1.2, 00:16:43, GigabitEthernet0/0/1</w:t>
      </w:r>
    </w:p>
    <w:p w:rsidR="008F30E9" w:rsidP="008F30E9" w:rsidRDefault="008F30E9" w14:paraId="67826A5C"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192.168.1.3/32 [110/3] via 10.0.1.2, 00:12:22, GigabitEthernet0/0/1</w:t>
      </w:r>
    </w:p>
    <w:p w:rsidR="008F30E9" w:rsidP="008F30E9" w:rsidRDefault="008F30E9" w14:paraId="113748B5"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192.168.1.4/32 [110/4] via 10.0.1.2, 00:11:24, GigabitEthernet0/0/1</w:t>
      </w:r>
    </w:p>
    <w:p w:rsidR="008F30E9" w:rsidP="008F30E9" w:rsidRDefault="008F30E9" w14:paraId="10ECEFD8"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192.168.1.5/32 [110/5] via 10.0.1.2, 00:05:25, GigabitEthernet0/0/1</w:t>
      </w:r>
    </w:p>
    <w:p w:rsidR="008F30E9" w:rsidP="008F30E9" w:rsidRDefault="008F30E9" w14:paraId="6CB9EBC3"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192.168.1.6/32 [110/6] via 10.0.1.2, 00:02:34, GigabitEthernet0/0/1</w:t>
      </w:r>
    </w:p>
    <w:p w:rsidR="008F30E9" w:rsidP="008F30E9" w:rsidRDefault="008F30E9" w14:paraId="33967DD1"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192.168.1.7/32 [110/7] via 10.0.1.2, 00:01:48, GigabitEthernet0/0/1</w:t>
      </w:r>
    </w:p>
    <w:p w:rsidR="008F30E9" w:rsidP="008F30E9" w:rsidRDefault="008F30E9" w14:paraId="2F659D02" w14:textId="77777777">
      <w:pPr>
        <w:rPr>
          <w:rFonts w:ascii="Courier New" w:hAnsi="Courier New" w:eastAsia="Courier New" w:cs="Courier New"/>
          <w:b/>
          <w:bCs/>
          <w:sz w:val="24"/>
          <w:szCs w:val="24"/>
          <w:u w:val="single"/>
        </w:rPr>
      </w:pPr>
      <w:r w:rsidRPr="3E6A1392">
        <w:rPr>
          <w:rFonts w:ascii="Courier New" w:hAnsi="Courier New" w:eastAsia="Courier New" w:cs="Courier New"/>
          <w:b/>
          <w:bCs/>
          <w:sz w:val="24"/>
          <w:szCs w:val="24"/>
          <w:u w:val="single"/>
        </w:rPr>
        <w:t>show ip ospf neighbor</w:t>
      </w:r>
    </w:p>
    <w:p w:rsidR="008F30E9" w:rsidP="008F30E9" w:rsidRDefault="008F30E9" w14:paraId="684526A6"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R1#show ip ospf neighbor </w:t>
      </w:r>
    </w:p>
    <w:p w:rsidR="008F30E9" w:rsidP="008F30E9" w:rsidRDefault="008F30E9" w14:paraId="3FE88EBD"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w:t>
      </w:r>
    </w:p>
    <w:p w:rsidR="008F30E9" w:rsidP="008F30E9" w:rsidRDefault="008F30E9" w14:paraId="57B8B9BB" w14:textId="77777777">
      <w:pPr>
        <w:pStyle w:val="NoSpacing"/>
        <w:rPr>
          <w:rFonts w:ascii="Courier New" w:hAnsi="Courier New" w:eastAsia="Courier New" w:cs="Courier New"/>
          <w:sz w:val="24"/>
          <w:szCs w:val="24"/>
        </w:rPr>
      </w:pPr>
      <w:r w:rsidRPr="391FF0F1">
        <w:rPr>
          <w:rFonts w:ascii="Courier New" w:hAnsi="Courier New" w:eastAsia="Courier New" w:cs="Courier New"/>
        </w:rPr>
        <w:t>Neighbor ID     Pri   State           Dead Time   Address         Interface</w:t>
      </w:r>
    </w:p>
    <w:p w:rsidR="008F30E9" w:rsidP="008F30E9" w:rsidRDefault="008F30E9" w14:paraId="64BA294D" w14:textId="77777777">
      <w:pPr>
        <w:pStyle w:val="NoSpacing"/>
        <w:rPr>
          <w:rFonts w:ascii="Courier New" w:hAnsi="Courier New" w:eastAsia="Courier New" w:cs="Courier New"/>
          <w:sz w:val="24"/>
          <w:szCs w:val="24"/>
        </w:rPr>
      </w:pPr>
      <w:r w:rsidRPr="391FF0F1">
        <w:rPr>
          <w:rFonts w:ascii="Courier New" w:hAnsi="Courier New" w:eastAsia="Courier New" w:cs="Courier New"/>
        </w:rPr>
        <w:t>2.2.2.2           1   FULL/DR         00:00:37    10.0.1.2        GigabitEthernet0/0/1</w:t>
      </w:r>
    </w:p>
    <w:p w:rsidR="008F30E9" w:rsidP="008F30E9" w:rsidRDefault="008F30E9" w14:paraId="54CF5E2A" w14:textId="77777777">
      <w:pPr>
        <w:rPr>
          <w:rFonts w:ascii="Courier New" w:hAnsi="Courier New" w:eastAsia="Courier New" w:cs="Courier New"/>
          <w:sz w:val="24"/>
          <w:szCs w:val="24"/>
        </w:rPr>
      </w:pPr>
    </w:p>
    <w:p w:rsidR="008F30E9" w:rsidP="008F30E9" w:rsidRDefault="008F30E9" w14:paraId="325C6061" w14:textId="77777777">
      <w:pPr>
        <w:rPr>
          <w:rFonts w:ascii="Times New Roman" w:hAnsi="Times New Roman" w:eastAsia="Times New Roman" w:cs="Times New Roman"/>
          <w:b/>
          <w:bCs/>
          <w:sz w:val="36"/>
          <w:szCs w:val="36"/>
          <w:u w:val="single"/>
        </w:rPr>
      </w:pPr>
      <w:r w:rsidRPr="3E6A1392">
        <w:rPr>
          <w:rFonts w:ascii="Times New Roman" w:hAnsi="Times New Roman" w:eastAsia="Times New Roman" w:cs="Times New Roman"/>
          <w:b/>
          <w:bCs/>
          <w:sz w:val="36"/>
          <w:szCs w:val="36"/>
          <w:u w:val="single"/>
        </w:rPr>
        <w:t>Router 2</w:t>
      </w:r>
    </w:p>
    <w:p w:rsidR="008F30E9" w:rsidP="008F30E9" w:rsidRDefault="008F30E9" w14:paraId="1CEA2B07" w14:textId="77777777">
      <w:pPr>
        <w:rPr>
          <w:rFonts w:ascii="Courier New" w:hAnsi="Courier New" w:eastAsia="Courier New" w:cs="Courier New"/>
          <w:b/>
          <w:bCs/>
          <w:sz w:val="36"/>
          <w:szCs w:val="36"/>
          <w:u w:val="single"/>
        </w:rPr>
      </w:pPr>
      <w:r w:rsidRPr="3E6A1392">
        <w:rPr>
          <w:rFonts w:ascii="Courier New" w:hAnsi="Courier New" w:eastAsia="Courier New" w:cs="Courier New"/>
          <w:b/>
          <w:bCs/>
          <w:sz w:val="24"/>
          <w:szCs w:val="24"/>
          <w:u w:val="single"/>
        </w:rPr>
        <w:t>show run</w:t>
      </w:r>
    </w:p>
    <w:p w:rsidR="008F30E9" w:rsidP="008F30E9" w:rsidRDefault="008F30E9" w14:paraId="5E817173" w14:textId="77777777">
      <w:pPr>
        <w:pStyle w:val="NoSpacing"/>
        <w:rPr>
          <w:rFonts w:ascii="Courier New" w:hAnsi="Courier New" w:eastAsia="Courier New" w:cs="Courier New"/>
          <w:sz w:val="24"/>
          <w:szCs w:val="24"/>
        </w:rPr>
      </w:pPr>
      <w:r w:rsidRPr="391FF0F1">
        <w:rPr>
          <w:rFonts w:ascii="Courier New" w:hAnsi="Courier New" w:eastAsia="Courier New" w:cs="Courier New"/>
        </w:rPr>
        <w:t>R2#show run</w:t>
      </w:r>
    </w:p>
    <w:p w:rsidR="008F30E9" w:rsidP="008F30E9" w:rsidRDefault="008F30E9" w14:paraId="26EA34AD" w14:textId="77777777">
      <w:pPr>
        <w:pStyle w:val="NoSpacing"/>
        <w:rPr>
          <w:rFonts w:ascii="Courier New" w:hAnsi="Courier New" w:eastAsia="Courier New" w:cs="Courier New"/>
          <w:sz w:val="24"/>
          <w:szCs w:val="24"/>
        </w:rPr>
      </w:pPr>
      <w:r w:rsidRPr="391FF0F1">
        <w:rPr>
          <w:rFonts w:ascii="Courier New" w:hAnsi="Courier New" w:eastAsia="Courier New" w:cs="Courier New"/>
        </w:rPr>
        <w:t>Building configuration...</w:t>
      </w:r>
    </w:p>
    <w:p w:rsidR="008F30E9" w:rsidP="008F30E9" w:rsidRDefault="008F30E9" w14:paraId="01F399E8"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w:t>
      </w:r>
    </w:p>
    <w:p w:rsidR="008F30E9" w:rsidP="008F30E9" w:rsidRDefault="008F30E9" w14:paraId="79641093" w14:textId="77777777">
      <w:pPr>
        <w:pStyle w:val="NoSpacing"/>
        <w:rPr>
          <w:rFonts w:ascii="Courier New" w:hAnsi="Courier New" w:eastAsia="Courier New" w:cs="Courier New"/>
          <w:sz w:val="24"/>
          <w:szCs w:val="24"/>
        </w:rPr>
      </w:pPr>
      <w:r w:rsidRPr="391FF0F1">
        <w:rPr>
          <w:rFonts w:ascii="Courier New" w:hAnsi="Courier New" w:eastAsia="Courier New" w:cs="Courier New"/>
        </w:rPr>
        <w:t>Current configuration : 809 bytes</w:t>
      </w:r>
    </w:p>
    <w:p w:rsidR="008F30E9" w:rsidP="008F30E9" w:rsidRDefault="008F30E9" w14:paraId="0EDCD98F"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4992FA9F" w14:textId="77777777">
      <w:pPr>
        <w:pStyle w:val="NoSpacing"/>
        <w:rPr>
          <w:rFonts w:ascii="Courier New" w:hAnsi="Courier New" w:eastAsia="Courier New" w:cs="Courier New"/>
          <w:sz w:val="24"/>
          <w:szCs w:val="24"/>
        </w:rPr>
      </w:pPr>
      <w:r w:rsidRPr="391FF0F1">
        <w:rPr>
          <w:rFonts w:ascii="Courier New" w:hAnsi="Courier New" w:eastAsia="Courier New" w:cs="Courier New"/>
        </w:rPr>
        <w:t>version 15.4</w:t>
      </w:r>
    </w:p>
    <w:p w:rsidR="008F30E9" w:rsidP="008F30E9" w:rsidRDefault="008F30E9" w14:paraId="26A57E07" w14:textId="77777777">
      <w:pPr>
        <w:pStyle w:val="NoSpacing"/>
        <w:rPr>
          <w:rFonts w:ascii="Courier New" w:hAnsi="Courier New" w:eastAsia="Courier New" w:cs="Courier New"/>
          <w:sz w:val="24"/>
          <w:szCs w:val="24"/>
        </w:rPr>
      </w:pPr>
      <w:r w:rsidRPr="391FF0F1">
        <w:rPr>
          <w:rFonts w:ascii="Courier New" w:hAnsi="Courier New" w:eastAsia="Courier New" w:cs="Courier New"/>
        </w:rPr>
        <w:lastRenderedPageBreak/>
        <w:t>no service timestamps log datetime msec</w:t>
      </w:r>
    </w:p>
    <w:p w:rsidR="008F30E9" w:rsidP="008F30E9" w:rsidRDefault="008F30E9" w14:paraId="35E0AB55" w14:textId="77777777">
      <w:pPr>
        <w:pStyle w:val="NoSpacing"/>
        <w:rPr>
          <w:rFonts w:ascii="Courier New" w:hAnsi="Courier New" w:eastAsia="Courier New" w:cs="Courier New"/>
          <w:sz w:val="24"/>
          <w:szCs w:val="24"/>
        </w:rPr>
      </w:pPr>
      <w:r w:rsidRPr="391FF0F1">
        <w:rPr>
          <w:rFonts w:ascii="Courier New" w:hAnsi="Courier New" w:eastAsia="Courier New" w:cs="Courier New"/>
        </w:rPr>
        <w:t>no service timestamps debug datetime msec</w:t>
      </w:r>
    </w:p>
    <w:p w:rsidR="008F30E9" w:rsidP="008F30E9" w:rsidRDefault="008F30E9" w14:paraId="0719BF16" w14:textId="77777777">
      <w:pPr>
        <w:pStyle w:val="NoSpacing"/>
        <w:rPr>
          <w:rFonts w:ascii="Courier New" w:hAnsi="Courier New" w:eastAsia="Courier New" w:cs="Courier New"/>
          <w:sz w:val="24"/>
          <w:szCs w:val="24"/>
        </w:rPr>
      </w:pPr>
      <w:r w:rsidRPr="391FF0F1">
        <w:rPr>
          <w:rFonts w:ascii="Courier New" w:hAnsi="Courier New" w:eastAsia="Courier New" w:cs="Courier New"/>
        </w:rPr>
        <w:t>no service password-encryption</w:t>
      </w:r>
    </w:p>
    <w:p w:rsidR="008F30E9" w:rsidP="008F30E9" w:rsidRDefault="008F30E9" w14:paraId="01C4755B"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68D6C6AC" w14:textId="77777777">
      <w:pPr>
        <w:pStyle w:val="NoSpacing"/>
        <w:rPr>
          <w:rFonts w:ascii="Courier New" w:hAnsi="Courier New" w:eastAsia="Courier New" w:cs="Courier New"/>
          <w:sz w:val="24"/>
          <w:szCs w:val="24"/>
        </w:rPr>
      </w:pPr>
      <w:r w:rsidRPr="391FF0F1">
        <w:rPr>
          <w:rFonts w:ascii="Courier New" w:hAnsi="Courier New" w:eastAsia="Courier New" w:cs="Courier New"/>
        </w:rPr>
        <w:t>hostname Router</w:t>
      </w:r>
    </w:p>
    <w:p w:rsidR="008F30E9" w:rsidP="008F30E9" w:rsidRDefault="008F30E9" w14:paraId="1290B18C"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53F7F20B" w14:textId="77777777">
      <w:pPr>
        <w:pStyle w:val="NoSpacing"/>
        <w:rPr>
          <w:rFonts w:ascii="Courier New" w:hAnsi="Courier New" w:eastAsia="Courier New" w:cs="Courier New"/>
          <w:sz w:val="24"/>
          <w:szCs w:val="24"/>
        </w:rPr>
      </w:pPr>
      <w:r w:rsidRPr="391FF0F1">
        <w:rPr>
          <w:rFonts w:ascii="Courier New" w:hAnsi="Courier New" w:eastAsia="Courier New" w:cs="Courier New"/>
        </w:rPr>
        <w:t>ip cef</w:t>
      </w:r>
    </w:p>
    <w:p w:rsidR="008F30E9" w:rsidP="008F30E9" w:rsidRDefault="008F30E9" w14:paraId="6A0D73F3" w14:textId="77777777">
      <w:pPr>
        <w:pStyle w:val="NoSpacing"/>
        <w:rPr>
          <w:rFonts w:ascii="Courier New" w:hAnsi="Courier New" w:eastAsia="Courier New" w:cs="Courier New"/>
          <w:sz w:val="24"/>
          <w:szCs w:val="24"/>
        </w:rPr>
      </w:pPr>
      <w:r w:rsidRPr="391FF0F1">
        <w:rPr>
          <w:rFonts w:ascii="Courier New" w:hAnsi="Courier New" w:eastAsia="Courier New" w:cs="Courier New"/>
        </w:rPr>
        <w:t>no ipv6 cef</w:t>
      </w:r>
    </w:p>
    <w:p w:rsidR="008F30E9" w:rsidP="008F30E9" w:rsidRDefault="008F30E9" w14:paraId="212616F5"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4D4B7B23" w14:textId="77777777">
      <w:pPr>
        <w:pStyle w:val="NoSpacing"/>
        <w:rPr>
          <w:rFonts w:ascii="Courier New" w:hAnsi="Courier New" w:eastAsia="Courier New" w:cs="Courier New"/>
          <w:sz w:val="24"/>
          <w:szCs w:val="24"/>
        </w:rPr>
      </w:pPr>
      <w:r w:rsidRPr="391FF0F1">
        <w:rPr>
          <w:rFonts w:ascii="Courier New" w:hAnsi="Courier New" w:eastAsia="Courier New" w:cs="Courier New"/>
        </w:rPr>
        <w:t>spanning-tree mode pvst</w:t>
      </w:r>
    </w:p>
    <w:p w:rsidR="008F30E9" w:rsidP="008F30E9" w:rsidRDefault="008F30E9" w14:paraId="63BFC827"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4F6E6339" w14:textId="77777777">
      <w:pPr>
        <w:pStyle w:val="NoSpacing"/>
        <w:rPr>
          <w:rFonts w:ascii="Courier New" w:hAnsi="Courier New" w:eastAsia="Courier New" w:cs="Courier New"/>
          <w:sz w:val="24"/>
          <w:szCs w:val="24"/>
        </w:rPr>
      </w:pPr>
      <w:r w:rsidRPr="391FF0F1">
        <w:rPr>
          <w:rFonts w:ascii="Courier New" w:hAnsi="Courier New" w:eastAsia="Courier New" w:cs="Courier New"/>
        </w:rPr>
        <w:t>interface Loopback0</w:t>
      </w:r>
    </w:p>
    <w:p w:rsidR="008F30E9" w:rsidP="008F30E9" w:rsidRDefault="008F30E9" w14:paraId="58E1607D" w14:textId="77777777">
      <w:pPr>
        <w:pStyle w:val="NoSpacing"/>
        <w:rPr>
          <w:rFonts w:ascii="Courier New" w:hAnsi="Courier New" w:eastAsia="Courier New" w:cs="Courier New"/>
          <w:sz w:val="24"/>
          <w:szCs w:val="24"/>
        </w:rPr>
      </w:pPr>
      <w:r w:rsidRPr="391FF0F1">
        <w:rPr>
          <w:rFonts w:ascii="Courier New" w:hAnsi="Courier New" w:eastAsia="Courier New" w:cs="Courier New"/>
        </w:rPr>
        <w:t>ip address 192.168.1.2 255.255.255.0</w:t>
      </w:r>
    </w:p>
    <w:p w:rsidR="008F30E9" w:rsidP="008F30E9" w:rsidRDefault="008F30E9" w14:paraId="593F92FF"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76F71694" w14:textId="77777777">
      <w:pPr>
        <w:pStyle w:val="NoSpacing"/>
        <w:rPr>
          <w:rFonts w:ascii="Courier New" w:hAnsi="Courier New" w:eastAsia="Courier New" w:cs="Courier New"/>
          <w:sz w:val="24"/>
          <w:szCs w:val="24"/>
        </w:rPr>
      </w:pPr>
      <w:r w:rsidRPr="391FF0F1">
        <w:rPr>
          <w:rFonts w:ascii="Courier New" w:hAnsi="Courier New" w:eastAsia="Courier New" w:cs="Courier New"/>
        </w:rPr>
        <w:t>interface GigabitEthernet0/0/0</w:t>
      </w:r>
    </w:p>
    <w:p w:rsidR="008F30E9" w:rsidP="008F30E9" w:rsidRDefault="008F30E9" w14:paraId="002A12B9" w14:textId="77777777">
      <w:pPr>
        <w:pStyle w:val="NoSpacing"/>
        <w:rPr>
          <w:rFonts w:ascii="Courier New" w:hAnsi="Courier New" w:eastAsia="Courier New" w:cs="Courier New"/>
          <w:sz w:val="24"/>
          <w:szCs w:val="24"/>
        </w:rPr>
      </w:pPr>
      <w:r w:rsidRPr="391FF0F1">
        <w:rPr>
          <w:rFonts w:ascii="Courier New" w:hAnsi="Courier New" w:eastAsia="Courier New" w:cs="Courier New"/>
        </w:rPr>
        <w:t>ip address 10.0.1.2 255.255.255.0</w:t>
      </w:r>
    </w:p>
    <w:p w:rsidR="008F30E9" w:rsidP="008F30E9" w:rsidRDefault="008F30E9" w14:paraId="691CE67F" w14:textId="77777777">
      <w:pPr>
        <w:pStyle w:val="NoSpacing"/>
        <w:rPr>
          <w:rFonts w:ascii="Courier New" w:hAnsi="Courier New" w:eastAsia="Courier New" w:cs="Courier New"/>
          <w:sz w:val="24"/>
          <w:szCs w:val="24"/>
        </w:rPr>
      </w:pPr>
      <w:r w:rsidRPr="391FF0F1">
        <w:rPr>
          <w:rFonts w:ascii="Courier New" w:hAnsi="Courier New" w:eastAsia="Courier New" w:cs="Courier New"/>
        </w:rPr>
        <w:t>duplex auto</w:t>
      </w:r>
    </w:p>
    <w:p w:rsidR="008F30E9" w:rsidP="008F30E9" w:rsidRDefault="008F30E9" w14:paraId="14C3852F" w14:textId="77777777">
      <w:pPr>
        <w:pStyle w:val="NoSpacing"/>
        <w:rPr>
          <w:rFonts w:ascii="Courier New" w:hAnsi="Courier New" w:eastAsia="Courier New" w:cs="Courier New"/>
          <w:sz w:val="24"/>
          <w:szCs w:val="24"/>
        </w:rPr>
      </w:pPr>
      <w:r w:rsidRPr="391FF0F1">
        <w:rPr>
          <w:rFonts w:ascii="Courier New" w:hAnsi="Courier New" w:eastAsia="Courier New" w:cs="Courier New"/>
        </w:rPr>
        <w:t>speed auto</w:t>
      </w:r>
    </w:p>
    <w:p w:rsidR="008F30E9" w:rsidP="008F30E9" w:rsidRDefault="008F30E9" w14:paraId="2BD92548"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44780064" w14:textId="77777777">
      <w:pPr>
        <w:pStyle w:val="NoSpacing"/>
        <w:rPr>
          <w:rFonts w:ascii="Courier New" w:hAnsi="Courier New" w:eastAsia="Courier New" w:cs="Courier New"/>
          <w:sz w:val="24"/>
          <w:szCs w:val="24"/>
        </w:rPr>
      </w:pPr>
      <w:r w:rsidRPr="391FF0F1">
        <w:rPr>
          <w:rFonts w:ascii="Courier New" w:hAnsi="Courier New" w:eastAsia="Courier New" w:cs="Courier New"/>
        </w:rPr>
        <w:t>interface GigabitEthernet0/0/1</w:t>
      </w:r>
    </w:p>
    <w:p w:rsidR="008F30E9" w:rsidP="008F30E9" w:rsidRDefault="008F30E9" w14:paraId="4AB3CFDF" w14:textId="77777777">
      <w:pPr>
        <w:pStyle w:val="NoSpacing"/>
        <w:rPr>
          <w:rFonts w:ascii="Courier New" w:hAnsi="Courier New" w:eastAsia="Courier New" w:cs="Courier New"/>
          <w:sz w:val="24"/>
          <w:szCs w:val="24"/>
        </w:rPr>
      </w:pPr>
      <w:r w:rsidRPr="391FF0F1">
        <w:rPr>
          <w:rFonts w:ascii="Courier New" w:hAnsi="Courier New" w:eastAsia="Courier New" w:cs="Courier New"/>
        </w:rPr>
        <w:t>ip address 10.0.2.1 255.255.255.0</w:t>
      </w:r>
    </w:p>
    <w:p w:rsidR="008F30E9" w:rsidP="008F30E9" w:rsidRDefault="008F30E9" w14:paraId="6F3A8C27" w14:textId="77777777">
      <w:pPr>
        <w:pStyle w:val="NoSpacing"/>
        <w:rPr>
          <w:rFonts w:ascii="Courier New" w:hAnsi="Courier New" w:eastAsia="Courier New" w:cs="Courier New"/>
          <w:sz w:val="24"/>
          <w:szCs w:val="24"/>
        </w:rPr>
      </w:pPr>
      <w:r w:rsidRPr="391FF0F1">
        <w:rPr>
          <w:rFonts w:ascii="Courier New" w:hAnsi="Courier New" w:eastAsia="Courier New" w:cs="Courier New"/>
        </w:rPr>
        <w:t>duplex auto</w:t>
      </w:r>
    </w:p>
    <w:p w:rsidR="008F30E9" w:rsidP="008F30E9" w:rsidRDefault="008F30E9" w14:paraId="341FB4D2" w14:textId="77777777">
      <w:pPr>
        <w:pStyle w:val="NoSpacing"/>
        <w:rPr>
          <w:rFonts w:ascii="Courier New" w:hAnsi="Courier New" w:eastAsia="Courier New" w:cs="Courier New"/>
          <w:sz w:val="24"/>
          <w:szCs w:val="24"/>
        </w:rPr>
      </w:pPr>
      <w:r w:rsidRPr="391FF0F1">
        <w:rPr>
          <w:rFonts w:ascii="Courier New" w:hAnsi="Courier New" w:eastAsia="Courier New" w:cs="Courier New"/>
        </w:rPr>
        <w:t>speed auto</w:t>
      </w:r>
    </w:p>
    <w:p w:rsidR="008F30E9" w:rsidP="008F30E9" w:rsidRDefault="008F30E9" w14:paraId="3F68B17C"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2E6DA9AE" w14:textId="77777777">
      <w:pPr>
        <w:pStyle w:val="NoSpacing"/>
        <w:rPr>
          <w:rFonts w:ascii="Courier New" w:hAnsi="Courier New" w:eastAsia="Courier New" w:cs="Courier New"/>
          <w:sz w:val="24"/>
          <w:szCs w:val="24"/>
        </w:rPr>
      </w:pPr>
      <w:r w:rsidRPr="391FF0F1">
        <w:rPr>
          <w:rFonts w:ascii="Courier New" w:hAnsi="Courier New" w:eastAsia="Courier New" w:cs="Courier New"/>
        </w:rPr>
        <w:t>interface Vlan1</w:t>
      </w:r>
    </w:p>
    <w:p w:rsidR="008F30E9" w:rsidP="008F30E9" w:rsidRDefault="008F30E9" w14:paraId="40134490" w14:textId="77777777">
      <w:pPr>
        <w:pStyle w:val="NoSpacing"/>
        <w:rPr>
          <w:rFonts w:ascii="Courier New" w:hAnsi="Courier New" w:eastAsia="Courier New" w:cs="Courier New"/>
          <w:sz w:val="24"/>
          <w:szCs w:val="24"/>
        </w:rPr>
      </w:pPr>
      <w:r w:rsidRPr="391FF0F1">
        <w:rPr>
          <w:rFonts w:ascii="Courier New" w:hAnsi="Courier New" w:eastAsia="Courier New" w:cs="Courier New"/>
        </w:rPr>
        <w:t>no ip address</w:t>
      </w:r>
    </w:p>
    <w:p w:rsidR="008F30E9" w:rsidP="008F30E9" w:rsidRDefault="008F30E9" w14:paraId="3E3A25AC" w14:textId="77777777">
      <w:pPr>
        <w:pStyle w:val="NoSpacing"/>
        <w:rPr>
          <w:rFonts w:ascii="Courier New" w:hAnsi="Courier New" w:eastAsia="Courier New" w:cs="Courier New"/>
          <w:sz w:val="24"/>
          <w:szCs w:val="24"/>
        </w:rPr>
      </w:pPr>
      <w:r w:rsidRPr="391FF0F1">
        <w:rPr>
          <w:rFonts w:ascii="Courier New" w:hAnsi="Courier New" w:eastAsia="Courier New" w:cs="Courier New"/>
        </w:rPr>
        <w:t>shutdown</w:t>
      </w:r>
    </w:p>
    <w:p w:rsidR="008F30E9" w:rsidP="008F30E9" w:rsidRDefault="008F30E9" w14:paraId="57C41DC3"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19B6995C" w14:textId="77777777">
      <w:pPr>
        <w:pStyle w:val="NoSpacing"/>
        <w:rPr>
          <w:rFonts w:ascii="Courier New" w:hAnsi="Courier New" w:eastAsia="Courier New" w:cs="Courier New"/>
          <w:sz w:val="24"/>
          <w:szCs w:val="24"/>
        </w:rPr>
      </w:pPr>
      <w:r w:rsidRPr="391FF0F1">
        <w:rPr>
          <w:rFonts w:ascii="Courier New" w:hAnsi="Courier New" w:eastAsia="Courier New" w:cs="Courier New"/>
        </w:rPr>
        <w:t>router ospf 1</w:t>
      </w:r>
    </w:p>
    <w:p w:rsidR="008F30E9" w:rsidP="008F30E9" w:rsidRDefault="008F30E9" w14:paraId="0D2617E5" w14:textId="77777777">
      <w:pPr>
        <w:pStyle w:val="NoSpacing"/>
        <w:rPr>
          <w:rFonts w:ascii="Courier New" w:hAnsi="Courier New" w:eastAsia="Courier New" w:cs="Courier New"/>
          <w:sz w:val="24"/>
          <w:szCs w:val="24"/>
        </w:rPr>
      </w:pPr>
      <w:r w:rsidRPr="391FF0F1">
        <w:rPr>
          <w:rFonts w:ascii="Courier New" w:hAnsi="Courier New" w:eastAsia="Courier New" w:cs="Courier New"/>
        </w:rPr>
        <w:t>router-id 2.2.2.2</w:t>
      </w:r>
    </w:p>
    <w:p w:rsidR="008F30E9" w:rsidP="008F30E9" w:rsidRDefault="008F30E9" w14:paraId="096F6BE2" w14:textId="77777777">
      <w:pPr>
        <w:pStyle w:val="NoSpacing"/>
        <w:rPr>
          <w:rFonts w:ascii="Courier New" w:hAnsi="Courier New" w:eastAsia="Courier New" w:cs="Courier New"/>
          <w:sz w:val="24"/>
          <w:szCs w:val="24"/>
        </w:rPr>
      </w:pPr>
      <w:r w:rsidRPr="391FF0F1">
        <w:rPr>
          <w:rFonts w:ascii="Courier New" w:hAnsi="Courier New" w:eastAsia="Courier New" w:cs="Courier New"/>
        </w:rPr>
        <w:t>log-adjacency-changes</w:t>
      </w:r>
    </w:p>
    <w:p w:rsidR="008F30E9" w:rsidP="008F30E9" w:rsidRDefault="008F30E9" w14:paraId="128A7FB7" w14:textId="77777777">
      <w:pPr>
        <w:pStyle w:val="NoSpacing"/>
        <w:rPr>
          <w:rFonts w:ascii="Courier New" w:hAnsi="Courier New" w:eastAsia="Courier New" w:cs="Courier New"/>
          <w:sz w:val="24"/>
          <w:szCs w:val="24"/>
        </w:rPr>
      </w:pPr>
      <w:r w:rsidRPr="391FF0F1">
        <w:rPr>
          <w:rFonts w:ascii="Courier New" w:hAnsi="Courier New" w:eastAsia="Courier New" w:cs="Courier New"/>
        </w:rPr>
        <w:t>network 10.0.1.0 0.0.0.255 area 0</w:t>
      </w:r>
    </w:p>
    <w:p w:rsidR="008F30E9" w:rsidP="008F30E9" w:rsidRDefault="008F30E9" w14:paraId="66525550" w14:textId="77777777">
      <w:pPr>
        <w:pStyle w:val="NoSpacing"/>
        <w:rPr>
          <w:rFonts w:ascii="Courier New" w:hAnsi="Courier New" w:eastAsia="Courier New" w:cs="Courier New"/>
          <w:sz w:val="24"/>
          <w:szCs w:val="24"/>
        </w:rPr>
      </w:pPr>
      <w:r w:rsidRPr="391FF0F1">
        <w:rPr>
          <w:rFonts w:ascii="Courier New" w:hAnsi="Courier New" w:eastAsia="Courier New" w:cs="Courier New"/>
        </w:rPr>
        <w:t>network 10.0.2.0 0.0.0.255 area 0</w:t>
      </w:r>
    </w:p>
    <w:p w:rsidR="008F30E9" w:rsidP="008F30E9" w:rsidRDefault="008F30E9" w14:paraId="7F9FC2FD" w14:textId="77777777">
      <w:pPr>
        <w:pStyle w:val="NoSpacing"/>
        <w:rPr>
          <w:rFonts w:ascii="Courier New" w:hAnsi="Courier New" w:eastAsia="Courier New" w:cs="Courier New"/>
          <w:sz w:val="24"/>
          <w:szCs w:val="24"/>
        </w:rPr>
      </w:pPr>
      <w:r w:rsidRPr="391FF0F1">
        <w:rPr>
          <w:rFonts w:ascii="Courier New" w:hAnsi="Courier New" w:eastAsia="Courier New" w:cs="Courier New"/>
        </w:rPr>
        <w:t>network 192.168.1.0 0.0.0.255 area 0</w:t>
      </w:r>
    </w:p>
    <w:p w:rsidR="008F30E9" w:rsidP="008F30E9" w:rsidRDefault="008F30E9" w14:paraId="2F085773"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6E0FB436" w14:textId="77777777">
      <w:pPr>
        <w:pStyle w:val="NoSpacing"/>
        <w:rPr>
          <w:rFonts w:ascii="Courier New" w:hAnsi="Courier New" w:eastAsia="Courier New" w:cs="Courier New"/>
          <w:sz w:val="24"/>
          <w:szCs w:val="24"/>
        </w:rPr>
      </w:pPr>
      <w:r w:rsidRPr="391FF0F1">
        <w:rPr>
          <w:rFonts w:ascii="Courier New" w:hAnsi="Courier New" w:eastAsia="Courier New" w:cs="Courier New"/>
        </w:rPr>
        <w:t>ip classless</w:t>
      </w:r>
    </w:p>
    <w:p w:rsidR="008F30E9" w:rsidP="008F30E9" w:rsidRDefault="008F30E9" w14:paraId="6B8168DC"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5EA0B9D4" w14:textId="77777777">
      <w:pPr>
        <w:pStyle w:val="NoSpacing"/>
        <w:rPr>
          <w:rFonts w:ascii="Courier New" w:hAnsi="Courier New" w:eastAsia="Courier New" w:cs="Courier New"/>
          <w:sz w:val="24"/>
          <w:szCs w:val="24"/>
        </w:rPr>
      </w:pPr>
      <w:r w:rsidRPr="391FF0F1">
        <w:rPr>
          <w:rFonts w:ascii="Courier New" w:hAnsi="Courier New" w:eastAsia="Courier New" w:cs="Courier New"/>
        </w:rPr>
        <w:t>ip flow-export version 9</w:t>
      </w:r>
    </w:p>
    <w:p w:rsidR="008F30E9" w:rsidP="008F30E9" w:rsidRDefault="008F30E9" w14:paraId="5705E83C"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18AB270E" w14:textId="77777777">
      <w:pPr>
        <w:pStyle w:val="NoSpacing"/>
        <w:rPr>
          <w:rFonts w:ascii="Courier New" w:hAnsi="Courier New" w:eastAsia="Courier New" w:cs="Courier New"/>
          <w:sz w:val="24"/>
          <w:szCs w:val="24"/>
        </w:rPr>
      </w:pPr>
      <w:r w:rsidRPr="391FF0F1">
        <w:rPr>
          <w:rFonts w:ascii="Courier New" w:hAnsi="Courier New" w:eastAsia="Courier New" w:cs="Courier New"/>
        </w:rPr>
        <w:t>line con 0</w:t>
      </w:r>
    </w:p>
    <w:p w:rsidR="008F30E9" w:rsidP="008F30E9" w:rsidRDefault="008F30E9" w14:paraId="79061515"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7963AE07" w14:textId="77777777">
      <w:pPr>
        <w:pStyle w:val="NoSpacing"/>
        <w:rPr>
          <w:rFonts w:ascii="Courier New" w:hAnsi="Courier New" w:eastAsia="Courier New" w:cs="Courier New"/>
          <w:sz w:val="24"/>
          <w:szCs w:val="24"/>
        </w:rPr>
      </w:pPr>
      <w:r w:rsidRPr="391FF0F1">
        <w:rPr>
          <w:rFonts w:ascii="Courier New" w:hAnsi="Courier New" w:eastAsia="Courier New" w:cs="Courier New"/>
        </w:rPr>
        <w:t>line aux 0</w:t>
      </w:r>
    </w:p>
    <w:p w:rsidR="008F30E9" w:rsidP="008F30E9" w:rsidRDefault="008F30E9" w14:paraId="001835DD"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3BD70161" w14:textId="77777777">
      <w:pPr>
        <w:pStyle w:val="NoSpacing"/>
        <w:rPr>
          <w:rFonts w:ascii="Courier New" w:hAnsi="Courier New" w:eastAsia="Courier New" w:cs="Courier New"/>
          <w:sz w:val="24"/>
          <w:szCs w:val="24"/>
        </w:rPr>
      </w:pPr>
      <w:r w:rsidRPr="391FF0F1">
        <w:rPr>
          <w:rFonts w:ascii="Courier New" w:hAnsi="Courier New" w:eastAsia="Courier New" w:cs="Courier New"/>
        </w:rPr>
        <w:t>line vty 0 4</w:t>
      </w:r>
    </w:p>
    <w:p w:rsidR="008F30E9" w:rsidP="008F30E9" w:rsidRDefault="008F30E9" w14:paraId="425CB284" w14:textId="77777777">
      <w:pPr>
        <w:pStyle w:val="NoSpacing"/>
        <w:rPr>
          <w:rFonts w:ascii="Courier New" w:hAnsi="Courier New" w:eastAsia="Courier New" w:cs="Courier New"/>
          <w:sz w:val="24"/>
          <w:szCs w:val="24"/>
        </w:rPr>
      </w:pPr>
      <w:r w:rsidRPr="391FF0F1">
        <w:rPr>
          <w:rFonts w:ascii="Courier New" w:hAnsi="Courier New" w:eastAsia="Courier New" w:cs="Courier New"/>
        </w:rPr>
        <w:t>login</w:t>
      </w:r>
    </w:p>
    <w:p w:rsidR="008F30E9" w:rsidP="008F30E9" w:rsidRDefault="008F30E9" w14:paraId="793955FB"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27A46AD5" w14:textId="77777777">
      <w:pPr>
        <w:pStyle w:val="NoSpacing"/>
        <w:rPr>
          <w:rFonts w:ascii="Courier New" w:hAnsi="Courier New" w:eastAsia="Courier New" w:cs="Courier New"/>
          <w:sz w:val="24"/>
          <w:szCs w:val="24"/>
        </w:rPr>
      </w:pPr>
      <w:r w:rsidRPr="391FF0F1">
        <w:rPr>
          <w:rFonts w:ascii="Courier New" w:hAnsi="Courier New" w:eastAsia="Courier New" w:cs="Courier New"/>
        </w:rPr>
        <w:t>end</w:t>
      </w:r>
    </w:p>
    <w:p w:rsidR="008F30E9" w:rsidP="008F30E9" w:rsidRDefault="008F30E9" w14:paraId="69A32F8A" w14:textId="77777777">
      <w:pPr>
        <w:rPr>
          <w:rFonts w:ascii="Courier New" w:hAnsi="Courier New" w:eastAsia="Courier New" w:cs="Courier New"/>
          <w:sz w:val="24"/>
          <w:szCs w:val="24"/>
        </w:rPr>
      </w:pPr>
      <w:r w:rsidRPr="3E6A1392">
        <w:rPr>
          <w:rFonts w:ascii="Courier New" w:hAnsi="Courier New" w:eastAsia="Courier New" w:cs="Courier New"/>
          <w:b/>
          <w:bCs/>
          <w:sz w:val="24"/>
          <w:szCs w:val="24"/>
          <w:u w:val="single"/>
        </w:rPr>
        <w:t>show ip route</w:t>
      </w:r>
    </w:p>
    <w:p w:rsidR="008F30E9" w:rsidP="008F30E9" w:rsidRDefault="008F30E9" w14:paraId="3463A9E2" w14:textId="77777777">
      <w:pPr>
        <w:pStyle w:val="NoSpacing"/>
        <w:rPr>
          <w:rFonts w:ascii="Courier New" w:hAnsi="Courier New" w:eastAsia="Courier New" w:cs="Courier New"/>
          <w:sz w:val="24"/>
          <w:szCs w:val="24"/>
        </w:rPr>
      </w:pPr>
      <w:r w:rsidRPr="391FF0F1">
        <w:rPr>
          <w:rFonts w:ascii="Courier New" w:hAnsi="Courier New" w:eastAsia="Courier New" w:cs="Courier New"/>
        </w:rPr>
        <w:t>R2#show ip route</w:t>
      </w:r>
    </w:p>
    <w:p w:rsidR="008F30E9" w:rsidP="008F30E9" w:rsidRDefault="008F30E9" w14:paraId="6E791A64" w14:textId="77777777">
      <w:pPr>
        <w:pStyle w:val="NoSpacing"/>
        <w:rPr>
          <w:rFonts w:ascii="Courier New" w:hAnsi="Courier New" w:eastAsia="Courier New" w:cs="Courier New"/>
          <w:sz w:val="24"/>
          <w:szCs w:val="24"/>
        </w:rPr>
      </w:pPr>
      <w:r w:rsidRPr="391FF0F1">
        <w:rPr>
          <w:rFonts w:ascii="Courier New" w:hAnsi="Courier New" w:eastAsia="Courier New" w:cs="Courier New"/>
        </w:rPr>
        <w:lastRenderedPageBreak/>
        <w:t>Codes: L - local, C - connected, S - static, R - RIP, M - mobile, B - BGP</w:t>
      </w:r>
    </w:p>
    <w:p w:rsidR="008F30E9" w:rsidP="008F30E9" w:rsidRDefault="008F30E9" w14:paraId="36F65F9F"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D - EIGRP, EX - EIGRP external, O - OSPF, IA - OSPF inter area</w:t>
      </w:r>
    </w:p>
    <w:p w:rsidR="008F30E9" w:rsidP="008F30E9" w:rsidRDefault="008F30E9" w14:paraId="24BF22D1"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N1 - OSPF NSSA external type 1, N2 - OSPF NSSA external type 2</w:t>
      </w:r>
    </w:p>
    <w:p w:rsidR="008F30E9" w:rsidP="008F30E9" w:rsidRDefault="008F30E9" w14:paraId="53A76D6A"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E1 - OSPF external type 1, E2 - OSPF external type 2, E - EGP</w:t>
      </w:r>
    </w:p>
    <w:p w:rsidR="008F30E9" w:rsidP="008F30E9" w:rsidRDefault="008F30E9" w14:paraId="591D4BE8"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i - IS-IS, L1 - IS-IS level-1, L2 - IS-IS level-2, ia - IS-IS inter area</w:t>
      </w:r>
    </w:p>
    <w:p w:rsidR="008F30E9" w:rsidP="008F30E9" w:rsidRDefault="008F30E9" w14:paraId="53F5D94C"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 - candidate default, U - per-user static route, o - ODR</w:t>
      </w:r>
    </w:p>
    <w:p w:rsidR="008F30E9" w:rsidP="008F30E9" w:rsidRDefault="008F30E9" w14:paraId="199E2688"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P - periodic downloaded static route</w:t>
      </w:r>
    </w:p>
    <w:p w:rsidR="008F30E9" w:rsidP="008F30E9" w:rsidRDefault="008F30E9" w14:paraId="6338F4CA"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w:t>
      </w:r>
    </w:p>
    <w:p w:rsidR="008F30E9" w:rsidP="008F30E9" w:rsidRDefault="008F30E9" w14:paraId="1B13CADE" w14:textId="77777777">
      <w:pPr>
        <w:pStyle w:val="NoSpacing"/>
        <w:rPr>
          <w:rFonts w:ascii="Courier New" w:hAnsi="Courier New" w:eastAsia="Courier New" w:cs="Courier New"/>
          <w:sz w:val="24"/>
          <w:szCs w:val="24"/>
        </w:rPr>
      </w:pPr>
      <w:r w:rsidRPr="391FF0F1">
        <w:rPr>
          <w:rFonts w:ascii="Courier New" w:hAnsi="Courier New" w:eastAsia="Courier New" w:cs="Courier New"/>
        </w:rPr>
        <w:t>Gateway of last resort is not set</w:t>
      </w:r>
    </w:p>
    <w:p w:rsidR="008F30E9" w:rsidP="008F30E9" w:rsidRDefault="008F30E9" w14:paraId="615A6630"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w:t>
      </w:r>
    </w:p>
    <w:p w:rsidR="008F30E9" w:rsidP="008F30E9" w:rsidRDefault="008F30E9" w14:paraId="640F1A79"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10.0.0.0/8 is variably subnetted, 8 subnets, 2 masks</w:t>
      </w:r>
    </w:p>
    <w:p w:rsidR="008F30E9" w:rsidP="008F30E9" w:rsidRDefault="008F30E9" w14:paraId="32778866" w14:textId="77777777">
      <w:pPr>
        <w:pStyle w:val="NoSpacing"/>
        <w:rPr>
          <w:rFonts w:ascii="Courier New" w:hAnsi="Courier New" w:eastAsia="Courier New" w:cs="Courier New"/>
          <w:sz w:val="24"/>
          <w:szCs w:val="24"/>
        </w:rPr>
      </w:pPr>
      <w:r w:rsidRPr="391FF0F1">
        <w:rPr>
          <w:rFonts w:ascii="Courier New" w:hAnsi="Courier New" w:eastAsia="Courier New" w:cs="Courier New"/>
        </w:rPr>
        <w:t>C       10.0.1.0/24 is directly connected, GigabitEthernet0/0/0</w:t>
      </w:r>
    </w:p>
    <w:p w:rsidR="008F30E9" w:rsidP="008F30E9" w:rsidRDefault="008F30E9" w14:paraId="2EB86EDF" w14:textId="77777777">
      <w:pPr>
        <w:pStyle w:val="NoSpacing"/>
        <w:rPr>
          <w:rFonts w:ascii="Courier New" w:hAnsi="Courier New" w:eastAsia="Courier New" w:cs="Courier New"/>
          <w:sz w:val="24"/>
          <w:szCs w:val="24"/>
        </w:rPr>
      </w:pPr>
      <w:r w:rsidRPr="391FF0F1">
        <w:rPr>
          <w:rFonts w:ascii="Courier New" w:hAnsi="Courier New" w:eastAsia="Courier New" w:cs="Courier New"/>
        </w:rPr>
        <w:t>L       10.0.1.2/32 is directly connected, GigabitEthernet0/0/0</w:t>
      </w:r>
    </w:p>
    <w:p w:rsidR="008F30E9" w:rsidP="008F30E9" w:rsidRDefault="008F30E9" w14:paraId="7482353A" w14:textId="77777777">
      <w:pPr>
        <w:pStyle w:val="NoSpacing"/>
        <w:rPr>
          <w:rFonts w:ascii="Courier New" w:hAnsi="Courier New" w:eastAsia="Courier New" w:cs="Courier New"/>
          <w:sz w:val="24"/>
          <w:szCs w:val="24"/>
        </w:rPr>
      </w:pPr>
      <w:r w:rsidRPr="391FF0F1">
        <w:rPr>
          <w:rFonts w:ascii="Courier New" w:hAnsi="Courier New" w:eastAsia="Courier New" w:cs="Courier New"/>
        </w:rPr>
        <w:t>C       10.0.2.0/24 is directly connected, GigabitEthernet0/0/1</w:t>
      </w:r>
    </w:p>
    <w:p w:rsidR="008F30E9" w:rsidP="008F30E9" w:rsidRDefault="008F30E9" w14:paraId="4240F891" w14:textId="77777777">
      <w:pPr>
        <w:pStyle w:val="NoSpacing"/>
        <w:rPr>
          <w:rFonts w:ascii="Courier New" w:hAnsi="Courier New" w:eastAsia="Courier New" w:cs="Courier New"/>
          <w:sz w:val="24"/>
          <w:szCs w:val="24"/>
        </w:rPr>
      </w:pPr>
      <w:r w:rsidRPr="391FF0F1">
        <w:rPr>
          <w:rFonts w:ascii="Courier New" w:hAnsi="Courier New" w:eastAsia="Courier New" w:cs="Courier New"/>
        </w:rPr>
        <w:t>L       10.0.2.1/32 is directly connected, GigabitEthernet0/0/1</w:t>
      </w:r>
    </w:p>
    <w:p w:rsidR="008F30E9" w:rsidP="008F30E9" w:rsidRDefault="008F30E9" w14:paraId="518CAE50"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10.0.3.0/24 [110/2] via 10.0.2.2, 00:18:12, GigabitEthernet0/0/1</w:t>
      </w:r>
    </w:p>
    <w:p w:rsidR="008F30E9" w:rsidP="008F30E9" w:rsidRDefault="008F30E9" w14:paraId="1D081286"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10.0.4.0/24 [110/3] via 10.0.2.2, 00:18:12, GigabitEthernet0/0/1</w:t>
      </w:r>
    </w:p>
    <w:p w:rsidR="008F30E9" w:rsidP="008F30E9" w:rsidRDefault="008F30E9" w14:paraId="59BB61E4"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10.0.5.0/24 [110/4] via 10.0.2.2, 00:18:12, GigabitEthernet0/0/1</w:t>
      </w:r>
    </w:p>
    <w:p w:rsidR="008F30E9" w:rsidP="008F30E9" w:rsidRDefault="008F30E9" w14:paraId="04A73F0C"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10.0.6.0/24 [110/5] via 10.0.2.2, 00:18:12, GigabitEthernet0/0/1</w:t>
      </w:r>
    </w:p>
    <w:p w:rsidR="008F30E9" w:rsidP="008F30E9" w:rsidRDefault="008F30E9" w14:paraId="1F2A7352"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192.168.1.0/24 is variably subnetted, 8 subnets, 2 masks</w:t>
      </w:r>
    </w:p>
    <w:p w:rsidR="008F30E9" w:rsidP="008F30E9" w:rsidRDefault="008F30E9" w14:paraId="3A96E0F7" w14:textId="77777777">
      <w:pPr>
        <w:pStyle w:val="NoSpacing"/>
        <w:rPr>
          <w:rFonts w:ascii="Courier New" w:hAnsi="Courier New" w:eastAsia="Courier New" w:cs="Courier New"/>
          <w:sz w:val="24"/>
          <w:szCs w:val="24"/>
        </w:rPr>
      </w:pPr>
      <w:r w:rsidRPr="391FF0F1">
        <w:rPr>
          <w:rFonts w:ascii="Courier New" w:hAnsi="Courier New" w:eastAsia="Courier New" w:cs="Courier New"/>
        </w:rPr>
        <w:t>C       192.168.1.0/24 is directly connected, Loopback0</w:t>
      </w:r>
    </w:p>
    <w:p w:rsidR="008F30E9" w:rsidP="008F30E9" w:rsidRDefault="008F30E9" w14:paraId="494124D8"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192.168.1.1/32 [110/2] via 10.0.1.1, 00:18:12, GigabitEthernet0/0/0</w:t>
      </w:r>
    </w:p>
    <w:p w:rsidR="008F30E9" w:rsidP="008F30E9" w:rsidRDefault="008F30E9" w14:paraId="632F4663" w14:textId="77777777">
      <w:pPr>
        <w:pStyle w:val="NoSpacing"/>
        <w:rPr>
          <w:rFonts w:ascii="Courier New" w:hAnsi="Courier New" w:eastAsia="Courier New" w:cs="Courier New"/>
          <w:sz w:val="24"/>
          <w:szCs w:val="24"/>
        </w:rPr>
      </w:pPr>
      <w:r w:rsidRPr="391FF0F1">
        <w:rPr>
          <w:rFonts w:ascii="Courier New" w:hAnsi="Courier New" w:eastAsia="Courier New" w:cs="Courier New"/>
        </w:rPr>
        <w:t>L       192.168.1.2/32 is directly connected, Loopback0</w:t>
      </w:r>
    </w:p>
    <w:p w:rsidR="008F30E9" w:rsidP="008F30E9" w:rsidRDefault="008F30E9" w14:paraId="27AC2E97"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192.168.1.3/32 [110/2] via 10.0.2.2, 00:14:01, GigabitEthernet0/0/1</w:t>
      </w:r>
    </w:p>
    <w:p w:rsidR="008F30E9" w:rsidP="008F30E9" w:rsidRDefault="008F30E9" w14:paraId="13841C8B"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192.168.1.4/32 [110/3] via 10.0.2.2, 00:13:03, GigabitEthernet0/0/1</w:t>
      </w:r>
    </w:p>
    <w:p w:rsidR="008F30E9" w:rsidP="008F30E9" w:rsidRDefault="008F30E9" w14:paraId="4E47B120"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192.168.1.5/32 [110/4] via 10.0.2.2, 00:07:04, GigabitEthernet0/0/1</w:t>
      </w:r>
    </w:p>
    <w:p w:rsidR="008F30E9" w:rsidP="008F30E9" w:rsidRDefault="008F30E9" w14:paraId="2F62EE0B"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192.168.1.6/32 [110/5] via 10.0.2.2, 00:04:13, GigabitEthernet0/0/1</w:t>
      </w:r>
    </w:p>
    <w:p w:rsidR="008F30E9" w:rsidP="008F30E9" w:rsidRDefault="008F30E9" w14:paraId="0152F889"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192.168.1.7/32 [110/6] via 10.0.2.2, 00:03:27, GigabitEthernet0/0/1</w:t>
      </w:r>
    </w:p>
    <w:p w:rsidR="008F30E9" w:rsidP="008F30E9" w:rsidRDefault="008F30E9" w14:paraId="67155FC2" w14:textId="77777777">
      <w:pPr>
        <w:rPr>
          <w:rFonts w:ascii="Courier New" w:hAnsi="Courier New" w:eastAsia="Courier New" w:cs="Courier New"/>
          <w:b/>
          <w:bCs/>
          <w:sz w:val="24"/>
          <w:szCs w:val="24"/>
          <w:u w:val="single"/>
        </w:rPr>
      </w:pPr>
      <w:r w:rsidRPr="3E6A1392">
        <w:rPr>
          <w:rFonts w:ascii="Courier New" w:hAnsi="Courier New" w:eastAsia="Courier New" w:cs="Courier New"/>
          <w:b/>
          <w:bCs/>
          <w:sz w:val="24"/>
          <w:szCs w:val="24"/>
          <w:u w:val="single"/>
        </w:rPr>
        <w:t>show ip ospf neighbor</w:t>
      </w:r>
    </w:p>
    <w:p w:rsidR="008F30E9" w:rsidP="008F30E9" w:rsidRDefault="008F30E9" w14:paraId="3A0773F7"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R2#show ip ospf neighbor </w:t>
      </w:r>
    </w:p>
    <w:p w:rsidR="008F30E9" w:rsidP="008F30E9" w:rsidRDefault="008F30E9" w14:paraId="4AF88B8B"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w:t>
      </w:r>
    </w:p>
    <w:p w:rsidR="008F30E9" w:rsidP="008F30E9" w:rsidRDefault="008F30E9" w14:paraId="3C0E31E8" w14:textId="77777777">
      <w:pPr>
        <w:pStyle w:val="NoSpacing"/>
        <w:rPr>
          <w:rFonts w:ascii="Courier New" w:hAnsi="Courier New" w:eastAsia="Courier New" w:cs="Courier New"/>
          <w:sz w:val="24"/>
          <w:szCs w:val="24"/>
        </w:rPr>
      </w:pPr>
      <w:r w:rsidRPr="391FF0F1">
        <w:rPr>
          <w:rFonts w:ascii="Courier New" w:hAnsi="Courier New" w:eastAsia="Courier New" w:cs="Courier New"/>
        </w:rPr>
        <w:t>Neighbor ID     Pri   State           Dead Time   Address         Interface</w:t>
      </w:r>
    </w:p>
    <w:p w:rsidR="008F30E9" w:rsidP="008F30E9" w:rsidRDefault="008F30E9" w14:paraId="079D6607" w14:textId="77777777">
      <w:pPr>
        <w:pStyle w:val="NoSpacing"/>
        <w:rPr>
          <w:rFonts w:ascii="Courier New" w:hAnsi="Courier New" w:eastAsia="Courier New" w:cs="Courier New"/>
          <w:sz w:val="24"/>
          <w:szCs w:val="24"/>
        </w:rPr>
      </w:pPr>
      <w:r w:rsidRPr="391FF0F1">
        <w:rPr>
          <w:rFonts w:ascii="Courier New" w:hAnsi="Courier New" w:eastAsia="Courier New" w:cs="Courier New"/>
        </w:rPr>
        <w:t>3.3.3.3           1   FULL/DR         00:00:34    10.0.2.2        GigabitEthernet0/0/1</w:t>
      </w:r>
    </w:p>
    <w:p w:rsidR="008F30E9" w:rsidP="008F30E9" w:rsidRDefault="008F30E9" w14:paraId="3C5FDEBA" w14:textId="77777777">
      <w:pPr>
        <w:pStyle w:val="NoSpacing"/>
        <w:rPr>
          <w:rFonts w:ascii="Courier New" w:hAnsi="Courier New" w:eastAsia="Courier New" w:cs="Courier New"/>
          <w:sz w:val="24"/>
          <w:szCs w:val="24"/>
        </w:rPr>
      </w:pPr>
      <w:r w:rsidRPr="391FF0F1">
        <w:rPr>
          <w:rFonts w:ascii="Courier New" w:hAnsi="Courier New" w:eastAsia="Courier New" w:cs="Courier New"/>
        </w:rPr>
        <w:lastRenderedPageBreak/>
        <w:t>1.1.1.1           1   FULL/BDR        00:00:39    10.0.1.1        GigabitEthernet0/0/0</w:t>
      </w:r>
    </w:p>
    <w:p w:rsidR="008F30E9" w:rsidP="008F30E9" w:rsidRDefault="008F30E9" w14:paraId="44F06AA6" w14:textId="77777777">
      <w:pPr>
        <w:rPr>
          <w:rFonts w:ascii="Times New Roman" w:hAnsi="Times New Roman" w:eastAsia="Times New Roman" w:cs="Times New Roman"/>
          <w:sz w:val="24"/>
          <w:szCs w:val="24"/>
        </w:rPr>
      </w:pPr>
      <w:r w:rsidRPr="3E6A1392">
        <w:rPr>
          <w:rFonts w:ascii="Times New Roman" w:hAnsi="Times New Roman" w:eastAsia="Times New Roman" w:cs="Times New Roman"/>
          <w:b/>
          <w:bCs/>
          <w:sz w:val="36"/>
          <w:szCs w:val="36"/>
          <w:u w:val="single"/>
        </w:rPr>
        <w:t>Router 3</w:t>
      </w:r>
    </w:p>
    <w:p w:rsidR="008F30E9" w:rsidP="008F30E9" w:rsidRDefault="008F30E9" w14:paraId="56383D6B" w14:textId="77777777">
      <w:pPr>
        <w:rPr>
          <w:rFonts w:ascii="Courier New" w:hAnsi="Courier New" w:eastAsia="Courier New" w:cs="Courier New"/>
          <w:sz w:val="36"/>
          <w:szCs w:val="36"/>
        </w:rPr>
      </w:pPr>
      <w:r w:rsidRPr="3E6A1392">
        <w:rPr>
          <w:rFonts w:ascii="Courier New" w:hAnsi="Courier New" w:eastAsia="Courier New" w:cs="Courier New"/>
          <w:b/>
          <w:bCs/>
          <w:sz w:val="24"/>
          <w:szCs w:val="24"/>
          <w:u w:val="single"/>
        </w:rPr>
        <w:t>show run</w:t>
      </w:r>
    </w:p>
    <w:p w:rsidR="008F30E9" w:rsidP="008F30E9" w:rsidRDefault="008F30E9" w14:paraId="469906EA" w14:textId="77777777">
      <w:pPr>
        <w:pStyle w:val="NoSpacing"/>
        <w:rPr>
          <w:rFonts w:ascii="Courier New" w:hAnsi="Courier New" w:eastAsia="Courier New" w:cs="Courier New"/>
          <w:sz w:val="24"/>
          <w:szCs w:val="24"/>
        </w:rPr>
      </w:pPr>
      <w:r w:rsidRPr="391FF0F1">
        <w:rPr>
          <w:rFonts w:ascii="Courier New" w:hAnsi="Courier New" w:eastAsia="Courier New" w:cs="Courier New"/>
        </w:rPr>
        <w:t>R3#show run</w:t>
      </w:r>
    </w:p>
    <w:p w:rsidR="008F30E9" w:rsidP="008F30E9" w:rsidRDefault="008F30E9" w14:paraId="77AB1F10" w14:textId="77777777">
      <w:pPr>
        <w:pStyle w:val="NoSpacing"/>
        <w:rPr>
          <w:rFonts w:ascii="Courier New" w:hAnsi="Courier New" w:eastAsia="Courier New" w:cs="Courier New"/>
          <w:sz w:val="24"/>
          <w:szCs w:val="24"/>
        </w:rPr>
      </w:pPr>
      <w:r w:rsidRPr="391FF0F1">
        <w:rPr>
          <w:rFonts w:ascii="Courier New" w:hAnsi="Courier New" w:eastAsia="Courier New" w:cs="Courier New"/>
        </w:rPr>
        <w:t>Building configuration...</w:t>
      </w:r>
    </w:p>
    <w:p w:rsidR="008F30E9" w:rsidP="008F30E9" w:rsidRDefault="008F30E9" w14:paraId="7AD3A3C4"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w:t>
      </w:r>
    </w:p>
    <w:p w:rsidR="008F30E9" w:rsidP="008F30E9" w:rsidRDefault="008F30E9" w14:paraId="243E9941" w14:textId="77777777">
      <w:pPr>
        <w:pStyle w:val="NoSpacing"/>
        <w:rPr>
          <w:rFonts w:ascii="Courier New" w:hAnsi="Courier New" w:eastAsia="Courier New" w:cs="Courier New"/>
          <w:sz w:val="24"/>
          <w:szCs w:val="24"/>
        </w:rPr>
      </w:pPr>
      <w:r w:rsidRPr="391FF0F1">
        <w:rPr>
          <w:rFonts w:ascii="Courier New" w:hAnsi="Courier New" w:eastAsia="Courier New" w:cs="Courier New"/>
        </w:rPr>
        <w:t>Current configuration : 809 bytes</w:t>
      </w:r>
    </w:p>
    <w:p w:rsidR="008F30E9" w:rsidP="008F30E9" w:rsidRDefault="008F30E9" w14:paraId="108A209E"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1E120440" w14:textId="77777777">
      <w:pPr>
        <w:pStyle w:val="NoSpacing"/>
        <w:rPr>
          <w:rFonts w:ascii="Courier New" w:hAnsi="Courier New" w:eastAsia="Courier New" w:cs="Courier New"/>
          <w:sz w:val="24"/>
          <w:szCs w:val="24"/>
        </w:rPr>
      </w:pPr>
      <w:r w:rsidRPr="391FF0F1">
        <w:rPr>
          <w:rFonts w:ascii="Courier New" w:hAnsi="Courier New" w:eastAsia="Courier New" w:cs="Courier New"/>
        </w:rPr>
        <w:t>version 15.4</w:t>
      </w:r>
    </w:p>
    <w:p w:rsidR="008F30E9" w:rsidP="008F30E9" w:rsidRDefault="008F30E9" w14:paraId="3439BD3A" w14:textId="77777777">
      <w:pPr>
        <w:pStyle w:val="NoSpacing"/>
        <w:rPr>
          <w:rFonts w:ascii="Courier New" w:hAnsi="Courier New" w:eastAsia="Courier New" w:cs="Courier New"/>
          <w:sz w:val="24"/>
          <w:szCs w:val="24"/>
        </w:rPr>
      </w:pPr>
      <w:r w:rsidRPr="391FF0F1">
        <w:rPr>
          <w:rFonts w:ascii="Courier New" w:hAnsi="Courier New" w:eastAsia="Courier New" w:cs="Courier New"/>
        </w:rPr>
        <w:t>no service timestamps log datetime msec</w:t>
      </w:r>
    </w:p>
    <w:p w:rsidR="008F30E9" w:rsidP="008F30E9" w:rsidRDefault="008F30E9" w14:paraId="261D39D5" w14:textId="77777777">
      <w:pPr>
        <w:pStyle w:val="NoSpacing"/>
        <w:rPr>
          <w:rFonts w:ascii="Courier New" w:hAnsi="Courier New" w:eastAsia="Courier New" w:cs="Courier New"/>
          <w:sz w:val="24"/>
          <w:szCs w:val="24"/>
        </w:rPr>
      </w:pPr>
      <w:r w:rsidRPr="391FF0F1">
        <w:rPr>
          <w:rFonts w:ascii="Courier New" w:hAnsi="Courier New" w:eastAsia="Courier New" w:cs="Courier New"/>
        </w:rPr>
        <w:t>no service timestamps debug datetime msec</w:t>
      </w:r>
    </w:p>
    <w:p w:rsidR="008F30E9" w:rsidP="008F30E9" w:rsidRDefault="008F30E9" w14:paraId="4A405919" w14:textId="77777777">
      <w:pPr>
        <w:pStyle w:val="NoSpacing"/>
        <w:rPr>
          <w:rFonts w:ascii="Courier New" w:hAnsi="Courier New" w:eastAsia="Courier New" w:cs="Courier New"/>
          <w:sz w:val="24"/>
          <w:szCs w:val="24"/>
        </w:rPr>
      </w:pPr>
      <w:r w:rsidRPr="391FF0F1">
        <w:rPr>
          <w:rFonts w:ascii="Courier New" w:hAnsi="Courier New" w:eastAsia="Courier New" w:cs="Courier New"/>
        </w:rPr>
        <w:t>no service password-encryption</w:t>
      </w:r>
    </w:p>
    <w:p w:rsidR="008F30E9" w:rsidP="008F30E9" w:rsidRDefault="008F30E9" w14:paraId="21A7012E"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1EE5072C" w14:textId="77777777">
      <w:pPr>
        <w:pStyle w:val="NoSpacing"/>
        <w:rPr>
          <w:rFonts w:ascii="Courier New" w:hAnsi="Courier New" w:eastAsia="Courier New" w:cs="Courier New"/>
          <w:sz w:val="24"/>
          <w:szCs w:val="24"/>
        </w:rPr>
      </w:pPr>
      <w:r w:rsidRPr="391FF0F1">
        <w:rPr>
          <w:rFonts w:ascii="Courier New" w:hAnsi="Courier New" w:eastAsia="Courier New" w:cs="Courier New"/>
        </w:rPr>
        <w:t>hostname Router</w:t>
      </w:r>
    </w:p>
    <w:p w:rsidR="008F30E9" w:rsidP="008F30E9" w:rsidRDefault="008F30E9" w14:paraId="5350E512"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6170C552" w14:textId="77777777">
      <w:pPr>
        <w:pStyle w:val="NoSpacing"/>
        <w:rPr>
          <w:rFonts w:ascii="Courier New" w:hAnsi="Courier New" w:eastAsia="Courier New" w:cs="Courier New"/>
          <w:sz w:val="24"/>
          <w:szCs w:val="24"/>
        </w:rPr>
      </w:pPr>
      <w:r w:rsidRPr="391FF0F1">
        <w:rPr>
          <w:rFonts w:ascii="Courier New" w:hAnsi="Courier New" w:eastAsia="Courier New" w:cs="Courier New"/>
        </w:rPr>
        <w:t>ip cef</w:t>
      </w:r>
    </w:p>
    <w:p w:rsidR="008F30E9" w:rsidP="008F30E9" w:rsidRDefault="008F30E9" w14:paraId="3E4EB634" w14:textId="77777777">
      <w:pPr>
        <w:pStyle w:val="NoSpacing"/>
        <w:rPr>
          <w:rFonts w:ascii="Courier New" w:hAnsi="Courier New" w:eastAsia="Courier New" w:cs="Courier New"/>
          <w:sz w:val="24"/>
          <w:szCs w:val="24"/>
        </w:rPr>
      </w:pPr>
      <w:r w:rsidRPr="391FF0F1">
        <w:rPr>
          <w:rFonts w:ascii="Courier New" w:hAnsi="Courier New" w:eastAsia="Courier New" w:cs="Courier New"/>
        </w:rPr>
        <w:t>no ipv6 cef</w:t>
      </w:r>
    </w:p>
    <w:p w:rsidR="008F30E9" w:rsidP="008F30E9" w:rsidRDefault="008F30E9" w14:paraId="6CB0B371"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51E0EBFD" w14:textId="77777777">
      <w:pPr>
        <w:pStyle w:val="NoSpacing"/>
        <w:rPr>
          <w:rFonts w:ascii="Courier New" w:hAnsi="Courier New" w:eastAsia="Courier New" w:cs="Courier New"/>
          <w:sz w:val="24"/>
          <w:szCs w:val="24"/>
        </w:rPr>
      </w:pPr>
      <w:r w:rsidRPr="391FF0F1">
        <w:rPr>
          <w:rFonts w:ascii="Courier New" w:hAnsi="Courier New" w:eastAsia="Courier New" w:cs="Courier New"/>
        </w:rPr>
        <w:t>spanning-tree mode pvst</w:t>
      </w:r>
    </w:p>
    <w:p w:rsidR="008F30E9" w:rsidP="008F30E9" w:rsidRDefault="008F30E9" w14:paraId="3CCA1F27"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3119F7A1" w14:textId="77777777">
      <w:pPr>
        <w:pStyle w:val="NoSpacing"/>
        <w:rPr>
          <w:rFonts w:ascii="Courier New" w:hAnsi="Courier New" w:eastAsia="Courier New" w:cs="Courier New"/>
          <w:sz w:val="24"/>
          <w:szCs w:val="24"/>
        </w:rPr>
      </w:pPr>
      <w:r w:rsidRPr="391FF0F1">
        <w:rPr>
          <w:rFonts w:ascii="Courier New" w:hAnsi="Courier New" w:eastAsia="Courier New" w:cs="Courier New"/>
        </w:rPr>
        <w:t>interface Loopback0</w:t>
      </w:r>
    </w:p>
    <w:p w:rsidR="008F30E9" w:rsidP="008F30E9" w:rsidRDefault="008F30E9" w14:paraId="4C3DBADF" w14:textId="77777777">
      <w:pPr>
        <w:pStyle w:val="NoSpacing"/>
        <w:rPr>
          <w:rFonts w:ascii="Courier New" w:hAnsi="Courier New" w:eastAsia="Courier New" w:cs="Courier New"/>
          <w:sz w:val="24"/>
          <w:szCs w:val="24"/>
        </w:rPr>
      </w:pPr>
      <w:r w:rsidRPr="391FF0F1">
        <w:rPr>
          <w:rFonts w:ascii="Courier New" w:hAnsi="Courier New" w:eastAsia="Courier New" w:cs="Courier New"/>
        </w:rPr>
        <w:t>ip address 192.168.1.3 255.255.255.0</w:t>
      </w:r>
    </w:p>
    <w:p w:rsidR="008F30E9" w:rsidP="008F30E9" w:rsidRDefault="008F30E9" w14:paraId="7736DF9D"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0F2D8BBD" w14:textId="77777777">
      <w:pPr>
        <w:pStyle w:val="NoSpacing"/>
        <w:rPr>
          <w:rFonts w:ascii="Courier New" w:hAnsi="Courier New" w:eastAsia="Courier New" w:cs="Courier New"/>
          <w:sz w:val="24"/>
          <w:szCs w:val="24"/>
        </w:rPr>
      </w:pPr>
      <w:r w:rsidRPr="391FF0F1">
        <w:rPr>
          <w:rFonts w:ascii="Courier New" w:hAnsi="Courier New" w:eastAsia="Courier New" w:cs="Courier New"/>
        </w:rPr>
        <w:t>interface GigabitEthernet0/0/0</w:t>
      </w:r>
    </w:p>
    <w:p w:rsidR="008F30E9" w:rsidP="008F30E9" w:rsidRDefault="008F30E9" w14:paraId="61569552" w14:textId="77777777">
      <w:pPr>
        <w:pStyle w:val="NoSpacing"/>
        <w:rPr>
          <w:rFonts w:ascii="Courier New" w:hAnsi="Courier New" w:eastAsia="Courier New" w:cs="Courier New"/>
          <w:sz w:val="24"/>
          <w:szCs w:val="24"/>
        </w:rPr>
      </w:pPr>
      <w:r w:rsidRPr="391FF0F1">
        <w:rPr>
          <w:rFonts w:ascii="Courier New" w:hAnsi="Courier New" w:eastAsia="Courier New" w:cs="Courier New"/>
        </w:rPr>
        <w:t>ip address 10.0.2.2 255.255.255.0</w:t>
      </w:r>
    </w:p>
    <w:p w:rsidR="008F30E9" w:rsidP="008F30E9" w:rsidRDefault="008F30E9" w14:paraId="51AB4574" w14:textId="77777777">
      <w:pPr>
        <w:pStyle w:val="NoSpacing"/>
        <w:rPr>
          <w:rFonts w:ascii="Courier New" w:hAnsi="Courier New" w:eastAsia="Courier New" w:cs="Courier New"/>
          <w:sz w:val="24"/>
          <w:szCs w:val="24"/>
        </w:rPr>
      </w:pPr>
      <w:r w:rsidRPr="391FF0F1">
        <w:rPr>
          <w:rFonts w:ascii="Courier New" w:hAnsi="Courier New" w:eastAsia="Courier New" w:cs="Courier New"/>
        </w:rPr>
        <w:t>duplex auto</w:t>
      </w:r>
    </w:p>
    <w:p w:rsidR="008F30E9" w:rsidP="008F30E9" w:rsidRDefault="008F30E9" w14:paraId="329444BD" w14:textId="77777777">
      <w:pPr>
        <w:pStyle w:val="NoSpacing"/>
        <w:rPr>
          <w:rFonts w:ascii="Courier New" w:hAnsi="Courier New" w:eastAsia="Courier New" w:cs="Courier New"/>
          <w:sz w:val="24"/>
          <w:szCs w:val="24"/>
        </w:rPr>
      </w:pPr>
      <w:r w:rsidRPr="391FF0F1">
        <w:rPr>
          <w:rFonts w:ascii="Courier New" w:hAnsi="Courier New" w:eastAsia="Courier New" w:cs="Courier New"/>
        </w:rPr>
        <w:t>speed auto</w:t>
      </w:r>
    </w:p>
    <w:p w:rsidR="008F30E9" w:rsidP="008F30E9" w:rsidRDefault="008F30E9" w14:paraId="7D1DD914"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7D1DCCF9" w14:textId="77777777">
      <w:pPr>
        <w:pStyle w:val="NoSpacing"/>
        <w:rPr>
          <w:rFonts w:ascii="Courier New" w:hAnsi="Courier New" w:eastAsia="Courier New" w:cs="Courier New"/>
          <w:sz w:val="24"/>
          <w:szCs w:val="24"/>
        </w:rPr>
      </w:pPr>
      <w:r w:rsidRPr="391FF0F1">
        <w:rPr>
          <w:rFonts w:ascii="Courier New" w:hAnsi="Courier New" w:eastAsia="Courier New" w:cs="Courier New"/>
        </w:rPr>
        <w:t>interface GigabitEthernet0/0/1</w:t>
      </w:r>
    </w:p>
    <w:p w:rsidR="008F30E9" w:rsidP="008F30E9" w:rsidRDefault="008F30E9" w14:paraId="7B4D5E45" w14:textId="77777777">
      <w:pPr>
        <w:pStyle w:val="NoSpacing"/>
        <w:rPr>
          <w:rFonts w:ascii="Courier New" w:hAnsi="Courier New" w:eastAsia="Courier New" w:cs="Courier New"/>
          <w:sz w:val="24"/>
          <w:szCs w:val="24"/>
        </w:rPr>
      </w:pPr>
      <w:r w:rsidRPr="391FF0F1">
        <w:rPr>
          <w:rFonts w:ascii="Courier New" w:hAnsi="Courier New" w:eastAsia="Courier New" w:cs="Courier New"/>
        </w:rPr>
        <w:t>ip address 10.0.3.1 255.255.255.0</w:t>
      </w:r>
    </w:p>
    <w:p w:rsidR="008F30E9" w:rsidP="008F30E9" w:rsidRDefault="008F30E9" w14:paraId="622679F8" w14:textId="77777777">
      <w:pPr>
        <w:pStyle w:val="NoSpacing"/>
        <w:rPr>
          <w:rFonts w:ascii="Courier New" w:hAnsi="Courier New" w:eastAsia="Courier New" w:cs="Courier New"/>
          <w:sz w:val="24"/>
          <w:szCs w:val="24"/>
        </w:rPr>
      </w:pPr>
      <w:r w:rsidRPr="391FF0F1">
        <w:rPr>
          <w:rFonts w:ascii="Courier New" w:hAnsi="Courier New" w:eastAsia="Courier New" w:cs="Courier New"/>
        </w:rPr>
        <w:t>duplex auto</w:t>
      </w:r>
    </w:p>
    <w:p w:rsidR="008F30E9" w:rsidP="008F30E9" w:rsidRDefault="008F30E9" w14:paraId="79221780" w14:textId="77777777">
      <w:pPr>
        <w:pStyle w:val="NoSpacing"/>
        <w:rPr>
          <w:rFonts w:ascii="Courier New" w:hAnsi="Courier New" w:eastAsia="Courier New" w:cs="Courier New"/>
          <w:sz w:val="24"/>
          <w:szCs w:val="24"/>
        </w:rPr>
      </w:pPr>
      <w:r w:rsidRPr="391FF0F1">
        <w:rPr>
          <w:rFonts w:ascii="Courier New" w:hAnsi="Courier New" w:eastAsia="Courier New" w:cs="Courier New"/>
        </w:rPr>
        <w:t>speed auto</w:t>
      </w:r>
    </w:p>
    <w:p w:rsidR="008F30E9" w:rsidP="008F30E9" w:rsidRDefault="008F30E9" w14:paraId="2BEC85BC"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2BD33711" w14:textId="77777777">
      <w:pPr>
        <w:pStyle w:val="NoSpacing"/>
        <w:rPr>
          <w:rFonts w:ascii="Courier New" w:hAnsi="Courier New" w:eastAsia="Courier New" w:cs="Courier New"/>
          <w:sz w:val="24"/>
          <w:szCs w:val="24"/>
        </w:rPr>
      </w:pPr>
      <w:r w:rsidRPr="391FF0F1">
        <w:rPr>
          <w:rFonts w:ascii="Courier New" w:hAnsi="Courier New" w:eastAsia="Courier New" w:cs="Courier New"/>
        </w:rPr>
        <w:t>interface Vlan1</w:t>
      </w:r>
    </w:p>
    <w:p w:rsidR="008F30E9" w:rsidP="008F30E9" w:rsidRDefault="008F30E9" w14:paraId="60F462BD" w14:textId="77777777">
      <w:pPr>
        <w:pStyle w:val="NoSpacing"/>
        <w:rPr>
          <w:rFonts w:ascii="Courier New" w:hAnsi="Courier New" w:eastAsia="Courier New" w:cs="Courier New"/>
          <w:sz w:val="24"/>
          <w:szCs w:val="24"/>
        </w:rPr>
      </w:pPr>
      <w:r w:rsidRPr="391FF0F1">
        <w:rPr>
          <w:rFonts w:ascii="Courier New" w:hAnsi="Courier New" w:eastAsia="Courier New" w:cs="Courier New"/>
        </w:rPr>
        <w:t>no ip address</w:t>
      </w:r>
    </w:p>
    <w:p w:rsidR="008F30E9" w:rsidP="008F30E9" w:rsidRDefault="008F30E9" w14:paraId="1A7CC527" w14:textId="77777777">
      <w:pPr>
        <w:pStyle w:val="NoSpacing"/>
        <w:rPr>
          <w:rFonts w:ascii="Courier New" w:hAnsi="Courier New" w:eastAsia="Courier New" w:cs="Courier New"/>
          <w:sz w:val="24"/>
          <w:szCs w:val="24"/>
        </w:rPr>
      </w:pPr>
      <w:r w:rsidRPr="391FF0F1">
        <w:rPr>
          <w:rFonts w:ascii="Courier New" w:hAnsi="Courier New" w:eastAsia="Courier New" w:cs="Courier New"/>
        </w:rPr>
        <w:t>shutdown</w:t>
      </w:r>
    </w:p>
    <w:p w:rsidR="008F30E9" w:rsidP="008F30E9" w:rsidRDefault="008F30E9" w14:paraId="3FA43080"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18E57558" w14:textId="77777777">
      <w:pPr>
        <w:pStyle w:val="NoSpacing"/>
        <w:rPr>
          <w:rFonts w:ascii="Courier New" w:hAnsi="Courier New" w:eastAsia="Courier New" w:cs="Courier New"/>
          <w:sz w:val="24"/>
          <w:szCs w:val="24"/>
        </w:rPr>
      </w:pPr>
      <w:r w:rsidRPr="391FF0F1">
        <w:rPr>
          <w:rFonts w:ascii="Courier New" w:hAnsi="Courier New" w:eastAsia="Courier New" w:cs="Courier New"/>
        </w:rPr>
        <w:t>router ospf 1</w:t>
      </w:r>
    </w:p>
    <w:p w:rsidR="008F30E9" w:rsidP="008F30E9" w:rsidRDefault="008F30E9" w14:paraId="35D37874" w14:textId="77777777">
      <w:pPr>
        <w:pStyle w:val="NoSpacing"/>
        <w:rPr>
          <w:rFonts w:ascii="Courier New" w:hAnsi="Courier New" w:eastAsia="Courier New" w:cs="Courier New"/>
          <w:sz w:val="24"/>
          <w:szCs w:val="24"/>
        </w:rPr>
      </w:pPr>
      <w:r w:rsidRPr="391FF0F1">
        <w:rPr>
          <w:rFonts w:ascii="Courier New" w:hAnsi="Courier New" w:eastAsia="Courier New" w:cs="Courier New"/>
        </w:rPr>
        <w:t>router-id 3.3.3.3</w:t>
      </w:r>
    </w:p>
    <w:p w:rsidR="008F30E9" w:rsidP="008F30E9" w:rsidRDefault="008F30E9" w14:paraId="0CC0B88F" w14:textId="77777777">
      <w:pPr>
        <w:pStyle w:val="NoSpacing"/>
        <w:rPr>
          <w:rFonts w:ascii="Courier New" w:hAnsi="Courier New" w:eastAsia="Courier New" w:cs="Courier New"/>
          <w:sz w:val="24"/>
          <w:szCs w:val="24"/>
        </w:rPr>
      </w:pPr>
      <w:r w:rsidRPr="391FF0F1">
        <w:rPr>
          <w:rFonts w:ascii="Courier New" w:hAnsi="Courier New" w:eastAsia="Courier New" w:cs="Courier New"/>
        </w:rPr>
        <w:t>log-adjacency-changes</w:t>
      </w:r>
    </w:p>
    <w:p w:rsidR="008F30E9" w:rsidP="008F30E9" w:rsidRDefault="008F30E9" w14:paraId="58750530" w14:textId="77777777">
      <w:pPr>
        <w:pStyle w:val="NoSpacing"/>
        <w:rPr>
          <w:rFonts w:ascii="Courier New" w:hAnsi="Courier New" w:eastAsia="Courier New" w:cs="Courier New"/>
          <w:sz w:val="24"/>
          <w:szCs w:val="24"/>
        </w:rPr>
      </w:pPr>
      <w:r w:rsidRPr="391FF0F1">
        <w:rPr>
          <w:rFonts w:ascii="Courier New" w:hAnsi="Courier New" w:eastAsia="Courier New" w:cs="Courier New"/>
        </w:rPr>
        <w:t>network 10.0.2.0 0.0.0.255 area 0</w:t>
      </w:r>
    </w:p>
    <w:p w:rsidR="008F30E9" w:rsidP="008F30E9" w:rsidRDefault="008F30E9" w14:paraId="1C54E7F8" w14:textId="77777777">
      <w:pPr>
        <w:pStyle w:val="NoSpacing"/>
        <w:rPr>
          <w:rFonts w:ascii="Courier New" w:hAnsi="Courier New" w:eastAsia="Courier New" w:cs="Courier New"/>
          <w:sz w:val="24"/>
          <w:szCs w:val="24"/>
        </w:rPr>
      </w:pPr>
      <w:r w:rsidRPr="391FF0F1">
        <w:rPr>
          <w:rFonts w:ascii="Courier New" w:hAnsi="Courier New" w:eastAsia="Courier New" w:cs="Courier New"/>
        </w:rPr>
        <w:t>network 10.0.3.0 0.0.0.255 area 0</w:t>
      </w:r>
    </w:p>
    <w:p w:rsidR="008F30E9" w:rsidP="008F30E9" w:rsidRDefault="008F30E9" w14:paraId="0053CD4B" w14:textId="77777777">
      <w:pPr>
        <w:pStyle w:val="NoSpacing"/>
        <w:rPr>
          <w:rFonts w:ascii="Courier New" w:hAnsi="Courier New" w:eastAsia="Courier New" w:cs="Courier New"/>
          <w:sz w:val="24"/>
          <w:szCs w:val="24"/>
        </w:rPr>
      </w:pPr>
      <w:r w:rsidRPr="391FF0F1">
        <w:rPr>
          <w:rFonts w:ascii="Courier New" w:hAnsi="Courier New" w:eastAsia="Courier New" w:cs="Courier New"/>
        </w:rPr>
        <w:t>network 192.168.1.0 0.0.0.255 area 0</w:t>
      </w:r>
    </w:p>
    <w:p w:rsidR="008F30E9" w:rsidP="008F30E9" w:rsidRDefault="008F30E9" w14:paraId="29F77291"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14F2E09F" w14:textId="77777777">
      <w:pPr>
        <w:pStyle w:val="NoSpacing"/>
        <w:rPr>
          <w:rFonts w:ascii="Courier New" w:hAnsi="Courier New" w:eastAsia="Courier New" w:cs="Courier New"/>
          <w:sz w:val="24"/>
          <w:szCs w:val="24"/>
        </w:rPr>
      </w:pPr>
      <w:r w:rsidRPr="391FF0F1">
        <w:rPr>
          <w:rFonts w:ascii="Courier New" w:hAnsi="Courier New" w:eastAsia="Courier New" w:cs="Courier New"/>
        </w:rPr>
        <w:t>ip classless</w:t>
      </w:r>
    </w:p>
    <w:p w:rsidR="008F30E9" w:rsidP="008F30E9" w:rsidRDefault="008F30E9" w14:paraId="44A0019D"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496AB34F" w14:textId="77777777">
      <w:pPr>
        <w:pStyle w:val="NoSpacing"/>
        <w:rPr>
          <w:rFonts w:ascii="Courier New" w:hAnsi="Courier New" w:eastAsia="Courier New" w:cs="Courier New"/>
          <w:sz w:val="24"/>
          <w:szCs w:val="24"/>
        </w:rPr>
      </w:pPr>
      <w:r w:rsidRPr="391FF0F1">
        <w:rPr>
          <w:rFonts w:ascii="Courier New" w:hAnsi="Courier New" w:eastAsia="Courier New" w:cs="Courier New"/>
        </w:rPr>
        <w:t>ip flow-export version 9</w:t>
      </w:r>
    </w:p>
    <w:p w:rsidR="008F30E9" w:rsidP="008F30E9" w:rsidRDefault="008F30E9" w14:paraId="1D6DBE49" w14:textId="77777777">
      <w:pPr>
        <w:pStyle w:val="NoSpacing"/>
        <w:rPr>
          <w:rFonts w:ascii="Courier New" w:hAnsi="Courier New" w:eastAsia="Courier New" w:cs="Courier New"/>
          <w:sz w:val="24"/>
          <w:szCs w:val="24"/>
        </w:rPr>
      </w:pPr>
      <w:r w:rsidRPr="391FF0F1">
        <w:rPr>
          <w:rFonts w:ascii="Courier New" w:hAnsi="Courier New" w:eastAsia="Courier New" w:cs="Courier New"/>
        </w:rPr>
        <w:lastRenderedPageBreak/>
        <w:t>!</w:t>
      </w:r>
    </w:p>
    <w:p w:rsidR="008F30E9" w:rsidP="008F30E9" w:rsidRDefault="008F30E9" w14:paraId="1629AF2B" w14:textId="77777777">
      <w:pPr>
        <w:pStyle w:val="NoSpacing"/>
        <w:rPr>
          <w:rFonts w:ascii="Courier New" w:hAnsi="Courier New" w:eastAsia="Courier New" w:cs="Courier New"/>
          <w:sz w:val="24"/>
          <w:szCs w:val="24"/>
        </w:rPr>
      </w:pPr>
      <w:r w:rsidRPr="391FF0F1">
        <w:rPr>
          <w:rFonts w:ascii="Courier New" w:hAnsi="Courier New" w:eastAsia="Courier New" w:cs="Courier New"/>
        </w:rPr>
        <w:t>line con 0</w:t>
      </w:r>
    </w:p>
    <w:p w:rsidR="008F30E9" w:rsidP="008F30E9" w:rsidRDefault="008F30E9" w14:paraId="5831C462"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0847D38C" w14:textId="77777777">
      <w:pPr>
        <w:pStyle w:val="NoSpacing"/>
        <w:rPr>
          <w:rFonts w:ascii="Courier New" w:hAnsi="Courier New" w:eastAsia="Courier New" w:cs="Courier New"/>
          <w:sz w:val="24"/>
          <w:szCs w:val="24"/>
        </w:rPr>
      </w:pPr>
      <w:r w:rsidRPr="391FF0F1">
        <w:rPr>
          <w:rFonts w:ascii="Courier New" w:hAnsi="Courier New" w:eastAsia="Courier New" w:cs="Courier New"/>
        </w:rPr>
        <w:t>line aux 0</w:t>
      </w:r>
    </w:p>
    <w:p w:rsidR="008F30E9" w:rsidP="008F30E9" w:rsidRDefault="008F30E9" w14:paraId="468B6392"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6C77BD57" w14:textId="77777777">
      <w:pPr>
        <w:pStyle w:val="NoSpacing"/>
        <w:rPr>
          <w:rFonts w:ascii="Courier New" w:hAnsi="Courier New" w:eastAsia="Courier New" w:cs="Courier New"/>
          <w:sz w:val="24"/>
          <w:szCs w:val="24"/>
        </w:rPr>
      </w:pPr>
      <w:r w:rsidRPr="391FF0F1">
        <w:rPr>
          <w:rFonts w:ascii="Courier New" w:hAnsi="Courier New" w:eastAsia="Courier New" w:cs="Courier New"/>
        </w:rPr>
        <w:t>line vty 0 4</w:t>
      </w:r>
    </w:p>
    <w:p w:rsidR="008F30E9" w:rsidP="008F30E9" w:rsidRDefault="008F30E9" w14:paraId="48A7A2A0" w14:textId="77777777">
      <w:pPr>
        <w:pStyle w:val="NoSpacing"/>
        <w:rPr>
          <w:rFonts w:ascii="Courier New" w:hAnsi="Courier New" w:eastAsia="Courier New" w:cs="Courier New"/>
          <w:sz w:val="24"/>
          <w:szCs w:val="24"/>
        </w:rPr>
      </w:pPr>
      <w:r w:rsidRPr="391FF0F1">
        <w:rPr>
          <w:rFonts w:ascii="Courier New" w:hAnsi="Courier New" w:eastAsia="Courier New" w:cs="Courier New"/>
        </w:rPr>
        <w:t>login</w:t>
      </w:r>
    </w:p>
    <w:p w:rsidR="008F30E9" w:rsidP="008F30E9" w:rsidRDefault="008F30E9" w14:paraId="62169CE1"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188D4BE4" w14:textId="77777777">
      <w:pPr>
        <w:pStyle w:val="NoSpacing"/>
        <w:rPr>
          <w:rFonts w:ascii="Courier New" w:hAnsi="Courier New" w:eastAsia="Courier New" w:cs="Courier New"/>
          <w:sz w:val="24"/>
          <w:szCs w:val="24"/>
        </w:rPr>
      </w:pPr>
      <w:r w:rsidRPr="391FF0F1">
        <w:rPr>
          <w:rFonts w:ascii="Courier New" w:hAnsi="Courier New" w:eastAsia="Courier New" w:cs="Courier New"/>
        </w:rPr>
        <w:t>end</w:t>
      </w:r>
    </w:p>
    <w:p w:rsidR="008F30E9" w:rsidP="008F30E9" w:rsidRDefault="008F30E9" w14:paraId="7FA52FBC" w14:textId="77777777">
      <w:pPr>
        <w:rPr>
          <w:rFonts w:ascii="Courier New" w:hAnsi="Courier New" w:eastAsia="Courier New" w:cs="Courier New"/>
          <w:b/>
          <w:bCs/>
          <w:sz w:val="24"/>
          <w:szCs w:val="24"/>
          <w:u w:val="single"/>
        </w:rPr>
      </w:pPr>
      <w:r w:rsidRPr="3E6A1392">
        <w:rPr>
          <w:rFonts w:ascii="Courier New" w:hAnsi="Courier New" w:eastAsia="Courier New" w:cs="Courier New"/>
          <w:b/>
          <w:bCs/>
          <w:sz w:val="24"/>
          <w:szCs w:val="24"/>
          <w:u w:val="single"/>
        </w:rPr>
        <w:t>show ip route</w:t>
      </w:r>
    </w:p>
    <w:p w:rsidR="008F30E9" w:rsidP="008F30E9" w:rsidRDefault="008F30E9" w14:paraId="7F252B31"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R3#show ip route </w:t>
      </w:r>
    </w:p>
    <w:p w:rsidR="008F30E9" w:rsidP="008F30E9" w:rsidRDefault="008F30E9" w14:paraId="4FF6E638" w14:textId="77777777">
      <w:pPr>
        <w:pStyle w:val="NoSpacing"/>
        <w:rPr>
          <w:rFonts w:ascii="Courier New" w:hAnsi="Courier New" w:eastAsia="Courier New" w:cs="Courier New"/>
          <w:sz w:val="24"/>
          <w:szCs w:val="24"/>
        </w:rPr>
      </w:pPr>
      <w:r w:rsidRPr="391FF0F1">
        <w:rPr>
          <w:rFonts w:ascii="Courier New" w:hAnsi="Courier New" w:eastAsia="Courier New" w:cs="Courier New"/>
        </w:rPr>
        <w:t>Codes: L - local, C - connected, S - static, R - RIP, M - mobile, B - BGP</w:t>
      </w:r>
    </w:p>
    <w:p w:rsidR="008F30E9" w:rsidP="008F30E9" w:rsidRDefault="008F30E9" w14:paraId="4DEAD014"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D - EIGRP, EX - EIGRP external, O - OSPF, IA - OSPF inter area</w:t>
      </w:r>
    </w:p>
    <w:p w:rsidR="008F30E9" w:rsidP="008F30E9" w:rsidRDefault="008F30E9" w14:paraId="443D7205"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N1 - OSPF NSSA external type 1, N2 - OSPF NSSA external type 2</w:t>
      </w:r>
    </w:p>
    <w:p w:rsidR="008F30E9" w:rsidP="008F30E9" w:rsidRDefault="008F30E9" w14:paraId="044C1318"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E1 - OSPF external type 1, E2 - OSPF external type 2, E - EGP</w:t>
      </w:r>
    </w:p>
    <w:p w:rsidR="008F30E9" w:rsidP="008F30E9" w:rsidRDefault="008F30E9" w14:paraId="75853B0F"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i - IS-IS, L1 - IS-IS level-1, L2 - IS-IS level-2, ia - IS-IS inter area</w:t>
      </w:r>
    </w:p>
    <w:p w:rsidR="008F30E9" w:rsidP="008F30E9" w:rsidRDefault="008F30E9" w14:paraId="1337A942"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 - candidate default, U - per-user static route, o - ODR</w:t>
      </w:r>
    </w:p>
    <w:p w:rsidR="008F30E9" w:rsidP="008F30E9" w:rsidRDefault="008F30E9" w14:paraId="596517BA"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P - periodic downloaded static route</w:t>
      </w:r>
    </w:p>
    <w:p w:rsidR="008F30E9" w:rsidP="008F30E9" w:rsidRDefault="008F30E9" w14:paraId="164C10BE"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w:t>
      </w:r>
    </w:p>
    <w:p w:rsidR="008F30E9" w:rsidP="008F30E9" w:rsidRDefault="008F30E9" w14:paraId="7F2AF826" w14:textId="77777777">
      <w:pPr>
        <w:pStyle w:val="NoSpacing"/>
        <w:rPr>
          <w:rFonts w:ascii="Courier New" w:hAnsi="Courier New" w:eastAsia="Courier New" w:cs="Courier New"/>
          <w:sz w:val="24"/>
          <w:szCs w:val="24"/>
        </w:rPr>
      </w:pPr>
      <w:r w:rsidRPr="391FF0F1">
        <w:rPr>
          <w:rFonts w:ascii="Courier New" w:hAnsi="Courier New" w:eastAsia="Courier New" w:cs="Courier New"/>
        </w:rPr>
        <w:t>Gateway of last resort is not set</w:t>
      </w:r>
    </w:p>
    <w:p w:rsidR="008F30E9" w:rsidP="008F30E9" w:rsidRDefault="008F30E9" w14:paraId="2E7ED3AD"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w:t>
      </w:r>
    </w:p>
    <w:p w:rsidR="008F30E9" w:rsidP="008F30E9" w:rsidRDefault="008F30E9" w14:paraId="528B4FB7"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10.0.0.0/8 is variably subnetted, 8 subnets, 2 masks</w:t>
      </w:r>
    </w:p>
    <w:p w:rsidR="008F30E9" w:rsidP="008F30E9" w:rsidRDefault="008F30E9" w14:paraId="457DFE57"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10.0.1.0/24 [110/2] via 10.0.2.1, 00:19:10, GigabitEthernet0/0/0</w:t>
      </w:r>
    </w:p>
    <w:p w:rsidR="008F30E9" w:rsidP="008F30E9" w:rsidRDefault="008F30E9" w14:paraId="0D9327CD" w14:textId="77777777">
      <w:pPr>
        <w:pStyle w:val="NoSpacing"/>
        <w:rPr>
          <w:rFonts w:ascii="Courier New" w:hAnsi="Courier New" w:eastAsia="Courier New" w:cs="Courier New"/>
          <w:sz w:val="24"/>
          <w:szCs w:val="24"/>
        </w:rPr>
      </w:pPr>
      <w:r w:rsidRPr="391FF0F1">
        <w:rPr>
          <w:rFonts w:ascii="Courier New" w:hAnsi="Courier New" w:eastAsia="Courier New" w:cs="Courier New"/>
        </w:rPr>
        <w:t>C       10.0.2.0/24 is directly connected, GigabitEthernet0/0/0</w:t>
      </w:r>
    </w:p>
    <w:p w:rsidR="008F30E9" w:rsidP="008F30E9" w:rsidRDefault="008F30E9" w14:paraId="616A8EEE" w14:textId="77777777">
      <w:pPr>
        <w:pStyle w:val="NoSpacing"/>
        <w:rPr>
          <w:rFonts w:ascii="Courier New" w:hAnsi="Courier New" w:eastAsia="Courier New" w:cs="Courier New"/>
          <w:sz w:val="24"/>
          <w:szCs w:val="24"/>
        </w:rPr>
      </w:pPr>
      <w:r w:rsidRPr="391FF0F1">
        <w:rPr>
          <w:rFonts w:ascii="Courier New" w:hAnsi="Courier New" w:eastAsia="Courier New" w:cs="Courier New"/>
        </w:rPr>
        <w:t>L       10.0.2.2/32 is directly connected, GigabitEthernet0/0/0</w:t>
      </w:r>
    </w:p>
    <w:p w:rsidR="008F30E9" w:rsidP="008F30E9" w:rsidRDefault="008F30E9" w14:paraId="4FFA27C9" w14:textId="77777777">
      <w:pPr>
        <w:pStyle w:val="NoSpacing"/>
        <w:rPr>
          <w:rFonts w:ascii="Courier New" w:hAnsi="Courier New" w:eastAsia="Courier New" w:cs="Courier New"/>
          <w:sz w:val="24"/>
          <w:szCs w:val="24"/>
        </w:rPr>
      </w:pPr>
      <w:r w:rsidRPr="391FF0F1">
        <w:rPr>
          <w:rFonts w:ascii="Courier New" w:hAnsi="Courier New" w:eastAsia="Courier New" w:cs="Courier New"/>
        </w:rPr>
        <w:t>C       10.0.3.0/24 is directly connected, GigabitEthernet0/0/1</w:t>
      </w:r>
    </w:p>
    <w:p w:rsidR="008F30E9" w:rsidP="008F30E9" w:rsidRDefault="008F30E9" w14:paraId="4AD5365E" w14:textId="77777777">
      <w:pPr>
        <w:pStyle w:val="NoSpacing"/>
        <w:rPr>
          <w:rFonts w:ascii="Courier New" w:hAnsi="Courier New" w:eastAsia="Courier New" w:cs="Courier New"/>
          <w:sz w:val="24"/>
          <w:szCs w:val="24"/>
        </w:rPr>
      </w:pPr>
      <w:r w:rsidRPr="391FF0F1">
        <w:rPr>
          <w:rFonts w:ascii="Courier New" w:hAnsi="Courier New" w:eastAsia="Courier New" w:cs="Courier New"/>
        </w:rPr>
        <w:t>L       10.0.3.1/32 is directly connected, GigabitEthernet0/0/1</w:t>
      </w:r>
    </w:p>
    <w:p w:rsidR="008F30E9" w:rsidP="008F30E9" w:rsidRDefault="008F30E9" w14:paraId="709380A6"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10.0.4.0/24 [110/2] via 10.0.3.2, 00:19:10, GigabitEthernet0/0/1</w:t>
      </w:r>
    </w:p>
    <w:p w:rsidR="008F30E9" w:rsidP="008F30E9" w:rsidRDefault="008F30E9" w14:paraId="65BB4B9A"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10.0.5.0/24 [110/3] via 10.0.3.2, 00:19:10, GigabitEthernet0/0/1</w:t>
      </w:r>
    </w:p>
    <w:p w:rsidR="008F30E9" w:rsidP="008F30E9" w:rsidRDefault="008F30E9" w14:paraId="5D5030FB"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10.0.6.0/24 [110/4] via 10.0.3.2, 00:19:10, GigabitEthernet0/0/1</w:t>
      </w:r>
    </w:p>
    <w:p w:rsidR="008F30E9" w:rsidP="008F30E9" w:rsidRDefault="008F30E9" w14:paraId="6873E572"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192.168.1.0/24 is variably subnetted, 8 subnets, 2 masks</w:t>
      </w:r>
    </w:p>
    <w:p w:rsidR="008F30E9" w:rsidP="008F30E9" w:rsidRDefault="008F30E9" w14:paraId="41364591" w14:textId="77777777">
      <w:pPr>
        <w:pStyle w:val="NoSpacing"/>
        <w:rPr>
          <w:rFonts w:ascii="Courier New" w:hAnsi="Courier New" w:eastAsia="Courier New" w:cs="Courier New"/>
          <w:sz w:val="24"/>
          <w:szCs w:val="24"/>
        </w:rPr>
      </w:pPr>
      <w:r w:rsidRPr="391FF0F1">
        <w:rPr>
          <w:rFonts w:ascii="Courier New" w:hAnsi="Courier New" w:eastAsia="Courier New" w:cs="Courier New"/>
        </w:rPr>
        <w:t>C       192.168.1.0/24 is directly connected, Loopback0</w:t>
      </w:r>
    </w:p>
    <w:p w:rsidR="008F30E9" w:rsidP="008F30E9" w:rsidRDefault="008F30E9" w14:paraId="5A17AEE1"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192.168.1.1/32 [110/3] via 10.0.2.1, 00:19:10, GigabitEthernet0/0/0</w:t>
      </w:r>
    </w:p>
    <w:p w:rsidR="008F30E9" w:rsidP="008F30E9" w:rsidRDefault="008F30E9" w14:paraId="599CDA75"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192.168.1.2/32 [110/2] via 10.0.2.1, 00:19:10, GigabitEthernet0/0/0</w:t>
      </w:r>
    </w:p>
    <w:p w:rsidR="008F30E9" w:rsidP="008F30E9" w:rsidRDefault="008F30E9" w14:paraId="7175A9D8" w14:textId="77777777">
      <w:pPr>
        <w:pStyle w:val="NoSpacing"/>
        <w:rPr>
          <w:rFonts w:ascii="Courier New" w:hAnsi="Courier New" w:eastAsia="Courier New" w:cs="Courier New"/>
          <w:sz w:val="24"/>
          <w:szCs w:val="24"/>
        </w:rPr>
      </w:pPr>
      <w:r w:rsidRPr="391FF0F1">
        <w:rPr>
          <w:rFonts w:ascii="Courier New" w:hAnsi="Courier New" w:eastAsia="Courier New" w:cs="Courier New"/>
        </w:rPr>
        <w:t>L       192.168.1.3/32 is directly connected, Loopback0</w:t>
      </w:r>
    </w:p>
    <w:p w:rsidR="008F30E9" w:rsidP="008F30E9" w:rsidRDefault="008F30E9" w14:paraId="4A01C086"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192.168.1.4/32 [110/2] via 10.0.3.2, 00:13:56, GigabitEthernet0/0/1</w:t>
      </w:r>
    </w:p>
    <w:p w:rsidR="008F30E9" w:rsidP="008F30E9" w:rsidRDefault="008F30E9" w14:paraId="4043B4AA"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192.168.1.5/32 [110/3] via 10.0.3.2, 00:07:57, GigabitEthernet0/0/1</w:t>
      </w:r>
    </w:p>
    <w:p w:rsidR="008F30E9" w:rsidP="008F30E9" w:rsidRDefault="008F30E9" w14:paraId="0076AB63" w14:textId="77777777">
      <w:pPr>
        <w:pStyle w:val="NoSpacing"/>
        <w:rPr>
          <w:rFonts w:ascii="Courier New" w:hAnsi="Courier New" w:eastAsia="Courier New" w:cs="Courier New"/>
          <w:sz w:val="24"/>
          <w:szCs w:val="24"/>
        </w:rPr>
      </w:pPr>
      <w:r w:rsidRPr="391FF0F1">
        <w:rPr>
          <w:rFonts w:ascii="Courier New" w:hAnsi="Courier New" w:eastAsia="Courier New" w:cs="Courier New"/>
        </w:rPr>
        <w:lastRenderedPageBreak/>
        <w:t>O       192.168.1.6/32 [110/4] via 10.0.3.2, 00:05:06, GigabitEthernet0/0/1</w:t>
      </w:r>
    </w:p>
    <w:p w:rsidR="008F30E9" w:rsidP="008F30E9" w:rsidRDefault="008F30E9" w14:paraId="6399AF55"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192.168.1.7/32 [110/5] via 10.0.3.2, 00:04:20, GigabitEthernet0/0/1</w:t>
      </w:r>
    </w:p>
    <w:p w:rsidR="008F30E9" w:rsidP="008F30E9" w:rsidRDefault="008F30E9" w14:paraId="19E83CD4" w14:textId="77777777">
      <w:pPr>
        <w:rPr>
          <w:rFonts w:ascii="Courier New" w:hAnsi="Courier New" w:eastAsia="Courier New" w:cs="Courier New"/>
          <w:sz w:val="24"/>
          <w:szCs w:val="24"/>
        </w:rPr>
      </w:pPr>
      <w:r w:rsidRPr="3E6A1392">
        <w:rPr>
          <w:rFonts w:ascii="Courier New" w:hAnsi="Courier New" w:eastAsia="Courier New" w:cs="Courier New"/>
          <w:b/>
          <w:bCs/>
          <w:sz w:val="24"/>
          <w:szCs w:val="24"/>
          <w:u w:val="single"/>
        </w:rPr>
        <w:t>show ip ospf neighbor</w:t>
      </w:r>
    </w:p>
    <w:p w:rsidR="008F30E9" w:rsidP="008F30E9" w:rsidRDefault="008F30E9" w14:paraId="7D725400"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R3#show ip ospf neighbor </w:t>
      </w:r>
    </w:p>
    <w:p w:rsidR="008F30E9" w:rsidP="008F30E9" w:rsidRDefault="008F30E9" w14:paraId="260D6CAD" w14:textId="77777777">
      <w:pPr>
        <w:pStyle w:val="NoSpacing"/>
        <w:rPr>
          <w:rFonts w:ascii="Courier New" w:hAnsi="Courier New" w:eastAsia="Courier New" w:cs="Courier New"/>
        </w:rPr>
      </w:pPr>
    </w:p>
    <w:p w:rsidR="008F30E9" w:rsidP="008F30E9" w:rsidRDefault="008F30E9" w14:paraId="6C0EF93E" w14:textId="77777777">
      <w:pPr>
        <w:pStyle w:val="NoSpacing"/>
        <w:rPr>
          <w:rFonts w:ascii="Courier New" w:hAnsi="Courier New" w:eastAsia="Courier New" w:cs="Courier New"/>
          <w:sz w:val="24"/>
          <w:szCs w:val="24"/>
        </w:rPr>
      </w:pPr>
      <w:r w:rsidRPr="391FF0F1">
        <w:rPr>
          <w:rFonts w:ascii="Courier New" w:hAnsi="Courier New" w:eastAsia="Courier New" w:cs="Courier New"/>
        </w:rPr>
        <w:t>Neighbor ID     Pri   State           Dead Time   Address         Interface</w:t>
      </w:r>
    </w:p>
    <w:p w:rsidR="008F30E9" w:rsidP="008F30E9" w:rsidRDefault="008F30E9" w14:paraId="157CBBE8" w14:textId="77777777">
      <w:pPr>
        <w:pStyle w:val="NoSpacing"/>
        <w:rPr>
          <w:rFonts w:ascii="Courier New" w:hAnsi="Courier New" w:eastAsia="Courier New" w:cs="Courier New"/>
          <w:sz w:val="24"/>
          <w:szCs w:val="24"/>
        </w:rPr>
      </w:pPr>
      <w:r w:rsidRPr="391FF0F1">
        <w:rPr>
          <w:rFonts w:ascii="Courier New" w:hAnsi="Courier New" w:eastAsia="Courier New" w:cs="Courier New"/>
        </w:rPr>
        <w:t>2.2.2.2           1   FULL/BDR        00:00:30    10.0.2.1        GigabitEthernet0/0/0</w:t>
      </w:r>
    </w:p>
    <w:p w:rsidR="008F30E9" w:rsidP="008F30E9" w:rsidRDefault="008F30E9" w14:paraId="6D417AD6" w14:textId="77777777">
      <w:pPr>
        <w:pStyle w:val="NoSpacing"/>
        <w:rPr>
          <w:rFonts w:ascii="Courier New" w:hAnsi="Courier New" w:eastAsia="Courier New" w:cs="Courier New"/>
          <w:sz w:val="24"/>
          <w:szCs w:val="24"/>
        </w:rPr>
      </w:pPr>
      <w:r w:rsidRPr="391FF0F1">
        <w:rPr>
          <w:rFonts w:ascii="Courier New" w:hAnsi="Courier New" w:eastAsia="Courier New" w:cs="Courier New"/>
        </w:rPr>
        <w:t>4.4.4.4           1   FULL/DR         00:00:31    10.0.3.2        GigabitEthernet0/0/1</w:t>
      </w:r>
    </w:p>
    <w:p w:rsidR="008F30E9" w:rsidP="008F30E9" w:rsidRDefault="008F30E9" w14:paraId="04124F7E" w14:textId="77777777">
      <w:pPr>
        <w:rPr>
          <w:rFonts w:ascii="Times New Roman" w:hAnsi="Times New Roman" w:eastAsia="Times New Roman" w:cs="Times New Roman"/>
          <w:sz w:val="24"/>
          <w:szCs w:val="24"/>
        </w:rPr>
      </w:pPr>
      <w:r w:rsidRPr="3E6A1392">
        <w:rPr>
          <w:rFonts w:ascii="Times New Roman" w:hAnsi="Times New Roman" w:eastAsia="Times New Roman" w:cs="Times New Roman"/>
          <w:b/>
          <w:bCs/>
          <w:sz w:val="36"/>
          <w:szCs w:val="36"/>
          <w:u w:val="single"/>
        </w:rPr>
        <w:t>Router 4</w:t>
      </w:r>
    </w:p>
    <w:p w:rsidR="008F30E9" w:rsidP="008F30E9" w:rsidRDefault="008F30E9" w14:paraId="4D80500B" w14:textId="77777777">
      <w:pPr>
        <w:rPr>
          <w:rFonts w:ascii="Courier New" w:hAnsi="Courier New" w:eastAsia="Courier New" w:cs="Courier New"/>
          <w:b/>
          <w:bCs/>
          <w:sz w:val="24"/>
          <w:szCs w:val="24"/>
        </w:rPr>
      </w:pPr>
      <w:r w:rsidRPr="3E6A1392">
        <w:rPr>
          <w:rFonts w:ascii="Courier New" w:hAnsi="Courier New" w:eastAsia="Courier New" w:cs="Courier New"/>
          <w:b/>
          <w:bCs/>
          <w:sz w:val="24"/>
          <w:szCs w:val="24"/>
          <w:u w:val="single"/>
        </w:rPr>
        <w:t>show run</w:t>
      </w:r>
    </w:p>
    <w:p w:rsidR="008F30E9" w:rsidP="008F30E9" w:rsidRDefault="008F30E9" w14:paraId="4E8B8379" w14:textId="77777777">
      <w:pPr>
        <w:pStyle w:val="NoSpacing"/>
        <w:rPr>
          <w:rFonts w:ascii="Courier New" w:hAnsi="Courier New" w:eastAsia="Courier New" w:cs="Courier New"/>
          <w:sz w:val="24"/>
          <w:szCs w:val="24"/>
        </w:rPr>
      </w:pPr>
      <w:r w:rsidRPr="391FF0F1">
        <w:rPr>
          <w:rFonts w:ascii="Courier New" w:hAnsi="Courier New" w:eastAsia="Courier New" w:cs="Courier New"/>
        </w:rPr>
        <w:t>R4#show run</w:t>
      </w:r>
    </w:p>
    <w:p w:rsidR="008F30E9" w:rsidP="008F30E9" w:rsidRDefault="008F30E9" w14:paraId="593F8BC0" w14:textId="77777777">
      <w:pPr>
        <w:pStyle w:val="NoSpacing"/>
        <w:rPr>
          <w:rFonts w:ascii="Courier New" w:hAnsi="Courier New" w:eastAsia="Courier New" w:cs="Courier New"/>
          <w:sz w:val="24"/>
          <w:szCs w:val="24"/>
        </w:rPr>
      </w:pPr>
      <w:r w:rsidRPr="391FF0F1">
        <w:rPr>
          <w:rFonts w:ascii="Courier New" w:hAnsi="Courier New" w:eastAsia="Courier New" w:cs="Courier New"/>
        </w:rPr>
        <w:t>Building configuration...</w:t>
      </w:r>
    </w:p>
    <w:p w:rsidR="008F30E9" w:rsidP="008F30E9" w:rsidRDefault="008F30E9" w14:paraId="75E139EF"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w:t>
      </w:r>
    </w:p>
    <w:p w:rsidR="008F30E9" w:rsidP="008F30E9" w:rsidRDefault="008F30E9" w14:paraId="5C788952" w14:textId="77777777">
      <w:pPr>
        <w:pStyle w:val="NoSpacing"/>
        <w:rPr>
          <w:rFonts w:ascii="Courier New" w:hAnsi="Courier New" w:eastAsia="Courier New" w:cs="Courier New"/>
          <w:sz w:val="24"/>
          <w:szCs w:val="24"/>
        </w:rPr>
      </w:pPr>
      <w:r w:rsidRPr="391FF0F1">
        <w:rPr>
          <w:rFonts w:ascii="Courier New" w:hAnsi="Courier New" w:eastAsia="Courier New" w:cs="Courier New"/>
        </w:rPr>
        <w:t>Current configuration : 809 bytes</w:t>
      </w:r>
    </w:p>
    <w:p w:rsidR="008F30E9" w:rsidP="008F30E9" w:rsidRDefault="008F30E9" w14:paraId="1739069A"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01BF066F" w14:textId="77777777">
      <w:pPr>
        <w:pStyle w:val="NoSpacing"/>
        <w:rPr>
          <w:rFonts w:ascii="Courier New" w:hAnsi="Courier New" w:eastAsia="Courier New" w:cs="Courier New"/>
          <w:sz w:val="24"/>
          <w:szCs w:val="24"/>
        </w:rPr>
      </w:pPr>
      <w:r w:rsidRPr="391FF0F1">
        <w:rPr>
          <w:rFonts w:ascii="Courier New" w:hAnsi="Courier New" w:eastAsia="Courier New" w:cs="Courier New"/>
        </w:rPr>
        <w:t>version 15.4</w:t>
      </w:r>
    </w:p>
    <w:p w:rsidR="008F30E9" w:rsidP="008F30E9" w:rsidRDefault="008F30E9" w14:paraId="1866848D" w14:textId="77777777">
      <w:pPr>
        <w:pStyle w:val="NoSpacing"/>
        <w:rPr>
          <w:rFonts w:ascii="Courier New" w:hAnsi="Courier New" w:eastAsia="Courier New" w:cs="Courier New"/>
          <w:sz w:val="24"/>
          <w:szCs w:val="24"/>
        </w:rPr>
      </w:pPr>
      <w:r w:rsidRPr="391FF0F1">
        <w:rPr>
          <w:rFonts w:ascii="Courier New" w:hAnsi="Courier New" w:eastAsia="Courier New" w:cs="Courier New"/>
        </w:rPr>
        <w:t>no service timestamps log datetime msec</w:t>
      </w:r>
    </w:p>
    <w:p w:rsidR="008F30E9" w:rsidP="008F30E9" w:rsidRDefault="008F30E9" w14:paraId="2FF7DFDB" w14:textId="77777777">
      <w:pPr>
        <w:pStyle w:val="NoSpacing"/>
        <w:rPr>
          <w:rFonts w:ascii="Courier New" w:hAnsi="Courier New" w:eastAsia="Courier New" w:cs="Courier New"/>
          <w:sz w:val="24"/>
          <w:szCs w:val="24"/>
        </w:rPr>
      </w:pPr>
      <w:r w:rsidRPr="391FF0F1">
        <w:rPr>
          <w:rFonts w:ascii="Courier New" w:hAnsi="Courier New" w:eastAsia="Courier New" w:cs="Courier New"/>
        </w:rPr>
        <w:t>no service timestamps debug datetime msec</w:t>
      </w:r>
    </w:p>
    <w:p w:rsidR="008F30E9" w:rsidP="008F30E9" w:rsidRDefault="008F30E9" w14:paraId="53539BBD" w14:textId="77777777">
      <w:pPr>
        <w:pStyle w:val="NoSpacing"/>
        <w:rPr>
          <w:rFonts w:ascii="Courier New" w:hAnsi="Courier New" w:eastAsia="Courier New" w:cs="Courier New"/>
          <w:sz w:val="24"/>
          <w:szCs w:val="24"/>
        </w:rPr>
      </w:pPr>
      <w:r w:rsidRPr="391FF0F1">
        <w:rPr>
          <w:rFonts w:ascii="Courier New" w:hAnsi="Courier New" w:eastAsia="Courier New" w:cs="Courier New"/>
        </w:rPr>
        <w:t>no service password-encryption</w:t>
      </w:r>
    </w:p>
    <w:p w:rsidR="008F30E9" w:rsidP="008F30E9" w:rsidRDefault="008F30E9" w14:paraId="498A90EE"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63E6CA2F" w14:textId="77777777">
      <w:pPr>
        <w:pStyle w:val="NoSpacing"/>
        <w:rPr>
          <w:rFonts w:ascii="Courier New" w:hAnsi="Courier New" w:eastAsia="Courier New" w:cs="Courier New"/>
          <w:sz w:val="24"/>
          <w:szCs w:val="24"/>
        </w:rPr>
      </w:pPr>
      <w:r w:rsidRPr="391FF0F1">
        <w:rPr>
          <w:rFonts w:ascii="Courier New" w:hAnsi="Courier New" w:eastAsia="Courier New" w:cs="Courier New"/>
        </w:rPr>
        <w:t>hostname Router</w:t>
      </w:r>
    </w:p>
    <w:p w:rsidR="008F30E9" w:rsidP="008F30E9" w:rsidRDefault="008F30E9" w14:paraId="27E7511B"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701F3F17" w14:textId="77777777">
      <w:pPr>
        <w:pStyle w:val="NoSpacing"/>
        <w:rPr>
          <w:rFonts w:ascii="Courier New" w:hAnsi="Courier New" w:eastAsia="Courier New" w:cs="Courier New"/>
          <w:sz w:val="24"/>
          <w:szCs w:val="24"/>
        </w:rPr>
      </w:pPr>
      <w:r w:rsidRPr="391FF0F1">
        <w:rPr>
          <w:rFonts w:ascii="Courier New" w:hAnsi="Courier New" w:eastAsia="Courier New" w:cs="Courier New"/>
        </w:rPr>
        <w:t>ip cef</w:t>
      </w:r>
    </w:p>
    <w:p w:rsidR="008F30E9" w:rsidP="008F30E9" w:rsidRDefault="008F30E9" w14:paraId="79C43DBA" w14:textId="77777777">
      <w:pPr>
        <w:pStyle w:val="NoSpacing"/>
        <w:rPr>
          <w:rFonts w:ascii="Courier New" w:hAnsi="Courier New" w:eastAsia="Courier New" w:cs="Courier New"/>
          <w:sz w:val="24"/>
          <w:szCs w:val="24"/>
        </w:rPr>
      </w:pPr>
      <w:r w:rsidRPr="391FF0F1">
        <w:rPr>
          <w:rFonts w:ascii="Courier New" w:hAnsi="Courier New" w:eastAsia="Courier New" w:cs="Courier New"/>
        </w:rPr>
        <w:t>no ipv6 cef</w:t>
      </w:r>
    </w:p>
    <w:p w:rsidR="008F30E9" w:rsidP="008F30E9" w:rsidRDefault="008F30E9" w14:paraId="788109D2"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0962A3DF" w14:textId="77777777">
      <w:pPr>
        <w:pStyle w:val="NoSpacing"/>
        <w:rPr>
          <w:rFonts w:ascii="Courier New" w:hAnsi="Courier New" w:eastAsia="Courier New" w:cs="Courier New"/>
          <w:sz w:val="24"/>
          <w:szCs w:val="24"/>
        </w:rPr>
      </w:pPr>
      <w:r w:rsidRPr="391FF0F1">
        <w:rPr>
          <w:rFonts w:ascii="Courier New" w:hAnsi="Courier New" w:eastAsia="Courier New" w:cs="Courier New"/>
        </w:rPr>
        <w:t>spanning-tree mode pvst</w:t>
      </w:r>
    </w:p>
    <w:p w:rsidR="008F30E9" w:rsidP="008F30E9" w:rsidRDefault="008F30E9" w14:paraId="283548C0"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1F34C412" w14:textId="77777777">
      <w:pPr>
        <w:pStyle w:val="NoSpacing"/>
        <w:rPr>
          <w:rFonts w:ascii="Courier New" w:hAnsi="Courier New" w:eastAsia="Courier New" w:cs="Courier New"/>
          <w:sz w:val="24"/>
          <w:szCs w:val="24"/>
        </w:rPr>
      </w:pPr>
      <w:r w:rsidRPr="391FF0F1">
        <w:rPr>
          <w:rFonts w:ascii="Courier New" w:hAnsi="Courier New" w:eastAsia="Courier New" w:cs="Courier New"/>
        </w:rPr>
        <w:t>interface Loopback0</w:t>
      </w:r>
    </w:p>
    <w:p w:rsidR="008F30E9" w:rsidP="008F30E9" w:rsidRDefault="008F30E9" w14:paraId="4652A39B" w14:textId="77777777">
      <w:pPr>
        <w:pStyle w:val="NoSpacing"/>
        <w:rPr>
          <w:rFonts w:ascii="Courier New" w:hAnsi="Courier New" w:eastAsia="Courier New" w:cs="Courier New"/>
          <w:sz w:val="24"/>
          <w:szCs w:val="24"/>
        </w:rPr>
      </w:pPr>
      <w:r w:rsidRPr="391FF0F1">
        <w:rPr>
          <w:rFonts w:ascii="Courier New" w:hAnsi="Courier New" w:eastAsia="Courier New" w:cs="Courier New"/>
        </w:rPr>
        <w:t>ip address 192.168.1.4 255.255.255.0</w:t>
      </w:r>
    </w:p>
    <w:p w:rsidR="008F30E9" w:rsidP="008F30E9" w:rsidRDefault="008F30E9" w14:paraId="6B5B4C92"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28956005" w14:textId="77777777">
      <w:pPr>
        <w:pStyle w:val="NoSpacing"/>
        <w:rPr>
          <w:rFonts w:ascii="Courier New" w:hAnsi="Courier New" w:eastAsia="Courier New" w:cs="Courier New"/>
          <w:sz w:val="24"/>
          <w:szCs w:val="24"/>
        </w:rPr>
      </w:pPr>
      <w:r w:rsidRPr="391FF0F1">
        <w:rPr>
          <w:rFonts w:ascii="Courier New" w:hAnsi="Courier New" w:eastAsia="Courier New" w:cs="Courier New"/>
        </w:rPr>
        <w:t>interface GigabitEthernet0/0/0</w:t>
      </w:r>
    </w:p>
    <w:p w:rsidR="008F30E9" w:rsidP="008F30E9" w:rsidRDefault="008F30E9" w14:paraId="059177B6" w14:textId="77777777">
      <w:pPr>
        <w:pStyle w:val="NoSpacing"/>
        <w:rPr>
          <w:rFonts w:ascii="Courier New" w:hAnsi="Courier New" w:eastAsia="Courier New" w:cs="Courier New"/>
          <w:sz w:val="24"/>
          <w:szCs w:val="24"/>
        </w:rPr>
      </w:pPr>
      <w:r w:rsidRPr="391FF0F1">
        <w:rPr>
          <w:rFonts w:ascii="Courier New" w:hAnsi="Courier New" w:eastAsia="Courier New" w:cs="Courier New"/>
        </w:rPr>
        <w:t>ip address 10.0.4.1 255.255.255.0</w:t>
      </w:r>
    </w:p>
    <w:p w:rsidR="008F30E9" w:rsidP="008F30E9" w:rsidRDefault="008F30E9" w14:paraId="38AA3711" w14:textId="77777777">
      <w:pPr>
        <w:pStyle w:val="NoSpacing"/>
        <w:rPr>
          <w:rFonts w:ascii="Courier New" w:hAnsi="Courier New" w:eastAsia="Courier New" w:cs="Courier New"/>
          <w:sz w:val="24"/>
          <w:szCs w:val="24"/>
        </w:rPr>
      </w:pPr>
      <w:r w:rsidRPr="391FF0F1">
        <w:rPr>
          <w:rFonts w:ascii="Courier New" w:hAnsi="Courier New" w:eastAsia="Courier New" w:cs="Courier New"/>
        </w:rPr>
        <w:t>duplex auto</w:t>
      </w:r>
    </w:p>
    <w:p w:rsidR="008F30E9" w:rsidP="008F30E9" w:rsidRDefault="008F30E9" w14:paraId="750F589F" w14:textId="77777777">
      <w:pPr>
        <w:pStyle w:val="NoSpacing"/>
        <w:rPr>
          <w:rFonts w:ascii="Courier New" w:hAnsi="Courier New" w:eastAsia="Courier New" w:cs="Courier New"/>
          <w:sz w:val="24"/>
          <w:szCs w:val="24"/>
        </w:rPr>
      </w:pPr>
      <w:r w:rsidRPr="391FF0F1">
        <w:rPr>
          <w:rFonts w:ascii="Courier New" w:hAnsi="Courier New" w:eastAsia="Courier New" w:cs="Courier New"/>
        </w:rPr>
        <w:t>speed auto</w:t>
      </w:r>
    </w:p>
    <w:p w:rsidR="008F30E9" w:rsidP="008F30E9" w:rsidRDefault="008F30E9" w14:paraId="68C7B69B"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50B55969" w14:textId="77777777">
      <w:pPr>
        <w:pStyle w:val="NoSpacing"/>
        <w:rPr>
          <w:rFonts w:ascii="Courier New" w:hAnsi="Courier New" w:eastAsia="Courier New" w:cs="Courier New"/>
          <w:sz w:val="24"/>
          <w:szCs w:val="24"/>
        </w:rPr>
      </w:pPr>
      <w:r w:rsidRPr="391FF0F1">
        <w:rPr>
          <w:rFonts w:ascii="Courier New" w:hAnsi="Courier New" w:eastAsia="Courier New" w:cs="Courier New"/>
        </w:rPr>
        <w:t>interface GigabitEthernet0/0/1</w:t>
      </w:r>
    </w:p>
    <w:p w:rsidR="008F30E9" w:rsidP="008F30E9" w:rsidRDefault="008F30E9" w14:paraId="5833E9B5" w14:textId="77777777">
      <w:pPr>
        <w:pStyle w:val="NoSpacing"/>
        <w:rPr>
          <w:rFonts w:ascii="Courier New" w:hAnsi="Courier New" w:eastAsia="Courier New" w:cs="Courier New"/>
          <w:sz w:val="24"/>
          <w:szCs w:val="24"/>
        </w:rPr>
      </w:pPr>
      <w:r w:rsidRPr="391FF0F1">
        <w:rPr>
          <w:rFonts w:ascii="Courier New" w:hAnsi="Courier New" w:eastAsia="Courier New" w:cs="Courier New"/>
        </w:rPr>
        <w:t>ip address 10.0.3.2 255.255.255.0</w:t>
      </w:r>
    </w:p>
    <w:p w:rsidR="008F30E9" w:rsidP="008F30E9" w:rsidRDefault="008F30E9" w14:paraId="5A99B96A" w14:textId="77777777">
      <w:pPr>
        <w:pStyle w:val="NoSpacing"/>
        <w:rPr>
          <w:rFonts w:ascii="Courier New" w:hAnsi="Courier New" w:eastAsia="Courier New" w:cs="Courier New"/>
          <w:sz w:val="24"/>
          <w:szCs w:val="24"/>
        </w:rPr>
      </w:pPr>
      <w:r w:rsidRPr="391FF0F1">
        <w:rPr>
          <w:rFonts w:ascii="Courier New" w:hAnsi="Courier New" w:eastAsia="Courier New" w:cs="Courier New"/>
        </w:rPr>
        <w:t>duplex auto</w:t>
      </w:r>
    </w:p>
    <w:p w:rsidR="008F30E9" w:rsidP="008F30E9" w:rsidRDefault="008F30E9" w14:paraId="566B1097" w14:textId="77777777">
      <w:pPr>
        <w:pStyle w:val="NoSpacing"/>
        <w:rPr>
          <w:rFonts w:ascii="Courier New" w:hAnsi="Courier New" w:eastAsia="Courier New" w:cs="Courier New"/>
          <w:sz w:val="24"/>
          <w:szCs w:val="24"/>
        </w:rPr>
      </w:pPr>
      <w:r w:rsidRPr="391FF0F1">
        <w:rPr>
          <w:rFonts w:ascii="Courier New" w:hAnsi="Courier New" w:eastAsia="Courier New" w:cs="Courier New"/>
        </w:rPr>
        <w:t>speed auto</w:t>
      </w:r>
    </w:p>
    <w:p w:rsidR="008F30E9" w:rsidP="008F30E9" w:rsidRDefault="008F30E9" w14:paraId="64685F13"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13143D2A" w14:textId="77777777">
      <w:pPr>
        <w:pStyle w:val="NoSpacing"/>
        <w:rPr>
          <w:rFonts w:ascii="Courier New" w:hAnsi="Courier New" w:eastAsia="Courier New" w:cs="Courier New"/>
          <w:sz w:val="24"/>
          <w:szCs w:val="24"/>
        </w:rPr>
      </w:pPr>
      <w:r w:rsidRPr="391FF0F1">
        <w:rPr>
          <w:rFonts w:ascii="Courier New" w:hAnsi="Courier New" w:eastAsia="Courier New" w:cs="Courier New"/>
        </w:rPr>
        <w:t>interface Vlan1</w:t>
      </w:r>
    </w:p>
    <w:p w:rsidR="008F30E9" w:rsidP="008F30E9" w:rsidRDefault="008F30E9" w14:paraId="0A7B1EE5" w14:textId="77777777">
      <w:pPr>
        <w:pStyle w:val="NoSpacing"/>
        <w:rPr>
          <w:rFonts w:ascii="Courier New" w:hAnsi="Courier New" w:eastAsia="Courier New" w:cs="Courier New"/>
          <w:sz w:val="24"/>
          <w:szCs w:val="24"/>
        </w:rPr>
      </w:pPr>
      <w:r w:rsidRPr="391FF0F1">
        <w:rPr>
          <w:rFonts w:ascii="Courier New" w:hAnsi="Courier New" w:eastAsia="Courier New" w:cs="Courier New"/>
        </w:rPr>
        <w:t>no ip address</w:t>
      </w:r>
    </w:p>
    <w:p w:rsidR="008F30E9" w:rsidP="008F30E9" w:rsidRDefault="008F30E9" w14:paraId="305CF83B" w14:textId="77777777">
      <w:pPr>
        <w:pStyle w:val="NoSpacing"/>
        <w:rPr>
          <w:rFonts w:ascii="Courier New" w:hAnsi="Courier New" w:eastAsia="Courier New" w:cs="Courier New"/>
          <w:sz w:val="24"/>
          <w:szCs w:val="24"/>
        </w:rPr>
      </w:pPr>
      <w:r w:rsidRPr="391FF0F1">
        <w:rPr>
          <w:rFonts w:ascii="Courier New" w:hAnsi="Courier New" w:eastAsia="Courier New" w:cs="Courier New"/>
        </w:rPr>
        <w:lastRenderedPageBreak/>
        <w:t>shutdown</w:t>
      </w:r>
    </w:p>
    <w:p w:rsidR="008F30E9" w:rsidP="008F30E9" w:rsidRDefault="008F30E9" w14:paraId="79ABBC62"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4C66EA58" w14:textId="77777777">
      <w:pPr>
        <w:pStyle w:val="NoSpacing"/>
        <w:rPr>
          <w:rFonts w:ascii="Courier New" w:hAnsi="Courier New" w:eastAsia="Courier New" w:cs="Courier New"/>
          <w:sz w:val="24"/>
          <w:szCs w:val="24"/>
        </w:rPr>
      </w:pPr>
      <w:r w:rsidRPr="391FF0F1">
        <w:rPr>
          <w:rFonts w:ascii="Courier New" w:hAnsi="Courier New" w:eastAsia="Courier New" w:cs="Courier New"/>
        </w:rPr>
        <w:t>router ospf 1</w:t>
      </w:r>
    </w:p>
    <w:p w:rsidR="008F30E9" w:rsidP="008F30E9" w:rsidRDefault="008F30E9" w14:paraId="23391DCB" w14:textId="77777777">
      <w:pPr>
        <w:pStyle w:val="NoSpacing"/>
        <w:rPr>
          <w:rFonts w:ascii="Courier New" w:hAnsi="Courier New" w:eastAsia="Courier New" w:cs="Courier New"/>
          <w:sz w:val="24"/>
          <w:szCs w:val="24"/>
        </w:rPr>
      </w:pPr>
      <w:r w:rsidRPr="391FF0F1">
        <w:rPr>
          <w:rFonts w:ascii="Courier New" w:hAnsi="Courier New" w:eastAsia="Courier New" w:cs="Courier New"/>
        </w:rPr>
        <w:t>router-id 4.4.4.4</w:t>
      </w:r>
    </w:p>
    <w:p w:rsidR="008F30E9" w:rsidP="008F30E9" w:rsidRDefault="008F30E9" w14:paraId="6138B6D5" w14:textId="77777777">
      <w:pPr>
        <w:pStyle w:val="NoSpacing"/>
        <w:rPr>
          <w:rFonts w:ascii="Courier New" w:hAnsi="Courier New" w:eastAsia="Courier New" w:cs="Courier New"/>
          <w:sz w:val="24"/>
          <w:szCs w:val="24"/>
        </w:rPr>
      </w:pPr>
      <w:r w:rsidRPr="391FF0F1">
        <w:rPr>
          <w:rFonts w:ascii="Courier New" w:hAnsi="Courier New" w:eastAsia="Courier New" w:cs="Courier New"/>
        </w:rPr>
        <w:t>log-adjacency-changes</w:t>
      </w:r>
    </w:p>
    <w:p w:rsidR="008F30E9" w:rsidP="008F30E9" w:rsidRDefault="008F30E9" w14:paraId="57CAEB29" w14:textId="77777777">
      <w:pPr>
        <w:pStyle w:val="NoSpacing"/>
        <w:rPr>
          <w:rFonts w:ascii="Courier New" w:hAnsi="Courier New" w:eastAsia="Courier New" w:cs="Courier New"/>
          <w:sz w:val="24"/>
          <w:szCs w:val="24"/>
        </w:rPr>
      </w:pPr>
      <w:r w:rsidRPr="391FF0F1">
        <w:rPr>
          <w:rFonts w:ascii="Courier New" w:hAnsi="Courier New" w:eastAsia="Courier New" w:cs="Courier New"/>
        </w:rPr>
        <w:t>network 10.0.3.0 0.0.0.255 area 0</w:t>
      </w:r>
    </w:p>
    <w:p w:rsidR="008F30E9" w:rsidP="008F30E9" w:rsidRDefault="008F30E9" w14:paraId="1EAC5F4F" w14:textId="77777777">
      <w:pPr>
        <w:pStyle w:val="NoSpacing"/>
        <w:rPr>
          <w:rFonts w:ascii="Courier New" w:hAnsi="Courier New" w:eastAsia="Courier New" w:cs="Courier New"/>
          <w:sz w:val="24"/>
          <w:szCs w:val="24"/>
        </w:rPr>
      </w:pPr>
      <w:r w:rsidRPr="391FF0F1">
        <w:rPr>
          <w:rFonts w:ascii="Courier New" w:hAnsi="Courier New" w:eastAsia="Courier New" w:cs="Courier New"/>
        </w:rPr>
        <w:t>network 10.0.4.0 0.0.0.255 area 0</w:t>
      </w:r>
    </w:p>
    <w:p w:rsidR="008F30E9" w:rsidP="008F30E9" w:rsidRDefault="008F30E9" w14:paraId="55D12440" w14:textId="77777777">
      <w:pPr>
        <w:pStyle w:val="NoSpacing"/>
        <w:rPr>
          <w:rFonts w:ascii="Courier New" w:hAnsi="Courier New" w:eastAsia="Courier New" w:cs="Courier New"/>
          <w:sz w:val="24"/>
          <w:szCs w:val="24"/>
        </w:rPr>
      </w:pPr>
      <w:r w:rsidRPr="391FF0F1">
        <w:rPr>
          <w:rFonts w:ascii="Courier New" w:hAnsi="Courier New" w:eastAsia="Courier New" w:cs="Courier New"/>
        </w:rPr>
        <w:t>network 192.168.1.0 0.0.0.255 area 0</w:t>
      </w:r>
    </w:p>
    <w:p w:rsidR="008F30E9" w:rsidP="008F30E9" w:rsidRDefault="008F30E9" w14:paraId="5368A130"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6FFC8487" w14:textId="77777777">
      <w:pPr>
        <w:pStyle w:val="NoSpacing"/>
        <w:rPr>
          <w:rFonts w:ascii="Courier New" w:hAnsi="Courier New" w:eastAsia="Courier New" w:cs="Courier New"/>
          <w:sz w:val="24"/>
          <w:szCs w:val="24"/>
        </w:rPr>
      </w:pPr>
      <w:r w:rsidRPr="391FF0F1">
        <w:rPr>
          <w:rFonts w:ascii="Courier New" w:hAnsi="Courier New" w:eastAsia="Courier New" w:cs="Courier New"/>
        </w:rPr>
        <w:t>ip classless</w:t>
      </w:r>
    </w:p>
    <w:p w:rsidR="008F30E9" w:rsidP="008F30E9" w:rsidRDefault="008F30E9" w14:paraId="457523EE"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39F04916" w14:textId="77777777">
      <w:pPr>
        <w:pStyle w:val="NoSpacing"/>
        <w:rPr>
          <w:rFonts w:ascii="Courier New" w:hAnsi="Courier New" w:eastAsia="Courier New" w:cs="Courier New"/>
          <w:sz w:val="24"/>
          <w:szCs w:val="24"/>
        </w:rPr>
      </w:pPr>
      <w:r w:rsidRPr="391FF0F1">
        <w:rPr>
          <w:rFonts w:ascii="Courier New" w:hAnsi="Courier New" w:eastAsia="Courier New" w:cs="Courier New"/>
        </w:rPr>
        <w:t>ip flow-export version 9</w:t>
      </w:r>
    </w:p>
    <w:p w:rsidR="008F30E9" w:rsidP="008F30E9" w:rsidRDefault="008F30E9" w14:paraId="5230B2D9"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314A1137" w14:textId="77777777">
      <w:pPr>
        <w:pStyle w:val="NoSpacing"/>
        <w:rPr>
          <w:rFonts w:ascii="Courier New" w:hAnsi="Courier New" w:eastAsia="Courier New" w:cs="Courier New"/>
          <w:sz w:val="24"/>
          <w:szCs w:val="24"/>
        </w:rPr>
      </w:pPr>
      <w:r w:rsidRPr="391FF0F1">
        <w:rPr>
          <w:rFonts w:ascii="Courier New" w:hAnsi="Courier New" w:eastAsia="Courier New" w:cs="Courier New"/>
        </w:rPr>
        <w:t>line con 0</w:t>
      </w:r>
    </w:p>
    <w:p w:rsidR="008F30E9" w:rsidP="008F30E9" w:rsidRDefault="008F30E9" w14:paraId="0183316B"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210B7F75" w14:textId="77777777">
      <w:pPr>
        <w:pStyle w:val="NoSpacing"/>
        <w:rPr>
          <w:rFonts w:ascii="Courier New" w:hAnsi="Courier New" w:eastAsia="Courier New" w:cs="Courier New"/>
          <w:sz w:val="24"/>
          <w:szCs w:val="24"/>
        </w:rPr>
      </w:pPr>
      <w:r w:rsidRPr="391FF0F1">
        <w:rPr>
          <w:rFonts w:ascii="Courier New" w:hAnsi="Courier New" w:eastAsia="Courier New" w:cs="Courier New"/>
        </w:rPr>
        <w:t>line aux 0</w:t>
      </w:r>
    </w:p>
    <w:p w:rsidR="008F30E9" w:rsidP="008F30E9" w:rsidRDefault="008F30E9" w14:paraId="51257E13"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26628AB0" w14:textId="77777777">
      <w:pPr>
        <w:pStyle w:val="NoSpacing"/>
        <w:rPr>
          <w:rFonts w:ascii="Courier New" w:hAnsi="Courier New" w:eastAsia="Courier New" w:cs="Courier New"/>
          <w:sz w:val="24"/>
          <w:szCs w:val="24"/>
        </w:rPr>
      </w:pPr>
      <w:r w:rsidRPr="391FF0F1">
        <w:rPr>
          <w:rFonts w:ascii="Courier New" w:hAnsi="Courier New" w:eastAsia="Courier New" w:cs="Courier New"/>
        </w:rPr>
        <w:t>line vty 0 4</w:t>
      </w:r>
    </w:p>
    <w:p w:rsidR="008F30E9" w:rsidP="008F30E9" w:rsidRDefault="008F30E9" w14:paraId="2D6F53C3" w14:textId="77777777">
      <w:pPr>
        <w:pStyle w:val="NoSpacing"/>
        <w:rPr>
          <w:rFonts w:ascii="Courier New" w:hAnsi="Courier New" w:eastAsia="Courier New" w:cs="Courier New"/>
          <w:sz w:val="24"/>
          <w:szCs w:val="24"/>
        </w:rPr>
      </w:pPr>
      <w:r w:rsidRPr="391FF0F1">
        <w:rPr>
          <w:rFonts w:ascii="Courier New" w:hAnsi="Courier New" w:eastAsia="Courier New" w:cs="Courier New"/>
        </w:rPr>
        <w:t>login</w:t>
      </w:r>
    </w:p>
    <w:p w:rsidR="008F30E9" w:rsidP="008F30E9" w:rsidRDefault="008F30E9" w14:paraId="22ED20CE"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7E1044D1" w14:textId="77777777">
      <w:pPr>
        <w:pStyle w:val="NoSpacing"/>
        <w:rPr>
          <w:rFonts w:ascii="Courier New" w:hAnsi="Courier New" w:eastAsia="Courier New" w:cs="Courier New"/>
          <w:sz w:val="24"/>
          <w:szCs w:val="24"/>
        </w:rPr>
      </w:pPr>
      <w:r w:rsidRPr="391FF0F1">
        <w:rPr>
          <w:rFonts w:ascii="Courier New" w:hAnsi="Courier New" w:eastAsia="Courier New" w:cs="Courier New"/>
        </w:rPr>
        <w:t>end</w:t>
      </w:r>
    </w:p>
    <w:p w:rsidR="008F30E9" w:rsidP="008F30E9" w:rsidRDefault="008F30E9" w14:paraId="512CF8CA" w14:textId="77777777">
      <w:pPr>
        <w:rPr>
          <w:rFonts w:ascii="Courier New" w:hAnsi="Courier New" w:eastAsia="Courier New" w:cs="Courier New"/>
          <w:b/>
          <w:bCs/>
          <w:sz w:val="24"/>
          <w:szCs w:val="24"/>
          <w:u w:val="single"/>
        </w:rPr>
      </w:pPr>
      <w:r w:rsidRPr="3E6A1392">
        <w:rPr>
          <w:rFonts w:ascii="Courier New" w:hAnsi="Courier New" w:eastAsia="Courier New" w:cs="Courier New"/>
          <w:b/>
          <w:bCs/>
          <w:sz w:val="24"/>
          <w:szCs w:val="24"/>
          <w:u w:val="single"/>
        </w:rPr>
        <w:t>show route</w:t>
      </w:r>
    </w:p>
    <w:p w:rsidR="008F30E9" w:rsidP="008F30E9" w:rsidRDefault="008F30E9" w14:paraId="455148C1"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R4#show ip route </w:t>
      </w:r>
    </w:p>
    <w:p w:rsidR="008F30E9" w:rsidP="008F30E9" w:rsidRDefault="008F30E9" w14:paraId="5A60F91E" w14:textId="77777777">
      <w:pPr>
        <w:pStyle w:val="NoSpacing"/>
        <w:rPr>
          <w:rFonts w:ascii="Courier New" w:hAnsi="Courier New" w:eastAsia="Courier New" w:cs="Courier New"/>
          <w:sz w:val="24"/>
          <w:szCs w:val="24"/>
        </w:rPr>
      </w:pPr>
      <w:r w:rsidRPr="391FF0F1">
        <w:rPr>
          <w:rFonts w:ascii="Courier New" w:hAnsi="Courier New" w:eastAsia="Courier New" w:cs="Courier New"/>
        </w:rPr>
        <w:t>Codes: L - local, C - connected, S - static, R - RIP, M - mobile, B - BGP</w:t>
      </w:r>
    </w:p>
    <w:p w:rsidR="008F30E9" w:rsidP="008F30E9" w:rsidRDefault="008F30E9" w14:paraId="5541C80B"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D - EIGRP, EX - EIGRP external, O - OSPF, IA - OSPF inter area</w:t>
      </w:r>
    </w:p>
    <w:p w:rsidR="008F30E9" w:rsidP="008F30E9" w:rsidRDefault="008F30E9" w14:paraId="57A42729"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N1 - OSPF NSSA external type 1, N2 - OSPF NSSA external type 2</w:t>
      </w:r>
    </w:p>
    <w:p w:rsidR="008F30E9" w:rsidP="008F30E9" w:rsidRDefault="008F30E9" w14:paraId="4F7F2F94"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E1 - OSPF external type 1, E2 - OSPF external type 2, E - EGP</w:t>
      </w:r>
    </w:p>
    <w:p w:rsidR="008F30E9" w:rsidP="008F30E9" w:rsidRDefault="008F30E9" w14:paraId="5D5118E1"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i - IS-IS, L1 - IS-IS level-1, L2 - IS-IS level-2, ia - IS-IS inter area</w:t>
      </w:r>
    </w:p>
    <w:p w:rsidR="008F30E9" w:rsidP="008F30E9" w:rsidRDefault="008F30E9" w14:paraId="0B3460F5"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 - candidate default, U - per-user static route, o - ODR</w:t>
      </w:r>
    </w:p>
    <w:p w:rsidR="008F30E9" w:rsidP="008F30E9" w:rsidRDefault="008F30E9" w14:paraId="73785C16"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P - periodic downloaded static route</w:t>
      </w:r>
    </w:p>
    <w:p w:rsidR="008F30E9" w:rsidP="008F30E9" w:rsidRDefault="008F30E9" w14:paraId="6B71A3F6"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w:t>
      </w:r>
    </w:p>
    <w:p w:rsidR="008F30E9" w:rsidP="008F30E9" w:rsidRDefault="008F30E9" w14:paraId="01AC0AD5" w14:textId="77777777">
      <w:pPr>
        <w:pStyle w:val="NoSpacing"/>
        <w:rPr>
          <w:rFonts w:ascii="Courier New" w:hAnsi="Courier New" w:eastAsia="Courier New" w:cs="Courier New"/>
          <w:sz w:val="24"/>
          <w:szCs w:val="24"/>
        </w:rPr>
      </w:pPr>
      <w:r w:rsidRPr="391FF0F1">
        <w:rPr>
          <w:rFonts w:ascii="Courier New" w:hAnsi="Courier New" w:eastAsia="Courier New" w:cs="Courier New"/>
        </w:rPr>
        <w:t>Gateway of last resort is not set</w:t>
      </w:r>
    </w:p>
    <w:p w:rsidR="008F30E9" w:rsidP="008F30E9" w:rsidRDefault="008F30E9" w14:paraId="40284799"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w:t>
      </w:r>
    </w:p>
    <w:p w:rsidR="008F30E9" w:rsidP="008F30E9" w:rsidRDefault="008F30E9" w14:paraId="644F9797"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10.0.0.0/8 is variably subnetted, 8 subnets, 2 masks</w:t>
      </w:r>
    </w:p>
    <w:p w:rsidR="008F30E9" w:rsidP="008F30E9" w:rsidRDefault="008F30E9" w14:paraId="5C7778FC"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10.0.1.0/24 [110/3] via 10.0.3.1, 00:20:17, GigabitEthernet0/0/1</w:t>
      </w:r>
    </w:p>
    <w:p w:rsidR="008F30E9" w:rsidP="008F30E9" w:rsidRDefault="008F30E9" w14:paraId="6E69426C"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10.0.2.0/24 [110/2] via 10.0.3.1, 00:20:17, GigabitEthernet0/0/1</w:t>
      </w:r>
    </w:p>
    <w:p w:rsidR="008F30E9" w:rsidP="008F30E9" w:rsidRDefault="008F30E9" w14:paraId="57261222" w14:textId="77777777">
      <w:pPr>
        <w:pStyle w:val="NoSpacing"/>
        <w:rPr>
          <w:rFonts w:ascii="Courier New" w:hAnsi="Courier New" w:eastAsia="Courier New" w:cs="Courier New"/>
          <w:sz w:val="24"/>
          <w:szCs w:val="24"/>
        </w:rPr>
      </w:pPr>
      <w:r w:rsidRPr="391FF0F1">
        <w:rPr>
          <w:rFonts w:ascii="Courier New" w:hAnsi="Courier New" w:eastAsia="Courier New" w:cs="Courier New"/>
        </w:rPr>
        <w:t>C       10.0.3.0/24 is directly connected, GigabitEthernet0/0/1</w:t>
      </w:r>
    </w:p>
    <w:p w:rsidR="008F30E9" w:rsidP="008F30E9" w:rsidRDefault="008F30E9" w14:paraId="6A928794" w14:textId="77777777">
      <w:pPr>
        <w:pStyle w:val="NoSpacing"/>
        <w:rPr>
          <w:rFonts w:ascii="Courier New" w:hAnsi="Courier New" w:eastAsia="Courier New" w:cs="Courier New"/>
          <w:sz w:val="24"/>
          <w:szCs w:val="24"/>
        </w:rPr>
      </w:pPr>
      <w:r w:rsidRPr="391FF0F1">
        <w:rPr>
          <w:rFonts w:ascii="Courier New" w:hAnsi="Courier New" w:eastAsia="Courier New" w:cs="Courier New"/>
        </w:rPr>
        <w:t>L       10.0.3.2/32 is directly connected, GigabitEthernet0/0/1</w:t>
      </w:r>
    </w:p>
    <w:p w:rsidR="008F30E9" w:rsidP="008F30E9" w:rsidRDefault="008F30E9" w14:paraId="126821D1" w14:textId="77777777">
      <w:pPr>
        <w:pStyle w:val="NoSpacing"/>
        <w:rPr>
          <w:rFonts w:ascii="Courier New" w:hAnsi="Courier New" w:eastAsia="Courier New" w:cs="Courier New"/>
          <w:sz w:val="24"/>
          <w:szCs w:val="24"/>
        </w:rPr>
      </w:pPr>
      <w:r w:rsidRPr="391FF0F1">
        <w:rPr>
          <w:rFonts w:ascii="Courier New" w:hAnsi="Courier New" w:eastAsia="Courier New" w:cs="Courier New"/>
        </w:rPr>
        <w:t>C       10.0.4.0/24 is directly connected, GigabitEthernet0/0/0</w:t>
      </w:r>
    </w:p>
    <w:p w:rsidR="008F30E9" w:rsidP="008F30E9" w:rsidRDefault="008F30E9" w14:paraId="3FE61BBA" w14:textId="77777777">
      <w:pPr>
        <w:pStyle w:val="NoSpacing"/>
        <w:rPr>
          <w:rFonts w:ascii="Courier New" w:hAnsi="Courier New" w:eastAsia="Courier New" w:cs="Courier New"/>
          <w:sz w:val="24"/>
          <w:szCs w:val="24"/>
        </w:rPr>
      </w:pPr>
      <w:r w:rsidRPr="391FF0F1">
        <w:rPr>
          <w:rFonts w:ascii="Courier New" w:hAnsi="Courier New" w:eastAsia="Courier New" w:cs="Courier New"/>
        </w:rPr>
        <w:t>L       10.0.4.1/32 is directly connected, GigabitEthernet0/0/0</w:t>
      </w:r>
    </w:p>
    <w:p w:rsidR="008F30E9" w:rsidP="008F30E9" w:rsidRDefault="008F30E9" w14:paraId="79C28F60"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10.0.5.0/24 [110/2] via 10.0.4.2, 00:20:17, GigabitEthernet0/0/0</w:t>
      </w:r>
    </w:p>
    <w:p w:rsidR="008F30E9" w:rsidP="008F30E9" w:rsidRDefault="008F30E9" w14:paraId="380349CA" w14:textId="77777777">
      <w:pPr>
        <w:pStyle w:val="NoSpacing"/>
        <w:rPr>
          <w:rFonts w:ascii="Courier New" w:hAnsi="Courier New" w:eastAsia="Courier New" w:cs="Courier New"/>
          <w:sz w:val="24"/>
          <w:szCs w:val="24"/>
        </w:rPr>
      </w:pPr>
      <w:r w:rsidRPr="391FF0F1">
        <w:rPr>
          <w:rFonts w:ascii="Courier New" w:hAnsi="Courier New" w:eastAsia="Courier New" w:cs="Courier New"/>
        </w:rPr>
        <w:lastRenderedPageBreak/>
        <w:t>O       10.0.6.0/24 [110/3] via 10.0.4.2, 00:20:07, GigabitEthernet0/0/0</w:t>
      </w:r>
    </w:p>
    <w:p w:rsidR="008F30E9" w:rsidP="008F30E9" w:rsidRDefault="008F30E9" w14:paraId="7132A438"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192.168.1.0/24 is variably subnetted, 8 subnets, 2 masks</w:t>
      </w:r>
    </w:p>
    <w:p w:rsidR="008F30E9" w:rsidP="008F30E9" w:rsidRDefault="008F30E9" w14:paraId="3ED2F061" w14:textId="77777777">
      <w:pPr>
        <w:pStyle w:val="NoSpacing"/>
        <w:rPr>
          <w:rFonts w:ascii="Courier New" w:hAnsi="Courier New" w:eastAsia="Courier New" w:cs="Courier New"/>
          <w:sz w:val="24"/>
          <w:szCs w:val="24"/>
        </w:rPr>
      </w:pPr>
      <w:r w:rsidRPr="391FF0F1">
        <w:rPr>
          <w:rFonts w:ascii="Courier New" w:hAnsi="Courier New" w:eastAsia="Courier New" w:cs="Courier New"/>
        </w:rPr>
        <w:t>C       192.168.1.0/24 is directly connected, Loopback0</w:t>
      </w:r>
    </w:p>
    <w:p w:rsidR="008F30E9" w:rsidP="008F30E9" w:rsidRDefault="008F30E9" w14:paraId="3D5C92C7"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192.168.1.1/32 [110/4] via 10.0.3.1, 00:20:17, GigabitEthernet0/0/1</w:t>
      </w:r>
    </w:p>
    <w:p w:rsidR="008F30E9" w:rsidP="008F30E9" w:rsidRDefault="008F30E9" w14:paraId="2377B875"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192.168.1.2/32 [110/3] via 10.0.3.1, 00:20:17, GigabitEthernet0/0/1</w:t>
      </w:r>
    </w:p>
    <w:p w:rsidR="008F30E9" w:rsidP="008F30E9" w:rsidRDefault="008F30E9" w14:paraId="42EC2404"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192.168.1.3/32 [110/2] via 10.0.3.1, 00:15:56, GigabitEthernet0/0/1</w:t>
      </w:r>
    </w:p>
    <w:p w:rsidR="008F30E9" w:rsidP="008F30E9" w:rsidRDefault="008F30E9" w14:paraId="782E7A2D" w14:textId="77777777">
      <w:pPr>
        <w:pStyle w:val="NoSpacing"/>
        <w:rPr>
          <w:rFonts w:ascii="Courier New" w:hAnsi="Courier New" w:eastAsia="Courier New" w:cs="Courier New"/>
          <w:sz w:val="24"/>
          <w:szCs w:val="24"/>
        </w:rPr>
      </w:pPr>
      <w:r w:rsidRPr="391FF0F1">
        <w:rPr>
          <w:rFonts w:ascii="Courier New" w:hAnsi="Courier New" w:eastAsia="Courier New" w:cs="Courier New"/>
        </w:rPr>
        <w:t>L       192.168.1.4/32 is directly connected, Loopback0</w:t>
      </w:r>
    </w:p>
    <w:p w:rsidR="008F30E9" w:rsidP="008F30E9" w:rsidRDefault="008F30E9" w14:paraId="2A12108D"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192.168.1.5/32 [110/2] via 10.0.4.2, 00:08:59, GigabitEthernet0/0/0</w:t>
      </w:r>
    </w:p>
    <w:p w:rsidR="008F30E9" w:rsidP="008F30E9" w:rsidRDefault="008F30E9" w14:paraId="1211C2F9"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192.168.1.6/32 [110/3] via 10.0.4.2, 00:06:08, GigabitEthernet0/0/0</w:t>
      </w:r>
    </w:p>
    <w:p w:rsidR="008F30E9" w:rsidP="008F30E9" w:rsidRDefault="008F30E9" w14:paraId="4E718473"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192.168.1.7/32 [110/4] via 10.0.4.2, 00:05:22, GigabitEthernet0/0/0</w:t>
      </w:r>
    </w:p>
    <w:p w:rsidR="008F30E9" w:rsidP="008F30E9" w:rsidRDefault="008F30E9" w14:paraId="73F3203E" w14:textId="77777777">
      <w:pPr>
        <w:rPr>
          <w:rFonts w:ascii="Courier New" w:hAnsi="Courier New" w:eastAsia="Courier New" w:cs="Courier New"/>
          <w:b/>
          <w:bCs/>
          <w:sz w:val="24"/>
          <w:szCs w:val="24"/>
          <w:u w:val="single"/>
        </w:rPr>
      </w:pPr>
      <w:r w:rsidRPr="3E6A1392">
        <w:rPr>
          <w:rFonts w:ascii="Courier New" w:hAnsi="Courier New" w:eastAsia="Courier New" w:cs="Courier New"/>
          <w:b/>
          <w:bCs/>
          <w:sz w:val="24"/>
          <w:szCs w:val="24"/>
          <w:u w:val="single"/>
        </w:rPr>
        <w:t>show ip ospf neighbor</w:t>
      </w:r>
    </w:p>
    <w:p w:rsidR="008F30E9" w:rsidP="008F30E9" w:rsidRDefault="008F30E9" w14:paraId="5128DD03"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R4#show ip ospf neighbor </w:t>
      </w:r>
    </w:p>
    <w:p w:rsidR="008F30E9" w:rsidP="008F30E9" w:rsidRDefault="008F30E9" w14:paraId="27B3AAE9"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w:t>
      </w:r>
    </w:p>
    <w:p w:rsidR="008F30E9" w:rsidP="008F30E9" w:rsidRDefault="008F30E9" w14:paraId="32B078EC" w14:textId="77777777">
      <w:pPr>
        <w:pStyle w:val="NoSpacing"/>
        <w:rPr>
          <w:rFonts w:ascii="Courier New" w:hAnsi="Courier New" w:eastAsia="Courier New" w:cs="Courier New"/>
          <w:sz w:val="24"/>
          <w:szCs w:val="24"/>
        </w:rPr>
      </w:pPr>
      <w:r w:rsidRPr="391FF0F1">
        <w:rPr>
          <w:rFonts w:ascii="Courier New" w:hAnsi="Courier New" w:eastAsia="Courier New" w:cs="Courier New"/>
        </w:rPr>
        <w:t>Neighbor ID     Pri   State           Dead Time   Address         Interface</w:t>
      </w:r>
    </w:p>
    <w:p w:rsidR="008F30E9" w:rsidP="008F30E9" w:rsidRDefault="008F30E9" w14:paraId="371BCC21" w14:textId="77777777">
      <w:pPr>
        <w:pStyle w:val="NoSpacing"/>
        <w:rPr>
          <w:rFonts w:ascii="Courier New" w:hAnsi="Courier New" w:eastAsia="Courier New" w:cs="Courier New"/>
          <w:sz w:val="24"/>
          <w:szCs w:val="24"/>
        </w:rPr>
      </w:pPr>
      <w:r w:rsidRPr="391FF0F1">
        <w:rPr>
          <w:rFonts w:ascii="Courier New" w:hAnsi="Courier New" w:eastAsia="Courier New" w:cs="Courier New"/>
        </w:rPr>
        <w:t>5.5.5.5           1   FULL/DR         00:00:33    10.0.4.2        GigabitEthernet0/0/0</w:t>
      </w:r>
    </w:p>
    <w:p w:rsidR="008F30E9" w:rsidP="008F30E9" w:rsidRDefault="008F30E9" w14:paraId="4072D206" w14:textId="77777777">
      <w:pPr>
        <w:pStyle w:val="NoSpacing"/>
        <w:rPr>
          <w:rFonts w:ascii="Courier New" w:hAnsi="Courier New" w:eastAsia="Courier New" w:cs="Courier New"/>
          <w:sz w:val="24"/>
          <w:szCs w:val="24"/>
        </w:rPr>
      </w:pPr>
      <w:r w:rsidRPr="391FF0F1">
        <w:rPr>
          <w:rFonts w:ascii="Courier New" w:hAnsi="Courier New" w:eastAsia="Courier New" w:cs="Courier New"/>
        </w:rPr>
        <w:t>3.3.3.3           1   FULL/BDR        00:00:37    10.0.3.1        GigabitEthernet0/0/1</w:t>
      </w:r>
    </w:p>
    <w:p w:rsidR="008F30E9" w:rsidP="008F30E9" w:rsidRDefault="008F30E9" w14:paraId="0FF00753" w14:textId="77777777">
      <w:pPr>
        <w:rPr>
          <w:rFonts w:ascii="Times New Roman" w:hAnsi="Times New Roman" w:eastAsia="Times New Roman" w:cs="Times New Roman"/>
          <w:b/>
          <w:bCs/>
          <w:sz w:val="36"/>
          <w:szCs w:val="36"/>
          <w:u w:val="single"/>
        </w:rPr>
      </w:pPr>
      <w:r w:rsidRPr="3E6A1392">
        <w:rPr>
          <w:rFonts w:ascii="Times New Roman" w:hAnsi="Times New Roman" w:eastAsia="Times New Roman" w:cs="Times New Roman"/>
          <w:b/>
          <w:bCs/>
          <w:sz w:val="36"/>
          <w:szCs w:val="36"/>
          <w:u w:val="single"/>
        </w:rPr>
        <w:t>Router 5</w:t>
      </w:r>
    </w:p>
    <w:p w:rsidR="008F30E9" w:rsidP="008F30E9" w:rsidRDefault="008F30E9" w14:paraId="0655B826" w14:textId="77777777">
      <w:pPr>
        <w:rPr>
          <w:rFonts w:ascii="Courier New" w:hAnsi="Courier New" w:eastAsia="Courier New" w:cs="Courier New"/>
          <w:b/>
          <w:bCs/>
          <w:sz w:val="24"/>
          <w:szCs w:val="24"/>
          <w:u w:val="single"/>
        </w:rPr>
      </w:pPr>
      <w:r w:rsidRPr="3E6A1392">
        <w:rPr>
          <w:rFonts w:ascii="Courier New" w:hAnsi="Courier New" w:eastAsia="Courier New" w:cs="Courier New"/>
          <w:b/>
          <w:bCs/>
          <w:sz w:val="24"/>
          <w:szCs w:val="24"/>
          <w:u w:val="single"/>
        </w:rPr>
        <w:t>show run</w:t>
      </w:r>
    </w:p>
    <w:p w:rsidR="008F30E9" w:rsidP="008F30E9" w:rsidRDefault="008F30E9" w14:paraId="218637BD" w14:textId="77777777">
      <w:pPr>
        <w:pStyle w:val="NoSpacing"/>
        <w:rPr>
          <w:rFonts w:ascii="Courier New" w:hAnsi="Courier New" w:eastAsia="Courier New" w:cs="Courier New"/>
          <w:sz w:val="24"/>
          <w:szCs w:val="24"/>
        </w:rPr>
      </w:pPr>
      <w:r w:rsidRPr="391FF0F1">
        <w:rPr>
          <w:rFonts w:ascii="Courier New" w:hAnsi="Courier New" w:eastAsia="Courier New" w:cs="Courier New"/>
        </w:rPr>
        <w:t>R5#show run</w:t>
      </w:r>
    </w:p>
    <w:p w:rsidR="008F30E9" w:rsidP="008F30E9" w:rsidRDefault="008F30E9" w14:paraId="35150E66" w14:textId="77777777">
      <w:pPr>
        <w:pStyle w:val="NoSpacing"/>
        <w:rPr>
          <w:rFonts w:ascii="Courier New" w:hAnsi="Courier New" w:eastAsia="Courier New" w:cs="Courier New"/>
          <w:sz w:val="24"/>
          <w:szCs w:val="24"/>
        </w:rPr>
      </w:pPr>
      <w:r w:rsidRPr="391FF0F1">
        <w:rPr>
          <w:rFonts w:ascii="Courier New" w:hAnsi="Courier New" w:eastAsia="Courier New" w:cs="Courier New"/>
        </w:rPr>
        <w:t>Building configuration...</w:t>
      </w:r>
    </w:p>
    <w:p w:rsidR="008F30E9" w:rsidP="008F30E9" w:rsidRDefault="008F30E9" w14:paraId="03D63680"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w:t>
      </w:r>
    </w:p>
    <w:p w:rsidR="008F30E9" w:rsidP="008F30E9" w:rsidRDefault="008F30E9" w14:paraId="4BF57F00" w14:textId="77777777">
      <w:pPr>
        <w:pStyle w:val="NoSpacing"/>
        <w:rPr>
          <w:rFonts w:ascii="Courier New" w:hAnsi="Courier New" w:eastAsia="Courier New" w:cs="Courier New"/>
          <w:sz w:val="24"/>
          <w:szCs w:val="24"/>
        </w:rPr>
      </w:pPr>
      <w:r w:rsidRPr="391FF0F1">
        <w:rPr>
          <w:rFonts w:ascii="Courier New" w:hAnsi="Courier New" w:eastAsia="Courier New" w:cs="Courier New"/>
        </w:rPr>
        <w:t>Current configuration : 809 bytes</w:t>
      </w:r>
    </w:p>
    <w:p w:rsidR="008F30E9" w:rsidP="008F30E9" w:rsidRDefault="008F30E9" w14:paraId="24160D2D"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7D043995" w14:textId="77777777">
      <w:pPr>
        <w:pStyle w:val="NoSpacing"/>
        <w:rPr>
          <w:rFonts w:ascii="Courier New" w:hAnsi="Courier New" w:eastAsia="Courier New" w:cs="Courier New"/>
          <w:sz w:val="24"/>
          <w:szCs w:val="24"/>
        </w:rPr>
      </w:pPr>
      <w:r w:rsidRPr="391FF0F1">
        <w:rPr>
          <w:rFonts w:ascii="Courier New" w:hAnsi="Courier New" w:eastAsia="Courier New" w:cs="Courier New"/>
        </w:rPr>
        <w:t>version 15.4</w:t>
      </w:r>
    </w:p>
    <w:p w:rsidR="008F30E9" w:rsidP="008F30E9" w:rsidRDefault="008F30E9" w14:paraId="2621F8D9" w14:textId="77777777">
      <w:pPr>
        <w:pStyle w:val="NoSpacing"/>
        <w:rPr>
          <w:rFonts w:ascii="Courier New" w:hAnsi="Courier New" w:eastAsia="Courier New" w:cs="Courier New"/>
          <w:sz w:val="24"/>
          <w:szCs w:val="24"/>
        </w:rPr>
      </w:pPr>
      <w:r w:rsidRPr="391FF0F1">
        <w:rPr>
          <w:rFonts w:ascii="Courier New" w:hAnsi="Courier New" w:eastAsia="Courier New" w:cs="Courier New"/>
        </w:rPr>
        <w:t>no service timestamps log datetime msec</w:t>
      </w:r>
    </w:p>
    <w:p w:rsidR="008F30E9" w:rsidP="008F30E9" w:rsidRDefault="008F30E9" w14:paraId="00547015" w14:textId="77777777">
      <w:pPr>
        <w:pStyle w:val="NoSpacing"/>
        <w:rPr>
          <w:rFonts w:ascii="Courier New" w:hAnsi="Courier New" w:eastAsia="Courier New" w:cs="Courier New"/>
          <w:sz w:val="24"/>
          <w:szCs w:val="24"/>
        </w:rPr>
      </w:pPr>
      <w:r w:rsidRPr="391FF0F1">
        <w:rPr>
          <w:rFonts w:ascii="Courier New" w:hAnsi="Courier New" w:eastAsia="Courier New" w:cs="Courier New"/>
        </w:rPr>
        <w:t>no service timestamps debug datetime msec</w:t>
      </w:r>
    </w:p>
    <w:p w:rsidR="008F30E9" w:rsidP="008F30E9" w:rsidRDefault="008F30E9" w14:paraId="425C8189" w14:textId="77777777">
      <w:pPr>
        <w:pStyle w:val="NoSpacing"/>
        <w:rPr>
          <w:rFonts w:ascii="Courier New" w:hAnsi="Courier New" w:eastAsia="Courier New" w:cs="Courier New"/>
          <w:sz w:val="24"/>
          <w:szCs w:val="24"/>
        </w:rPr>
      </w:pPr>
      <w:r w:rsidRPr="391FF0F1">
        <w:rPr>
          <w:rFonts w:ascii="Courier New" w:hAnsi="Courier New" w:eastAsia="Courier New" w:cs="Courier New"/>
        </w:rPr>
        <w:t>no service password-encryption</w:t>
      </w:r>
    </w:p>
    <w:p w:rsidR="008F30E9" w:rsidP="008F30E9" w:rsidRDefault="008F30E9" w14:paraId="71E24F8B"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12126981" w14:textId="77777777">
      <w:pPr>
        <w:pStyle w:val="NoSpacing"/>
        <w:rPr>
          <w:rFonts w:ascii="Courier New" w:hAnsi="Courier New" w:eastAsia="Courier New" w:cs="Courier New"/>
          <w:sz w:val="24"/>
          <w:szCs w:val="24"/>
        </w:rPr>
      </w:pPr>
      <w:r w:rsidRPr="391FF0F1">
        <w:rPr>
          <w:rFonts w:ascii="Courier New" w:hAnsi="Courier New" w:eastAsia="Courier New" w:cs="Courier New"/>
        </w:rPr>
        <w:t>hostname Router</w:t>
      </w:r>
    </w:p>
    <w:p w:rsidR="008F30E9" w:rsidP="008F30E9" w:rsidRDefault="008F30E9" w14:paraId="676643D1"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59448D7A" w14:textId="77777777">
      <w:pPr>
        <w:pStyle w:val="NoSpacing"/>
        <w:rPr>
          <w:rFonts w:ascii="Courier New" w:hAnsi="Courier New" w:eastAsia="Courier New" w:cs="Courier New"/>
          <w:sz w:val="24"/>
          <w:szCs w:val="24"/>
        </w:rPr>
      </w:pPr>
      <w:r w:rsidRPr="391FF0F1">
        <w:rPr>
          <w:rFonts w:ascii="Courier New" w:hAnsi="Courier New" w:eastAsia="Courier New" w:cs="Courier New"/>
        </w:rPr>
        <w:t>ip cef</w:t>
      </w:r>
    </w:p>
    <w:p w:rsidR="008F30E9" w:rsidP="008F30E9" w:rsidRDefault="008F30E9" w14:paraId="35F47862" w14:textId="77777777">
      <w:pPr>
        <w:pStyle w:val="NoSpacing"/>
        <w:rPr>
          <w:rFonts w:ascii="Courier New" w:hAnsi="Courier New" w:eastAsia="Courier New" w:cs="Courier New"/>
          <w:sz w:val="24"/>
          <w:szCs w:val="24"/>
        </w:rPr>
      </w:pPr>
      <w:r w:rsidRPr="391FF0F1">
        <w:rPr>
          <w:rFonts w:ascii="Courier New" w:hAnsi="Courier New" w:eastAsia="Courier New" w:cs="Courier New"/>
        </w:rPr>
        <w:t>no ipv6 cef</w:t>
      </w:r>
    </w:p>
    <w:p w:rsidR="008F30E9" w:rsidP="008F30E9" w:rsidRDefault="008F30E9" w14:paraId="7EBB1320"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69D9B66C" w14:textId="77777777">
      <w:pPr>
        <w:pStyle w:val="NoSpacing"/>
        <w:rPr>
          <w:rFonts w:ascii="Courier New" w:hAnsi="Courier New" w:eastAsia="Courier New" w:cs="Courier New"/>
          <w:sz w:val="24"/>
          <w:szCs w:val="24"/>
        </w:rPr>
      </w:pPr>
      <w:r w:rsidRPr="391FF0F1">
        <w:rPr>
          <w:rFonts w:ascii="Courier New" w:hAnsi="Courier New" w:eastAsia="Courier New" w:cs="Courier New"/>
        </w:rPr>
        <w:t>spanning-tree mode pvst</w:t>
      </w:r>
    </w:p>
    <w:p w:rsidR="008F30E9" w:rsidP="008F30E9" w:rsidRDefault="008F30E9" w14:paraId="60383A8E"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682B33F3" w14:textId="77777777">
      <w:pPr>
        <w:pStyle w:val="NoSpacing"/>
        <w:rPr>
          <w:rFonts w:ascii="Courier New" w:hAnsi="Courier New" w:eastAsia="Courier New" w:cs="Courier New"/>
          <w:sz w:val="24"/>
          <w:szCs w:val="24"/>
        </w:rPr>
      </w:pPr>
      <w:r w:rsidRPr="391FF0F1">
        <w:rPr>
          <w:rFonts w:ascii="Courier New" w:hAnsi="Courier New" w:eastAsia="Courier New" w:cs="Courier New"/>
        </w:rPr>
        <w:t>interface Loopback0</w:t>
      </w:r>
    </w:p>
    <w:p w:rsidR="008F30E9" w:rsidP="008F30E9" w:rsidRDefault="008F30E9" w14:paraId="5C74CD5D" w14:textId="77777777">
      <w:pPr>
        <w:pStyle w:val="NoSpacing"/>
        <w:rPr>
          <w:rFonts w:ascii="Courier New" w:hAnsi="Courier New" w:eastAsia="Courier New" w:cs="Courier New"/>
          <w:sz w:val="24"/>
          <w:szCs w:val="24"/>
        </w:rPr>
      </w:pPr>
      <w:r w:rsidRPr="391FF0F1">
        <w:rPr>
          <w:rFonts w:ascii="Courier New" w:hAnsi="Courier New" w:eastAsia="Courier New" w:cs="Courier New"/>
        </w:rPr>
        <w:t>ip address 192.168.1.5 255.255.255.0</w:t>
      </w:r>
    </w:p>
    <w:p w:rsidR="008F30E9" w:rsidP="008F30E9" w:rsidRDefault="008F30E9" w14:paraId="07F74BB2" w14:textId="77777777">
      <w:pPr>
        <w:pStyle w:val="NoSpacing"/>
        <w:rPr>
          <w:rFonts w:ascii="Courier New" w:hAnsi="Courier New" w:eastAsia="Courier New" w:cs="Courier New"/>
          <w:sz w:val="24"/>
          <w:szCs w:val="24"/>
        </w:rPr>
      </w:pPr>
      <w:r w:rsidRPr="391FF0F1">
        <w:rPr>
          <w:rFonts w:ascii="Courier New" w:hAnsi="Courier New" w:eastAsia="Courier New" w:cs="Courier New"/>
        </w:rPr>
        <w:lastRenderedPageBreak/>
        <w:t>!</w:t>
      </w:r>
    </w:p>
    <w:p w:rsidR="008F30E9" w:rsidP="008F30E9" w:rsidRDefault="008F30E9" w14:paraId="351F9626" w14:textId="77777777">
      <w:pPr>
        <w:pStyle w:val="NoSpacing"/>
        <w:rPr>
          <w:rFonts w:ascii="Courier New" w:hAnsi="Courier New" w:eastAsia="Courier New" w:cs="Courier New"/>
          <w:sz w:val="24"/>
          <w:szCs w:val="24"/>
        </w:rPr>
      </w:pPr>
      <w:r w:rsidRPr="391FF0F1">
        <w:rPr>
          <w:rFonts w:ascii="Courier New" w:hAnsi="Courier New" w:eastAsia="Courier New" w:cs="Courier New"/>
        </w:rPr>
        <w:t>interface GigabitEthernet0/0/0</w:t>
      </w:r>
    </w:p>
    <w:p w:rsidR="008F30E9" w:rsidP="008F30E9" w:rsidRDefault="008F30E9" w14:paraId="17D00946" w14:textId="77777777">
      <w:pPr>
        <w:pStyle w:val="NoSpacing"/>
        <w:rPr>
          <w:rFonts w:ascii="Courier New" w:hAnsi="Courier New" w:eastAsia="Courier New" w:cs="Courier New"/>
          <w:sz w:val="24"/>
          <w:szCs w:val="24"/>
        </w:rPr>
      </w:pPr>
      <w:r w:rsidRPr="391FF0F1">
        <w:rPr>
          <w:rFonts w:ascii="Courier New" w:hAnsi="Courier New" w:eastAsia="Courier New" w:cs="Courier New"/>
        </w:rPr>
        <w:t>ip address 10.0.4.2 255.255.255.0</w:t>
      </w:r>
    </w:p>
    <w:p w:rsidR="008F30E9" w:rsidP="008F30E9" w:rsidRDefault="008F30E9" w14:paraId="23007143" w14:textId="77777777">
      <w:pPr>
        <w:pStyle w:val="NoSpacing"/>
        <w:rPr>
          <w:rFonts w:ascii="Courier New" w:hAnsi="Courier New" w:eastAsia="Courier New" w:cs="Courier New"/>
          <w:sz w:val="24"/>
          <w:szCs w:val="24"/>
        </w:rPr>
      </w:pPr>
      <w:r w:rsidRPr="391FF0F1">
        <w:rPr>
          <w:rFonts w:ascii="Courier New" w:hAnsi="Courier New" w:eastAsia="Courier New" w:cs="Courier New"/>
        </w:rPr>
        <w:t>duplex auto</w:t>
      </w:r>
    </w:p>
    <w:p w:rsidR="008F30E9" w:rsidP="008F30E9" w:rsidRDefault="008F30E9" w14:paraId="6305DEF8" w14:textId="77777777">
      <w:pPr>
        <w:pStyle w:val="NoSpacing"/>
        <w:rPr>
          <w:rFonts w:ascii="Courier New" w:hAnsi="Courier New" w:eastAsia="Courier New" w:cs="Courier New"/>
          <w:sz w:val="24"/>
          <w:szCs w:val="24"/>
        </w:rPr>
      </w:pPr>
      <w:r w:rsidRPr="391FF0F1">
        <w:rPr>
          <w:rFonts w:ascii="Courier New" w:hAnsi="Courier New" w:eastAsia="Courier New" w:cs="Courier New"/>
        </w:rPr>
        <w:t>speed auto</w:t>
      </w:r>
    </w:p>
    <w:p w:rsidR="008F30E9" w:rsidP="008F30E9" w:rsidRDefault="008F30E9" w14:paraId="7347C2CE"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23095C90" w14:textId="77777777">
      <w:pPr>
        <w:pStyle w:val="NoSpacing"/>
        <w:rPr>
          <w:rFonts w:ascii="Courier New" w:hAnsi="Courier New" w:eastAsia="Courier New" w:cs="Courier New"/>
          <w:sz w:val="24"/>
          <w:szCs w:val="24"/>
        </w:rPr>
      </w:pPr>
      <w:r w:rsidRPr="391FF0F1">
        <w:rPr>
          <w:rFonts w:ascii="Courier New" w:hAnsi="Courier New" w:eastAsia="Courier New" w:cs="Courier New"/>
        </w:rPr>
        <w:t>interface GigabitEthernet0/0/1</w:t>
      </w:r>
    </w:p>
    <w:p w:rsidR="008F30E9" w:rsidP="008F30E9" w:rsidRDefault="008F30E9" w14:paraId="3930C060" w14:textId="77777777">
      <w:pPr>
        <w:pStyle w:val="NoSpacing"/>
        <w:rPr>
          <w:rFonts w:ascii="Courier New" w:hAnsi="Courier New" w:eastAsia="Courier New" w:cs="Courier New"/>
          <w:sz w:val="24"/>
          <w:szCs w:val="24"/>
        </w:rPr>
      </w:pPr>
      <w:r w:rsidRPr="391FF0F1">
        <w:rPr>
          <w:rFonts w:ascii="Courier New" w:hAnsi="Courier New" w:eastAsia="Courier New" w:cs="Courier New"/>
        </w:rPr>
        <w:t>ip address 10.0.5.1 255.255.255.0</w:t>
      </w:r>
    </w:p>
    <w:p w:rsidR="008F30E9" w:rsidP="008F30E9" w:rsidRDefault="008F30E9" w14:paraId="1E510855" w14:textId="77777777">
      <w:pPr>
        <w:pStyle w:val="NoSpacing"/>
        <w:rPr>
          <w:rFonts w:ascii="Courier New" w:hAnsi="Courier New" w:eastAsia="Courier New" w:cs="Courier New"/>
          <w:sz w:val="24"/>
          <w:szCs w:val="24"/>
        </w:rPr>
      </w:pPr>
      <w:r w:rsidRPr="391FF0F1">
        <w:rPr>
          <w:rFonts w:ascii="Courier New" w:hAnsi="Courier New" w:eastAsia="Courier New" w:cs="Courier New"/>
        </w:rPr>
        <w:t>duplex auto</w:t>
      </w:r>
    </w:p>
    <w:p w:rsidR="008F30E9" w:rsidP="008F30E9" w:rsidRDefault="008F30E9" w14:paraId="25B9561C" w14:textId="77777777">
      <w:pPr>
        <w:pStyle w:val="NoSpacing"/>
        <w:rPr>
          <w:rFonts w:ascii="Courier New" w:hAnsi="Courier New" w:eastAsia="Courier New" w:cs="Courier New"/>
          <w:sz w:val="24"/>
          <w:szCs w:val="24"/>
        </w:rPr>
      </w:pPr>
      <w:r w:rsidRPr="391FF0F1">
        <w:rPr>
          <w:rFonts w:ascii="Courier New" w:hAnsi="Courier New" w:eastAsia="Courier New" w:cs="Courier New"/>
        </w:rPr>
        <w:t>speed auto</w:t>
      </w:r>
    </w:p>
    <w:p w:rsidR="008F30E9" w:rsidP="008F30E9" w:rsidRDefault="008F30E9" w14:paraId="5229309C"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113AB29B" w14:textId="77777777">
      <w:pPr>
        <w:pStyle w:val="NoSpacing"/>
        <w:rPr>
          <w:rFonts w:ascii="Courier New" w:hAnsi="Courier New" w:eastAsia="Courier New" w:cs="Courier New"/>
          <w:sz w:val="24"/>
          <w:szCs w:val="24"/>
        </w:rPr>
      </w:pPr>
      <w:r w:rsidRPr="391FF0F1">
        <w:rPr>
          <w:rFonts w:ascii="Courier New" w:hAnsi="Courier New" w:eastAsia="Courier New" w:cs="Courier New"/>
        </w:rPr>
        <w:t>interface Vlan1</w:t>
      </w:r>
    </w:p>
    <w:p w:rsidR="008F30E9" w:rsidP="008F30E9" w:rsidRDefault="008F30E9" w14:paraId="13E2A74C" w14:textId="77777777">
      <w:pPr>
        <w:pStyle w:val="NoSpacing"/>
        <w:rPr>
          <w:rFonts w:ascii="Courier New" w:hAnsi="Courier New" w:eastAsia="Courier New" w:cs="Courier New"/>
          <w:sz w:val="24"/>
          <w:szCs w:val="24"/>
        </w:rPr>
      </w:pPr>
      <w:r w:rsidRPr="391FF0F1">
        <w:rPr>
          <w:rFonts w:ascii="Courier New" w:hAnsi="Courier New" w:eastAsia="Courier New" w:cs="Courier New"/>
        </w:rPr>
        <w:t>no ip address</w:t>
      </w:r>
    </w:p>
    <w:p w:rsidR="008F30E9" w:rsidP="008F30E9" w:rsidRDefault="008F30E9" w14:paraId="7938D0EB" w14:textId="77777777">
      <w:pPr>
        <w:pStyle w:val="NoSpacing"/>
        <w:rPr>
          <w:rFonts w:ascii="Courier New" w:hAnsi="Courier New" w:eastAsia="Courier New" w:cs="Courier New"/>
          <w:sz w:val="24"/>
          <w:szCs w:val="24"/>
        </w:rPr>
      </w:pPr>
      <w:r w:rsidRPr="391FF0F1">
        <w:rPr>
          <w:rFonts w:ascii="Courier New" w:hAnsi="Courier New" w:eastAsia="Courier New" w:cs="Courier New"/>
        </w:rPr>
        <w:t>shutdown</w:t>
      </w:r>
    </w:p>
    <w:p w:rsidR="008F30E9" w:rsidP="008F30E9" w:rsidRDefault="008F30E9" w14:paraId="13B3BE0F"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718F147F" w14:textId="77777777">
      <w:pPr>
        <w:pStyle w:val="NoSpacing"/>
        <w:rPr>
          <w:rFonts w:ascii="Courier New" w:hAnsi="Courier New" w:eastAsia="Courier New" w:cs="Courier New"/>
          <w:sz w:val="24"/>
          <w:szCs w:val="24"/>
        </w:rPr>
      </w:pPr>
      <w:r w:rsidRPr="391FF0F1">
        <w:rPr>
          <w:rFonts w:ascii="Courier New" w:hAnsi="Courier New" w:eastAsia="Courier New" w:cs="Courier New"/>
        </w:rPr>
        <w:t>router ospf 1</w:t>
      </w:r>
    </w:p>
    <w:p w:rsidR="008F30E9" w:rsidP="008F30E9" w:rsidRDefault="008F30E9" w14:paraId="19123E2E" w14:textId="77777777">
      <w:pPr>
        <w:pStyle w:val="NoSpacing"/>
        <w:rPr>
          <w:rFonts w:ascii="Courier New" w:hAnsi="Courier New" w:eastAsia="Courier New" w:cs="Courier New"/>
          <w:sz w:val="24"/>
          <w:szCs w:val="24"/>
        </w:rPr>
      </w:pPr>
      <w:r w:rsidRPr="391FF0F1">
        <w:rPr>
          <w:rFonts w:ascii="Courier New" w:hAnsi="Courier New" w:eastAsia="Courier New" w:cs="Courier New"/>
        </w:rPr>
        <w:t>router-id 5.5.5.5</w:t>
      </w:r>
    </w:p>
    <w:p w:rsidR="008F30E9" w:rsidP="008F30E9" w:rsidRDefault="008F30E9" w14:paraId="6BE82FDE" w14:textId="77777777">
      <w:pPr>
        <w:pStyle w:val="NoSpacing"/>
        <w:rPr>
          <w:rFonts w:ascii="Courier New" w:hAnsi="Courier New" w:eastAsia="Courier New" w:cs="Courier New"/>
          <w:sz w:val="24"/>
          <w:szCs w:val="24"/>
        </w:rPr>
      </w:pPr>
      <w:r w:rsidRPr="391FF0F1">
        <w:rPr>
          <w:rFonts w:ascii="Courier New" w:hAnsi="Courier New" w:eastAsia="Courier New" w:cs="Courier New"/>
        </w:rPr>
        <w:t>log-adjacency-changes</w:t>
      </w:r>
    </w:p>
    <w:p w:rsidR="008F30E9" w:rsidP="008F30E9" w:rsidRDefault="008F30E9" w14:paraId="45814A97" w14:textId="77777777">
      <w:pPr>
        <w:pStyle w:val="NoSpacing"/>
        <w:rPr>
          <w:rFonts w:ascii="Courier New" w:hAnsi="Courier New" w:eastAsia="Courier New" w:cs="Courier New"/>
          <w:sz w:val="24"/>
          <w:szCs w:val="24"/>
        </w:rPr>
      </w:pPr>
      <w:r w:rsidRPr="391FF0F1">
        <w:rPr>
          <w:rFonts w:ascii="Courier New" w:hAnsi="Courier New" w:eastAsia="Courier New" w:cs="Courier New"/>
        </w:rPr>
        <w:t>network 10.0.4.0 0.0.0.255 area 0</w:t>
      </w:r>
    </w:p>
    <w:p w:rsidR="008F30E9" w:rsidP="008F30E9" w:rsidRDefault="008F30E9" w14:paraId="0C174EE9" w14:textId="77777777">
      <w:pPr>
        <w:pStyle w:val="NoSpacing"/>
        <w:rPr>
          <w:rFonts w:ascii="Courier New" w:hAnsi="Courier New" w:eastAsia="Courier New" w:cs="Courier New"/>
          <w:sz w:val="24"/>
          <w:szCs w:val="24"/>
        </w:rPr>
      </w:pPr>
      <w:r w:rsidRPr="391FF0F1">
        <w:rPr>
          <w:rFonts w:ascii="Courier New" w:hAnsi="Courier New" w:eastAsia="Courier New" w:cs="Courier New"/>
        </w:rPr>
        <w:t>network 10.0.5.0 0.0.0.255 area 0</w:t>
      </w:r>
    </w:p>
    <w:p w:rsidR="008F30E9" w:rsidP="008F30E9" w:rsidRDefault="008F30E9" w14:paraId="753B0221" w14:textId="77777777">
      <w:pPr>
        <w:pStyle w:val="NoSpacing"/>
        <w:rPr>
          <w:rFonts w:ascii="Courier New" w:hAnsi="Courier New" w:eastAsia="Courier New" w:cs="Courier New"/>
          <w:sz w:val="24"/>
          <w:szCs w:val="24"/>
        </w:rPr>
      </w:pPr>
      <w:r w:rsidRPr="391FF0F1">
        <w:rPr>
          <w:rFonts w:ascii="Courier New" w:hAnsi="Courier New" w:eastAsia="Courier New" w:cs="Courier New"/>
        </w:rPr>
        <w:t>network 192.168.1.0 0.0.0.255 area 0</w:t>
      </w:r>
    </w:p>
    <w:p w:rsidR="008F30E9" w:rsidP="008F30E9" w:rsidRDefault="008F30E9" w14:paraId="73CDA2BF"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32E975D8" w14:textId="77777777">
      <w:pPr>
        <w:pStyle w:val="NoSpacing"/>
        <w:rPr>
          <w:rFonts w:ascii="Courier New" w:hAnsi="Courier New" w:eastAsia="Courier New" w:cs="Courier New"/>
          <w:sz w:val="24"/>
          <w:szCs w:val="24"/>
        </w:rPr>
      </w:pPr>
      <w:r w:rsidRPr="391FF0F1">
        <w:rPr>
          <w:rFonts w:ascii="Courier New" w:hAnsi="Courier New" w:eastAsia="Courier New" w:cs="Courier New"/>
        </w:rPr>
        <w:t>ip classless</w:t>
      </w:r>
    </w:p>
    <w:p w:rsidR="008F30E9" w:rsidP="008F30E9" w:rsidRDefault="008F30E9" w14:paraId="415AAE12"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4ED4B0C5" w14:textId="77777777">
      <w:pPr>
        <w:pStyle w:val="NoSpacing"/>
        <w:rPr>
          <w:rFonts w:ascii="Courier New" w:hAnsi="Courier New" w:eastAsia="Courier New" w:cs="Courier New"/>
          <w:sz w:val="24"/>
          <w:szCs w:val="24"/>
        </w:rPr>
      </w:pPr>
      <w:r w:rsidRPr="391FF0F1">
        <w:rPr>
          <w:rFonts w:ascii="Courier New" w:hAnsi="Courier New" w:eastAsia="Courier New" w:cs="Courier New"/>
        </w:rPr>
        <w:t>ip flow-export version 9</w:t>
      </w:r>
    </w:p>
    <w:p w:rsidR="008F30E9" w:rsidP="008F30E9" w:rsidRDefault="008F30E9" w14:paraId="508E534D"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7F1E93BA" w14:textId="77777777">
      <w:pPr>
        <w:pStyle w:val="NoSpacing"/>
        <w:rPr>
          <w:rFonts w:ascii="Courier New" w:hAnsi="Courier New" w:eastAsia="Courier New" w:cs="Courier New"/>
          <w:sz w:val="24"/>
          <w:szCs w:val="24"/>
        </w:rPr>
      </w:pPr>
      <w:r w:rsidRPr="391FF0F1">
        <w:rPr>
          <w:rFonts w:ascii="Courier New" w:hAnsi="Courier New" w:eastAsia="Courier New" w:cs="Courier New"/>
        </w:rPr>
        <w:t>line con 0</w:t>
      </w:r>
    </w:p>
    <w:p w:rsidR="008F30E9" w:rsidP="008F30E9" w:rsidRDefault="008F30E9" w14:paraId="53162FD8"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15365341" w14:textId="77777777">
      <w:pPr>
        <w:pStyle w:val="NoSpacing"/>
        <w:rPr>
          <w:rFonts w:ascii="Courier New" w:hAnsi="Courier New" w:eastAsia="Courier New" w:cs="Courier New"/>
          <w:sz w:val="24"/>
          <w:szCs w:val="24"/>
        </w:rPr>
      </w:pPr>
      <w:r w:rsidRPr="391FF0F1">
        <w:rPr>
          <w:rFonts w:ascii="Courier New" w:hAnsi="Courier New" w:eastAsia="Courier New" w:cs="Courier New"/>
        </w:rPr>
        <w:t>line aux 0</w:t>
      </w:r>
    </w:p>
    <w:p w:rsidR="008F30E9" w:rsidP="008F30E9" w:rsidRDefault="008F30E9" w14:paraId="602499A9"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7727D94F" w14:textId="77777777">
      <w:pPr>
        <w:pStyle w:val="NoSpacing"/>
        <w:rPr>
          <w:rFonts w:ascii="Courier New" w:hAnsi="Courier New" w:eastAsia="Courier New" w:cs="Courier New"/>
          <w:sz w:val="24"/>
          <w:szCs w:val="24"/>
        </w:rPr>
      </w:pPr>
      <w:r w:rsidRPr="391FF0F1">
        <w:rPr>
          <w:rFonts w:ascii="Courier New" w:hAnsi="Courier New" w:eastAsia="Courier New" w:cs="Courier New"/>
        </w:rPr>
        <w:t>line vty 0 4</w:t>
      </w:r>
    </w:p>
    <w:p w:rsidR="008F30E9" w:rsidP="008F30E9" w:rsidRDefault="008F30E9" w14:paraId="4EC8A1A3" w14:textId="77777777">
      <w:pPr>
        <w:pStyle w:val="NoSpacing"/>
        <w:rPr>
          <w:rFonts w:ascii="Courier New" w:hAnsi="Courier New" w:eastAsia="Courier New" w:cs="Courier New"/>
          <w:sz w:val="24"/>
          <w:szCs w:val="24"/>
        </w:rPr>
      </w:pPr>
      <w:r w:rsidRPr="391FF0F1">
        <w:rPr>
          <w:rFonts w:ascii="Courier New" w:hAnsi="Courier New" w:eastAsia="Courier New" w:cs="Courier New"/>
        </w:rPr>
        <w:t>login</w:t>
      </w:r>
    </w:p>
    <w:p w:rsidR="008F30E9" w:rsidP="008F30E9" w:rsidRDefault="008F30E9" w14:paraId="01EDC076"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18FD24F8" w14:textId="77777777">
      <w:pPr>
        <w:pStyle w:val="NoSpacing"/>
        <w:rPr>
          <w:rFonts w:ascii="Courier New" w:hAnsi="Courier New" w:eastAsia="Courier New" w:cs="Courier New"/>
          <w:sz w:val="24"/>
          <w:szCs w:val="24"/>
        </w:rPr>
      </w:pPr>
      <w:r w:rsidRPr="391FF0F1">
        <w:rPr>
          <w:rFonts w:ascii="Courier New" w:hAnsi="Courier New" w:eastAsia="Courier New" w:cs="Courier New"/>
        </w:rPr>
        <w:t>end</w:t>
      </w:r>
    </w:p>
    <w:p w:rsidR="008F30E9" w:rsidP="008F30E9" w:rsidRDefault="008F30E9" w14:paraId="427FF71E" w14:textId="77777777">
      <w:pPr>
        <w:rPr>
          <w:rFonts w:ascii="Courier New" w:hAnsi="Courier New" w:eastAsia="Courier New" w:cs="Courier New"/>
          <w:sz w:val="24"/>
          <w:szCs w:val="24"/>
        </w:rPr>
      </w:pPr>
      <w:r w:rsidRPr="3E6A1392">
        <w:rPr>
          <w:rFonts w:ascii="Courier New" w:hAnsi="Courier New" w:eastAsia="Courier New" w:cs="Courier New"/>
          <w:b/>
          <w:bCs/>
          <w:sz w:val="24"/>
          <w:szCs w:val="24"/>
          <w:u w:val="single"/>
        </w:rPr>
        <w:t>show route</w:t>
      </w:r>
    </w:p>
    <w:p w:rsidR="008F30E9" w:rsidP="008F30E9" w:rsidRDefault="008F30E9" w14:paraId="42380D25"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R5#show ip route </w:t>
      </w:r>
    </w:p>
    <w:p w:rsidR="008F30E9" w:rsidP="008F30E9" w:rsidRDefault="008F30E9" w14:paraId="7B5D16B6" w14:textId="77777777">
      <w:pPr>
        <w:pStyle w:val="NoSpacing"/>
        <w:rPr>
          <w:rFonts w:ascii="Courier New" w:hAnsi="Courier New" w:eastAsia="Courier New" w:cs="Courier New"/>
          <w:sz w:val="24"/>
          <w:szCs w:val="24"/>
        </w:rPr>
      </w:pPr>
      <w:r w:rsidRPr="391FF0F1">
        <w:rPr>
          <w:rFonts w:ascii="Courier New" w:hAnsi="Courier New" w:eastAsia="Courier New" w:cs="Courier New"/>
        </w:rPr>
        <w:t>Codes: L - local, C - connected, S - static, R - RIP, M - mobile, B - BGP</w:t>
      </w:r>
    </w:p>
    <w:p w:rsidR="008F30E9" w:rsidP="008F30E9" w:rsidRDefault="008F30E9" w14:paraId="3D3D2EE4"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D - EIGRP, EX - EIGRP external, O - OSPF, IA - OSPF inter area</w:t>
      </w:r>
    </w:p>
    <w:p w:rsidR="008F30E9" w:rsidP="008F30E9" w:rsidRDefault="008F30E9" w14:paraId="6F3CB485"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N1 - OSPF NSSA external type 1, N2 - OSPF NSSA external type 2</w:t>
      </w:r>
    </w:p>
    <w:p w:rsidR="008F30E9" w:rsidP="008F30E9" w:rsidRDefault="008F30E9" w14:paraId="06E64E67"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E1 - OSPF external type 1, E2 - OSPF external type 2, E - EGP</w:t>
      </w:r>
    </w:p>
    <w:p w:rsidR="008F30E9" w:rsidP="008F30E9" w:rsidRDefault="008F30E9" w14:paraId="4C5A711A"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i - IS-IS, L1 - IS-IS level-1, L2 - IS-IS level-2, ia - IS-IS inter area</w:t>
      </w:r>
    </w:p>
    <w:p w:rsidR="008F30E9" w:rsidP="008F30E9" w:rsidRDefault="008F30E9" w14:paraId="44B1C850"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 - candidate default, U - per-user static route, o - ODR</w:t>
      </w:r>
    </w:p>
    <w:p w:rsidR="008F30E9" w:rsidP="008F30E9" w:rsidRDefault="008F30E9" w14:paraId="735E850B"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P - periodic downloaded static route</w:t>
      </w:r>
    </w:p>
    <w:p w:rsidR="008F30E9" w:rsidP="008F30E9" w:rsidRDefault="008F30E9" w14:paraId="0C22EAFD"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w:t>
      </w:r>
    </w:p>
    <w:p w:rsidR="008F30E9" w:rsidP="008F30E9" w:rsidRDefault="008F30E9" w14:paraId="329DA648" w14:textId="77777777">
      <w:pPr>
        <w:pStyle w:val="NoSpacing"/>
        <w:rPr>
          <w:rFonts w:ascii="Courier New" w:hAnsi="Courier New" w:eastAsia="Courier New" w:cs="Courier New"/>
          <w:sz w:val="24"/>
          <w:szCs w:val="24"/>
        </w:rPr>
      </w:pPr>
      <w:r w:rsidRPr="391FF0F1">
        <w:rPr>
          <w:rFonts w:ascii="Courier New" w:hAnsi="Courier New" w:eastAsia="Courier New" w:cs="Courier New"/>
        </w:rPr>
        <w:t>Gateway of last resort is not set</w:t>
      </w:r>
    </w:p>
    <w:p w:rsidR="008F30E9" w:rsidP="008F30E9" w:rsidRDefault="008F30E9" w14:paraId="6500DEBD" w14:textId="77777777">
      <w:pPr>
        <w:pStyle w:val="NoSpacing"/>
        <w:rPr>
          <w:rFonts w:ascii="Courier New" w:hAnsi="Courier New" w:eastAsia="Courier New" w:cs="Courier New"/>
          <w:sz w:val="24"/>
          <w:szCs w:val="24"/>
        </w:rPr>
      </w:pPr>
      <w:r w:rsidRPr="391FF0F1">
        <w:rPr>
          <w:rFonts w:ascii="Courier New" w:hAnsi="Courier New" w:eastAsia="Courier New" w:cs="Courier New"/>
        </w:rPr>
        <w:lastRenderedPageBreak/>
        <w:t xml:space="preserve"> </w:t>
      </w:r>
    </w:p>
    <w:p w:rsidR="008F30E9" w:rsidP="008F30E9" w:rsidRDefault="008F30E9" w14:paraId="6D6DD68B"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10.0.0.0/8 is variably subnetted, 8 subnets, 2 masks</w:t>
      </w:r>
    </w:p>
    <w:p w:rsidR="008F30E9" w:rsidP="008F30E9" w:rsidRDefault="008F30E9" w14:paraId="29CC8331"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10.0.1.0/24 [110/4] via 10.0.4.1, 00:23:33, GigabitEthernet0/0/0</w:t>
      </w:r>
    </w:p>
    <w:p w:rsidR="008F30E9" w:rsidP="008F30E9" w:rsidRDefault="008F30E9" w14:paraId="25D1A979"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10.0.2.0/24 [110/3] via 10.0.4.1, 00:23:33, GigabitEthernet0/0/0</w:t>
      </w:r>
    </w:p>
    <w:p w:rsidR="008F30E9" w:rsidP="008F30E9" w:rsidRDefault="008F30E9" w14:paraId="775F430C"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10.0.3.0/24 [110/2] via 10.0.4.1, 00:23:33, GigabitEthernet0/0/0</w:t>
      </w:r>
    </w:p>
    <w:p w:rsidR="008F30E9" w:rsidP="008F30E9" w:rsidRDefault="008F30E9" w14:paraId="1C9C1720" w14:textId="77777777">
      <w:pPr>
        <w:pStyle w:val="NoSpacing"/>
        <w:rPr>
          <w:rFonts w:ascii="Courier New" w:hAnsi="Courier New" w:eastAsia="Courier New" w:cs="Courier New"/>
          <w:sz w:val="24"/>
          <w:szCs w:val="24"/>
        </w:rPr>
      </w:pPr>
      <w:r w:rsidRPr="391FF0F1">
        <w:rPr>
          <w:rFonts w:ascii="Courier New" w:hAnsi="Courier New" w:eastAsia="Courier New" w:cs="Courier New"/>
        </w:rPr>
        <w:t>C       10.0.4.0/24 is directly connected, GigabitEthernet0/0/0</w:t>
      </w:r>
    </w:p>
    <w:p w:rsidR="008F30E9" w:rsidP="008F30E9" w:rsidRDefault="008F30E9" w14:paraId="2B2FF287" w14:textId="77777777">
      <w:pPr>
        <w:pStyle w:val="NoSpacing"/>
        <w:rPr>
          <w:rFonts w:ascii="Courier New" w:hAnsi="Courier New" w:eastAsia="Courier New" w:cs="Courier New"/>
          <w:sz w:val="24"/>
          <w:szCs w:val="24"/>
        </w:rPr>
      </w:pPr>
      <w:r w:rsidRPr="391FF0F1">
        <w:rPr>
          <w:rFonts w:ascii="Courier New" w:hAnsi="Courier New" w:eastAsia="Courier New" w:cs="Courier New"/>
        </w:rPr>
        <w:t>L       10.0.4.2/32 is directly connected, GigabitEthernet0/0/0</w:t>
      </w:r>
    </w:p>
    <w:p w:rsidR="008F30E9" w:rsidP="008F30E9" w:rsidRDefault="008F30E9" w14:paraId="6977FEF4" w14:textId="77777777">
      <w:pPr>
        <w:pStyle w:val="NoSpacing"/>
        <w:rPr>
          <w:rFonts w:ascii="Courier New" w:hAnsi="Courier New" w:eastAsia="Courier New" w:cs="Courier New"/>
          <w:sz w:val="24"/>
          <w:szCs w:val="24"/>
        </w:rPr>
      </w:pPr>
      <w:r w:rsidRPr="391FF0F1">
        <w:rPr>
          <w:rFonts w:ascii="Courier New" w:hAnsi="Courier New" w:eastAsia="Courier New" w:cs="Courier New"/>
        </w:rPr>
        <w:t>C       10.0.5.0/24 is directly connected, GigabitEthernet0/0/1</w:t>
      </w:r>
    </w:p>
    <w:p w:rsidR="008F30E9" w:rsidP="008F30E9" w:rsidRDefault="008F30E9" w14:paraId="3B7CD5A5" w14:textId="77777777">
      <w:pPr>
        <w:pStyle w:val="NoSpacing"/>
        <w:rPr>
          <w:rFonts w:ascii="Courier New" w:hAnsi="Courier New" w:eastAsia="Courier New" w:cs="Courier New"/>
          <w:sz w:val="24"/>
          <w:szCs w:val="24"/>
        </w:rPr>
      </w:pPr>
      <w:r w:rsidRPr="391FF0F1">
        <w:rPr>
          <w:rFonts w:ascii="Courier New" w:hAnsi="Courier New" w:eastAsia="Courier New" w:cs="Courier New"/>
        </w:rPr>
        <w:t>L       10.0.5.1/32 is directly connected, GigabitEthernet0/0/1</w:t>
      </w:r>
    </w:p>
    <w:p w:rsidR="008F30E9" w:rsidP="008F30E9" w:rsidRDefault="008F30E9" w14:paraId="3F1CF036"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10.0.6.0/24 [110/2] via 10.0.5.2, 00:23:33, GigabitEthernet0/0/1</w:t>
      </w:r>
    </w:p>
    <w:p w:rsidR="008F30E9" w:rsidP="008F30E9" w:rsidRDefault="008F30E9" w14:paraId="54381637"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192.168.1.0/24 is variably subnetted, 8 subnets, 2 masks</w:t>
      </w:r>
    </w:p>
    <w:p w:rsidR="008F30E9" w:rsidP="008F30E9" w:rsidRDefault="008F30E9" w14:paraId="06B92A94" w14:textId="77777777">
      <w:pPr>
        <w:pStyle w:val="NoSpacing"/>
        <w:rPr>
          <w:rFonts w:ascii="Courier New" w:hAnsi="Courier New" w:eastAsia="Courier New" w:cs="Courier New"/>
          <w:sz w:val="24"/>
          <w:szCs w:val="24"/>
        </w:rPr>
      </w:pPr>
      <w:r w:rsidRPr="391FF0F1">
        <w:rPr>
          <w:rFonts w:ascii="Courier New" w:hAnsi="Courier New" w:eastAsia="Courier New" w:cs="Courier New"/>
        </w:rPr>
        <w:t>C       192.168.1.0/24 is directly connected, Loopback0</w:t>
      </w:r>
    </w:p>
    <w:p w:rsidR="008F30E9" w:rsidP="008F30E9" w:rsidRDefault="008F30E9" w14:paraId="08A32724"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192.168.1.1/32 [110/5] via 10.0.4.1, 00:23:33, GigabitEthernet0/0/0</w:t>
      </w:r>
    </w:p>
    <w:p w:rsidR="008F30E9" w:rsidP="008F30E9" w:rsidRDefault="008F30E9" w14:paraId="76214C78"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192.168.1.2/32 [110/4] via 10.0.4.1, 00:23:33, GigabitEthernet0/0/0</w:t>
      </w:r>
    </w:p>
    <w:p w:rsidR="008F30E9" w:rsidP="008F30E9" w:rsidRDefault="008F30E9" w14:paraId="767F80DD"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192.168.1.3/32 [110/3] via 10.0.4.1, 00:19:12, GigabitEthernet0/0/0</w:t>
      </w:r>
    </w:p>
    <w:p w:rsidR="008F30E9" w:rsidP="008F30E9" w:rsidRDefault="008F30E9" w14:paraId="147FA66F"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192.168.1.4/32 [110/2] via 10.0.4.1, 00:18:14, GigabitEthernet0/0/0</w:t>
      </w:r>
    </w:p>
    <w:p w:rsidR="008F30E9" w:rsidP="008F30E9" w:rsidRDefault="008F30E9" w14:paraId="0020A574" w14:textId="77777777">
      <w:pPr>
        <w:pStyle w:val="NoSpacing"/>
        <w:rPr>
          <w:rFonts w:ascii="Courier New" w:hAnsi="Courier New" w:eastAsia="Courier New" w:cs="Courier New"/>
          <w:sz w:val="24"/>
          <w:szCs w:val="24"/>
        </w:rPr>
      </w:pPr>
      <w:r w:rsidRPr="391FF0F1">
        <w:rPr>
          <w:rFonts w:ascii="Courier New" w:hAnsi="Courier New" w:eastAsia="Courier New" w:cs="Courier New"/>
        </w:rPr>
        <w:t>L       192.168.1.5/32 is directly connected, Loopback0</w:t>
      </w:r>
    </w:p>
    <w:p w:rsidR="008F30E9" w:rsidP="008F30E9" w:rsidRDefault="008F30E9" w14:paraId="7F77FE4C"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192.168.1.6/32 [110/2] via 10.0.5.2, 00:09:24, GigabitEthernet0/0/1</w:t>
      </w:r>
    </w:p>
    <w:p w:rsidR="008F30E9" w:rsidP="008F30E9" w:rsidRDefault="008F30E9" w14:paraId="39639B6D"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192.168.1.7/32 [110/3] via 10.0.5.2, 00:08:38, GigabitEthernet0/0/1</w:t>
      </w:r>
    </w:p>
    <w:p w:rsidR="008F30E9" w:rsidP="008F30E9" w:rsidRDefault="008F30E9" w14:paraId="3D4E8987" w14:textId="77777777">
      <w:pPr>
        <w:rPr>
          <w:rFonts w:ascii="Courier New" w:hAnsi="Courier New" w:eastAsia="Courier New" w:cs="Courier New"/>
          <w:sz w:val="24"/>
          <w:szCs w:val="24"/>
        </w:rPr>
      </w:pPr>
      <w:r w:rsidRPr="3E6A1392">
        <w:rPr>
          <w:rFonts w:ascii="Courier New" w:hAnsi="Courier New" w:eastAsia="Courier New" w:cs="Courier New"/>
          <w:b/>
          <w:bCs/>
          <w:sz w:val="24"/>
          <w:szCs w:val="24"/>
          <w:u w:val="single"/>
        </w:rPr>
        <w:t>show ip ospf neighbor</w:t>
      </w:r>
    </w:p>
    <w:p w:rsidR="008F30E9" w:rsidP="008F30E9" w:rsidRDefault="008F30E9" w14:paraId="08FECD39"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R5#show ip ospf neighbor </w:t>
      </w:r>
    </w:p>
    <w:p w:rsidR="008F30E9" w:rsidP="008F30E9" w:rsidRDefault="008F30E9" w14:paraId="3213BAA1" w14:textId="77777777">
      <w:pPr>
        <w:pStyle w:val="NoSpacing"/>
        <w:rPr>
          <w:rFonts w:ascii="Courier New" w:hAnsi="Courier New" w:eastAsia="Courier New" w:cs="Courier New"/>
        </w:rPr>
      </w:pPr>
    </w:p>
    <w:p w:rsidR="008F30E9" w:rsidP="008F30E9" w:rsidRDefault="008F30E9" w14:paraId="39EB91CC" w14:textId="77777777">
      <w:pPr>
        <w:pStyle w:val="NoSpacing"/>
        <w:rPr>
          <w:rFonts w:ascii="Courier New" w:hAnsi="Courier New" w:eastAsia="Courier New" w:cs="Courier New"/>
          <w:sz w:val="24"/>
          <w:szCs w:val="24"/>
        </w:rPr>
      </w:pPr>
      <w:r w:rsidRPr="391FF0F1">
        <w:rPr>
          <w:rFonts w:ascii="Courier New" w:hAnsi="Courier New" w:eastAsia="Courier New" w:cs="Courier New"/>
        </w:rPr>
        <w:t>Neighbor ID     Pri   State           Dead Time   Address         Interface</w:t>
      </w:r>
    </w:p>
    <w:p w:rsidR="008F30E9" w:rsidP="008F30E9" w:rsidRDefault="008F30E9" w14:paraId="1D451AC0" w14:textId="77777777">
      <w:pPr>
        <w:pStyle w:val="NoSpacing"/>
        <w:rPr>
          <w:rFonts w:ascii="Courier New" w:hAnsi="Courier New" w:eastAsia="Courier New" w:cs="Courier New"/>
          <w:sz w:val="24"/>
          <w:szCs w:val="24"/>
        </w:rPr>
      </w:pPr>
      <w:r w:rsidRPr="391FF0F1">
        <w:rPr>
          <w:rFonts w:ascii="Courier New" w:hAnsi="Courier New" w:eastAsia="Courier New" w:cs="Courier New"/>
        </w:rPr>
        <w:t>6.6.6.6           1   FULL/DR         00:00:32    10.0.5.2        GigabitEthernet0/0/1</w:t>
      </w:r>
    </w:p>
    <w:p w:rsidR="008F30E9" w:rsidP="008F30E9" w:rsidRDefault="008F30E9" w14:paraId="7F1FF0D8" w14:textId="77777777">
      <w:pPr>
        <w:pStyle w:val="NoSpacing"/>
        <w:rPr>
          <w:rFonts w:ascii="Courier New" w:hAnsi="Courier New" w:eastAsia="Courier New" w:cs="Courier New"/>
          <w:sz w:val="24"/>
          <w:szCs w:val="24"/>
        </w:rPr>
      </w:pPr>
      <w:r w:rsidRPr="391FF0F1">
        <w:rPr>
          <w:rFonts w:ascii="Courier New" w:hAnsi="Courier New" w:eastAsia="Courier New" w:cs="Courier New"/>
        </w:rPr>
        <w:t>4.4.4.4           1   FULL/BDR        00:00:35    10.0.4.1        GigabitEthernet0/0/0</w:t>
      </w:r>
    </w:p>
    <w:p w:rsidR="008F30E9" w:rsidP="008F30E9" w:rsidRDefault="008F30E9" w14:paraId="0767780C" w14:textId="77777777">
      <w:pPr>
        <w:rPr>
          <w:rFonts w:ascii="Times New Roman" w:hAnsi="Times New Roman" w:eastAsia="Times New Roman" w:cs="Times New Roman"/>
          <w:b/>
          <w:bCs/>
          <w:sz w:val="36"/>
          <w:szCs w:val="36"/>
          <w:u w:val="single"/>
        </w:rPr>
      </w:pPr>
      <w:r w:rsidRPr="3E6A1392">
        <w:rPr>
          <w:rFonts w:ascii="Times New Roman" w:hAnsi="Times New Roman" w:eastAsia="Times New Roman" w:cs="Times New Roman"/>
          <w:b/>
          <w:bCs/>
          <w:sz w:val="36"/>
          <w:szCs w:val="36"/>
          <w:u w:val="single"/>
        </w:rPr>
        <w:t>Router 6</w:t>
      </w:r>
    </w:p>
    <w:p w:rsidR="008F30E9" w:rsidP="008F30E9" w:rsidRDefault="008F30E9" w14:paraId="2775154A" w14:textId="77777777">
      <w:pPr>
        <w:rPr>
          <w:rFonts w:ascii="Courier New" w:hAnsi="Courier New" w:eastAsia="Courier New" w:cs="Courier New"/>
          <w:b/>
          <w:bCs/>
          <w:sz w:val="24"/>
          <w:szCs w:val="24"/>
          <w:u w:val="single"/>
        </w:rPr>
      </w:pPr>
      <w:r w:rsidRPr="3E6A1392">
        <w:rPr>
          <w:rFonts w:ascii="Courier New" w:hAnsi="Courier New" w:eastAsia="Courier New" w:cs="Courier New"/>
          <w:b/>
          <w:bCs/>
          <w:sz w:val="24"/>
          <w:szCs w:val="24"/>
          <w:u w:val="single"/>
        </w:rPr>
        <w:t>show run</w:t>
      </w:r>
    </w:p>
    <w:p w:rsidR="008F30E9" w:rsidP="008F30E9" w:rsidRDefault="008F30E9" w14:paraId="51BE82CF" w14:textId="77777777">
      <w:pPr>
        <w:pStyle w:val="NoSpacing"/>
        <w:rPr>
          <w:rFonts w:ascii="Courier New" w:hAnsi="Courier New" w:eastAsia="Courier New" w:cs="Courier New"/>
        </w:rPr>
      </w:pPr>
      <w:r w:rsidRPr="391FF0F1">
        <w:rPr>
          <w:rFonts w:ascii="Courier New" w:hAnsi="Courier New" w:eastAsia="Courier New" w:cs="Courier New"/>
        </w:rPr>
        <w:t>R6#show run</w:t>
      </w:r>
    </w:p>
    <w:p w:rsidR="008F30E9" w:rsidP="008F30E9" w:rsidRDefault="008F30E9" w14:paraId="14AD319E" w14:textId="77777777">
      <w:pPr>
        <w:pStyle w:val="NoSpacing"/>
        <w:rPr>
          <w:rFonts w:ascii="Courier New" w:hAnsi="Courier New" w:eastAsia="Courier New" w:cs="Courier New"/>
        </w:rPr>
      </w:pPr>
      <w:r w:rsidRPr="391FF0F1">
        <w:rPr>
          <w:rFonts w:ascii="Courier New" w:hAnsi="Courier New" w:eastAsia="Courier New" w:cs="Courier New"/>
        </w:rPr>
        <w:t>Building configuration...</w:t>
      </w:r>
    </w:p>
    <w:p w:rsidR="008F30E9" w:rsidP="008F30E9" w:rsidRDefault="008F30E9" w14:paraId="53553BE3" w14:textId="77777777">
      <w:pPr>
        <w:pStyle w:val="NoSpacing"/>
        <w:rPr>
          <w:rFonts w:ascii="Courier New" w:hAnsi="Courier New" w:eastAsia="Courier New" w:cs="Courier New"/>
        </w:rPr>
      </w:pPr>
      <w:r w:rsidRPr="391FF0F1">
        <w:rPr>
          <w:rFonts w:ascii="Courier New" w:hAnsi="Courier New" w:eastAsia="Courier New" w:cs="Courier New"/>
        </w:rPr>
        <w:t xml:space="preserve"> </w:t>
      </w:r>
    </w:p>
    <w:p w:rsidR="008F30E9" w:rsidP="008F30E9" w:rsidRDefault="008F30E9" w14:paraId="07E743DE" w14:textId="77777777">
      <w:pPr>
        <w:pStyle w:val="NoSpacing"/>
        <w:rPr>
          <w:rFonts w:ascii="Courier New" w:hAnsi="Courier New" w:eastAsia="Courier New" w:cs="Courier New"/>
        </w:rPr>
      </w:pPr>
      <w:r w:rsidRPr="391FF0F1">
        <w:rPr>
          <w:rFonts w:ascii="Courier New" w:hAnsi="Courier New" w:eastAsia="Courier New" w:cs="Courier New"/>
        </w:rPr>
        <w:t>Current configuration : 809 bytes</w:t>
      </w:r>
    </w:p>
    <w:p w:rsidR="008F30E9" w:rsidP="008F30E9" w:rsidRDefault="008F30E9" w14:paraId="4E234B4D" w14:textId="77777777">
      <w:pPr>
        <w:pStyle w:val="NoSpacing"/>
        <w:rPr>
          <w:rFonts w:ascii="Courier New" w:hAnsi="Courier New" w:eastAsia="Courier New" w:cs="Courier New"/>
        </w:rPr>
      </w:pPr>
      <w:r w:rsidRPr="391FF0F1">
        <w:rPr>
          <w:rFonts w:ascii="Courier New" w:hAnsi="Courier New" w:eastAsia="Courier New" w:cs="Courier New"/>
        </w:rPr>
        <w:t>!</w:t>
      </w:r>
    </w:p>
    <w:p w:rsidR="008F30E9" w:rsidP="008F30E9" w:rsidRDefault="008F30E9" w14:paraId="3B0CB6E5" w14:textId="77777777">
      <w:pPr>
        <w:pStyle w:val="NoSpacing"/>
        <w:rPr>
          <w:rFonts w:ascii="Courier New" w:hAnsi="Courier New" w:eastAsia="Courier New" w:cs="Courier New"/>
        </w:rPr>
      </w:pPr>
      <w:r w:rsidRPr="391FF0F1">
        <w:rPr>
          <w:rFonts w:ascii="Courier New" w:hAnsi="Courier New" w:eastAsia="Courier New" w:cs="Courier New"/>
        </w:rPr>
        <w:t>version 15.4</w:t>
      </w:r>
    </w:p>
    <w:p w:rsidR="008F30E9" w:rsidP="008F30E9" w:rsidRDefault="008F30E9" w14:paraId="71D13493" w14:textId="77777777">
      <w:pPr>
        <w:pStyle w:val="NoSpacing"/>
        <w:rPr>
          <w:rFonts w:ascii="Courier New" w:hAnsi="Courier New" w:eastAsia="Courier New" w:cs="Courier New"/>
        </w:rPr>
      </w:pPr>
      <w:r w:rsidRPr="391FF0F1">
        <w:rPr>
          <w:rFonts w:ascii="Courier New" w:hAnsi="Courier New" w:eastAsia="Courier New" w:cs="Courier New"/>
        </w:rPr>
        <w:t>no service timestamps log datetime msec</w:t>
      </w:r>
    </w:p>
    <w:p w:rsidR="008F30E9" w:rsidP="008F30E9" w:rsidRDefault="008F30E9" w14:paraId="01DACCE3" w14:textId="77777777">
      <w:pPr>
        <w:pStyle w:val="NoSpacing"/>
        <w:rPr>
          <w:rFonts w:ascii="Courier New" w:hAnsi="Courier New" w:eastAsia="Courier New" w:cs="Courier New"/>
        </w:rPr>
      </w:pPr>
      <w:r w:rsidRPr="391FF0F1">
        <w:rPr>
          <w:rFonts w:ascii="Courier New" w:hAnsi="Courier New" w:eastAsia="Courier New" w:cs="Courier New"/>
        </w:rPr>
        <w:lastRenderedPageBreak/>
        <w:t>no service timestamps debug datetime msec</w:t>
      </w:r>
    </w:p>
    <w:p w:rsidR="008F30E9" w:rsidP="008F30E9" w:rsidRDefault="008F30E9" w14:paraId="41F2E014" w14:textId="77777777">
      <w:pPr>
        <w:pStyle w:val="NoSpacing"/>
        <w:rPr>
          <w:rFonts w:ascii="Courier New" w:hAnsi="Courier New" w:eastAsia="Courier New" w:cs="Courier New"/>
        </w:rPr>
      </w:pPr>
      <w:r w:rsidRPr="391FF0F1">
        <w:rPr>
          <w:rFonts w:ascii="Courier New" w:hAnsi="Courier New" w:eastAsia="Courier New" w:cs="Courier New"/>
        </w:rPr>
        <w:t>no service password-encryption</w:t>
      </w:r>
    </w:p>
    <w:p w:rsidR="008F30E9" w:rsidP="008F30E9" w:rsidRDefault="008F30E9" w14:paraId="1D8B4147" w14:textId="77777777">
      <w:pPr>
        <w:pStyle w:val="NoSpacing"/>
        <w:rPr>
          <w:rFonts w:ascii="Courier New" w:hAnsi="Courier New" w:eastAsia="Courier New" w:cs="Courier New"/>
        </w:rPr>
      </w:pPr>
      <w:r w:rsidRPr="391FF0F1">
        <w:rPr>
          <w:rFonts w:ascii="Courier New" w:hAnsi="Courier New" w:eastAsia="Courier New" w:cs="Courier New"/>
        </w:rPr>
        <w:t>!</w:t>
      </w:r>
    </w:p>
    <w:p w:rsidR="008F30E9" w:rsidP="008F30E9" w:rsidRDefault="008F30E9" w14:paraId="0253FB64" w14:textId="77777777">
      <w:pPr>
        <w:pStyle w:val="NoSpacing"/>
        <w:rPr>
          <w:rFonts w:ascii="Courier New" w:hAnsi="Courier New" w:eastAsia="Courier New" w:cs="Courier New"/>
        </w:rPr>
      </w:pPr>
      <w:r w:rsidRPr="391FF0F1">
        <w:rPr>
          <w:rFonts w:ascii="Courier New" w:hAnsi="Courier New" w:eastAsia="Courier New" w:cs="Courier New"/>
        </w:rPr>
        <w:t>hostname Router</w:t>
      </w:r>
    </w:p>
    <w:p w:rsidR="008F30E9" w:rsidP="008F30E9" w:rsidRDefault="008F30E9" w14:paraId="6ADFE073" w14:textId="77777777">
      <w:pPr>
        <w:pStyle w:val="NoSpacing"/>
        <w:rPr>
          <w:rFonts w:ascii="Courier New" w:hAnsi="Courier New" w:eastAsia="Courier New" w:cs="Courier New"/>
        </w:rPr>
      </w:pPr>
      <w:r w:rsidRPr="391FF0F1">
        <w:rPr>
          <w:rFonts w:ascii="Courier New" w:hAnsi="Courier New" w:eastAsia="Courier New" w:cs="Courier New"/>
        </w:rPr>
        <w:t>!</w:t>
      </w:r>
    </w:p>
    <w:p w:rsidR="008F30E9" w:rsidP="008F30E9" w:rsidRDefault="008F30E9" w14:paraId="29B293AB" w14:textId="77777777">
      <w:pPr>
        <w:pStyle w:val="NoSpacing"/>
        <w:rPr>
          <w:rFonts w:ascii="Courier New" w:hAnsi="Courier New" w:eastAsia="Courier New" w:cs="Courier New"/>
        </w:rPr>
      </w:pPr>
      <w:r w:rsidRPr="391FF0F1">
        <w:rPr>
          <w:rFonts w:ascii="Courier New" w:hAnsi="Courier New" w:eastAsia="Courier New" w:cs="Courier New"/>
        </w:rPr>
        <w:t>ip cef</w:t>
      </w:r>
    </w:p>
    <w:p w:rsidR="008F30E9" w:rsidP="008F30E9" w:rsidRDefault="008F30E9" w14:paraId="42D7C34A" w14:textId="77777777">
      <w:pPr>
        <w:pStyle w:val="NoSpacing"/>
        <w:rPr>
          <w:rFonts w:ascii="Courier New" w:hAnsi="Courier New" w:eastAsia="Courier New" w:cs="Courier New"/>
        </w:rPr>
      </w:pPr>
      <w:r w:rsidRPr="391FF0F1">
        <w:rPr>
          <w:rFonts w:ascii="Courier New" w:hAnsi="Courier New" w:eastAsia="Courier New" w:cs="Courier New"/>
        </w:rPr>
        <w:t>no ipv6 cef</w:t>
      </w:r>
    </w:p>
    <w:p w:rsidR="008F30E9" w:rsidP="008F30E9" w:rsidRDefault="008F30E9" w14:paraId="6A6BC240" w14:textId="77777777">
      <w:pPr>
        <w:pStyle w:val="NoSpacing"/>
        <w:rPr>
          <w:rFonts w:ascii="Courier New" w:hAnsi="Courier New" w:eastAsia="Courier New" w:cs="Courier New"/>
        </w:rPr>
      </w:pPr>
      <w:r w:rsidRPr="391FF0F1">
        <w:rPr>
          <w:rFonts w:ascii="Courier New" w:hAnsi="Courier New" w:eastAsia="Courier New" w:cs="Courier New"/>
        </w:rPr>
        <w:t>!</w:t>
      </w:r>
    </w:p>
    <w:p w:rsidR="008F30E9" w:rsidP="008F30E9" w:rsidRDefault="008F30E9" w14:paraId="4307FF52" w14:textId="77777777">
      <w:pPr>
        <w:pStyle w:val="NoSpacing"/>
        <w:rPr>
          <w:rFonts w:ascii="Courier New" w:hAnsi="Courier New" w:eastAsia="Courier New" w:cs="Courier New"/>
        </w:rPr>
      </w:pPr>
      <w:r w:rsidRPr="391FF0F1">
        <w:rPr>
          <w:rFonts w:ascii="Courier New" w:hAnsi="Courier New" w:eastAsia="Courier New" w:cs="Courier New"/>
        </w:rPr>
        <w:t>spanning-tree mode pvst</w:t>
      </w:r>
    </w:p>
    <w:p w:rsidR="008F30E9" w:rsidP="008F30E9" w:rsidRDefault="008F30E9" w14:paraId="24DAC01C" w14:textId="77777777">
      <w:pPr>
        <w:pStyle w:val="NoSpacing"/>
        <w:rPr>
          <w:rFonts w:ascii="Courier New" w:hAnsi="Courier New" w:eastAsia="Courier New" w:cs="Courier New"/>
        </w:rPr>
      </w:pPr>
      <w:r w:rsidRPr="391FF0F1">
        <w:rPr>
          <w:rFonts w:ascii="Courier New" w:hAnsi="Courier New" w:eastAsia="Courier New" w:cs="Courier New"/>
        </w:rPr>
        <w:t>!</w:t>
      </w:r>
    </w:p>
    <w:p w:rsidR="008F30E9" w:rsidP="008F30E9" w:rsidRDefault="008F30E9" w14:paraId="7708CB69" w14:textId="77777777">
      <w:pPr>
        <w:pStyle w:val="NoSpacing"/>
        <w:rPr>
          <w:rFonts w:ascii="Courier New" w:hAnsi="Courier New" w:eastAsia="Courier New" w:cs="Courier New"/>
        </w:rPr>
      </w:pPr>
      <w:r w:rsidRPr="391FF0F1">
        <w:rPr>
          <w:rFonts w:ascii="Courier New" w:hAnsi="Courier New" w:eastAsia="Courier New" w:cs="Courier New"/>
        </w:rPr>
        <w:t>interface Loopback0</w:t>
      </w:r>
    </w:p>
    <w:p w:rsidR="008F30E9" w:rsidP="008F30E9" w:rsidRDefault="008F30E9" w14:paraId="277061CC" w14:textId="77777777">
      <w:pPr>
        <w:pStyle w:val="NoSpacing"/>
        <w:rPr>
          <w:rFonts w:ascii="Courier New" w:hAnsi="Courier New" w:eastAsia="Courier New" w:cs="Courier New"/>
        </w:rPr>
      </w:pPr>
      <w:r w:rsidRPr="391FF0F1">
        <w:rPr>
          <w:rFonts w:ascii="Courier New" w:hAnsi="Courier New" w:eastAsia="Courier New" w:cs="Courier New"/>
        </w:rPr>
        <w:t>ip address 192.168.1.6 255.255.255.0</w:t>
      </w:r>
    </w:p>
    <w:p w:rsidR="008F30E9" w:rsidP="008F30E9" w:rsidRDefault="008F30E9" w14:paraId="1D64A342" w14:textId="77777777">
      <w:pPr>
        <w:pStyle w:val="NoSpacing"/>
        <w:rPr>
          <w:rFonts w:ascii="Courier New" w:hAnsi="Courier New" w:eastAsia="Courier New" w:cs="Courier New"/>
        </w:rPr>
      </w:pPr>
      <w:r w:rsidRPr="391FF0F1">
        <w:rPr>
          <w:rFonts w:ascii="Courier New" w:hAnsi="Courier New" w:eastAsia="Courier New" w:cs="Courier New"/>
        </w:rPr>
        <w:t>!</w:t>
      </w:r>
    </w:p>
    <w:p w:rsidR="008F30E9" w:rsidP="008F30E9" w:rsidRDefault="008F30E9" w14:paraId="38D7CDC7" w14:textId="77777777">
      <w:pPr>
        <w:pStyle w:val="NoSpacing"/>
        <w:rPr>
          <w:rFonts w:ascii="Courier New" w:hAnsi="Courier New" w:eastAsia="Courier New" w:cs="Courier New"/>
        </w:rPr>
      </w:pPr>
      <w:r w:rsidRPr="391FF0F1">
        <w:rPr>
          <w:rFonts w:ascii="Courier New" w:hAnsi="Courier New" w:eastAsia="Courier New" w:cs="Courier New"/>
        </w:rPr>
        <w:t>interface GigabitEthernet0/0/0</w:t>
      </w:r>
    </w:p>
    <w:p w:rsidR="008F30E9" w:rsidP="008F30E9" w:rsidRDefault="008F30E9" w14:paraId="49FE2AFA" w14:textId="77777777">
      <w:pPr>
        <w:pStyle w:val="NoSpacing"/>
        <w:rPr>
          <w:rFonts w:ascii="Courier New" w:hAnsi="Courier New" w:eastAsia="Courier New" w:cs="Courier New"/>
        </w:rPr>
      </w:pPr>
      <w:r w:rsidRPr="391FF0F1">
        <w:rPr>
          <w:rFonts w:ascii="Courier New" w:hAnsi="Courier New" w:eastAsia="Courier New" w:cs="Courier New"/>
        </w:rPr>
        <w:t>ip address 10.0.6.1 255.255.255.0</w:t>
      </w:r>
    </w:p>
    <w:p w:rsidR="008F30E9" w:rsidP="008F30E9" w:rsidRDefault="008F30E9" w14:paraId="36C390F0" w14:textId="77777777">
      <w:pPr>
        <w:pStyle w:val="NoSpacing"/>
        <w:rPr>
          <w:rFonts w:ascii="Courier New" w:hAnsi="Courier New" w:eastAsia="Courier New" w:cs="Courier New"/>
        </w:rPr>
      </w:pPr>
      <w:r w:rsidRPr="391FF0F1">
        <w:rPr>
          <w:rFonts w:ascii="Courier New" w:hAnsi="Courier New" w:eastAsia="Courier New" w:cs="Courier New"/>
        </w:rPr>
        <w:t>duplex auto</w:t>
      </w:r>
    </w:p>
    <w:p w:rsidR="008F30E9" w:rsidP="008F30E9" w:rsidRDefault="008F30E9" w14:paraId="079C120B" w14:textId="77777777">
      <w:pPr>
        <w:pStyle w:val="NoSpacing"/>
        <w:rPr>
          <w:rFonts w:ascii="Courier New" w:hAnsi="Courier New" w:eastAsia="Courier New" w:cs="Courier New"/>
        </w:rPr>
      </w:pPr>
      <w:r w:rsidRPr="391FF0F1">
        <w:rPr>
          <w:rFonts w:ascii="Courier New" w:hAnsi="Courier New" w:eastAsia="Courier New" w:cs="Courier New"/>
        </w:rPr>
        <w:t>speed auto</w:t>
      </w:r>
    </w:p>
    <w:p w:rsidR="008F30E9" w:rsidP="008F30E9" w:rsidRDefault="008F30E9" w14:paraId="096CF515" w14:textId="77777777">
      <w:pPr>
        <w:pStyle w:val="NoSpacing"/>
        <w:rPr>
          <w:rFonts w:ascii="Courier New" w:hAnsi="Courier New" w:eastAsia="Courier New" w:cs="Courier New"/>
        </w:rPr>
      </w:pPr>
      <w:r w:rsidRPr="391FF0F1">
        <w:rPr>
          <w:rFonts w:ascii="Courier New" w:hAnsi="Courier New" w:eastAsia="Courier New" w:cs="Courier New"/>
        </w:rPr>
        <w:t>!</w:t>
      </w:r>
    </w:p>
    <w:p w:rsidR="008F30E9" w:rsidP="008F30E9" w:rsidRDefault="008F30E9" w14:paraId="3402EC3D" w14:textId="77777777">
      <w:pPr>
        <w:pStyle w:val="NoSpacing"/>
        <w:rPr>
          <w:rFonts w:ascii="Courier New" w:hAnsi="Courier New" w:eastAsia="Courier New" w:cs="Courier New"/>
        </w:rPr>
      </w:pPr>
      <w:r w:rsidRPr="391FF0F1">
        <w:rPr>
          <w:rFonts w:ascii="Courier New" w:hAnsi="Courier New" w:eastAsia="Courier New" w:cs="Courier New"/>
        </w:rPr>
        <w:t>interface GigabitEthernet0/0/1</w:t>
      </w:r>
    </w:p>
    <w:p w:rsidR="008F30E9" w:rsidP="008F30E9" w:rsidRDefault="008F30E9" w14:paraId="6F2DB02E" w14:textId="77777777">
      <w:pPr>
        <w:pStyle w:val="NoSpacing"/>
        <w:rPr>
          <w:rFonts w:ascii="Courier New" w:hAnsi="Courier New" w:eastAsia="Courier New" w:cs="Courier New"/>
        </w:rPr>
      </w:pPr>
      <w:r w:rsidRPr="391FF0F1">
        <w:rPr>
          <w:rFonts w:ascii="Courier New" w:hAnsi="Courier New" w:eastAsia="Courier New" w:cs="Courier New"/>
        </w:rPr>
        <w:t>ip address 10.0.5.2 255.255.255.0</w:t>
      </w:r>
    </w:p>
    <w:p w:rsidR="008F30E9" w:rsidP="008F30E9" w:rsidRDefault="008F30E9" w14:paraId="46CCD49D" w14:textId="77777777">
      <w:pPr>
        <w:pStyle w:val="NoSpacing"/>
        <w:rPr>
          <w:rFonts w:ascii="Courier New" w:hAnsi="Courier New" w:eastAsia="Courier New" w:cs="Courier New"/>
        </w:rPr>
      </w:pPr>
      <w:r w:rsidRPr="391FF0F1">
        <w:rPr>
          <w:rFonts w:ascii="Courier New" w:hAnsi="Courier New" w:eastAsia="Courier New" w:cs="Courier New"/>
        </w:rPr>
        <w:t>duplex auto</w:t>
      </w:r>
    </w:p>
    <w:p w:rsidR="008F30E9" w:rsidP="008F30E9" w:rsidRDefault="008F30E9" w14:paraId="3B056746" w14:textId="77777777">
      <w:pPr>
        <w:pStyle w:val="NoSpacing"/>
        <w:rPr>
          <w:rFonts w:ascii="Courier New" w:hAnsi="Courier New" w:eastAsia="Courier New" w:cs="Courier New"/>
        </w:rPr>
      </w:pPr>
      <w:r w:rsidRPr="391FF0F1">
        <w:rPr>
          <w:rFonts w:ascii="Courier New" w:hAnsi="Courier New" w:eastAsia="Courier New" w:cs="Courier New"/>
        </w:rPr>
        <w:t>speed auto</w:t>
      </w:r>
    </w:p>
    <w:p w:rsidR="008F30E9" w:rsidP="008F30E9" w:rsidRDefault="008F30E9" w14:paraId="5957B2E8" w14:textId="77777777">
      <w:pPr>
        <w:pStyle w:val="NoSpacing"/>
        <w:rPr>
          <w:rFonts w:ascii="Courier New" w:hAnsi="Courier New" w:eastAsia="Courier New" w:cs="Courier New"/>
        </w:rPr>
      </w:pPr>
      <w:r w:rsidRPr="391FF0F1">
        <w:rPr>
          <w:rFonts w:ascii="Courier New" w:hAnsi="Courier New" w:eastAsia="Courier New" w:cs="Courier New"/>
        </w:rPr>
        <w:t>!</w:t>
      </w:r>
    </w:p>
    <w:p w:rsidR="008F30E9" w:rsidP="008F30E9" w:rsidRDefault="008F30E9" w14:paraId="14775D41" w14:textId="77777777">
      <w:pPr>
        <w:pStyle w:val="NoSpacing"/>
        <w:rPr>
          <w:rFonts w:ascii="Courier New" w:hAnsi="Courier New" w:eastAsia="Courier New" w:cs="Courier New"/>
        </w:rPr>
      </w:pPr>
      <w:r w:rsidRPr="391FF0F1">
        <w:rPr>
          <w:rFonts w:ascii="Courier New" w:hAnsi="Courier New" w:eastAsia="Courier New" w:cs="Courier New"/>
        </w:rPr>
        <w:t>interface Vlan1</w:t>
      </w:r>
    </w:p>
    <w:p w:rsidR="008F30E9" w:rsidP="008F30E9" w:rsidRDefault="008F30E9" w14:paraId="42413A77" w14:textId="77777777">
      <w:pPr>
        <w:pStyle w:val="NoSpacing"/>
        <w:rPr>
          <w:rFonts w:ascii="Courier New" w:hAnsi="Courier New" w:eastAsia="Courier New" w:cs="Courier New"/>
        </w:rPr>
      </w:pPr>
      <w:r w:rsidRPr="391FF0F1">
        <w:rPr>
          <w:rFonts w:ascii="Courier New" w:hAnsi="Courier New" w:eastAsia="Courier New" w:cs="Courier New"/>
        </w:rPr>
        <w:t>no ip address</w:t>
      </w:r>
    </w:p>
    <w:p w:rsidR="008F30E9" w:rsidP="008F30E9" w:rsidRDefault="008F30E9" w14:paraId="5B6CB561" w14:textId="77777777">
      <w:pPr>
        <w:pStyle w:val="NoSpacing"/>
        <w:rPr>
          <w:rFonts w:ascii="Courier New" w:hAnsi="Courier New" w:eastAsia="Courier New" w:cs="Courier New"/>
        </w:rPr>
      </w:pPr>
      <w:r w:rsidRPr="391FF0F1">
        <w:rPr>
          <w:rFonts w:ascii="Courier New" w:hAnsi="Courier New" w:eastAsia="Courier New" w:cs="Courier New"/>
        </w:rPr>
        <w:t>shutdown</w:t>
      </w:r>
    </w:p>
    <w:p w:rsidR="008F30E9" w:rsidP="008F30E9" w:rsidRDefault="008F30E9" w14:paraId="74773562" w14:textId="77777777">
      <w:pPr>
        <w:pStyle w:val="NoSpacing"/>
        <w:rPr>
          <w:rFonts w:ascii="Courier New" w:hAnsi="Courier New" w:eastAsia="Courier New" w:cs="Courier New"/>
        </w:rPr>
      </w:pPr>
      <w:r w:rsidRPr="391FF0F1">
        <w:rPr>
          <w:rFonts w:ascii="Courier New" w:hAnsi="Courier New" w:eastAsia="Courier New" w:cs="Courier New"/>
        </w:rPr>
        <w:t>!</w:t>
      </w:r>
    </w:p>
    <w:p w:rsidR="008F30E9" w:rsidP="008F30E9" w:rsidRDefault="008F30E9" w14:paraId="1C47E711" w14:textId="77777777">
      <w:pPr>
        <w:pStyle w:val="NoSpacing"/>
        <w:rPr>
          <w:rFonts w:ascii="Courier New" w:hAnsi="Courier New" w:eastAsia="Courier New" w:cs="Courier New"/>
        </w:rPr>
      </w:pPr>
      <w:r w:rsidRPr="391FF0F1">
        <w:rPr>
          <w:rFonts w:ascii="Courier New" w:hAnsi="Courier New" w:eastAsia="Courier New" w:cs="Courier New"/>
        </w:rPr>
        <w:t>router ospf 1</w:t>
      </w:r>
    </w:p>
    <w:p w:rsidR="008F30E9" w:rsidP="008F30E9" w:rsidRDefault="008F30E9" w14:paraId="0D783166" w14:textId="77777777">
      <w:pPr>
        <w:pStyle w:val="NoSpacing"/>
        <w:rPr>
          <w:rFonts w:ascii="Courier New" w:hAnsi="Courier New" w:eastAsia="Courier New" w:cs="Courier New"/>
        </w:rPr>
      </w:pPr>
      <w:r w:rsidRPr="391FF0F1">
        <w:rPr>
          <w:rFonts w:ascii="Courier New" w:hAnsi="Courier New" w:eastAsia="Courier New" w:cs="Courier New"/>
        </w:rPr>
        <w:t>router-id 6.6.6.6</w:t>
      </w:r>
    </w:p>
    <w:p w:rsidR="008F30E9" w:rsidP="008F30E9" w:rsidRDefault="008F30E9" w14:paraId="570BCEB3" w14:textId="77777777">
      <w:pPr>
        <w:pStyle w:val="NoSpacing"/>
        <w:rPr>
          <w:rFonts w:ascii="Courier New" w:hAnsi="Courier New" w:eastAsia="Courier New" w:cs="Courier New"/>
        </w:rPr>
      </w:pPr>
      <w:r w:rsidRPr="391FF0F1">
        <w:rPr>
          <w:rFonts w:ascii="Courier New" w:hAnsi="Courier New" w:eastAsia="Courier New" w:cs="Courier New"/>
        </w:rPr>
        <w:t>log-adjacency-changes</w:t>
      </w:r>
    </w:p>
    <w:p w:rsidR="008F30E9" w:rsidP="008F30E9" w:rsidRDefault="008F30E9" w14:paraId="7B058F27" w14:textId="77777777">
      <w:pPr>
        <w:pStyle w:val="NoSpacing"/>
        <w:rPr>
          <w:rFonts w:ascii="Courier New" w:hAnsi="Courier New" w:eastAsia="Courier New" w:cs="Courier New"/>
        </w:rPr>
      </w:pPr>
      <w:r w:rsidRPr="391FF0F1">
        <w:rPr>
          <w:rFonts w:ascii="Courier New" w:hAnsi="Courier New" w:eastAsia="Courier New" w:cs="Courier New"/>
        </w:rPr>
        <w:t>network 10.0.5.0 0.0.0.255 area 0</w:t>
      </w:r>
    </w:p>
    <w:p w:rsidR="008F30E9" w:rsidP="008F30E9" w:rsidRDefault="008F30E9" w14:paraId="1F51BB1D" w14:textId="77777777">
      <w:pPr>
        <w:pStyle w:val="NoSpacing"/>
        <w:rPr>
          <w:rFonts w:ascii="Courier New" w:hAnsi="Courier New" w:eastAsia="Courier New" w:cs="Courier New"/>
        </w:rPr>
      </w:pPr>
      <w:r w:rsidRPr="391FF0F1">
        <w:rPr>
          <w:rFonts w:ascii="Courier New" w:hAnsi="Courier New" w:eastAsia="Courier New" w:cs="Courier New"/>
        </w:rPr>
        <w:t>network 10.0.6.0 0.0.0.255 area 0</w:t>
      </w:r>
    </w:p>
    <w:p w:rsidR="008F30E9" w:rsidP="008F30E9" w:rsidRDefault="008F30E9" w14:paraId="1D840966" w14:textId="77777777">
      <w:pPr>
        <w:pStyle w:val="NoSpacing"/>
        <w:rPr>
          <w:rFonts w:ascii="Courier New" w:hAnsi="Courier New" w:eastAsia="Courier New" w:cs="Courier New"/>
        </w:rPr>
      </w:pPr>
      <w:r w:rsidRPr="391FF0F1">
        <w:rPr>
          <w:rFonts w:ascii="Courier New" w:hAnsi="Courier New" w:eastAsia="Courier New" w:cs="Courier New"/>
        </w:rPr>
        <w:t>network 192.168.1.0 0.0.0.255 area 0</w:t>
      </w:r>
    </w:p>
    <w:p w:rsidR="008F30E9" w:rsidP="008F30E9" w:rsidRDefault="008F30E9" w14:paraId="6D695AEE" w14:textId="77777777">
      <w:pPr>
        <w:pStyle w:val="NoSpacing"/>
        <w:rPr>
          <w:rFonts w:ascii="Courier New" w:hAnsi="Courier New" w:eastAsia="Courier New" w:cs="Courier New"/>
        </w:rPr>
      </w:pPr>
      <w:r w:rsidRPr="391FF0F1">
        <w:rPr>
          <w:rFonts w:ascii="Courier New" w:hAnsi="Courier New" w:eastAsia="Courier New" w:cs="Courier New"/>
        </w:rPr>
        <w:t>!</w:t>
      </w:r>
    </w:p>
    <w:p w:rsidR="008F30E9" w:rsidP="008F30E9" w:rsidRDefault="008F30E9" w14:paraId="7DD2443C" w14:textId="77777777">
      <w:pPr>
        <w:pStyle w:val="NoSpacing"/>
        <w:rPr>
          <w:rFonts w:ascii="Courier New" w:hAnsi="Courier New" w:eastAsia="Courier New" w:cs="Courier New"/>
        </w:rPr>
      </w:pPr>
      <w:r w:rsidRPr="391FF0F1">
        <w:rPr>
          <w:rFonts w:ascii="Courier New" w:hAnsi="Courier New" w:eastAsia="Courier New" w:cs="Courier New"/>
        </w:rPr>
        <w:t>ip classless</w:t>
      </w:r>
    </w:p>
    <w:p w:rsidR="008F30E9" w:rsidP="008F30E9" w:rsidRDefault="008F30E9" w14:paraId="0690A1AB" w14:textId="77777777">
      <w:pPr>
        <w:pStyle w:val="NoSpacing"/>
        <w:rPr>
          <w:rFonts w:ascii="Courier New" w:hAnsi="Courier New" w:eastAsia="Courier New" w:cs="Courier New"/>
        </w:rPr>
      </w:pPr>
      <w:r w:rsidRPr="391FF0F1">
        <w:rPr>
          <w:rFonts w:ascii="Courier New" w:hAnsi="Courier New" w:eastAsia="Courier New" w:cs="Courier New"/>
        </w:rPr>
        <w:t>!</w:t>
      </w:r>
    </w:p>
    <w:p w:rsidR="008F30E9" w:rsidP="008F30E9" w:rsidRDefault="008F30E9" w14:paraId="7596D7F0" w14:textId="77777777">
      <w:pPr>
        <w:pStyle w:val="NoSpacing"/>
        <w:rPr>
          <w:rFonts w:ascii="Courier New" w:hAnsi="Courier New" w:eastAsia="Courier New" w:cs="Courier New"/>
        </w:rPr>
      </w:pPr>
      <w:r w:rsidRPr="391FF0F1">
        <w:rPr>
          <w:rFonts w:ascii="Courier New" w:hAnsi="Courier New" w:eastAsia="Courier New" w:cs="Courier New"/>
        </w:rPr>
        <w:t>ip flow-export version 9</w:t>
      </w:r>
    </w:p>
    <w:p w:rsidR="008F30E9" w:rsidP="008F30E9" w:rsidRDefault="008F30E9" w14:paraId="36E70295" w14:textId="77777777">
      <w:pPr>
        <w:pStyle w:val="NoSpacing"/>
        <w:rPr>
          <w:rFonts w:ascii="Courier New" w:hAnsi="Courier New" w:eastAsia="Courier New" w:cs="Courier New"/>
        </w:rPr>
      </w:pPr>
      <w:r w:rsidRPr="391FF0F1">
        <w:rPr>
          <w:rFonts w:ascii="Courier New" w:hAnsi="Courier New" w:eastAsia="Courier New" w:cs="Courier New"/>
        </w:rPr>
        <w:t>!</w:t>
      </w:r>
    </w:p>
    <w:p w:rsidR="008F30E9" w:rsidP="008F30E9" w:rsidRDefault="008F30E9" w14:paraId="575AD349" w14:textId="77777777">
      <w:pPr>
        <w:pStyle w:val="NoSpacing"/>
        <w:rPr>
          <w:rFonts w:ascii="Courier New" w:hAnsi="Courier New" w:eastAsia="Courier New" w:cs="Courier New"/>
        </w:rPr>
      </w:pPr>
      <w:r w:rsidRPr="391FF0F1">
        <w:rPr>
          <w:rFonts w:ascii="Courier New" w:hAnsi="Courier New" w:eastAsia="Courier New" w:cs="Courier New"/>
        </w:rPr>
        <w:t>line con 0</w:t>
      </w:r>
    </w:p>
    <w:p w:rsidR="008F30E9" w:rsidP="008F30E9" w:rsidRDefault="008F30E9" w14:paraId="52688A75" w14:textId="77777777">
      <w:pPr>
        <w:pStyle w:val="NoSpacing"/>
        <w:rPr>
          <w:rFonts w:ascii="Courier New" w:hAnsi="Courier New" w:eastAsia="Courier New" w:cs="Courier New"/>
        </w:rPr>
      </w:pPr>
      <w:r w:rsidRPr="391FF0F1">
        <w:rPr>
          <w:rFonts w:ascii="Courier New" w:hAnsi="Courier New" w:eastAsia="Courier New" w:cs="Courier New"/>
        </w:rPr>
        <w:t>!</w:t>
      </w:r>
    </w:p>
    <w:p w:rsidR="008F30E9" w:rsidP="008F30E9" w:rsidRDefault="008F30E9" w14:paraId="0F949CC6" w14:textId="77777777">
      <w:pPr>
        <w:pStyle w:val="NoSpacing"/>
        <w:rPr>
          <w:rFonts w:ascii="Courier New" w:hAnsi="Courier New" w:eastAsia="Courier New" w:cs="Courier New"/>
        </w:rPr>
      </w:pPr>
      <w:r w:rsidRPr="391FF0F1">
        <w:rPr>
          <w:rFonts w:ascii="Courier New" w:hAnsi="Courier New" w:eastAsia="Courier New" w:cs="Courier New"/>
        </w:rPr>
        <w:t>line aux 0</w:t>
      </w:r>
    </w:p>
    <w:p w:rsidR="008F30E9" w:rsidP="008F30E9" w:rsidRDefault="008F30E9" w14:paraId="534F0B7B" w14:textId="77777777">
      <w:pPr>
        <w:pStyle w:val="NoSpacing"/>
        <w:rPr>
          <w:rFonts w:ascii="Courier New" w:hAnsi="Courier New" w:eastAsia="Courier New" w:cs="Courier New"/>
        </w:rPr>
      </w:pPr>
      <w:r w:rsidRPr="391FF0F1">
        <w:rPr>
          <w:rFonts w:ascii="Courier New" w:hAnsi="Courier New" w:eastAsia="Courier New" w:cs="Courier New"/>
        </w:rPr>
        <w:t>!</w:t>
      </w:r>
    </w:p>
    <w:p w:rsidR="008F30E9" w:rsidP="008F30E9" w:rsidRDefault="008F30E9" w14:paraId="1A784654" w14:textId="77777777">
      <w:pPr>
        <w:pStyle w:val="NoSpacing"/>
        <w:rPr>
          <w:rFonts w:ascii="Courier New" w:hAnsi="Courier New" w:eastAsia="Courier New" w:cs="Courier New"/>
        </w:rPr>
      </w:pPr>
      <w:r w:rsidRPr="391FF0F1">
        <w:rPr>
          <w:rFonts w:ascii="Courier New" w:hAnsi="Courier New" w:eastAsia="Courier New" w:cs="Courier New"/>
        </w:rPr>
        <w:t>line vty 0 4</w:t>
      </w:r>
    </w:p>
    <w:p w:rsidR="008F30E9" w:rsidP="008F30E9" w:rsidRDefault="008F30E9" w14:paraId="132EB36C" w14:textId="77777777">
      <w:pPr>
        <w:pStyle w:val="NoSpacing"/>
        <w:rPr>
          <w:rFonts w:ascii="Courier New" w:hAnsi="Courier New" w:eastAsia="Courier New" w:cs="Courier New"/>
        </w:rPr>
      </w:pPr>
      <w:r w:rsidRPr="391FF0F1">
        <w:rPr>
          <w:rFonts w:ascii="Courier New" w:hAnsi="Courier New" w:eastAsia="Courier New" w:cs="Courier New"/>
        </w:rPr>
        <w:t>login</w:t>
      </w:r>
    </w:p>
    <w:p w:rsidR="008F30E9" w:rsidP="008F30E9" w:rsidRDefault="008F30E9" w14:paraId="01A604D7" w14:textId="77777777">
      <w:pPr>
        <w:pStyle w:val="NoSpacing"/>
        <w:rPr>
          <w:rFonts w:ascii="Courier New" w:hAnsi="Courier New" w:eastAsia="Courier New" w:cs="Courier New"/>
        </w:rPr>
      </w:pPr>
      <w:r w:rsidRPr="391FF0F1">
        <w:rPr>
          <w:rFonts w:ascii="Courier New" w:hAnsi="Courier New" w:eastAsia="Courier New" w:cs="Courier New"/>
        </w:rPr>
        <w:t>!</w:t>
      </w:r>
    </w:p>
    <w:p w:rsidR="008F30E9" w:rsidP="008F30E9" w:rsidRDefault="008F30E9" w14:paraId="59144DF9" w14:textId="77777777">
      <w:pPr>
        <w:pStyle w:val="NoSpacing"/>
        <w:rPr>
          <w:rFonts w:ascii="Courier New" w:hAnsi="Courier New" w:eastAsia="Courier New" w:cs="Courier New"/>
        </w:rPr>
      </w:pPr>
      <w:r w:rsidRPr="391FF0F1">
        <w:rPr>
          <w:rFonts w:ascii="Courier New" w:hAnsi="Courier New" w:eastAsia="Courier New" w:cs="Courier New"/>
        </w:rPr>
        <w:t>end</w:t>
      </w:r>
    </w:p>
    <w:p w:rsidR="008F30E9" w:rsidP="008F30E9" w:rsidRDefault="008F30E9" w14:paraId="7B002731" w14:textId="77777777">
      <w:pPr>
        <w:rPr>
          <w:rFonts w:ascii="Courier New" w:hAnsi="Courier New" w:eastAsia="Courier New" w:cs="Courier New"/>
          <w:b/>
          <w:bCs/>
          <w:sz w:val="24"/>
          <w:szCs w:val="24"/>
          <w:u w:val="single"/>
        </w:rPr>
      </w:pPr>
      <w:r w:rsidRPr="3E6A1392">
        <w:rPr>
          <w:rFonts w:ascii="Courier New" w:hAnsi="Courier New" w:eastAsia="Courier New" w:cs="Courier New"/>
          <w:b/>
          <w:bCs/>
          <w:sz w:val="24"/>
          <w:szCs w:val="24"/>
          <w:u w:val="single"/>
        </w:rPr>
        <w:t>show route</w:t>
      </w:r>
    </w:p>
    <w:p w:rsidR="008F30E9" w:rsidP="008F30E9" w:rsidRDefault="008F30E9" w14:paraId="4FEC7105"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R6#show ip route </w:t>
      </w:r>
    </w:p>
    <w:p w:rsidR="008F30E9" w:rsidP="008F30E9" w:rsidRDefault="008F30E9" w14:paraId="3CB8AE26" w14:textId="77777777">
      <w:pPr>
        <w:pStyle w:val="NoSpacing"/>
        <w:rPr>
          <w:rFonts w:ascii="Courier New" w:hAnsi="Courier New" w:eastAsia="Courier New" w:cs="Courier New"/>
          <w:sz w:val="24"/>
          <w:szCs w:val="24"/>
        </w:rPr>
      </w:pPr>
      <w:r w:rsidRPr="391FF0F1">
        <w:rPr>
          <w:rFonts w:ascii="Courier New" w:hAnsi="Courier New" w:eastAsia="Courier New" w:cs="Courier New"/>
        </w:rPr>
        <w:t>Codes: L - local, C - connected, S - static, R - RIP, M - mobile, B - BGP</w:t>
      </w:r>
    </w:p>
    <w:p w:rsidR="008F30E9" w:rsidP="008F30E9" w:rsidRDefault="008F30E9" w14:paraId="13FDBFC6" w14:textId="77777777">
      <w:pPr>
        <w:pStyle w:val="NoSpacing"/>
        <w:rPr>
          <w:rFonts w:ascii="Courier New" w:hAnsi="Courier New" w:eastAsia="Courier New" w:cs="Courier New"/>
          <w:sz w:val="24"/>
          <w:szCs w:val="24"/>
        </w:rPr>
      </w:pPr>
      <w:r w:rsidRPr="391FF0F1">
        <w:rPr>
          <w:rFonts w:ascii="Courier New" w:hAnsi="Courier New" w:eastAsia="Courier New" w:cs="Courier New"/>
        </w:rPr>
        <w:lastRenderedPageBreak/>
        <w:t xml:space="preserve">       D - EIGRP, EX - EIGRP external, O - OSPF, IA - OSPF inter area</w:t>
      </w:r>
    </w:p>
    <w:p w:rsidR="008F30E9" w:rsidP="008F30E9" w:rsidRDefault="008F30E9" w14:paraId="08B2CBDA"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N1 - OSPF NSSA external type 1, N2 - OSPF NSSA external type 2</w:t>
      </w:r>
    </w:p>
    <w:p w:rsidR="008F30E9" w:rsidP="008F30E9" w:rsidRDefault="008F30E9" w14:paraId="4E431128"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E1 - OSPF external type 1, E2 - OSPF external type 2, E - EGP</w:t>
      </w:r>
    </w:p>
    <w:p w:rsidR="008F30E9" w:rsidP="008F30E9" w:rsidRDefault="008F30E9" w14:paraId="7DF616C0"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i - IS-IS, L1 - IS-IS level-1, L2 - IS-IS level-2, ia - IS-IS inter area</w:t>
      </w:r>
    </w:p>
    <w:p w:rsidR="008F30E9" w:rsidP="008F30E9" w:rsidRDefault="008F30E9" w14:paraId="64D3C12E"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 - candidate default, U - per-user static route, o - ODR</w:t>
      </w:r>
    </w:p>
    <w:p w:rsidR="008F30E9" w:rsidP="008F30E9" w:rsidRDefault="008F30E9" w14:paraId="2AA6DE40"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P - periodic downloaded static route</w:t>
      </w:r>
    </w:p>
    <w:p w:rsidR="008F30E9" w:rsidP="008F30E9" w:rsidRDefault="008F30E9" w14:paraId="5EA8FD3D"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w:t>
      </w:r>
    </w:p>
    <w:p w:rsidR="008F30E9" w:rsidP="008F30E9" w:rsidRDefault="008F30E9" w14:paraId="1407EBA6" w14:textId="77777777">
      <w:pPr>
        <w:pStyle w:val="NoSpacing"/>
        <w:rPr>
          <w:rFonts w:ascii="Courier New" w:hAnsi="Courier New" w:eastAsia="Courier New" w:cs="Courier New"/>
          <w:sz w:val="24"/>
          <w:szCs w:val="24"/>
        </w:rPr>
      </w:pPr>
      <w:r w:rsidRPr="391FF0F1">
        <w:rPr>
          <w:rFonts w:ascii="Courier New" w:hAnsi="Courier New" w:eastAsia="Courier New" w:cs="Courier New"/>
        </w:rPr>
        <w:t>Gateway of last resort is not set</w:t>
      </w:r>
    </w:p>
    <w:p w:rsidR="008F30E9" w:rsidP="008F30E9" w:rsidRDefault="008F30E9" w14:paraId="0EE7F4A8"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w:t>
      </w:r>
    </w:p>
    <w:p w:rsidR="008F30E9" w:rsidP="008F30E9" w:rsidRDefault="008F30E9" w14:paraId="73A19118"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10.0.0.0/8 is variably subnetted, 8 subnets, 2 masks</w:t>
      </w:r>
    </w:p>
    <w:p w:rsidR="008F30E9" w:rsidP="008F30E9" w:rsidRDefault="008F30E9" w14:paraId="18482B2D"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10.0.1.0/24 [110/5] via 10.0.5.1, 00:24:19, GigabitEthernet0/0/1</w:t>
      </w:r>
    </w:p>
    <w:p w:rsidR="008F30E9" w:rsidP="008F30E9" w:rsidRDefault="008F30E9" w14:paraId="23AD0EBA"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10.0.2.0/24 [110/4] via 10.0.5.1, 00:24:19, GigabitEthernet0/0/1</w:t>
      </w:r>
    </w:p>
    <w:p w:rsidR="008F30E9" w:rsidP="008F30E9" w:rsidRDefault="008F30E9" w14:paraId="411AC3F2"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10.0.3.0/24 [110/3] via 10.0.5.1, 00:24:29, GigabitEthernet0/0/1</w:t>
      </w:r>
    </w:p>
    <w:p w:rsidR="008F30E9" w:rsidP="008F30E9" w:rsidRDefault="008F30E9" w14:paraId="3ADBF49B"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10.0.4.0/24 [110/2] via 10.0.5.1, 00:24:29, GigabitEthernet0/0/1</w:t>
      </w:r>
    </w:p>
    <w:p w:rsidR="008F30E9" w:rsidP="008F30E9" w:rsidRDefault="008F30E9" w14:paraId="2343A20C" w14:textId="77777777">
      <w:pPr>
        <w:pStyle w:val="NoSpacing"/>
        <w:rPr>
          <w:rFonts w:ascii="Courier New" w:hAnsi="Courier New" w:eastAsia="Courier New" w:cs="Courier New"/>
          <w:sz w:val="24"/>
          <w:szCs w:val="24"/>
        </w:rPr>
      </w:pPr>
      <w:r w:rsidRPr="391FF0F1">
        <w:rPr>
          <w:rFonts w:ascii="Courier New" w:hAnsi="Courier New" w:eastAsia="Courier New" w:cs="Courier New"/>
        </w:rPr>
        <w:t>C       10.0.5.0/24 is directly connected, GigabitEthernet0/0/1</w:t>
      </w:r>
    </w:p>
    <w:p w:rsidR="008F30E9" w:rsidP="008F30E9" w:rsidRDefault="008F30E9" w14:paraId="74AC61A0" w14:textId="77777777">
      <w:pPr>
        <w:pStyle w:val="NoSpacing"/>
        <w:rPr>
          <w:rFonts w:ascii="Courier New" w:hAnsi="Courier New" w:eastAsia="Courier New" w:cs="Courier New"/>
          <w:sz w:val="24"/>
          <w:szCs w:val="24"/>
        </w:rPr>
      </w:pPr>
      <w:r w:rsidRPr="391FF0F1">
        <w:rPr>
          <w:rFonts w:ascii="Courier New" w:hAnsi="Courier New" w:eastAsia="Courier New" w:cs="Courier New"/>
        </w:rPr>
        <w:t>L       10.0.5.2/32 is directly connected, GigabitEthernet0/0/1</w:t>
      </w:r>
    </w:p>
    <w:p w:rsidR="008F30E9" w:rsidP="008F30E9" w:rsidRDefault="008F30E9" w14:paraId="142A2AF8" w14:textId="77777777">
      <w:pPr>
        <w:pStyle w:val="NoSpacing"/>
        <w:rPr>
          <w:rFonts w:ascii="Courier New" w:hAnsi="Courier New" w:eastAsia="Courier New" w:cs="Courier New"/>
          <w:sz w:val="24"/>
          <w:szCs w:val="24"/>
        </w:rPr>
      </w:pPr>
      <w:r w:rsidRPr="391FF0F1">
        <w:rPr>
          <w:rFonts w:ascii="Courier New" w:hAnsi="Courier New" w:eastAsia="Courier New" w:cs="Courier New"/>
        </w:rPr>
        <w:t>C       10.0.6.0/24 is directly connected, GigabitEthernet0/0/0</w:t>
      </w:r>
    </w:p>
    <w:p w:rsidR="008F30E9" w:rsidP="008F30E9" w:rsidRDefault="008F30E9" w14:paraId="30BF18AD" w14:textId="77777777">
      <w:pPr>
        <w:pStyle w:val="NoSpacing"/>
        <w:rPr>
          <w:rFonts w:ascii="Courier New" w:hAnsi="Courier New" w:eastAsia="Courier New" w:cs="Courier New"/>
          <w:sz w:val="24"/>
          <w:szCs w:val="24"/>
        </w:rPr>
      </w:pPr>
      <w:r w:rsidRPr="391FF0F1">
        <w:rPr>
          <w:rFonts w:ascii="Courier New" w:hAnsi="Courier New" w:eastAsia="Courier New" w:cs="Courier New"/>
        </w:rPr>
        <w:t>L       10.0.6.1/32 is directly connected, GigabitEthernet0/0/0</w:t>
      </w:r>
    </w:p>
    <w:p w:rsidR="008F30E9" w:rsidP="008F30E9" w:rsidRDefault="008F30E9" w14:paraId="2E22819C"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192.168.1.0/24 is variably subnetted, 8 subnets, 2 masks</w:t>
      </w:r>
    </w:p>
    <w:p w:rsidR="008F30E9" w:rsidP="008F30E9" w:rsidRDefault="008F30E9" w14:paraId="7CD31290" w14:textId="77777777">
      <w:pPr>
        <w:pStyle w:val="NoSpacing"/>
        <w:rPr>
          <w:rFonts w:ascii="Courier New" w:hAnsi="Courier New" w:eastAsia="Courier New" w:cs="Courier New"/>
          <w:sz w:val="24"/>
          <w:szCs w:val="24"/>
        </w:rPr>
      </w:pPr>
      <w:r w:rsidRPr="391FF0F1">
        <w:rPr>
          <w:rFonts w:ascii="Courier New" w:hAnsi="Courier New" w:eastAsia="Courier New" w:cs="Courier New"/>
        </w:rPr>
        <w:t>C       192.168.1.0/24 is directly connected, Loopback0</w:t>
      </w:r>
    </w:p>
    <w:p w:rsidR="008F30E9" w:rsidP="008F30E9" w:rsidRDefault="008F30E9" w14:paraId="487C16CC"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192.168.1.1/32 [110/6] via 10.0.5.1, 00:24:19, GigabitEthernet0/0/1</w:t>
      </w:r>
    </w:p>
    <w:p w:rsidR="008F30E9" w:rsidP="008F30E9" w:rsidRDefault="008F30E9" w14:paraId="5B836CF2"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192.168.1.2/32 [110/5] via 10.0.5.1, 00:24:19, GigabitEthernet0/0/1</w:t>
      </w:r>
    </w:p>
    <w:p w:rsidR="008F30E9" w:rsidP="008F30E9" w:rsidRDefault="008F30E9" w14:paraId="5BF75BC6"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192.168.1.3/32 [110/4] via 10.0.5.1, 00:20:08, GigabitEthernet0/0/1</w:t>
      </w:r>
    </w:p>
    <w:p w:rsidR="008F30E9" w:rsidP="008F30E9" w:rsidRDefault="008F30E9" w14:paraId="3B88AF4B"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192.168.1.4/32 [110/3] via 10.0.5.1, 00:19:10, GigabitEthernet0/0/1</w:t>
      </w:r>
    </w:p>
    <w:p w:rsidR="008F30E9" w:rsidP="008F30E9" w:rsidRDefault="008F30E9" w14:paraId="05B9AD76"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192.168.1.5/32 [110/2] via 10.0.5.1, 00:13:11, GigabitEthernet0/0/1</w:t>
      </w:r>
    </w:p>
    <w:p w:rsidR="008F30E9" w:rsidP="008F30E9" w:rsidRDefault="008F30E9" w14:paraId="3F4039D8" w14:textId="77777777">
      <w:pPr>
        <w:pStyle w:val="NoSpacing"/>
        <w:rPr>
          <w:rFonts w:ascii="Courier New" w:hAnsi="Courier New" w:eastAsia="Courier New" w:cs="Courier New"/>
          <w:sz w:val="24"/>
          <w:szCs w:val="24"/>
        </w:rPr>
      </w:pPr>
      <w:r w:rsidRPr="391FF0F1">
        <w:rPr>
          <w:rFonts w:ascii="Courier New" w:hAnsi="Courier New" w:eastAsia="Courier New" w:cs="Courier New"/>
        </w:rPr>
        <w:t>L       192.168.1.6/32 is directly connected, Loopback0</w:t>
      </w:r>
    </w:p>
    <w:p w:rsidR="008F30E9" w:rsidP="008F30E9" w:rsidRDefault="008F30E9" w14:paraId="1DF7F33B"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192.168.1.7/32 [110/2] via 10.0.6.2, 00:09:34, GigabitEthernet0/0/0</w:t>
      </w:r>
    </w:p>
    <w:p w:rsidR="008F30E9" w:rsidP="008F30E9" w:rsidRDefault="008F30E9" w14:paraId="4C3AD727" w14:textId="77777777">
      <w:pPr>
        <w:rPr>
          <w:rFonts w:ascii="Courier New" w:hAnsi="Courier New" w:eastAsia="Courier New" w:cs="Courier New"/>
          <w:b/>
          <w:bCs/>
          <w:sz w:val="24"/>
          <w:szCs w:val="24"/>
          <w:u w:val="single"/>
        </w:rPr>
      </w:pPr>
      <w:r w:rsidRPr="3E6A1392">
        <w:rPr>
          <w:rFonts w:ascii="Courier New" w:hAnsi="Courier New" w:eastAsia="Courier New" w:cs="Courier New"/>
          <w:b/>
          <w:bCs/>
          <w:sz w:val="24"/>
          <w:szCs w:val="24"/>
          <w:u w:val="single"/>
        </w:rPr>
        <w:t>show ip ospf neighbor</w:t>
      </w:r>
    </w:p>
    <w:p w:rsidR="008F30E9" w:rsidP="008F30E9" w:rsidRDefault="008F30E9" w14:paraId="085CE044"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R6#show ip ospf neighbor </w:t>
      </w:r>
    </w:p>
    <w:p w:rsidR="008F30E9" w:rsidP="008F30E9" w:rsidRDefault="008F30E9" w14:paraId="6E145629" w14:textId="77777777">
      <w:pPr>
        <w:pStyle w:val="NoSpacing"/>
        <w:rPr>
          <w:rFonts w:ascii="Courier New" w:hAnsi="Courier New" w:eastAsia="Courier New" w:cs="Courier New"/>
        </w:rPr>
      </w:pPr>
    </w:p>
    <w:p w:rsidR="008F30E9" w:rsidP="008F30E9" w:rsidRDefault="008F30E9" w14:paraId="1D3A4B59" w14:textId="77777777">
      <w:pPr>
        <w:pStyle w:val="NoSpacing"/>
        <w:rPr>
          <w:rFonts w:ascii="Courier New" w:hAnsi="Courier New" w:eastAsia="Courier New" w:cs="Courier New"/>
          <w:sz w:val="24"/>
          <w:szCs w:val="24"/>
        </w:rPr>
      </w:pPr>
      <w:r w:rsidRPr="391FF0F1">
        <w:rPr>
          <w:rFonts w:ascii="Courier New" w:hAnsi="Courier New" w:eastAsia="Courier New" w:cs="Courier New"/>
        </w:rPr>
        <w:t>Neighbor ID     Pri   State           Dead Time   Address         Interface</w:t>
      </w:r>
    </w:p>
    <w:p w:rsidR="008F30E9" w:rsidP="008F30E9" w:rsidRDefault="008F30E9" w14:paraId="606950E6" w14:textId="77777777">
      <w:pPr>
        <w:pStyle w:val="NoSpacing"/>
        <w:rPr>
          <w:rFonts w:ascii="Courier New" w:hAnsi="Courier New" w:eastAsia="Courier New" w:cs="Courier New"/>
          <w:sz w:val="24"/>
          <w:szCs w:val="24"/>
        </w:rPr>
      </w:pPr>
      <w:r w:rsidRPr="391FF0F1">
        <w:rPr>
          <w:rFonts w:ascii="Courier New" w:hAnsi="Courier New" w:eastAsia="Courier New" w:cs="Courier New"/>
        </w:rPr>
        <w:t>7.7.7.7           1   FULL/DR         00:00:32    10.0.6.2        GigabitEthernet0/0/0</w:t>
      </w:r>
    </w:p>
    <w:p w:rsidR="008F30E9" w:rsidP="008F30E9" w:rsidRDefault="008F30E9" w14:paraId="435170E7" w14:textId="77777777">
      <w:pPr>
        <w:pStyle w:val="NoSpacing"/>
        <w:rPr>
          <w:rFonts w:ascii="Courier New" w:hAnsi="Courier New" w:eastAsia="Courier New" w:cs="Courier New"/>
          <w:sz w:val="24"/>
          <w:szCs w:val="24"/>
        </w:rPr>
      </w:pPr>
      <w:r w:rsidRPr="391FF0F1">
        <w:rPr>
          <w:rFonts w:ascii="Courier New" w:hAnsi="Courier New" w:eastAsia="Courier New" w:cs="Courier New"/>
        </w:rPr>
        <w:t>5.5.5.5           1   FULL/BDR        00:00:32    10.0.5.1        GigabitEthernet0/0/1</w:t>
      </w:r>
    </w:p>
    <w:p w:rsidR="008F30E9" w:rsidP="008F30E9" w:rsidRDefault="008F30E9" w14:paraId="26653698" w14:textId="77777777">
      <w:pPr>
        <w:rPr>
          <w:rFonts w:ascii="Times New Roman" w:hAnsi="Times New Roman" w:eastAsia="Times New Roman" w:cs="Times New Roman"/>
          <w:b/>
          <w:bCs/>
          <w:sz w:val="36"/>
          <w:szCs w:val="36"/>
          <w:u w:val="single"/>
        </w:rPr>
      </w:pPr>
      <w:r w:rsidRPr="3E6A1392">
        <w:rPr>
          <w:rFonts w:ascii="Times New Roman" w:hAnsi="Times New Roman" w:eastAsia="Times New Roman" w:cs="Times New Roman"/>
          <w:b/>
          <w:bCs/>
          <w:sz w:val="36"/>
          <w:szCs w:val="36"/>
          <w:u w:val="single"/>
        </w:rPr>
        <w:lastRenderedPageBreak/>
        <w:t>Router 7</w:t>
      </w:r>
    </w:p>
    <w:p w:rsidR="008F30E9" w:rsidP="008F30E9" w:rsidRDefault="008F30E9" w14:paraId="13EC358B" w14:textId="77777777">
      <w:pPr>
        <w:rPr>
          <w:rFonts w:ascii="Courier New" w:hAnsi="Courier New" w:eastAsia="Courier New" w:cs="Courier New"/>
          <w:b/>
          <w:bCs/>
          <w:sz w:val="24"/>
          <w:szCs w:val="24"/>
          <w:u w:val="single"/>
        </w:rPr>
      </w:pPr>
      <w:r w:rsidRPr="3E6A1392">
        <w:rPr>
          <w:rFonts w:ascii="Courier New" w:hAnsi="Courier New" w:eastAsia="Courier New" w:cs="Courier New"/>
          <w:b/>
          <w:bCs/>
          <w:sz w:val="24"/>
          <w:szCs w:val="24"/>
          <w:u w:val="single"/>
        </w:rPr>
        <w:t>show run</w:t>
      </w:r>
    </w:p>
    <w:p w:rsidR="008F30E9" w:rsidP="008F30E9" w:rsidRDefault="008F30E9" w14:paraId="67CEE48B" w14:textId="77777777">
      <w:pPr>
        <w:pStyle w:val="NoSpacing"/>
        <w:rPr>
          <w:rFonts w:ascii="Courier New" w:hAnsi="Courier New" w:eastAsia="Courier New" w:cs="Courier New"/>
          <w:sz w:val="24"/>
          <w:szCs w:val="24"/>
        </w:rPr>
      </w:pPr>
      <w:r w:rsidRPr="391FF0F1">
        <w:rPr>
          <w:rFonts w:ascii="Courier New" w:hAnsi="Courier New" w:eastAsia="Courier New" w:cs="Courier New"/>
        </w:rPr>
        <w:t>R7#show run</w:t>
      </w:r>
    </w:p>
    <w:p w:rsidR="008F30E9" w:rsidP="008F30E9" w:rsidRDefault="008F30E9" w14:paraId="07229A8A" w14:textId="77777777">
      <w:pPr>
        <w:pStyle w:val="NoSpacing"/>
        <w:rPr>
          <w:rFonts w:ascii="Courier New" w:hAnsi="Courier New" w:eastAsia="Courier New" w:cs="Courier New"/>
          <w:sz w:val="24"/>
          <w:szCs w:val="24"/>
        </w:rPr>
      </w:pPr>
      <w:r w:rsidRPr="391FF0F1">
        <w:rPr>
          <w:rFonts w:ascii="Courier New" w:hAnsi="Courier New" w:eastAsia="Courier New" w:cs="Courier New"/>
        </w:rPr>
        <w:t>Building configuration...</w:t>
      </w:r>
    </w:p>
    <w:p w:rsidR="008F30E9" w:rsidP="008F30E9" w:rsidRDefault="008F30E9" w14:paraId="558F6524"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w:t>
      </w:r>
    </w:p>
    <w:p w:rsidR="008F30E9" w:rsidP="008F30E9" w:rsidRDefault="008F30E9" w14:paraId="7927FB14" w14:textId="77777777">
      <w:pPr>
        <w:pStyle w:val="NoSpacing"/>
        <w:rPr>
          <w:rFonts w:ascii="Courier New" w:hAnsi="Courier New" w:eastAsia="Courier New" w:cs="Courier New"/>
          <w:sz w:val="24"/>
          <w:szCs w:val="24"/>
        </w:rPr>
      </w:pPr>
      <w:r w:rsidRPr="391FF0F1">
        <w:rPr>
          <w:rFonts w:ascii="Courier New" w:hAnsi="Courier New" w:eastAsia="Courier New" w:cs="Courier New"/>
        </w:rPr>
        <w:t>Current configuration : 764 bytes</w:t>
      </w:r>
    </w:p>
    <w:p w:rsidR="008F30E9" w:rsidP="008F30E9" w:rsidRDefault="008F30E9" w14:paraId="0DD828C7"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38A10D2C" w14:textId="77777777">
      <w:pPr>
        <w:pStyle w:val="NoSpacing"/>
        <w:rPr>
          <w:rFonts w:ascii="Courier New" w:hAnsi="Courier New" w:eastAsia="Courier New" w:cs="Courier New"/>
          <w:sz w:val="24"/>
          <w:szCs w:val="24"/>
        </w:rPr>
      </w:pPr>
      <w:r w:rsidRPr="391FF0F1">
        <w:rPr>
          <w:rFonts w:ascii="Courier New" w:hAnsi="Courier New" w:eastAsia="Courier New" w:cs="Courier New"/>
        </w:rPr>
        <w:t>version 15.4</w:t>
      </w:r>
    </w:p>
    <w:p w:rsidR="008F30E9" w:rsidP="008F30E9" w:rsidRDefault="008F30E9" w14:paraId="15831147" w14:textId="77777777">
      <w:pPr>
        <w:pStyle w:val="NoSpacing"/>
        <w:rPr>
          <w:rFonts w:ascii="Courier New" w:hAnsi="Courier New" w:eastAsia="Courier New" w:cs="Courier New"/>
          <w:sz w:val="24"/>
          <w:szCs w:val="24"/>
        </w:rPr>
      </w:pPr>
      <w:r w:rsidRPr="391FF0F1">
        <w:rPr>
          <w:rFonts w:ascii="Courier New" w:hAnsi="Courier New" w:eastAsia="Courier New" w:cs="Courier New"/>
        </w:rPr>
        <w:t>no service timestamps log datetime msec</w:t>
      </w:r>
    </w:p>
    <w:p w:rsidR="008F30E9" w:rsidP="008F30E9" w:rsidRDefault="008F30E9" w14:paraId="603A7E6C" w14:textId="77777777">
      <w:pPr>
        <w:pStyle w:val="NoSpacing"/>
        <w:rPr>
          <w:rFonts w:ascii="Courier New" w:hAnsi="Courier New" w:eastAsia="Courier New" w:cs="Courier New"/>
          <w:sz w:val="24"/>
          <w:szCs w:val="24"/>
        </w:rPr>
      </w:pPr>
      <w:r w:rsidRPr="391FF0F1">
        <w:rPr>
          <w:rFonts w:ascii="Courier New" w:hAnsi="Courier New" w:eastAsia="Courier New" w:cs="Courier New"/>
        </w:rPr>
        <w:t>no service timestamps debug datetime msec</w:t>
      </w:r>
    </w:p>
    <w:p w:rsidR="008F30E9" w:rsidP="008F30E9" w:rsidRDefault="008F30E9" w14:paraId="3F10E6D3" w14:textId="77777777">
      <w:pPr>
        <w:pStyle w:val="NoSpacing"/>
        <w:rPr>
          <w:rFonts w:ascii="Courier New" w:hAnsi="Courier New" w:eastAsia="Courier New" w:cs="Courier New"/>
          <w:sz w:val="24"/>
          <w:szCs w:val="24"/>
        </w:rPr>
      </w:pPr>
      <w:r w:rsidRPr="391FF0F1">
        <w:rPr>
          <w:rFonts w:ascii="Courier New" w:hAnsi="Courier New" w:eastAsia="Courier New" w:cs="Courier New"/>
        </w:rPr>
        <w:t>no service password-encryption</w:t>
      </w:r>
    </w:p>
    <w:p w:rsidR="008F30E9" w:rsidP="008F30E9" w:rsidRDefault="008F30E9" w14:paraId="06741495"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2E464922" w14:textId="77777777">
      <w:pPr>
        <w:pStyle w:val="NoSpacing"/>
        <w:rPr>
          <w:rFonts w:ascii="Courier New" w:hAnsi="Courier New" w:eastAsia="Courier New" w:cs="Courier New"/>
          <w:sz w:val="24"/>
          <w:szCs w:val="24"/>
        </w:rPr>
      </w:pPr>
      <w:r w:rsidRPr="391FF0F1">
        <w:rPr>
          <w:rFonts w:ascii="Courier New" w:hAnsi="Courier New" w:eastAsia="Courier New" w:cs="Courier New"/>
        </w:rPr>
        <w:t>hostname Router</w:t>
      </w:r>
    </w:p>
    <w:p w:rsidR="008F30E9" w:rsidP="008F30E9" w:rsidRDefault="008F30E9" w14:paraId="59706F3F"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4968B22E" w14:textId="77777777">
      <w:pPr>
        <w:pStyle w:val="NoSpacing"/>
        <w:rPr>
          <w:rFonts w:ascii="Courier New" w:hAnsi="Courier New" w:eastAsia="Courier New" w:cs="Courier New"/>
          <w:sz w:val="24"/>
          <w:szCs w:val="24"/>
        </w:rPr>
      </w:pPr>
      <w:r w:rsidRPr="391FF0F1">
        <w:rPr>
          <w:rFonts w:ascii="Courier New" w:hAnsi="Courier New" w:eastAsia="Courier New" w:cs="Courier New"/>
        </w:rPr>
        <w:t>ip cef</w:t>
      </w:r>
    </w:p>
    <w:p w:rsidR="008F30E9" w:rsidP="008F30E9" w:rsidRDefault="008F30E9" w14:paraId="508876EF" w14:textId="77777777">
      <w:pPr>
        <w:pStyle w:val="NoSpacing"/>
        <w:rPr>
          <w:rFonts w:ascii="Courier New" w:hAnsi="Courier New" w:eastAsia="Courier New" w:cs="Courier New"/>
          <w:sz w:val="24"/>
          <w:szCs w:val="24"/>
        </w:rPr>
      </w:pPr>
      <w:r w:rsidRPr="391FF0F1">
        <w:rPr>
          <w:rFonts w:ascii="Courier New" w:hAnsi="Courier New" w:eastAsia="Courier New" w:cs="Courier New"/>
        </w:rPr>
        <w:t>no ipv6 cef</w:t>
      </w:r>
    </w:p>
    <w:p w:rsidR="008F30E9" w:rsidP="008F30E9" w:rsidRDefault="008F30E9" w14:paraId="1E47A211"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3D212797" w14:textId="77777777">
      <w:pPr>
        <w:pStyle w:val="NoSpacing"/>
        <w:rPr>
          <w:rFonts w:ascii="Courier New" w:hAnsi="Courier New" w:eastAsia="Courier New" w:cs="Courier New"/>
          <w:sz w:val="24"/>
          <w:szCs w:val="24"/>
        </w:rPr>
      </w:pPr>
      <w:r w:rsidRPr="391FF0F1">
        <w:rPr>
          <w:rFonts w:ascii="Courier New" w:hAnsi="Courier New" w:eastAsia="Courier New" w:cs="Courier New"/>
        </w:rPr>
        <w:t>!spanning-tree mode pvst</w:t>
      </w:r>
    </w:p>
    <w:p w:rsidR="008F30E9" w:rsidP="008F30E9" w:rsidRDefault="008F30E9" w14:paraId="3BF89549"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4A83EBA8" w14:textId="77777777">
      <w:pPr>
        <w:pStyle w:val="NoSpacing"/>
        <w:rPr>
          <w:rFonts w:ascii="Courier New" w:hAnsi="Courier New" w:eastAsia="Courier New" w:cs="Courier New"/>
          <w:sz w:val="24"/>
          <w:szCs w:val="24"/>
        </w:rPr>
      </w:pPr>
      <w:r w:rsidRPr="391FF0F1">
        <w:rPr>
          <w:rFonts w:ascii="Courier New" w:hAnsi="Courier New" w:eastAsia="Courier New" w:cs="Courier New"/>
        </w:rPr>
        <w:t>interface Loopback0</w:t>
      </w:r>
    </w:p>
    <w:p w:rsidR="008F30E9" w:rsidP="008F30E9" w:rsidRDefault="008F30E9" w14:paraId="41F47994" w14:textId="77777777">
      <w:pPr>
        <w:pStyle w:val="NoSpacing"/>
        <w:rPr>
          <w:rFonts w:ascii="Courier New" w:hAnsi="Courier New" w:eastAsia="Courier New" w:cs="Courier New"/>
          <w:sz w:val="24"/>
          <w:szCs w:val="24"/>
        </w:rPr>
      </w:pPr>
      <w:r w:rsidRPr="391FF0F1">
        <w:rPr>
          <w:rFonts w:ascii="Courier New" w:hAnsi="Courier New" w:eastAsia="Courier New" w:cs="Courier New"/>
        </w:rPr>
        <w:t>ip address 192.168.1.7 255.255.255.0</w:t>
      </w:r>
    </w:p>
    <w:p w:rsidR="008F30E9" w:rsidP="008F30E9" w:rsidRDefault="008F30E9" w14:paraId="5AE8EBAB"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34A5F536" w14:textId="77777777">
      <w:pPr>
        <w:pStyle w:val="NoSpacing"/>
        <w:rPr>
          <w:rFonts w:ascii="Courier New" w:hAnsi="Courier New" w:eastAsia="Courier New" w:cs="Courier New"/>
          <w:sz w:val="24"/>
          <w:szCs w:val="24"/>
        </w:rPr>
      </w:pPr>
      <w:r w:rsidRPr="391FF0F1">
        <w:rPr>
          <w:rFonts w:ascii="Courier New" w:hAnsi="Courier New" w:eastAsia="Courier New" w:cs="Courier New"/>
        </w:rPr>
        <w:t>interface GigabitEthernet0/0/0</w:t>
      </w:r>
    </w:p>
    <w:p w:rsidR="008F30E9" w:rsidP="008F30E9" w:rsidRDefault="008F30E9" w14:paraId="5DBCD648" w14:textId="77777777">
      <w:pPr>
        <w:pStyle w:val="NoSpacing"/>
        <w:rPr>
          <w:rFonts w:ascii="Courier New" w:hAnsi="Courier New" w:eastAsia="Courier New" w:cs="Courier New"/>
          <w:sz w:val="24"/>
          <w:szCs w:val="24"/>
        </w:rPr>
      </w:pPr>
      <w:r w:rsidRPr="391FF0F1">
        <w:rPr>
          <w:rFonts w:ascii="Courier New" w:hAnsi="Courier New" w:eastAsia="Courier New" w:cs="Courier New"/>
        </w:rPr>
        <w:t>no ip address</w:t>
      </w:r>
    </w:p>
    <w:p w:rsidR="008F30E9" w:rsidP="008F30E9" w:rsidRDefault="008F30E9" w14:paraId="307574CE" w14:textId="77777777">
      <w:pPr>
        <w:pStyle w:val="NoSpacing"/>
        <w:rPr>
          <w:rFonts w:ascii="Courier New" w:hAnsi="Courier New" w:eastAsia="Courier New" w:cs="Courier New"/>
          <w:sz w:val="24"/>
          <w:szCs w:val="24"/>
        </w:rPr>
      </w:pPr>
      <w:r w:rsidRPr="391FF0F1">
        <w:rPr>
          <w:rFonts w:ascii="Courier New" w:hAnsi="Courier New" w:eastAsia="Courier New" w:cs="Courier New"/>
        </w:rPr>
        <w:t>duplex auto</w:t>
      </w:r>
    </w:p>
    <w:p w:rsidR="008F30E9" w:rsidP="008F30E9" w:rsidRDefault="008F30E9" w14:paraId="250EC4DA" w14:textId="77777777">
      <w:pPr>
        <w:pStyle w:val="NoSpacing"/>
        <w:rPr>
          <w:rFonts w:ascii="Courier New" w:hAnsi="Courier New" w:eastAsia="Courier New" w:cs="Courier New"/>
          <w:sz w:val="24"/>
          <w:szCs w:val="24"/>
        </w:rPr>
      </w:pPr>
      <w:r w:rsidRPr="391FF0F1">
        <w:rPr>
          <w:rFonts w:ascii="Courier New" w:hAnsi="Courier New" w:eastAsia="Courier New" w:cs="Courier New"/>
        </w:rPr>
        <w:t>speed auto</w:t>
      </w:r>
    </w:p>
    <w:p w:rsidR="008F30E9" w:rsidP="008F30E9" w:rsidRDefault="008F30E9" w14:paraId="42A293A5" w14:textId="77777777">
      <w:pPr>
        <w:pStyle w:val="NoSpacing"/>
        <w:rPr>
          <w:rFonts w:ascii="Courier New" w:hAnsi="Courier New" w:eastAsia="Courier New" w:cs="Courier New"/>
          <w:sz w:val="24"/>
          <w:szCs w:val="24"/>
        </w:rPr>
      </w:pPr>
      <w:r w:rsidRPr="391FF0F1">
        <w:rPr>
          <w:rFonts w:ascii="Courier New" w:hAnsi="Courier New" w:eastAsia="Courier New" w:cs="Courier New"/>
        </w:rPr>
        <w:t>shutdown</w:t>
      </w:r>
    </w:p>
    <w:p w:rsidR="008F30E9" w:rsidP="008F30E9" w:rsidRDefault="008F30E9" w14:paraId="72070079"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11AA1281" w14:textId="77777777">
      <w:pPr>
        <w:pStyle w:val="NoSpacing"/>
        <w:rPr>
          <w:rFonts w:ascii="Courier New" w:hAnsi="Courier New" w:eastAsia="Courier New" w:cs="Courier New"/>
          <w:sz w:val="24"/>
          <w:szCs w:val="24"/>
        </w:rPr>
      </w:pPr>
      <w:r w:rsidRPr="391FF0F1">
        <w:rPr>
          <w:rFonts w:ascii="Courier New" w:hAnsi="Courier New" w:eastAsia="Courier New" w:cs="Courier New"/>
        </w:rPr>
        <w:t>interface GigabitEthernet0/0/1</w:t>
      </w:r>
    </w:p>
    <w:p w:rsidR="008F30E9" w:rsidP="008F30E9" w:rsidRDefault="008F30E9" w14:paraId="44948BBF" w14:textId="77777777">
      <w:pPr>
        <w:pStyle w:val="NoSpacing"/>
        <w:rPr>
          <w:rFonts w:ascii="Courier New" w:hAnsi="Courier New" w:eastAsia="Courier New" w:cs="Courier New"/>
          <w:sz w:val="24"/>
          <w:szCs w:val="24"/>
        </w:rPr>
      </w:pPr>
      <w:r w:rsidRPr="391FF0F1">
        <w:rPr>
          <w:rFonts w:ascii="Courier New" w:hAnsi="Courier New" w:eastAsia="Courier New" w:cs="Courier New"/>
        </w:rPr>
        <w:t>ip address 10.0.6.2 255.255.255.0</w:t>
      </w:r>
    </w:p>
    <w:p w:rsidR="008F30E9" w:rsidP="008F30E9" w:rsidRDefault="008F30E9" w14:paraId="11C1F0A9" w14:textId="77777777">
      <w:pPr>
        <w:pStyle w:val="NoSpacing"/>
        <w:rPr>
          <w:rFonts w:ascii="Courier New" w:hAnsi="Courier New" w:eastAsia="Courier New" w:cs="Courier New"/>
          <w:sz w:val="24"/>
          <w:szCs w:val="24"/>
        </w:rPr>
      </w:pPr>
      <w:r w:rsidRPr="391FF0F1">
        <w:rPr>
          <w:rFonts w:ascii="Courier New" w:hAnsi="Courier New" w:eastAsia="Courier New" w:cs="Courier New"/>
        </w:rPr>
        <w:t>duplex auto</w:t>
      </w:r>
    </w:p>
    <w:p w:rsidR="008F30E9" w:rsidP="008F30E9" w:rsidRDefault="008F30E9" w14:paraId="583A47CE" w14:textId="77777777">
      <w:pPr>
        <w:pStyle w:val="NoSpacing"/>
        <w:rPr>
          <w:rFonts w:ascii="Courier New" w:hAnsi="Courier New" w:eastAsia="Courier New" w:cs="Courier New"/>
          <w:sz w:val="24"/>
          <w:szCs w:val="24"/>
        </w:rPr>
      </w:pPr>
      <w:r w:rsidRPr="391FF0F1">
        <w:rPr>
          <w:rFonts w:ascii="Courier New" w:hAnsi="Courier New" w:eastAsia="Courier New" w:cs="Courier New"/>
        </w:rPr>
        <w:t>speed auto</w:t>
      </w:r>
    </w:p>
    <w:p w:rsidR="008F30E9" w:rsidP="008F30E9" w:rsidRDefault="008F30E9" w14:paraId="4EE17D75"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3B96C041" w14:textId="77777777">
      <w:pPr>
        <w:pStyle w:val="NoSpacing"/>
        <w:rPr>
          <w:rFonts w:ascii="Courier New" w:hAnsi="Courier New" w:eastAsia="Courier New" w:cs="Courier New"/>
          <w:sz w:val="24"/>
          <w:szCs w:val="24"/>
        </w:rPr>
      </w:pPr>
      <w:r w:rsidRPr="391FF0F1">
        <w:rPr>
          <w:rFonts w:ascii="Courier New" w:hAnsi="Courier New" w:eastAsia="Courier New" w:cs="Courier New"/>
        </w:rPr>
        <w:t>interface Vlan1</w:t>
      </w:r>
    </w:p>
    <w:p w:rsidR="008F30E9" w:rsidP="008F30E9" w:rsidRDefault="008F30E9" w14:paraId="215A53C8" w14:textId="77777777">
      <w:pPr>
        <w:pStyle w:val="NoSpacing"/>
        <w:rPr>
          <w:rFonts w:ascii="Courier New" w:hAnsi="Courier New" w:eastAsia="Courier New" w:cs="Courier New"/>
          <w:sz w:val="24"/>
          <w:szCs w:val="24"/>
        </w:rPr>
      </w:pPr>
      <w:r w:rsidRPr="391FF0F1">
        <w:rPr>
          <w:rFonts w:ascii="Courier New" w:hAnsi="Courier New" w:eastAsia="Courier New" w:cs="Courier New"/>
        </w:rPr>
        <w:t>no ip address</w:t>
      </w:r>
    </w:p>
    <w:p w:rsidR="008F30E9" w:rsidP="008F30E9" w:rsidRDefault="008F30E9" w14:paraId="214CF527" w14:textId="77777777">
      <w:pPr>
        <w:pStyle w:val="NoSpacing"/>
        <w:rPr>
          <w:rFonts w:ascii="Courier New" w:hAnsi="Courier New" w:eastAsia="Courier New" w:cs="Courier New"/>
          <w:sz w:val="24"/>
          <w:szCs w:val="24"/>
        </w:rPr>
      </w:pPr>
      <w:r w:rsidRPr="391FF0F1">
        <w:rPr>
          <w:rFonts w:ascii="Courier New" w:hAnsi="Courier New" w:eastAsia="Courier New" w:cs="Courier New"/>
        </w:rPr>
        <w:t>shutdown</w:t>
      </w:r>
    </w:p>
    <w:p w:rsidR="008F30E9" w:rsidP="008F30E9" w:rsidRDefault="008F30E9" w14:paraId="20659650"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744436ED" w14:textId="77777777">
      <w:pPr>
        <w:pStyle w:val="NoSpacing"/>
        <w:rPr>
          <w:rFonts w:ascii="Courier New" w:hAnsi="Courier New" w:eastAsia="Courier New" w:cs="Courier New"/>
          <w:sz w:val="24"/>
          <w:szCs w:val="24"/>
        </w:rPr>
      </w:pPr>
      <w:r w:rsidRPr="391FF0F1">
        <w:rPr>
          <w:rFonts w:ascii="Courier New" w:hAnsi="Courier New" w:eastAsia="Courier New" w:cs="Courier New"/>
        </w:rPr>
        <w:t>router ospf 1</w:t>
      </w:r>
    </w:p>
    <w:p w:rsidR="008F30E9" w:rsidP="008F30E9" w:rsidRDefault="008F30E9" w14:paraId="77FC2751" w14:textId="77777777">
      <w:pPr>
        <w:pStyle w:val="NoSpacing"/>
        <w:rPr>
          <w:rFonts w:ascii="Courier New" w:hAnsi="Courier New" w:eastAsia="Courier New" w:cs="Courier New"/>
          <w:sz w:val="24"/>
          <w:szCs w:val="24"/>
        </w:rPr>
      </w:pPr>
      <w:r w:rsidRPr="391FF0F1">
        <w:rPr>
          <w:rFonts w:ascii="Courier New" w:hAnsi="Courier New" w:eastAsia="Courier New" w:cs="Courier New"/>
        </w:rPr>
        <w:t>router-id 7.7.7.7</w:t>
      </w:r>
    </w:p>
    <w:p w:rsidR="008F30E9" w:rsidP="008F30E9" w:rsidRDefault="008F30E9" w14:paraId="1F7D4D22" w14:textId="77777777">
      <w:pPr>
        <w:pStyle w:val="NoSpacing"/>
        <w:rPr>
          <w:rFonts w:ascii="Courier New" w:hAnsi="Courier New" w:eastAsia="Courier New" w:cs="Courier New"/>
          <w:sz w:val="24"/>
          <w:szCs w:val="24"/>
        </w:rPr>
      </w:pPr>
      <w:r w:rsidRPr="391FF0F1">
        <w:rPr>
          <w:rFonts w:ascii="Courier New" w:hAnsi="Courier New" w:eastAsia="Courier New" w:cs="Courier New"/>
        </w:rPr>
        <w:t>log-adjacency-changes</w:t>
      </w:r>
    </w:p>
    <w:p w:rsidR="008F30E9" w:rsidP="008F30E9" w:rsidRDefault="008F30E9" w14:paraId="2504CAD3" w14:textId="77777777">
      <w:pPr>
        <w:pStyle w:val="NoSpacing"/>
        <w:rPr>
          <w:rFonts w:ascii="Courier New" w:hAnsi="Courier New" w:eastAsia="Courier New" w:cs="Courier New"/>
          <w:sz w:val="24"/>
          <w:szCs w:val="24"/>
        </w:rPr>
      </w:pPr>
      <w:r w:rsidRPr="391FF0F1">
        <w:rPr>
          <w:rFonts w:ascii="Courier New" w:hAnsi="Courier New" w:eastAsia="Courier New" w:cs="Courier New"/>
        </w:rPr>
        <w:t>network 10.0.6.0 0.0.0.255 area 0</w:t>
      </w:r>
    </w:p>
    <w:p w:rsidR="008F30E9" w:rsidP="008F30E9" w:rsidRDefault="008F30E9" w14:paraId="43E5C057" w14:textId="77777777">
      <w:pPr>
        <w:pStyle w:val="NoSpacing"/>
        <w:rPr>
          <w:rFonts w:ascii="Courier New" w:hAnsi="Courier New" w:eastAsia="Courier New" w:cs="Courier New"/>
          <w:sz w:val="24"/>
          <w:szCs w:val="24"/>
        </w:rPr>
      </w:pPr>
      <w:r w:rsidRPr="391FF0F1">
        <w:rPr>
          <w:rFonts w:ascii="Courier New" w:hAnsi="Courier New" w:eastAsia="Courier New" w:cs="Courier New"/>
        </w:rPr>
        <w:t>network 192.168.1.0 0.0.0.255 area 0</w:t>
      </w:r>
    </w:p>
    <w:p w:rsidR="008F30E9" w:rsidP="008F30E9" w:rsidRDefault="008F30E9" w14:paraId="6010B294"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7B9FC3F5" w14:textId="77777777">
      <w:pPr>
        <w:pStyle w:val="NoSpacing"/>
        <w:rPr>
          <w:rFonts w:ascii="Courier New" w:hAnsi="Courier New" w:eastAsia="Courier New" w:cs="Courier New"/>
          <w:sz w:val="24"/>
          <w:szCs w:val="24"/>
        </w:rPr>
      </w:pPr>
      <w:r w:rsidRPr="391FF0F1">
        <w:rPr>
          <w:rFonts w:ascii="Courier New" w:hAnsi="Courier New" w:eastAsia="Courier New" w:cs="Courier New"/>
        </w:rPr>
        <w:t>ip classless</w:t>
      </w:r>
    </w:p>
    <w:p w:rsidR="008F30E9" w:rsidP="008F30E9" w:rsidRDefault="008F30E9" w14:paraId="3B2D994C"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5F5EC5DC" w14:textId="77777777">
      <w:pPr>
        <w:pStyle w:val="NoSpacing"/>
        <w:rPr>
          <w:rFonts w:ascii="Courier New" w:hAnsi="Courier New" w:eastAsia="Courier New" w:cs="Courier New"/>
          <w:sz w:val="24"/>
          <w:szCs w:val="24"/>
        </w:rPr>
      </w:pPr>
      <w:r w:rsidRPr="391FF0F1">
        <w:rPr>
          <w:rFonts w:ascii="Courier New" w:hAnsi="Courier New" w:eastAsia="Courier New" w:cs="Courier New"/>
        </w:rPr>
        <w:t>ip flow-export version 9</w:t>
      </w:r>
    </w:p>
    <w:p w:rsidR="008F30E9" w:rsidP="008F30E9" w:rsidRDefault="008F30E9" w14:paraId="51D96D2D"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1D3E328A" w14:textId="77777777">
      <w:pPr>
        <w:pStyle w:val="NoSpacing"/>
        <w:rPr>
          <w:rFonts w:ascii="Courier New" w:hAnsi="Courier New" w:eastAsia="Courier New" w:cs="Courier New"/>
          <w:sz w:val="24"/>
          <w:szCs w:val="24"/>
        </w:rPr>
      </w:pPr>
      <w:r w:rsidRPr="391FF0F1">
        <w:rPr>
          <w:rFonts w:ascii="Courier New" w:hAnsi="Courier New" w:eastAsia="Courier New" w:cs="Courier New"/>
        </w:rPr>
        <w:t>line con 0</w:t>
      </w:r>
    </w:p>
    <w:p w:rsidR="008F30E9" w:rsidP="008F30E9" w:rsidRDefault="008F30E9" w14:paraId="76258DC7"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19BD0D99" w14:textId="77777777">
      <w:pPr>
        <w:pStyle w:val="NoSpacing"/>
        <w:rPr>
          <w:rFonts w:ascii="Courier New" w:hAnsi="Courier New" w:eastAsia="Courier New" w:cs="Courier New"/>
          <w:sz w:val="24"/>
          <w:szCs w:val="24"/>
        </w:rPr>
      </w:pPr>
      <w:r w:rsidRPr="391FF0F1">
        <w:rPr>
          <w:rFonts w:ascii="Courier New" w:hAnsi="Courier New" w:eastAsia="Courier New" w:cs="Courier New"/>
        </w:rPr>
        <w:lastRenderedPageBreak/>
        <w:t>line aux 0</w:t>
      </w:r>
    </w:p>
    <w:p w:rsidR="008F30E9" w:rsidP="008F30E9" w:rsidRDefault="008F30E9" w14:paraId="04BF5544"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3B36CB66" w14:textId="77777777">
      <w:pPr>
        <w:pStyle w:val="NoSpacing"/>
        <w:rPr>
          <w:rFonts w:ascii="Courier New" w:hAnsi="Courier New" w:eastAsia="Courier New" w:cs="Courier New"/>
          <w:sz w:val="24"/>
          <w:szCs w:val="24"/>
        </w:rPr>
      </w:pPr>
      <w:r w:rsidRPr="391FF0F1">
        <w:rPr>
          <w:rFonts w:ascii="Courier New" w:hAnsi="Courier New" w:eastAsia="Courier New" w:cs="Courier New"/>
        </w:rPr>
        <w:t>line vty 0 4</w:t>
      </w:r>
    </w:p>
    <w:p w:rsidR="008F30E9" w:rsidP="008F30E9" w:rsidRDefault="008F30E9" w14:paraId="4025DCA6" w14:textId="77777777">
      <w:pPr>
        <w:pStyle w:val="NoSpacing"/>
        <w:rPr>
          <w:rFonts w:ascii="Courier New" w:hAnsi="Courier New" w:eastAsia="Courier New" w:cs="Courier New"/>
          <w:sz w:val="24"/>
          <w:szCs w:val="24"/>
        </w:rPr>
      </w:pPr>
      <w:r w:rsidRPr="391FF0F1">
        <w:rPr>
          <w:rFonts w:ascii="Courier New" w:hAnsi="Courier New" w:eastAsia="Courier New" w:cs="Courier New"/>
        </w:rPr>
        <w:t>login</w:t>
      </w:r>
    </w:p>
    <w:p w:rsidR="008F30E9" w:rsidP="008F30E9" w:rsidRDefault="008F30E9" w14:paraId="078EA8EB" w14:textId="77777777">
      <w:pPr>
        <w:pStyle w:val="NoSpacing"/>
        <w:rPr>
          <w:rFonts w:ascii="Courier New" w:hAnsi="Courier New" w:eastAsia="Courier New" w:cs="Courier New"/>
          <w:sz w:val="24"/>
          <w:szCs w:val="24"/>
        </w:rPr>
      </w:pPr>
      <w:r w:rsidRPr="391FF0F1">
        <w:rPr>
          <w:rFonts w:ascii="Courier New" w:hAnsi="Courier New" w:eastAsia="Courier New" w:cs="Courier New"/>
        </w:rPr>
        <w:t>!</w:t>
      </w:r>
    </w:p>
    <w:p w:rsidR="008F30E9" w:rsidP="008F30E9" w:rsidRDefault="008F30E9" w14:paraId="06F30655" w14:textId="77777777">
      <w:pPr>
        <w:pStyle w:val="NoSpacing"/>
        <w:rPr>
          <w:rFonts w:ascii="Courier New" w:hAnsi="Courier New" w:eastAsia="Courier New" w:cs="Courier New"/>
          <w:sz w:val="24"/>
          <w:szCs w:val="24"/>
        </w:rPr>
      </w:pPr>
      <w:r w:rsidRPr="391FF0F1">
        <w:rPr>
          <w:rFonts w:ascii="Courier New" w:hAnsi="Courier New" w:eastAsia="Courier New" w:cs="Courier New"/>
        </w:rPr>
        <w:t>end</w:t>
      </w:r>
    </w:p>
    <w:p w:rsidR="008F30E9" w:rsidP="008F30E9" w:rsidRDefault="008F30E9" w14:paraId="34469EE1" w14:textId="77777777">
      <w:pPr>
        <w:pStyle w:val="NoSpacing"/>
        <w:rPr>
          <w:rFonts w:ascii="Courier New" w:hAnsi="Courier New" w:eastAsia="Courier New" w:cs="Courier New"/>
        </w:rPr>
      </w:pPr>
    </w:p>
    <w:p w:rsidR="008F30E9" w:rsidP="008F30E9" w:rsidRDefault="008F30E9" w14:paraId="1449F9D4" w14:textId="77777777">
      <w:pPr>
        <w:rPr>
          <w:rFonts w:ascii="Courier New" w:hAnsi="Courier New" w:eastAsia="Courier New" w:cs="Courier New"/>
          <w:b/>
          <w:bCs/>
          <w:sz w:val="24"/>
          <w:szCs w:val="24"/>
          <w:u w:val="single"/>
        </w:rPr>
      </w:pPr>
      <w:r w:rsidRPr="3E6A1392">
        <w:rPr>
          <w:rFonts w:ascii="Courier New" w:hAnsi="Courier New" w:eastAsia="Courier New" w:cs="Courier New"/>
          <w:b/>
          <w:bCs/>
          <w:sz w:val="24"/>
          <w:szCs w:val="24"/>
          <w:u w:val="single"/>
        </w:rPr>
        <w:t>show route</w:t>
      </w:r>
    </w:p>
    <w:p w:rsidR="008F30E9" w:rsidP="008F30E9" w:rsidRDefault="008F30E9" w14:paraId="7501F68E"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R7#show ip route </w:t>
      </w:r>
    </w:p>
    <w:p w:rsidR="008F30E9" w:rsidP="008F30E9" w:rsidRDefault="008F30E9" w14:paraId="675C9CCB" w14:textId="77777777">
      <w:pPr>
        <w:pStyle w:val="NoSpacing"/>
        <w:rPr>
          <w:rFonts w:ascii="Courier New" w:hAnsi="Courier New" w:eastAsia="Courier New" w:cs="Courier New"/>
          <w:sz w:val="24"/>
          <w:szCs w:val="24"/>
        </w:rPr>
      </w:pPr>
      <w:r w:rsidRPr="391FF0F1">
        <w:rPr>
          <w:rFonts w:ascii="Courier New" w:hAnsi="Courier New" w:eastAsia="Courier New" w:cs="Courier New"/>
        </w:rPr>
        <w:t>Codes: L - local, C - connected, S - static, R - RIP, M - mobile, B - BGP</w:t>
      </w:r>
    </w:p>
    <w:p w:rsidR="008F30E9" w:rsidP="008F30E9" w:rsidRDefault="008F30E9" w14:paraId="66F817A6"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D - EIGRP, EX - EIGRP external, O - OSPF, IA - OSPF inter area</w:t>
      </w:r>
    </w:p>
    <w:p w:rsidR="008F30E9" w:rsidP="008F30E9" w:rsidRDefault="008F30E9" w14:paraId="56B01777"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N1 - OSPF NSSA external type 1, N2 - OSPF NSSA external type 2</w:t>
      </w:r>
    </w:p>
    <w:p w:rsidR="008F30E9" w:rsidP="008F30E9" w:rsidRDefault="008F30E9" w14:paraId="3C811A1B"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E1 - OSPF external type 1, E2 - OSPF external type 2, E - EGP</w:t>
      </w:r>
    </w:p>
    <w:p w:rsidR="008F30E9" w:rsidP="008F30E9" w:rsidRDefault="008F30E9" w14:paraId="3FD34A89"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i - IS-IS, L1 - IS-IS level-1, L2 - IS-IS level-2, ia - IS-IS inter area</w:t>
      </w:r>
    </w:p>
    <w:p w:rsidR="008F30E9" w:rsidP="008F30E9" w:rsidRDefault="008F30E9" w14:paraId="27DF439C"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 - candidate default, U - per-user static route, o - ODR</w:t>
      </w:r>
    </w:p>
    <w:p w:rsidR="008F30E9" w:rsidP="008F30E9" w:rsidRDefault="008F30E9" w14:paraId="3B318958"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P - periodic downloaded static route</w:t>
      </w:r>
    </w:p>
    <w:p w:rsidR="008F30E9" w:rsidP="008F30E9" w:rsidRDefault="008F30E9" w14:paraId="766ECE5B"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w:t>
      </w:r>
    </w:p>
    <w:p w:rsidR="008F30E9" w:rsidP="008F30E9" w:rsidRDefault="008F30E9" w14:paraId="13EF6DA6" w14:textId="77777777">
      <w:pPr>
        <w:pStyle w:val="NoSpacing"/>
        <w:rPr>
          <w:rFonts w:ascii="Courier New" w:hAnsi="Courier New" w:eastAsia="Courier New" w:cs="Courier New"/>
          <w:sz w:val="24"/>
          <w:szCs w:val="24"/>
        </w:rPr>
      </w:pPr>
      <w:r w:rsidRPr="391FF0F1">
        <w:rPr>
          <w:rFonts w:ascii="Courier New" w:hAnsi="Courier New" w:eastAsia="Courier New" w:cs="Courier New"/>
        </w:rPr>
        <w:t>Gateway of last resort is not set</w:t>
      </w:r>
    </w:p>
    <w:p w:rsidR="008F30E9" w:rsidP="008F30E9" w:rsidRDefault="008F30E9" w14:paraId="634E450E"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w:t>
      </w:r>
    </w:p>
    <w:p w:rsidR="008F30E9" w:rsidP="008F30E9" w:rsidRDefault="008F30E9" w14:paraId="4CBC1C6D"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10.0.0.0/8 is variably subnetted, 7 subnets, 2 masks</w:t>
      </w:r>
    </w:p>
    <w:p w:rsidR="008F30E9" w:rsidP="008F30E9" w:rsidRDefault="008F30E9" w14:paraId="679B627A"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10.0.1.0/24 [110/6] via 10.0.6.1, 00:26:32, GigabitEthernet0/0/1</w:t>
      </w:r>
    </w:p>
    <w:p w:rsidR="008F30E9" w:rsidP="008F30E9" w:rsidRDefault="008F30E9" w14:paraId="4F1DDD34"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10.0.2.0/24 [110/5] via 10.0.6.1, 00:26:32, GigabitEthernet0/0/1</w:t>
      </w:r>
    </w:p>
    <w:p w:rsidR="008F30E9" w:rsidP="008F30E9" w:rsidRDefault="008F30E9" w14:paraId="47BBE989"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10.0.3.0/24 [110/4] via 10.0.6.1, 00:26:32, GigabitEthernet0/0/1</w:t>
      </w:r>
    </w:p>
    <w:p w:rsidR="008F30E9" w:rsidP="008F30E9" w:rsidRDefault="008F30E9" w14:paraId="0EFAF7DA"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10.0.4.0/24 [110/3] via 10.0.6.1, 00:26:32, GigabitEthernet0/0/1</w:t>
      </w:r>
    </w:p>
    <w:p w:rsidR="008F30E9" w:rsidP="008F30E9" w:rsidRDefault="008F30E9" w14:paraId="4D0319D2"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10.0.5.0/24 [110/2] via 10.0.6.1, 00:26:32, GigabitEthernet0/0/1</w:t>
      </w:r>
    </w:p>
    <w:p w:rsidR="008F30E9" w:rsidP="008F30E9" w:rsidRDefault="008F30E9" w14:paraId="0B026CE7" w14:textId="77777777">
      <w:pPr>
        <w:pStyle w:val="NoSpacing"/>
        <w:rPr>
          <w:rFonts w:ascii="Courier New" w:hAnsi="Courier New" w:eastAsia="Courier New" w:cs="Courier New"/>
          <w:sz w:val="24"/>
          <w:szCs w:val="24"/>
        </w:rPr>
      </w:pPr>
      <w:r w:rsidRPr="391FF0F1">
        <w:rPr>
          <w:rFonts w:ascii="Courier New" w:hAnsi="Courier New" w:eastAsia="Courier New" w:cs="Courier New"/>
        </w:rPr>
        <w:t>C       10.0.6.0/24 is directly connected, GigabitEthernet0/0/1</w:t>
      </w:r>
    </w:p>
    <w:p w:rsidR="008F30E9" w:rsidP="008F30E9" w:rsidRDefault="008F30E9" w14:paraId="771884B3" w14:textId="77777777">
      <w:pPr>
        <w:pStyle w:val="NoSpacing"/>
        <w:rPr>
          <w:rFonts w:ascii="Courier New" w:hAnsi="Courier New" w:eastAsia="Courier New" w:cs="Courier New"/>
          <w:sz w:val="24"/>
          <w:szCs w:val="24"/>
        </w:rPr>
      </w:pPr>
      <w:r w:rsidRPr="391FF0F1">
        <w:rPr>
          <w:rFonts w:ascii="Courier New" w:hAnsi="Courier New" w:eastAsia="Courier New" w:cs="Courier New"/>
        </w:rPr>
        <w:t>L       10.0.6.2/32 is directly connected, GigabitEthernet0/0/1</w:t>
      </w:r>
    </w:p>
    <w:p w:rsidR="008F30E9" w:rsidP="008F30E9" w:rsidRDefault="008F30E9" w14:paraId="02A7BC5E"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     192.168.1.0/24 is variably subnetted, 8 subnets, 2 masks</w:t>
      </w:r>
    </w:p>
    <w:p w:rsidR="008F30E9" w:rsidP="008F30E9" w:rsidRDefault="008F30E9" w14:paraId="77F22701" w14:textId="77777777">
      <w:pPr>
        <w:pStyle w:val="NoSpacing"/>
        <w:rPr>
          <w:rFonts w:ascii="Courier New" w:hAnsi="Courier New" w:eastAsia="Courier New" w:cs="Courier New"/>
          <w:sz w:val="24"/>
          <w:szCs w:val="24"/>
        </w:rPr>
      </w:pPr>
      <w:r w:rsidRPr="391FF0F1">
        <w:rPr>
          <w:rFonts w:ascii="Courier New" w:hAnsi="Courier New" w:eastAsia="Courier New" w:cs="Courier New"/>
        </w:rPr>
        <w:t>C       192.168.1.0/24 is directly connected, Loopback0</w:t>
      </w:r>
    </w:p>
    <w:p w:rsidR="008F30E9" w:rsidP="008F30E9" w:rsidRDefault="008F30E9" w14:paraId="1FCF4ECC"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192.168.1.1/32 [110/7] via 10.0.6.1, 00:26:32, GigabitEthernet0/0/1</w:t>
      </w:r>
    </w:p>
    <w:p w:rsidR="008F30E9" w:rsidP="008F30E9" w:rsidRDefault="008F30E9" w14:paraId="6F0EB535"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192.168.1.2/32 [110/6] via 10.0.6.1, 00:26:32, GigabitEthernet0/0/1</w:t>
      </w:r>
    </w:p>
    <w:p w:rsidR="008F30E9" w:rsidP="008F30E9" w:rsidRDefault="008F30E9" w14:paraId="224AAEF0"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192.168.1.3/32 [110/5] via 10.0.6.1, 00:22:16, GigabitEthernet0/0/1</w:t>
      </w:r>
    </w:p>
    <w:p w:rsidR="008F30E9" w:rsidP="008F30E9" w:rsidRDefault="008F30E9" w14:paraId="2625EA42"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192.168.1.4/32 [110/4] via 10.0.6.1, 00:21:18, GigabitEthernet0/0/1</w:t>
      </w:r>
    </w:p>
    <w:p w:rsidR="008F30E9" w:rsidP="008F30E9" w:rsidRDefault="008F30E9" w14:paraId="17989AE1" w14:textId="77777777">
      <w:pPr>
        <w:pStyle w:val="NoSpacing"/>
        <w:rPr>
          <w:rFonts w:ascii="Courier New" w:hAnsi="Courier New" w:eastAsia="Courier New" w:cs="Courier New"/>
          <w:sz w:val="24"/>
          <w:szCs w:val="24"/>
        </w:rPr>
      </w:pPr>
      <w:r w:rsidRPr="391FF0F1">
        <w:rPr>
          <w:rFonts w:ascii="Courier New" w:hAnsi="Courier New" w:eastAsia="Courier New" w:cs="Courier New"/>
        </w:rPr>
        <w:t>O       192.168.1.5/32 [110/3] via 10.0.6.1, 00:15:19, GigabitEthernet0/0/1</w:t>
      </w:r>
    </w:p>
    <w:p w:rsidR="008F30E9" w:rsidP="008F30E9" w:rsidRDefault="008F30E9" w14:paraId="547A665B" w14:textId="77777777">
      <w:pPr>
        <w:pStyle w:val="NoSpacing"/>
        <w:rPr>
          <w:rFonts w:ascii="Courier New" w:hAnsi="Courier New" w:eastAsia="Courier New" w:cs="Courier New"/>
          <w:sz w:val="24"/>
          <w:szCs w:val="24"/>
        </w:rPr>
      </w:pPr>
      <w:r w:rsidRPr="391FF0F1">
        <w:rPr>
          <w:rFonts w:ascii="Courier New" w:hAnsi="Courier New" w:eastAsia="Courier New" w:cs="Courier New"/>
        </w:rPr>
        <w:lastRenderedPageBreak/>
        <w:t>O       192.168.1.6/32 [110/2] via 10.0.6.1, 00:12:28, GigabitEthernet0/0/1</w:t>
      </w:r>
    </w:p>
    <w:p w:rsidR="008F30E9" w:rsidP="008F30E9" w:rsidRDefault="008F30E9" w14:paraId="76B588DF" w14:textId="77777777">
      <w:pPr>
        <w:pStyle w:val="NoSpacing"/>
        <w:rPr>
          <w:rFonts w:ascii="Courier New" w:hAnsi="Courier New" w:eastAsia="Courier New" w:cs="Courier New"/>
          <w:sz w:val="24"/>
          <w:szCs w:val="24"/>
        </w:rPr>
      </w:pPr>
      <w:r w:rsidRPr="391FF0F1">
        <w:rPr>
          <w:rFonts w:ascii="Courier New" w:hAnsi="Courier New" w:eastAsia="Courier New" w:cs="Courier New"/>
        </w:rPr>
        <w:t>L       192.168.1.7/32 is directly connected, Loopback0</w:t>
      </w:r>
    </w:p>
    <w:p w:rsidR="008F30E9" w:rsidP="008F30E9" w:rsidRDefault="008F30E9" w14:paraId="2D50CEB8" w14:textId="77777777">
      <w:pPr>
        <w:rPr>
          <w:rFonts w:ascii="Courier New" w:hAnsi="Courier New" w:eastAsia="Courier New" w:cs="Courier New"/>
          <w:b/>
          <w:bCs/>
          <w:sz w:val="24"/>
          <w:szCs w:val="24"/>
          <w:u w:val="single"/>
        </w:rPr>
      </w:pPr>
      <w:r w:rsidRPr="3E6A1392">
        <w:rPr>
          <w:rFonts w:ascii="Courier New" w:hAnsi="Courier New" w:eastAsia="Courier New" w:cs="Courier New"/>
          <w:b/>
          <w:bCs/>
          <w:sz w:val="24"/>
          <w:szCs w:val="24"/>
          <w:u w:val="single"/>
        </w:rPr>
        <w:t>show ip ospf neighbor</w:t>
      </w:r>
    </w:p>
    <w:p w:rsidR="008F30E9" w:rsidP="008F30E9" w:rsidRDefault="008F30E9" w14:paraId="10173E7D" w14:textId="77777777">
      <w:pPr>
        <w:pStyle w:val="NoSpacing"/>
        <w:rPr>
          <w:rFonts w:ascii="Courier New" w:hAnsi="Courier New" w:eastAsia="Courier New" w:cs="Courier New"/>
          <w:sz w:val="24"/>
          <w:szCs w:val="24"/>
        </w:rPr>
      </w:pPr>
      <w:r w:rsidRPr="391FF0F1">
        <w:rPr>
          <w:rFonts w:ascii="Courier New" w:hAnsi="Courier New" w:eastAsia="Courier New" w:cs="Courier New"/>
        </w:rPr>
        <w:t xml:space="preserve">R7#show ip ospf neighbor </w:t>
      </w:r>
    </w:p>
    <w:p w:rsidR="008F30E9" w:rsidP="008F30E9" w:rsidRDefault="008F30E9" w14:paraId="66C50C7C" w14:textId="77777777">
      <w:pPr>
        <w:pStyle w:val="NoSpacing"/>
        <w:rPr>
          <w:rFonts w:ascii="Courier New" w:hAnsi="Courier New" w:eastAsia="Courier New" w:cs="Courier New"/>
        </w:rPr>
      </w:pPr>
    </w:p>
    <w:p w:rsidR="008F30E9" w:rsidP="008F30E9" w:rsidRDefault="008F30E9" w14:paraId="307CF166" w14:textId="77777777">
      <w:pPr>
        <w:pStyle w:val="NoSpacing"/>
        <w:rPr>
          <w:rFonts w:ascii="Courier New" w:hAnsi="Courier New" w:eastAsia="Courier New" w:cs="Courier New"/>
          <w:sz w:val="24"/>
          <w:szCs w:val="24"/>
        </w:rPr>
      </w:pPr>
      <w:r w:rsidRPr="391FF0F1">
        <w:rPr>
          <w:rFonts w:ascii="Courier New" w:hAnsi="Courier New" w:eastAsia="Courier New" w:cs="Courier New"/>
        </w:rPr>
        <w:t>Neighbor ID     Pri   State           Dead Time   Address         Interface</w:t>
      </w:r>
    </w:p>
    <w:p w:rsidR="008F30E9" w:rsidP="008F30E9" w:rsidRDefault="008F30E9" w14:paraId="4445B5AA" w14:textId="77777777">
      <w:pPr>
        <w:pStyle w:val="NoSpacing"/>
        <w:rPr>
          <w:rFonts w:ascii="Courier New" w:hAnsi="Courier New" w:eastAsia="Courier New" w:cs="Courier New"/>
          <w:sz w:val="24"/>
          <w:szCs w:val="24"/>
        </w:rPr>
      </w:pPr>
      <w:r w:rsidRPr="391FF0F1">
        <w:rPr>
          <w:rFonts w:ascii="Courier New" w:hAnsi="Courier New" w:eastAsia="Courier New" w:cs="Courier New"/>
        </w:rPr>
        <w:t>6.6.6.6           1   FULL/BDR        00:00:36    10.0.6.1        GigabitEthernet0/0/1</w:t>
      </w:r>
    </w:p>
    <w:p w:rsidR="008F30E9" w:rsidP="008F30E9" w:rsidRDefault="008F30E9" w14:paraId="41570BE8" w14:textId="77777777">
      <w:pPr>
        <w:rPr>
          <w:rFonts w:ascii="Times New Roman" w:hAnsi="Times New Roman" w:eastAsia="Times New Roman" w:cs="Times New Roman"/>
          <w:b/>
          <w:bCs/>
          <w:sz w:val="24"/>
          <w:szCs w:val="24"/>
        </w:rPr>
      </w:pPr>
      <w:r w:rsidRPr="565AED5D">
        <w:rPr>
          <w:rFonts w:ascii="Times New Roman" w:hAnsi="Times New Roman" w:eastAsia="Times New Roman" w:cs="Times New Roman"/>
          <w:b/>
          <w:bCs/>
          <w:sz w:val="24"/>
          <w:szCs w:val="24"/>
        </w:rPr>
        <w:t>Problems</w:t>
      </w:r>
    </w:p>
    <w:p w:rsidR="008F30E9" w:rsidP="008F30E9" w:rsidRDefault="008F30E9" w14:paraId="43709241" w14:textId="77777777">
      <w:pPr>
        <w:rPr>
          <w:rFonts w:ascii="Times New Roman" w:hAnsi="Times New Roman" w:eastAsia="Times New Roman" w:cs="Times New Roman"/>
          <w:sz w:val="24"/>
          <w:szCs w:val="24"/>
        </w:rPr>
      </w:pPr>
      <w:r w:rsidRPr="565AED5D">
        <w:rPr>
          <w:rFonts w:ascii="Times New Roman" w:hAnsi="Times New Roman" w:eastAsia="Times New Roman" w:cs="Times New Roman"/>
          <w:sz w:val="24"/>
          <w:szCs w:val="24"/>
        </w:rPr>
        <w:t>A problem I faced was that we didn’t have enough routers for our topology on one rack. To solve this problem, I had to put a fiber-optic cable going from the rack with most of my routers, to another rack with some other routers that I would be using. Another problem I faced was putting the copper-straight through cable in the wrong port. After configuring everything, I checked if OSPF was working properly by doing show ip route in my first router. When I looked at the output from the command, it only showed OSPF neighborship between routers 1-5. To figure out why the other two routers were not becoming neighbors with the other routers, I went into router 6 as that was the most likely cause of the problem since OSPF neighborship worked from routers 1-5. When I did a show run, I everything was configured correctly, so I then looked at the cables in my routers to make sure they were in the right place. After looking at the cables, I realized that the copper-straight through cable was plugged into GigabitEthernet0/0/0 instead of GigabitEthernet0/0/1. To fix this I plugged the copper-straight through into GigabitEthernet0/0/1, and after doing the show ip route command again, I had neighbor adjacency between all 7 routers.</w:t>
      </w:r>
    </w:p>
    <w:p w:rsidR="008F30E9" w:rsidP="008F30E9" w:rsidRDefault="008F30E9" w14:paraId="50A7B2AF" w14:textId="77777777">
      <w:pPr>
        <w:rPr>
          <w:rFonts w:ascii="Times New Roman" w:hAnsi="Times New Roman" w:eastAsia="Times New Roman" w:cs="Times New Roman"/>
          <w:b/>
          <w:bCs/>
          <w:sz w:val="24"/>
          <w:szCs w:val="24"/>
        </w:rPr>
      </w:pPr>
      <w:r w:rsidRPr="565AED5D">
        <w:rPr>
          <w:rFonts w:ascii="Times New Roman" w:hAnsi="Times New Roman" w:eastAsia="Times New Roman" w:cs="Times New Roman"/>
          <w:b/>
          <w:bCs/>
          <w:sz w:val="24"/>
          <w:szCs w:val="24"/>
        </w:rPr>
        <w:t>Conclusion</w:t>
      </w:r>
    </w:p>
    <w:p w:rsidR="008F30E9" w:rsidP="008F30E9" w:rsidRDefault="008F30E9" w14:paraId="4C7ED311" w14:textId="77777777">
      <w:pPr>
        <w:rPr>
          <w:rFonts w:ascii="Times New Roman" w:hAnsi="Times New Roman" w:eastAsia="Times New Roman" w:cs="Times New Roman"/>
          <w:sz w:val="24"/>
          <w:szCs w:val="24"/>
        </w:rPr>
      </w:pPr>
      <w:r w:rsidRPr="565AED5D">
        <w:rPr>
          <w:rFonts w:ascii="Times New Roman" w:hAnsi="Times New Roman" w:eastAsia="Times New Roman" w:cs="Times New Roman"/>
          <w:sz w:val="24"/>
          <w:szCs w:val="24"/>
        </w:rPr>
        <w:t xml:space="preserve">OSPF is a routing protocol that allows routers to share the network information to find the best routing path, with the use of LSA’s. While going through the OSPF process, routers go through 7 steps to achieve neighborship/adjacency. To configure this, you need to use OSPF specific commands such as </w:t>
      </w:r>
      <w:r w:rsidRPr="565AED5D">
        <w:rPr>
          <w:rFonts w:ascii="Times New Roman" w:hAnsi="Times New Roman" w:eastAsia="Times New Roman" w:cs="Times New Roman"/>
          <w:b/>
          <w:bCs/>
          <w:sz w:val="24"/>
          <w:szCs w:val="24"/>
        </w:rPr>
        <w:t>router ospf</w:t>
      </w:r>
      <w:r w:rsidRPr="565AED5D">
        <w:rPr>
          <w:rFonts w:ascii="Times New Roman" w:hAnsi="Times New Roman" w:eastAsia="Times New Roman" w:cs="Times New Roman"/>
          <w:sz w:val="24"/>
          <w:szCs w:val="24"/>
        </w:rPr>
        <w:t xml:space="preserve"> process-id, </w:t>
      </w:r>
      <w:r w:rsidRPr="565AED5D">
        <w:rPr>
          <w:rFonts w:ascii="Times New Roman" w:hAnsi="Times New Roman" w:eastAsia="Times New Roman" w:cs="Times New Roman"/>
          <w:b/>
          <w:bCs/>
          <w:sz w:val="24"/>
          <w:szCs w:val="24"/>
        </w:rPr>
        <w:t xml:space="preserve">network </w:t>
      </w:r>
      <w:r w:rsidRPr="565AED5D">
        <w:rPr>
          <w:rFonts w:ascii="Times New Roman" w:hAnsi="Times New Roman" w:eastAsia="Times New Roman" w:cs="Times New Roman"/>
          <w:sz w:val="24"/>
          <w:szCs w:val="24"/>
        </w:rPr>
        <w:t xml:space="preserve">ip-address wildcard-mask </w:t>
      </w:r>
      <w:r w:rsidRPr="565AED5D">
        <w:rPr>
          <w:rFonts w:ascii="Times New Roman" w:hAnsi="Times New Roman" w:eastAsia="Times New Roman" w:cs="Times New Roman"/>
          <w:b/>
          <w:bCs/>
          <w:sz w:val="24"/>
          <w:szCs w:val="24"/>
        </w:rPr>
        <w:t xml:space="preserve">area </w:t>
      </w:r>
      <w:r w:rsidRPr="565AED5D">
        <w:rPr>
          <w:rFonts w:ascii="Times New Roman" w:hAnsi="Times New Roman" w:eastAsia="Times New Roman" w:cs="Times New Roman"/>
          <w:sz w:val="24"/>
          <w:szCs w:val="24"/>
        </w:rPr>
        <w:t xml:space="preserve">area-id, and </w:t>
      </w:r>
      <w:r w:rsidRPr="565AED5D">
        <w:rPr>
          <w:rFonts w:ascii="Times New Roman" w:hAnsi="Times New Roman" w:eastAsia="Times New Roman" w:cs="Times New Roman"/>
          <w:b/>
          <w:bCs/>
          <w:sz w:val="24"/>
          <w:szCs w:val="24"/>
        </w:rPr>
        <w:t>router-id</w:t>
      </w:r>
      <w:r w:rsidRPr="565AED5D">
        <w:rPr>
          <w:rFonts w:ascii="Times New Roman" w:hAnsi="Times New Roman" w:eastAsia="Times New Roman" w:cs="Times New Roman"/>
          <w:sz w:val="24"/>
          <w:szCs w:val="24"/>
        </w:rPr>
        <w:t xml:space="preserve"> router-id. There are also some OSPF specific show commands that are helpful when configuring OSPF. These include show </w:t>
      </w:r>
      <w:r w:rsidRPr="565AED5D">
        <w:rPr>
          <w:rFonts w:ascii="Times New Roman" w:hAnsi="Times New Roman" w:eastAsia="Times New Roman" w:cs="Times New Roman"/>
          <w:b/>
          <w:bCs/>
          <w:sz w:val="24"/>
          <w:szCs w:val="24"/>
        </w:rPr>
        <w:t>ip ospf int</w:t>
      </w:r>
      <w:r w:rsidRPr="565AED5D">
        <w:rPr>
          <w:rFonts w:ascii="Times New Roman" w:hAnsi="Times New Roman" w:eastAsia="Times New Roman" w:cs="Times New Roman"/>
          <w:sz w:val="24"/>
          <w:szCs w:val="24"/>
        </w:rPr>
        <w:t xml:space="preserve"> and show </w:t>
      </w:r>
      <w:r w:rsidRPr="565AED5D">
        <w:rPr>
          <w:rFonts w:ascii="Times New Roman" w:hAnsi="Times New Roman" w:eastAsia="Times New Roman" w:cs="Times New Roman"/>
          <w:b/>
          <w:bCs/>
          <w:sz w:val="24"/>
          <w:szCs w:val="24"/>
        </w:rPr>
        <w:t>ip ospf neighbor.</w:t>
      </w:r>
      <w:r w:rsidRPr="565AED5D">
        <w:rPr>
          <w:rFonts w:ascii="Times New Roman" w:hAnsi="Times New Roman" w:eastAsia="Times New Roman" w:cs="Times New Roman"/>
          <w:sz w:val="24"/>
          <w:szCs w:val="24"/>
        </w:rPr>
        <w:t xml:space="preserve"> I was able a configure a single-point OSPF area on 7 Cisco 4321 routers. Although having some problems achieving adjacency between routers, I was able to troubleshoot them, to get OSPF to work. Through this lab, I learned how to configure OSPF, as well as develop a deeper understanding of everything needed to make it work.</w:t>
      </w:r>
    </w:p>
    <w:p w:rsidR="008F30E9" w:rsidP="008F30E9" w:rsidRDefault="008F30E9" w14:paraId="387417CE" w14:textId="77777777">
      <w:pPr>
        <w:rPr>
          <w:rFonts w:ascii="Times New Roman" w:hAnsi="Times New Roman" w:eastAsia="Times New Roman" w:cs="Times New Roman"/>
          <w:sz w:val="24"/>
          <w:szCs w:val="24"/>
        </w:rPr>
      </w:pPr>
    </w:p>
    <w:p w:rsidR="500E3894" w:rsidP="500E3894" w:rsidRDefault="500E3894" w14:paraId="6C576A7E" w14:textId="5CA2135D">
      <w:pPr>
        <w:rPr>
          <w:rFonts w:ascii="Times New Roman" w:hAnsi="Times New Roman" w:eastAsia="Times New Roman" w:cs="Times New Roman"/>
          <w:b w:val="1"/>
          <w:bCs w:val="1"/>
          <w:sz w:val="24"/>
          <w:szCs w:val="24"/>
        </w:rPr>
      </w:pPr>
    </w:p>
    <w:p w:rsidR="008F30E9" w:rsidP="008F30E9" w:rsidRDefault="008F30E9" w14:paraId="76987DFA" w14:textId="77777777">
      <w:pPr>
        <w:rPr>
          <w:rFonts w:ascii="Times New Roman" w:hAnsi="Times New Roman" w:eastAsia="Times New Roman" w:cs="Times New Roman"/>
          <w:b/>
          <w:bCs/>
          <w:sz w:val="24"/>
          <w:szCs w:val="24"/>
        </w:rPr>
      </w:pPr>
      <w:r w:rsidRPr="565AED5D">
        <w:rPr>
          <w:rFonts w:ascii="Times New Roman" w:hAnsi="Times New Roman" w:eastAsia="Times New Roman" w:cs="Times New Roman"/>
          <w:b/>
          <w:bCs/>
          <w:sz w:val="24"/>
          <w:szCs w:val="24"/>
        </w:rPr>
        <w:lastRenderedPageBreak/>
        <w:t>Teacher Signoff Page of Lab Completed</w:t>
      </w:r>
    </w:p>
    <w:p w:rsidR="008F30E9" w:rsidP="008F30E9" w:rsidRDefault="008F30E9" w14:paraId="5325CE90" w14:textId="77777777">
      <w:pPr>
        <w:rPr>
          <w:rFonts w:ascii="Times New Roman" w:hAnsi="Times New Roman" w:eastAsia="Times New Roman" w:cs="Times New Roman"/>
          <w:b/>
          <w:bCs/>
          <w:sz w:val="24"/>
          <w:szCs w:val="24"/>
        </w:rPr>
      </w:pPr>
    </w:p>
    <w:p w:rsidR="008F30E9" w:rsidP="008F30E9" w:rsidRDefault="008F30E9" w14:paraId="6C725622" w14:textId="77777777">
      <w:pPr>
        <w:rPr>
          <w:rFonts w:ascii="Times New Roman" w:hAnsi="Times New Roman" w:eastAsia="Times New Roman" w:cs="Times New Roman"/>
          <w:b/>
          <w:bCs/>
          <w:sz w:val="24"/>
          <w:szCs w:val="24"/>
        </w:rPr>
      </w:pPr>
    </w:p>
    <w:p w:rsidR="008F30E9" w:rsidP="008F30E9" w:rsidRDefault="008F30E9" w14:paraId="795F3ECC" w14:textId="77777777">
      <w:pPr>
        <w:rPr>
          <w:rFonts w:ascii="Times New Roman" w:hAnsi="Times New Roman" w:eastAsia="Times New Roman" w:cs="Times New Roman"/>
          <w:b/>
          <w:bCs/>
          <w:sz w:val="24"/>
          <w:szCs w:val="24"/>
        </w:rPr>
      </w:pPr>
    </w:p>
    <w:p w:rsidR="008F30E9" w:rsidP="008F30E9" w:rsidRDefault="008F30E9" w14:paraId="55F92067" w14:textId="77777777">
      <w:pPr>
        <w:rPr>
          <w:rFonts w:ascii="Times New Roman" w:hAnsi="Times New Roman" w:eastAsia="Times New Roman" w:cs="Times New Roman"/>
          <w:b/>
          <w:bCs/>
          <w:sz w:val="24"/>
          <w:szCs w:val="24"/>
        </w:rPr>
      </w:pPr>
    </w:p>
    <w:p w:rsidR="008F30E9" w:rsidP="008F30E9" w:rsidRDefault="008F30E9" w14:paraId="515CF8D7" w14:textId="77777777">
      <w:pPr>
        <w:jc w:val="center"/>
        <w:rPr>
          <w:rFonts w:ascii="Courier New" w:hAnsi="Courier New" w:eastAsia="Courier New" w:cs="Courier New"/>
          <w:b/>
          <w:bCs/>
          <w:sz w:val="36"/>
          <w:szCs w:val="36"/>
        </w:rPr>
      </w:pPr>
      <w:r w:rsidRPr="565AED5D">
        <w:rPr>
          <w:rFonts w:ascii="Courier New" w:hAnsi="Courier New" w:eastAsia="Courier New" w:cs="Courier New"/>
          <w:b/>
          <w:bCs/>
          <w:sz w:val="36"/>
          <w:szCs w:val="36"/>
        </w:rPr>
        <w:t>Evan Choi has completed this OSPFv2 Lab</w:t>
      </w:r>
    </w:p>
    <w:p w:rsidR="008F30E9" w:rsidP="008F30E9" w:rsidRDefault="008F30E9" w14:paraId="76C33FBF" w14:textId="77777777">
      <w:pPr>
        <w:jc w:val="center"/>
        <w:rPr>
          <w:rFonts w:ascii="Courier New" w:hAnsi="Courier New" w:eastAsia="Courier New" w:cs="Courier New"/>
          <w:b/>
          <w:bCs/>
          <w:sz w:val="36"/>
          <w:szCs w:val="36"/>
        </w:rPr>
      </w:pPr>
      <w:r w:rsidRPr="565AED5D">
        <w:rPr>
          <w:rFonts w:ascii="Courier New" w:hAnsi="Courier New" w:eastAsia="Courier New" w:cs="Courier New"/>
          <w:b/>
          <w:bCs/>
          <w:sz w:val="36"/>
          <w:szCs w:val="36"/>
        </w:rPr>
        <w:t>September 28, 2021</w:t>
      </w:r>
    </w:p>
    <w:p w:rsidR="008F30E9" w:rsidP="00B876D3" w:rsidRDefault="00B876D3" w14:paraId="3B7174F4" w14:textId="078FD7AE">
      <w:pPr>
        <w:jc w:val="center"/>
        <w:rPr>
          <w:rFonts w:ascii="Times New Roman" w:hAnsi="Times New Roman" w:eastAsia="Times New Roman" w:cs="Times New Roman"/>
          <w:b/>
          <w:bCs/>
          <w:sz w:val="24"/>
          <w:szCs w:val="24"/>
        </w:rPr>
      </w:pPr>
      <w:r>
        <w:rPr>
          <w:noProof/>
        </w:rPr>
        <w:drawing>
          <wp:inline distT="0" distB="0" distL="0" distR="0" wp14:anchorId="3451EE6D" wp14:editId="463498A0">
            <wp:extent cx="3486150" cy="2771775"/>
            <wp:effectExtent l="0" t="0" r="0" b="0"/>
            <wp:docPr id="769363812" name="Picture 84985417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854173"/>
                    <pic:cNvPicPr/>
                  </pic:nvPicPr>
                  <pic:blipFill>
                    <a:blip r:embed="rId10">
                      <a:extLst>
                        <a:ext uri="{28A0092B-C50C-407E-A947-70E740481C1C}">
                          <a14:useLocalDpi xmlns:a14="http://schemas.microsoft.com/office/drawing/2010/main" val="0"/>
                        </a:ext>
                      </a:extLst>
                    </a:blip>
                    <a:stretch>
                      <a:fillRect/>
                    </a:stretch>
                  </pic:blipFill>
                  <pic:spPr>
                    <a:xfrm>
                      <a:off x="0" y="0"/>
                      <a:ext cx="3486150" cy="2771775"/>
                    </a:xfrm>
                    <a:prstGeom prst="rect">
                      <a:avLst/>
                    </a:prstGeom>
                  </pic:spPr>
                </pic:pic>
              </a:graphicData>
            </a:graphic>
          </wp:inline>
        </w:drawing>
      </w:r>
    </w:p>
    <w:p w:rsidRPr="007021DE" w:rsidR="001638F6" w:rsidP="007021DE" w:rsidRDefault="001638F6" w14:paraId="363CBA77" w14:textId="4659A770"/>
    <w:sectPr w:rsidRPr="007021DE" w:rsidR="001638F6">
      <w:headerReference w:type="default" r:id="rId11"/>
      <w:pgSz w:w="12240" w:h="15840" w:orient="portrait"/>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75F6B" w:rsidRDefault="00175F6B" w14:paraId="4A3E4EA5" w14:textId="77777777">
      <w:pPr>
        <w:spacing w:before="0" w:after="0" w:line="240" w:lineRule="auto"/>
      </w:pPr>
      <w:r>
        <w:separator/>
      </w:r>
    </w:p>
  </w:endnote>
  <w:endnote w:type="continuationSeparator" w:id="0">
    <w:p w:rsidR="00175F6B" w:rsidRDefault="00175F6B" w14:paraId="097A7FF1"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75F6B" w:rsidRDefault="00175F6B" w14:paraId="5A358787" w14:textId="77777777">
      <w:pPr>
        <w:spacing w:before="0" w:after="0" w:line="240" w:lineRule="auto"/>
      </w:pPr>
      <w:r>
        <w:separator/>
      </w:r>
    </w:p>
  </w:footnote>
  <w:footnote w:type="continuationSeparator" w:id="0">
    <w:p w:rsidR="00175F6B" w:rsidRDefault="00175F6B" w14:paraId="702D9AA9" w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30E9" w:rsidRDefault="008F30E9" w14:paraId="48AEB3FD" w14:textId="1C427AAD">
    <w:pPr>
      <w:pStyle w:val="Header"/>
      <w:jc w:val="right"/>
    </w:pPr>
    <w:r>
      <w:t xml:space="preserve">OSPFv2 | </w:t>
    </w:r>
    <w:sdt>
      <w:sdtPr>
        <w:id w:val="-42803967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8F30E9" w:rsidRDefault="008F30E9" w14:paraId="5A2CC9E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hint="default" w:ascii="Century Gothic" w:hAnsi="Century Gothic"/>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5"/>
  </w:num>
  <w:num w:numId="12">
    <w:abstractNumId w:val="14"/>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attachedTemplate r:id="rId1"/>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0E9"/>
    <w:rsid w:val="000748AA"/>
    <w:rsid w:val="001638F6"/>
    <w:rsid w:val="00175F6B"/>
    <w:rsid w:val="001A2000"/>
    <w:rsid w:val="003025EC"/>
    <w:rsid w:val="003209D6"/>
    <w:rsid w:val="00334A73"/>
    <w:rsid w:val="003422FF"/>
    <w:rsid w:val="004952C4"/>
    <w:rsid w:val="005A1C5A"/>
    <w:rsid w:val="00690EFD"/>
    <w:rsid w:val="007021DE"/>
    <w:rsid w:val="00732607"/>
    <w:rsid w:val="00844483"/>
    <w:rsid w:val="008F30E9"/>
    <w:rsid w:val="008F7EA9"/>
    <w:rsid w:val="00934F1C"/>
    <w:rsid w:val="009D2231"/>
    <w:rsid w:val="00A122DB"/>
    <w:rsid w:val="00AD165F"/>
    <w:rsid w:val="00B47B7A"/>
    <w:rsid w:val="00B646B8"/>
    <w:rsid w:val="00B876D3"/>
    <w:rsid w:val="00C80BD4"/>
    <w:rsid w:val="00CF3A42"/>
    <w:rsid w:val="00D5413C"/>
    <w:rsid w:val="00D62CE6"/>
    <w:rsid w:val="00DC07A3"/>
    <w:rsid w:val="00E11B8A"/>
    <w:rsid w:val="00F677F9"/>
    <w:rsid w:val="00FD1504"/>
    <w:rsid w:val="500E3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8E1F6F"/>
  <w15:chartTrackingRefBased/>
  <w15:docId w15:val="{00A00608-C354-4260-9008-A8F39ABD5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4" w:semiHidden="1" w:unhideWhenUsed="1" w:qFormat="1"/>
    <w:lsdException w:name="heading 5" w:uiPriority="13" w:semiHidden="1" w:unhideWhenUsed="1" w:qFormat="1"/>
    <w:lsdException w:name="heading 6" w:uiPriority="13" w:semiHidden="1" w:unhideWhenUsed="1" w:qFormat="1"/>
    <w:lsdException w:name="heading 7" w:uiPriority="4" w:semiHidden="1" w:unhideWhenUsed="1" w:qFormat="1"/>
    <w:lsdException w:name="heading 8" w:uiPriority="4" w:semiHidden="1" w:unhideWhenUsed="1" w:qFormat="1"/>
    <w:lsdException w:name="heading 9" w:uiPriority="4"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2"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7" w:semiHidden="1" w:unhideWhenUsed="1" w:qFormat="1"/>
    <w:lsdException w:name="List Number" w:uiPriority="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1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1" w:semiHidden="1" w:unhideWhenUsed="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9" w:semiHidden="1" w:unhideWhenUsed="1"/>
    <w:lsdException w:name="TOC Heading" w:uiPriority="39" w:semiHidden="1"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hAnsiTheme="majorHAnsi" w:eastAsiaTheme="majorEastAsia"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hAnsiTheme="majorHAnsi" w:eastAsiaTheme="majorEastAsia"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hAnsiTheme="majorHAnsi" w:eastAsiaTheme="majorEastAsia"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hAnsiTheme="majorHAnsi" w:eastAsiaTheme="majorEastAsia"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hAnsiTheme="majorHAnsi" w:eastAsiaTheme="majorEastAsia"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hAnsiTheme="majorHAnsi" w:eastAsiaTheme="majorEastAsia"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hAnsiTheme="majorHAnsi" w:eastAsiaTheme="majorEastAsia" w:cstheme="majorBidi"/>
      <w:i/>
      <w:iCs/>
      <w:color w:val="272727" w:themeColor="text1" w:themeTint="D8"/>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LightShading">
    <w:name w:val="Light Shading"/>
    <w:basedOn w:val="TableNormal"/>
    <w:uiPriority w:val="60"/>
    <w:pPr>
      <w:spacing w:before="40" w:after="4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val="0"/>
        <w:bCs/>
        <w:caps/>
        <w:smallCaps w:val="0"/>
        <w:color w:val="000000" w:themeColor="text1"/>
        <w:spacing w:val="20"/>
      </w:rPr>
      <w:tblPr/>
      <w:tcPr>
        <w:tcBorders>
          <w:top w:val="single" w:color="000000" w:themeColor="text1" w:sz="8" w:space="0"/>
          <w:left w:val="nil"/>
          <w:bottom w:val="single" w:color="000000" w:themeColor="text1" w:sz="8" w:space="0"/>
          <w:right w:val="nil"/>
          <w:insideH w:val="nil"/>
          <w:insideV w:val="nil"/>
        </w:tcBorders>
        <w:vAlign w:val="bottom"/>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ontactInfo" w:customStyle="1">
    <w:name w:val="Contact Info"/>
    <w:basedOn w:val="Normal"/>
    <w:uiPriority w:val="4"/>
    <w:qFormat/>
    <w:pPr>
      <w:spacing w:before="360" w:after="0"/>
      <w:contextualSpacing/>
      <w:jc w:val="center"/>
    </w:pPr>
  </w:style>
  <w:style w:type="character" w:styleId="Heading1Char" w:customStyle="1">
    <w:name w:val="Heading 1 Char"/>
    <w:basedOn w:val="DefaultParagraphFont"/>
    <w:link w:val="Heading1"/>
    <w:uiPriority w:val="4"/>
    <w:rsid w:val="00690EFD"/>
    <w:rPr>
      <w:rFonts w:asciiTheme="majorHAnsi" w:hAnsiTheme="majorHAnsi" w:eastAsiaTheme="majorEastAsia" w:cstheme="majorBidi"/>
      <w:color w:val="3F251D" w:themeColor="accent1"/>
      <w:sz w:val="30"/>
      <w:szCs w:val="30"/>
    </w:rPr>
  </w:style>
  <w:style w:type="character" w:styleId="Heading2Char" w:customStyle="1">
    <w:name w:val="Heading 2 Char"/>
    <w:basedOn w:val="DefaultParagraphFont"/>
    <w:link w:val="Heading2"/>
    <w:uiPriority w:val="4"/>
    <w:rsid w:val="00690EFD"/>
    <w:rPr>
      <w:rFonts w:asciiTheme="majorHAnsi" w:hAnsiTheme="majorHAnsi" w:eastAsiaTheme="majorEastAsia" w:cstheme="majorBidi"/>
      <w:caps/>
      <w:color w:val="3F251D" w:themeColor="accent1"/>
      <w:sz w:val="22"/>
      <w:szCs w:val="22"/>
    </w:rPr>
  </w:style>
  <w:style w:type="character" w:styleId="Heading3Char" w:customStyle="1">
    <w:name w:val="Heading 3 Char"/>
    <w:basedOn w:val="DefaultParagraphFont"/>
    <w:link w:val="Heading3"/>
    <w:uiPriority w:val="4"/>
    <w:semiHidden/>
    <w:rsid w:val="00690EFD"/>
    <w:rPr>
      <w:rFonts w:asciiTheme="majorHAnsi" w:hAnsiTheme="majorHAnsi" w:eastAsiaTheme="majorEastAsia" w:cstheme="majorBidi"/>
      <w:color w:val="3F251D" w:themeColor="accent1"/>
      <w:sz w:val="22"/>
      <w:szCs w:val="22"/>
    </w:rPr>
  </w:style>
  <w:style w:type="character" w:styleId="Heading5Char" w:customStyle="1">
    <w:name w:val="Heading 5 Char"/>
    <w:basedOn w:val="DefaultParagraphFont"/>
    <w:link w:val="Heading5"/>
    <w:uiPriority w:val="4"/>
    <w:semiHidden/>
    <w:rsid w:val="00690EFD"/>
    <w:rPr>
      <w:rFonts w:asciiTheme="majorHAnsi" w:hAnsiTheme="majorHAnsi" w:eastAsiaTheme="majorEastAsia" w:cstheme="majorBidi"/>
      <w:color w:val="1F120E" w:themeColor="accent1" w:themeShade="80"/>
    </w:rPr>
  </w:style>
  <w:style w:type="character" w:styleId="Heading6Char" w:customStyle="1">
    <w:name w:val="Heading 6 Char"/>
    <w:basedOn w:val="DefaultParagraphFont"/>
    <w:link w:val="Heading6"/>
    <w:uiPriority w:val="4"/>
    <w:semiHidden/>
    <w:rsid w:val="00690EFD"/>
    <w:rPr>
      <w:rFonts w:asciiTheme="majorHAnsi" w:hAnsiTheme="majorHAnsi" w:eastAsiaTheme="majorEastAsia"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hAnsiTheme="majorHAnsi" w:eastAsiaTheme="majorEastAsia" w:cstheme="majorBidi"/>
      <w:color w:val="3F251D" w:themeColor="accent1"/>
      <w:kern w:val="28"/>
      <w:sz w:val="60"/>
      <w:szCs w:val="60"/>
    </w:rPr>
  </w:style>
  <w:style w:type="character" w:styleId="TitleChar" w:customStyle="1">
    <w:name w:val="Title Char"/>
    <w:basedOn w:val="DefaultParagraphFont"/>
    <w:link w:val="Title"/>
    <w:uiPriority w:val="2"/>
    <w:rsid w:val="00FD1504"/>
    <w:rPr>
      <w:rFonts w:asciiTheme="majorHAnsi" w:hAnsiTheme="majorHAnsi" w:eastAsiaTheme="majorEastAsia"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hAnsiTheme="majorHAnsi" w:eastAsiaTheme="majorEastAsia" w:cstheme="majorBidi"/>
      <w:caps/>
      <w:sz w:val="26"/>
      <w:szCs w:val="26"/>
    </w:rPr>
  </w:style>
  <w:style w:type="character" w:styleId="SubtitleChar" w:customStyle="1">
    <w:name w:val="Subtitle Char"/>
    <w:basedOn w:val="DefaultParagraphFont"/>
    <w:link w:val="Subtitle"/>
    <w:uiPriority w:val="3"/>
    <w:rsid w:val="00FD1504"/>
    <w:rPr>
      <w:rFonts w:asciiTheme="majorHAnsi" w:hAnsiTheme="majorHAnsi" w:eastAsiaTheme="majorEastAsia" w:cstheme="majorBidi"/>
      <w:caps/>
      <w:sz w:val="26"/>
      <w:szCs w:val="26"/>
    </w:rPr>
  </w:style>
  <w:style w:type="paragraph" w:styleId="Photo" w:customStyle="1">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styleId="Heading9Char" w:customStyle="1">
    <w:name w:val="Heading 9 Char"/>
    <w:basedOn w:val="DefaultParagraphFont"/>
    <w:link w:val="Heading9"/>
    <w:uiPriority w:val="4"/>
    <w:semiHidden/>
    <w:rsid w:val="00A122DB"/>
    <w:rPr>
      <w:rFonts w:asciiTheme="majorHAnsi" w:hAnsiTheme="majorHAnsi" w:eastAsiaTheme="majorEastAsia" w:cstheme="majorBidi"/>
      <w:i/>
      <w:iCs/>
      <w:color w:val="272727" w:themeColor="text1" w:themeTint="D8"/>
      <w:szCs w:val="21"/>
    </w:rPr>
  </w:style>
  <w:style w:type="character" w:styleId="Heading8Char" w:customStyle="1">
    <w:name w:val="Heading 8 Char"/>
    <w:basedOn w:val="DefaultParagraphFont"/>
    <w:link w:val="Heading8"/>
    <w:uiPriority w:val="4"/>
    <w:semiHidden/>
    <w:rsid w:val="00A122DB"/>
    <w:rPr>
      <w:rFonts w:asciiTheme="majorHAnsi" w:hAnsiTheme="majorHAnsi" w:eastAsiaTheme="majorEastAsia"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styleId="FooterChar" w:customStyle="1">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styleId="BalloonTextChar" w:customStyle="1">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styleId="ReportTable" w:customStyle="1">
    <w:name w:val="Report Table"/>
    <w:basedOn w:val="TableNormal"/>
    <w:uiPriority w:val="99"/>
    <w:pPr>
      <w:spacing w:before="60" w:after="60" w:line="240" w:lineRule="auto"/>
      <w:jc w:val="center"/>
    </w:pPr>
    <w:tblPr>
      <w:tblBorders>
        <w:top w:val="single" w:color="3F251D" w:themeColor="accent1" w:sz="4" w:space="0"/>
        <w:left w:val="single" w:color="3F251D" w:themeColor="accent1" w:sz="4" w:space="0"/>
        <w:bottom w:val="single" w:color="3F251D" w:themeColor="accent1" w:sz="4" w:space="0"/>
        <w:right w:val="single" w:color="3F251D" w:themeColor="accent1" w:sz="4" w:space="0"/>
        <w:insideH w:val="single" w:color="3F251D" w:themeColor="accent1" w:sz="4" w:space="0"/>
        <w:insideV w:val="single" w:color="3F251D" w:themeColor="accent1" w:sz="4" w:space="0"/>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1A2000"/>
    <w:pPr>
      <w:spacing w:before="0" w:after="0" w:line="240" w:lineRule="auto"/>
    </w:pPr>
  </w:style>
  <w:style w:type="character" w:styleId="HeaderChar" w:customStyle="1">
    <w:name w:val="Header Char"/>
    <w:basedOn w:val="DefaultParagraphFont"/>
    <w:link w:val="Header"/>
    <w:uiPriority w:val="99"/>
    <w:rsid w:val="001A2000"/>
  </w:style>
  <w:style w:type="character" w:styleId="BodyText3Char" w:customStyle="1">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styleId="BodyTextIndent3Char" w:customStyle="1">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styleId="CommentTextChar" w:customStyle="1">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styleId="CommentSubjectChar" w:customStyle="1">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styleId="DocumentMapChar" w:customStyle="1">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styleId="EndnoteTextChar" w:customStyle="1">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hAnsiTheme="majorHAnsi" w:eastAsiaTheme="majorEastAsia"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styleId="FootnoteTextChar" w:customStyle="1">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styleId="PlainTextChar" w:customStyle="1">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character" w:styleId="Hyperlink">
    <w:name w:val="Hyperlink"/>
    <w:basedOn w:val="DefaultParagraphFont"/>
    <w:uiPriority w:val="99"/>
    <w:unhideWhenUsed/>
    <w:rsid w:val="008F30E9"/>
    <w:rPr>
      <w:color w:val="993E21" w:themeColor="hyperlink"/>
      <w:u w:val="single"/>
    </w:rPr>
  </w:style>
  <w:style w:type="paragraph" w:styleId="NoSpacing">
    <w:name w:val="No Spacing"/>
    <w:uiPriority w:val="1"/>
    <w:qFormat/>
    <w:rsid w:val="008F30E9"/>
    <w:pPr>
      <w:spacing w:before="0" w:after="0" w:line="240" w:lineRule="auto"/>
    </w:pPr>
    <w:rPr>
      <w:rFonts w:eastAsiaTheme="minorHAns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glossaryDocument" Target="glossary/document.xml" Id="Rd51dfb92be6a4f33"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oiev\AppData\Roaming\Microsoft\Templates\Student%20report%20with%20cover.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70bb9d9-6e8b-4085-aa78-d258829d7e87}"/>
      </w:docPartPr>
      <w:docPartBody>
        <w:p w14:paraId="0FA301D4">
          <w:r>
            <w:rPr>
              <w:rStyle w:val="PlaceholderText"/>
            </w:rPr>
            <w:t/>
          </w:r>
        </w:p>
      </w:docPartBody>
    </w:docPart>
  </w:docParts>
</w:glossaryDocument>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CD806-20F5-4C82-B5FF-CCE93600937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Student report with cover.dotx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Choi, Evan (Student)</dc:creator>
  <keywords/>
  <lastModifiedBy>Choi, Evan (Student)</lastModifiedBy>
  <revision>5</revision>
  <lastPrinted>2022-06-15T15:55:00.0000000Z</lastPrinted>
  <dcterms:created xsi:type="dcterms:W3CDTF">2022-06-15T15:15:00.0000000Z</dcterms:created>
  <dcterms:modified xsi:type="dcterms:W3CDTF">2022-06-17T21:03:04.8352742Z</dcterms:modified>
  <version/>
</coreProperties>
</file>