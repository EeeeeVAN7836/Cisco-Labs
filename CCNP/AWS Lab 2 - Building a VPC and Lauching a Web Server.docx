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8444" w14:textId="77777777" w:rsidR="00D5413C" w:rsidRDefault="00D5413C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eastAsia="en-US"/>
        </w:rPr>
        <w:drawing>
          <wp:inline distT="0" distB="0" distL="0" distR="0" wp14:anchorId="095FE8E6" wp14:editId="775957D0">
            <wp:extent cx="5417820" cy="3611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EA9C" w14:textId="46361234" w:rsidR="001638F6" w:rsidRDefault="000D53FE" w:rsidP="00D5413C">
      <w:pPr>
        <w:pStyle w:val="Title"/>
      </w:pPr>
      <w:r>
        <w:t>Building a VPC and Launching a Web Server</w:t>
      </w:r>
    </w:p>
    <w:p w14:paraId="3E1F4E92" w14:textId="2C15DD8C" w:rsidR="001638F6" w:rsidRPr="00D5413C" w:rsidRDefault="000D53FE" w:rsidP="00D5413C">
      <w:pPr>
        <w:pStyle w:val="Subtitle"/>
      </w:pPr>
      <w:r>
        <w:t>AWS Lab 2</w:t>
      </w:r>
    </w:p>
    <w:p w14:paraId="7802400B" w14:textId="5239887F" w:rsidR="001638F6" w:rsidRDefault="000D53FE" w:rsidP="000D53FE">
      <w:pPr>
        <w:pStyle w:val="ContactInfo"/>
      </w:pPr>
      <w:r>
        <w:t>Evan Choi</w:t>
      </w:r>
      <w:r w:rsidR="00D5413C">
        <w:t xml:space="preserve"> | </w:t>
      </w:r>
      <w:r>
        <w:t>Cisco CCNP</w:t>
      </w:r>
      <w:r w:rsidR="00D5413C">
        <w:t xml:space="preserve"> |</w:t>
      </w:r>
      <w:r w:rsidR="00D5413C" w:rsidRPr="00D5413C">
        <w:t xml:space="preserve"> </w:t>
      </w:r>
      <w:r>
        <w:t>4/24/2022</w:t>
      </w:r>
      <w:bookmarkEnd w:id="0"/>
      <w:bookmarkEnd w:id="1"/>
      <w:bookmarkEnd w:id="2"/>
      <w:bookmarkEnd w:id="3"/>
      <w:bookmarkEnd w:id="4"/>
    </w:p>
    <w:p w14:paraId="04365BAA" w14:textId="106FED57" w:rsidR="000D53FE" w:rsidRDefault="000D53FE" w:rsidP="000D53FE">
      <w:pPr>
        <w:pStyle w:val="ContactInfo"/>
      </w:pPr>
    </w:p>
    <w:p w14:paraId="30F0D4E2" w14:textId="2223B75F" w:rsidR="000D53FE" w:rsidRDefault="000D53FE" w:rsidP="000D53FE">
      <w:pPr>
        <w:pStyle w:val="ContactInfo"/>
      </w:pPr>
    </w:p>
    <w:p w14:paraId="4F3E861C" w14:textId="2CABCEC4" w:rsidR="000D53FE" w:rsidRDefault="000D53FE" w:rsidP="000D53FE">
      <w:pPr>
        <w:pStyle w:val="ContactInfo"/>
      </w:pPr>
    </w:p>
    <w:p w14:paraId="52B69D1A" w14:textId="77777777" w:rsidR="0034447D" w:rsidRDefault="0034447D" w:rsidP="000D53FE">
      <w:pPr>
        <w:pStyle w:val="ContactInfo"/>
        <w:jc w:val="left"/>
      </w:pPr>
    </w:p>
    <w:p w14:paraId="539D8102" w14:textId="77777777" w:rsidR="0034447D" w:rsidRDefault="0034447D" w:rsidP="000D53FE">
      <w:pPr>
        <w:pStyle w:val="ContactInfo"/>
        <w:jc w:val="left"/>
      </w:pPr>
    </w:p>
    <w:p w14:paraId="6C9F2FD4" w14:textId="42B5CD9B" w:rsidR="000D53FE" w:rsidRPr="00E136C5" w:rsidRDefault="000D53FE" w:rsidP="000D53FE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Background Information</w:t>
      </w:r>
    </w:p>
    <w:p w14:paraId="1C648A32" w14:textId="088C1212" w:rsidR="006421F5" w:rsidRPr="00E136C5" w:rsidRDefault="006421F5" w:rsidP="000D53FE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ab/>
        <w:t xml:space="preserve">Amazon Virtual Private Cloud (VPC) allows you to launch AWS resources into your own virtual network. This virtual network will be </w:t>
      </w:r>
      <w:proofErr w:type="gramStart"/>
      <w:r w:rsidRPr="00E136C5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E136C5">
        <w:rPr>
          <w:rFonts w:ascii="Times New Roman" w:hAnsi="Times New Roman" w:cs="Times New Roman"/>
          <w:sz w:val="24"/>
          <w:szCs w:val="24"/>
        </w:rPr>
        <w:t xml:space="preserve"> a traditional network, but it has the benefits of AWS.</w:t>
      </w:r>
    </w:p>
    <w:p w14:paraId="2F8E5833" w14:textId="02DA6DAE" w:rsidR="000D53FE" w:rsidRPr="00E136C5" w:rsidRDefault="000D53FE" w:rsidP="000D53FE">
      <w:pPr>
        <w:pStyle w:val="ContactInf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EAD72" w14:textId="7FE630C6" w:rsidR="000D53FE" w:rsidRPr="00E136C5" w:rsidRDefault="000D53FE" w:rsidP="000D53FE">
      <w:pPr>
        <w:pStyle w:val="ContactInf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Configuration Steps</w:t>
      </w:r>
    </w:p>
    <w:p w14:paraId="79CDB28C" w14:textId="77777777" w:rsidR="006421F5" w:rsidRPr="00E136C5" w:rsidRDefault="006421F5" w:rsidP="006421F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136C5">
        <w:rPr>
          <w:rFonts w:ascii="Times New Roman" w:hAnsi="Times New Roman" w:cs="Times New Roman"/>
          <w:sz w:val="24"/>
          <w:szCs w:val="24"/>
          <w:u w:val="single"/>
        </w:rPr>
        <w:t>Opening AWS</w:t>
      </w:r>
    </w:p>
    <w:p w14:paraId="63479D7E" w14:textId="1EE4E1F3" w:rsidR="006421F5" w:rsidRPr="00E136C5" w:rsidRDefault="006421F5" w:rsidP="006421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>Click the start lab button un</w:t>
      </w:r>
      <w:r w:rsidR="00210338" w:rsidRPr="00E136C5">
        <w:rPr>
          <w:rFonts w:ascii="Times New Roman" w:hAnsi="Times New Roman" w:cs="Times New Roman"/>
          <w:sz w:val="24"/>
          <w:szCs w:val="24"/>
        </w:rPr>
        <w:t>til</w:t>
      </w:r>
      <w:r w:rsidRPr="00E136C5">
        <w:rPr>
          <w:rFonts w:ascii="Times New Roman" w:hAnsi="Times New Roman" w:cs="Times New Roman"/>
          <w:sz w:val="24"/>
          <w:szCs w:val="24"/>
        </w:rPr>
        <w:t xml:space="preserve"> you get the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“Lab status ready”</w:t>
      </w:r>
      <w:r w:rsidRPr="00E136C5">
        <w:rPr>
          <w:rFonts w:ascii="Times New Roman" w:hAnsi="Times New Roman" w:cs="Times New Roman"/>
          <w:sz w:val="24"/>
          <w:szCs w:val="24"/>
        </w:rPr>
        <w:t xml:space="preserve"> message</w:t>
      </w:r>
    </w:p>
    <w:p w14:paraId="4D71D5B2" w14:textId="77777777" w:rsidR="006421F5" w:rsidRPr="00E136C5" w:rsidRDefault="006421F5" w:rsidP="006421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BDD06" wp14:editId="0BBAEECC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EF39" w14:textId="77777777" w:rsidR="006421F5" w:rsidRPr="00E136C5" w:rsidRDefault="006421F5" w:rsidP="006421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>Open the AWS Management Console by clicking the AWS button</w:t>
      </w:r>
    </w:p>
    <w:p w14:paraId="1B292438" w14:textId="77777777" w:rsidR="006421F5" w:rsidRPr="00E136C5" w:rsidRDefault="006421F5" w:rsidP="006421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7C3C1" wp14:editId="30CD8D12">
            <wp:extent cx="9048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28E6" w14:textId="77777777" w:rsidR="006421F5" w:rsidRPr="00E136C5" w:rsidRDefault="006421F5" w:rsidP="006421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>Take note of the region</w:t>
      </w:r>
    </w:p>
    <w:p w14:paraId="21B0CE02" w14:textId="77777777" w:rsidR="006421F5" w:rsidRPr="00E136C5" w:rsidRDefault="006421F5" w:rsidP="006421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9A9BA" wp14:editId="7FE13BA1">
            <wp:extent cx="3470280" cy="115503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202"/>
                    <a:stretch/>
                  </pic:blipFill>
                  <pic:spPr bwMode="auto">
                    <a:xfrm>
                      <a:off x="0" y="0"/>
                      <a:ext cx="3485278" cy="116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A0BA6" w14:textId="1B266C79" w:rsidR="006421F5" w:rsidRPr="00E136C5" w:rsidRDefault="006421F5" w:rsidP="000D53FE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  <w:u w:val="single"/>
        </w:rPr>
        <w:t>Creating Your VPC</w:t>
      </w:r>
    </w:p>
    <w:p w14:paraId="589DC047" w14:textId="45D49CBD" w:rsidR="000D53FE" w:rsidRPr="00E136C5" w:rsidRDefault="007B6211" w:rsidP="00962388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On the top left, click the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Pr="00E136C5">
        <w:rPr>
          <w:rFonts w:ascii="Times New Roman" w:hAnsi="Times New Roman" w:cs="Times New Roman"/>
          <w:sz w:val="24"/>
          <w:szCs w:val="24"/>
        </w:rPr>
        <w:t xml:space="preserve"> box, </w:t>
      </w:r>
      <w:r w:rsidR="003D53AE" w:rsidRPr="00E136C5">
        <w:rPr>
          <w:rFonts w:ascii="Times New Roman" w:hAnsi="Times New Roman" w:cs="Times New Roman"/>
          <w:sz w:val="24"/>
          <w:szCs w:val="24"/>
        </w:rPr>
        <w:t xml:space="preserve">then click the </w:t>
      </w:r>
      <w:r w:rsidR="003D53AE" w:rsidRPr="00E136C5">
        <w:rPr>
          <w:rFonts w:ascii="Times New Roman" w:hAnsi="Times New Roman" w:cs="Times New Roman"/>
          <w:b/>
          <w:bCs/>
          <w:sz w:val="24"/>
          <w:szCs w:val="24"/>
        </w:rPr>
        <w:t>All services</w:t>
      </w:r>
      <w:r w:rsidR="003D53AE" w:rsidRPr="00E136C5">
        <w:rPr>
          <w:rFonts w:ascii="Times New Roman" w:hAnsi="Times New Roman" w:cs="Times New Roman"/>
          <w:sz w:val="24"/>
          <w:szCs w:val="24"/>
        </w:rPr>
        <w:t xml:space="preserve"> dropdown and scroll down until you see </w:t>
      </w:r>
      <w:r w:rsidR="003D53AE" w:rsidRPr="00E136C5">
        <w:rPr>
          <w:rFonts w:ascii="Times New Roman" w:hAnsi="Times New Roman" w:cs="Times New Roman"/>
          <w:b/>
          <w:bCs/>
          <w:sz w:val="24"/>
          <w:szCs w:val="24"/>
        </w:rPr>
        <w:t>VPC</w:t>
      </w:r>
      <w:r w:rsidR="003D53AE" w:rsidRPr="00E136C5">
        <w:rPr>
          <w:rFonts w:ascii="Times New Roman" w:hAnsi="Times New Roman" w:cs="Times New Roman"/>
          <w:sz w:val="24"/>
          <w:szCs w:val="24"/>
        </w:rPr>
        <w:t xml:space="preserve">. Click on </w:t>
      </w:r>
      <w:r w:rsidR="003D53AE" w:rsidRPr="00E136C5">
        <w:rPr>
          <w:rFonts w:ascii="Times New Roman" w:hAnsi="Times New Roman" w:cs="Times New Roman"/>
          <w:b/>
          <w:bCs/>
          <w:sz w:val="24"/>
          <w:szCs w:val="24"/>
        </w:rPr>
        <w:t>VPC</w:t>
      </w:r>
      <w:r w:rsidR="00D60312" w:rsidRPr="00E136C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8DD428" w14:textId="43CC780A" w:rsidR="00D60312" w:rsidRPr="00E136C5" w:rsidRDefault="00D60312" w:rsidP="00D60312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0B79B" wp14:editId="7909DE77">
            <wp:extent cx="3784059" cy="1581071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385" cy="15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F6CB" w14:textId="195C2B3B" w:rsidR="00D60312" w:rsidRPr="00E136C5" w:rsidRDefault="00BA52BD" w:rsidP="00D60312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Then, click the orange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Launch VPC Wizard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7FF33153" w14:textId="7DCA339D" w:rsidR="00BA52BD" w:rsidRPr="00E136C5" w:rsidRDefault="00BA52BD" w:rsidP="00BA52BD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783EA" wp14:editId="4A7B787D">
            <wp:extent cx="1167319" cy="39259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4492" cy="4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16EE" w14:textId="124A11EC" w:rsidR="00BA52BD" w:rsidRPr="00E136C5" w:rsidRDefault="00BD47FD" w:rsidP="00BA52BD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On the left menu, click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VPC with Public and Private Subnets</w:t>
      </w:r>
    </w:p>
    <w:p w14:paraId="07A5E791" w14:textId="77777777" w:rsidR="00B973D1" w:rsidRPr="00E136C5" w:rsidRDefault="00203741" w:rsidP="00BA52BD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Click the blue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</w:t>
      </w:r>
      <w:r w:rsidR="00B973D1" w:rsidRPr="00E136C5">
        <w:rPr>
          <w:rFonts w:ascii="Times New Roman" w:hAnsi="Times New Roman" w:cs="Times New Roman"/>
          <w:sz w:val="24"/>
          <w:szCs w:val="24"/>
        </w:rPr>
        <w:t xml:space="preserve">. Configure the following: </w:t>
      </w:r>
    </w:p>
    <w:p w14:paraId="3E9E3FA2" w14:textId="02B1563C" w:rsidR="00BD47FD" w:rsidRPr="00E136C5" w:rsidRDefault="00B973D1" w:rsidP="00B973D1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VPC name:</w:t>
      </w:r>
      <w:r w:rsidRPr="00E136C5">
        <w:rPr>
          <w:rFonts w:ascii="Times New Roman" w:hAnsi="Times New Roman" w:cs="Times New Roman"/>
          <w:sz w:val="24"/>
          <w:szCs w:val="24"/>
        </w:rPr>
        <w:t xml:space="preserve"> Lab VPC</w:t>
      </w:r>
    </w:p>
    <w:p w14:paraId="6845E3E2" w14:textId="1D086FBD" w:rsidR="00B973D1" w:rsidRPr="00E136C5" w:rsidRDefault="00B973D1" w:rsidP="00B973D1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 xml:space="preserve">Availability Zone: </w:t>
      </w:r>
      <w:r w:rsidRPr="00E136C5">
        <w:rPr>
          <w:rFonts w:ascii="Times New Roman" w:hAnsi="Times New Roman" w:cs="Times New Roman"/>
          <w:sz w:val="24"/>
          <w:szCs w:val="24"/>
        </w:rPr>
        <w:t>Select the first Availability Zone in the drop down</w:t>
      </w:r>
    </w:p>
    <w:p w14:paraId="67B3687E" w14:textId="20673D91" w:rsidR="00B973D1" w:rsidRPr="00E136C5" w:rsidRDefault="00B973D1" w:rsidP="00B973D1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Public subnet name:</w:t>
      </w:r>
      <w:r w:rsidRPr="00E136C5">
        <w:rPr>
          <w:rFonts w:ascii="Times New Roman" w:hAnsi="Times New Roman" w:cs="Times New Roman"/>
          <w:sz w:val="24"/>
          <w:szCs w:val="24"/>
        </w:rPr>
        <w:t xml:space="preserve"> Public Subnet 1</w:t>
      </w:r>
    </w:p>
    <w:p w14:paraId="16367ECD" w14:textId="77777777" w:rsidR="00B973D1" w:rsidRPr="00E136C5" w:rsidRDefault="00B973D1" w:rsidP="00B973D1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Availability Zone: </w:t>
      </w:r>
      <w:r w:rsidRPr="00E136C5">
        <w:rPr>
          <w:rFonts w:ascii="Times New Roman" w:hAnsi="Times New Roman" w:cs="Times New Roman"/>
          <w:sz w:val="24"/>
          <w:szCs w:val="24"/>
        </w:rPr>
        <w:t>Select the first Availability Zone in the drop down</w:t>
      </w:r>
    </w:p>
    <w:p w14:paraId="33B1A457" w14:textId="5B7B90B5" w:rsidR="00B973D1" w:rsidRPr="00E136C5" w:rsidRDefault="00B973D1" w:rsidP="00B973D1">
      <w:pPr>
        <w:pStyle w:val="ContactInfo"/>
        <w:ind w:left="7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Private subnet name:</w:t>
      </w:r>
      <w:r w:rsidRPr="00E136C5">
        <w:rPr>
          <w:rFonts w:ascii="Times New Roman" w:hAnsi="Times New Roman" w:cs="Times New Roman"/>
          <w:sz w:val="24"/>
          <w:szCs w:val="24"/>
        </w:rPr>
        <w:t xml:space="preserve"> Private Subnet 1</w:t>
      </w:r>
    </w:p>
    <w:p w14:paraId="2E6B67CA" w14:textId="00A9765F" w:rsidR="00B973D1" w:rsidRPr="00E136C5" w:rsidRDefault="00B973D1" w:rsidP="00B973D1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Elastic IP Allocation ID:</w:t>
      </w:r>
      <w:r w:rsidRPr="00E136C5">
        <w:rPr>
          <w:rFonts w:ascii="Times New Roman" w:hAnsi="Times New Roman" w:cs="Times New Roman"/>
          <w:sz w:val="24"/>
          <w:szCs w:val="24"/>
        </w:rPr>
        <w:t xml:space="preserve"> Click the box and select the IP address displayed</w:t>
      </w:r>
    </w:p>
    <w:p w14:paraId="002EBC75" w14:textId="5C93F50D" w:rsidR="00B973D1" w:rsidRPr="00E136C5" w:rsidRDefault="00B53674" w:rsidP="00B973D1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>It should look something like this:</w:t>
      </w:r>
    </w:p>
    <w:p w14:paraId="4F53DE49" w14:textId="332CE743" w:rsidR="00B53674" w:rsidRPr="00E136C5" w:rsidRDefault="00B53674" w:rsidP="00B973D1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AE050" wp14:editId="5B4E0EA0">
            <wp:extent cx="3988340" cy="38900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45" cy="391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D2A0" w14:textId="4AD287B2" w:rsidR="00B53674" w:rsidRPr="00E136C5" w:rsidRDefault="00B53674" w:rsidP="00B53674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Click the blue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Create VPC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58574A71" w14:textId="01484688" w:rsidR="00B4676B" w:rsidRPr="00E136C5" w:rsidRDefault="00B4676B" w:rsidP="00B4676B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Once this finishes, click the blue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button. VPC Wizard has</w:t>
      </w:r>
      <w:r w:rsidR="009345ED" w:rsidRPr="00E136C5">
        <w:rPr>
          <w:rFonts w:ascii="Times New Roman" w:hAnsi="Times New Roman" w:cs="Times New Roman"/>
          <w:sz w:val="24"/>
          <w:szCs w:val="24"/>
        </w:rPr>
        <w:t xml:space="preserve"> created a public and private subnet in the same </w:t>
      </w:r>
      <w:r w:rsidR="009E7703" w:rsidRPr="00E136C5">
        <w:rPr>
          <w:rFonts w:ascii="Times New Roman" w:hAnsi="Times New Roman" w:cs="Times New Roman"/>
          <w:sz w:val="24"/>
          <w:szCs w:val="24"/>
        </w:rPr>
        <w:t>A</w:t>
      </w:r>
      <w:r w:rsidR="009345ED" w:rsidRPr="00E136C5">
        <w:rPr>
          <w:rFonts w:ascii="Times New Roman" w:hAnsi="Times New Roman" w:cs="Times New Roman"/>
          <w:sz w:val="24"/>
          <w:szCs w:val="24"/>
        </w:rPr>
        <w:t>vailability Zone</w:t>
      </w:r>
      <w:r w:rsidR="009E7703" w:rsidRPr="00E136C5">
        <w:rPr>
          <w:rFonts w:ascii="Times New Roman" w:hAnsi="Times New Roman" w:cs="Times New Roman"/>
          <w:sz w:val="24"/>
          <w:szCs w:val="24"/>
        </w:rPr>
        <w:t>.</w:t>
      </w:r>
    </w:p>
    <w:p w14:paraId="4CC6820F" w14:textId="05D2CF96" w:rsidR="009E7703" w:rsidRPr="00E136C5" w:rsidRDefault="009E7703" w:rsidP="009E7703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>The Public Subnet has a CIDR of 10.0.</w:t>
      </w:r>
      <w:r w:rsidR="00807EC8" w:rsidRPr="00E136C5">
        <w:rPr>
          <w:rFonts w:ascii="Times New Roman" w:hAnsi="Times New Roman" w:cs="Times New Roman"/>
          <w:sz w:val="24"/>
          <w:szCs w:val="24"/>
        </w:rPr>
        <w:t>0.0/</w:t>
      </w:r>
      <w:proofErr w:type="gramStart"/>
      <w:r w:rsidR="00807EC8" w:rsidRPr="00E136C5">
        <w:rPr>
          <w:rFonts w:ascii="Times New Roman" w:hAnsi="Times New Roman" w:cs="Times New Roman"/>
          <w:sz w:val="24"/>
          <w:szCs w:val="24"/>
        </w:rPr>
        <w:t>24</w:t>
      </w:r>
      <w:proofErr w:type="gramEnd"/>
      <w:r w:rsidR="00807EC8" w:rsidRPr="00E136C5">
        <w:rPr>
          <w:rFonts w:ascii="Times New Roman" w:hAnsi="Times New Roman" w:cs="Times New Roman"/>
          <w:sz w:val="24"/>
          <w:szCs w:val="24"/>
        </w:rPr>
        <w:t xml:space="preserve"> so all its IP addresses start with 10.0.0.x, and the Private Subnet has a CIDR of 10.0.0.1/24 so all its IP addresses start with 10.0.1.x.</w:t>
      </w:r>
    </w:p>
    <w:p w14:paraId="03726804" w14:textId="7E44FEC4" w:rsidR="00807EC8" w:rsidRPr="00E136C5" w:rsidRDefault="00807EC8" w:rsidP="00807EC8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  <w:u w:val="single"/>
        </w:rPr>
        <w:t>Creating Additional Subnets</w:t>
      </w:r>
    </w:p>
    <w:p w14:paraId="37EEA6AE" w14:textId="7F1C3D3C" w:rsidR="00807EC8" w:rsidRPr="00E136C5" w:rsidRDefault="00C97FAF" w:rsidP="00807EC8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First, we’re going to create the second public subnet. </w:t>
      </w:r>
      <w:r w:rsidR="00DC2414" w:rsidRPr="00E136C5">
        <w:rPr>
          <w:rFonts w:ascii="Times New Roman" w:hAnsi="Times New Roman" w:cs="Times New Roman"/>
          <w:sz w:val="24"/>
          <w:szCs w:val="24"/>
        </w:rPr>
        <w:t xml:space="preserve">On the left menu, click </w:t>
      </w:r>
      <w:r w:rsidR="00DC2414" w:rsidRPr="00E136C5">
        <w:rPr>
          <w:rFonts w:ascii="Times New Roman" w:hAnsi="Times New Roman" w:cs="Times New Roman"/>
          <w:b/>
          <w:bCs/>
          <w:sz w:val="24"/>
          <w:szCs w:val="24"/>
        </w:rPr>
        <w:t>Subnets</w:t>
      </w:r>
    </w:p>
    <w:p w14:paraId="6598FB83" w14:textId="776E8A0B" w:rsidR="00DC2414" w:rsidRPr="00E136C5" w:rsidRDefault="00DC2414" w:rsidP="00DC2414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68D89" wp14:editId="36146B4C">
            <wp:extent cx="1264596" cy="155642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3" cy="15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C1FA" w14:textId="565528B5" w:rsidR="00A45E72" w:rsidRPr="00E136C5" w:rsidRDefault="009B5113" w:rsidP="00A45E72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Click the orange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Create subnet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button. Configure the following:</w:t>
      </w:r>
    </w:p>
    <w:p w14:paraId="1C0778AE" w14:textId="1CC195D9" w:rsidR="009B5113" w:rsidRPr="00E136C5" w:rsidRDefault="009B5113" w:rsidP="009B5113">
      <w:pPr>
        <w:pStyle w:val="ContactInfo"/>
        <w:ind w:left="7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lastRenderedPageBreak/>
        <w:t>VPC ID:</w:t>
      </w:r>
      <w:r w:rsidRPr="00E136C5">
        <w:rPr>
          <w:rFonts w:ascii="Times New Roman" w:hAnsi="Times New Roman" w:cs="Times New Roman"/>
          <w:sz w:val="24"/>
          <w:szCs w:val="24"/>
        </w:rPr>
        <w:t xml:space="preserve"> Lab VPC</w:t>
      </w:r>
    </w:p>
    <w:p w14:paraId="499E6AB1" w14:textId="5909A2E7" w:rsidR="009B5113" w:rsidRPr="00E136C5" w:rsidRDefault="009B5113" w:rsidP="009B5113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Subnet name:</w:t>
      </w:r>
      <w:r w:rsidRPr="00E136C5">
        <w:rPr>
          <w:rFonts w:ascii="Times New Roman" w:hAnsi="Times New Roman" w:cs="Times New Roman"/>
          <w:sz w:val="24"/>
          <w:szCs w:val="24"/>
        </w:rPr>
        <w:t xml:space="preserve"> Public Subnet 2</w:t>
      </w:r>
    </w:p>
    <w:p w14:paraId="61BB68D5" w14:textId="793B9F99" w:rsidR="009B5113" w:rsidRPr="00E136C5" w:rsidRDefault="009B5113" w:rsidP="009B5113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Availability Zone:</w:t>
      </w:r>
      <w:r w:rsidRPr="00E136C5">
        <w:rPr>
          <w:rFonts w:ascii="Times New Roman" w:hAnsi="Times New Roman" w:cs="Times New Roman"/>
          <w:sz w:val="24"/>
          <w:szCs w:val="24"/>
        </w:rPr>
        <w:t xml:space="preserve"> </w:t>
      </w:r>
      <w:r w:rsidR="002A561B" w:rsidRPr="00E136C5">
        <w:rPr>
          <w:rFonts w:ascii="Times New Roman" w:hAnsi="Times New Roman" w:cs="Times New Roman"/>
          <w:sz w:val="24"/>
          <w:szCs w:val="24"/>
        </w:rPr>
        <w:t>Select the second Availability Zone in the drop down</w:t>
      </w:r>
    </w:p>
    <w:p w14:paraId="7F66B0EE" w14:textId="725BBFC1" w:rsidR="002A561B" w:rsidRPr="00E136C5" w:rsidRDefault="002A561B" w:rsidP="009B5113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IPv4 CIDR block:</w:t>
      </w:r>
      <w:r w:rsidRPr="00E136C5">
        <w:rPr>
          <w:rFonts w:ascii="Times New Roman" w:hAnsi="Times New Roman" w:cs="Times New Roman"/>
          <w:sz w:val="24"/>
          <w:szCs w:val="24"/>
        </w:rPr>
        <w:t xml:space="preserve"> 10.0.2.0/24</w:t>
      </w:r>
    </w:p>
    <w:p w14:paraId="44D84E1E" w14:textId="5FB4B43B" w:rsidR="002A561B" w:rsidRPr="00E136C5" w:rsidRDefault="002A561B" w:rsidP="009B5113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>It should look something like this:</w:t>
      </w:r>
    </w:p>
    <w:p w14:paraId="6C615B89" w14:textId="66EEACA9" w:rsidR="006813F2" w:rsidRPr="00E136C5" w:rsidRDefault="002A561B" w:rsidP="006813F2">
      <w:pPr>
        <w:pStyle w:val="ContactInfo"/>
        <w:ind w:left="7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6DD79" wp14:editId="49B23DA2">
            <wp:extent cx="3073940" cy="338382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0697" cy="339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CA6D" w14:textId="2D927DCB" w:rsidR="006813F2" w:rsidRPr="00E136C5" w:rsidRDefault="006813F2" w:rsidP="006813F2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Click the orange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Create subnet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595F3010" w14:textId="75D0C632" w:rsidR="00C97FAF" w:rsidRPr="00E136C5" w:rsidRDefault="00C97FAF" w:rsidP="00C97FAF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Now, we’re going to create the second public subnet. Click the orange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Create subnet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button. Configure the following:</w:t>
      </w:r>
    </w:p>
    <w:p w14:paraId="29D3CC57" w14:textId="65695BE6" w:rsidR="00C97FAF" w:rsidRPr="00E136C5" w:rsidRDefault="00C97FAF" w:rsidP="00C97FAF">
      <w:pPr>
        <w:pStyle w:val="ContactInf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VPC ID</w:t>
      </w:r>
      <w:r w:rsidR="0099286F" w:rsidRPr="00E136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9286F" w:rsidRPr="00E136C5">
        <w:rPr>
          <w:rFonts w:ascii="Times New Roman" w:hAnsi="Times New Roman" w:cs="Times New Roman"/>
          <w:sz w:val="24"/>
          <w:szCs w:val="24"/>
        </w:rPr>
        <w:t xml:space="preserve"> Lab VPC</w:t>
      </w:r>
    </w:p>
    <w:p w14:paraId="3D52E2BF" w14:textId="42024191" w:rsidR="00C97FAF" w:rsidRPr="00E136C5" w:rsidRDefault="00C97FAF" w:rsidP="00C97FAF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Subnet name:</w:t>
      </w:r>
      <w:r w:rsidRPr="00E136C5">
        <w:rPr>
          <w:rFonts w:ascii="Times New Roman" w:hAnsi="Times New Roman" w:cs="Times New Roman"/>
          <w:sz w:val="24"/>
          <w:szCs w:val="24"/>
        </w:rPr>
        <w:t xml:space="preserve"> P</w:t>
      </w:r>
      <w:r w:rsidR="0099286F" w:rsidRPr="00E136C5">
        <w:rPr>
          <w:rFonts w:ascii="Times New Roman" w:hAnsi="Times New Roman" w:cs="Times New Roman"/>
          <w:sz w:val="24"/>
          <w:szCs w:val="24"/>
        </w:rPr>
        <w:t>rivate</w:t>
      </w:r>
      <w:r w:rsidRPr="00E136C5">
        <w:rPr>
          <w:rFonts w:ascii="Times New Roman" w:hAnsi="Times New Roman" w:cs="Times New Roman"/>
          <w:sz w:val="24"/>
          <w:szCs w:val="24"/>
        </w:rPr>
        <w:t xml:space="preserve"> Subnet 2</w:t>
      </w:r>
    </w:p>
    <w:p w14:paraId="2FD19B9E" w14:textId="77777777" w:rsidR="00C97FAF" w:rsidRPr="00E136C5" w:rsidRDefault="00C97FAF" w:rsidP="00C97FAF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Availability Zone:</w:t>
      </w:r>
      <w:r w:rsidRPr="00E136C5">
        <w:rPr>
          <w:rFonts w:ascii="Times New Roman" w:hAnsi="Times New Roman" w:cs="Times New Roman"/>
          <w:sz w:val="24"/>
          <w:szCs w:val="24"/>
        </w:rPr>
        <w:t xml:space="preserve"> Select the second Availability Zone in the drop down</w:t>
      </w:r>
    </w:p>
    <w:p w14:paraId="174BDB43" w14:textId="13763D21" w:rsidR="00C97FAF" w:rsidRPr="00E136C5" w:rsidRDefault="00C97FAF" w:rsidP="00C97FAF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IPv4 CIDR block:</w:t>
      </w:r>
      <w:r w:rsidRPr="00E136C5">
        <w:rPr>
          <w:rFonts w:ascii="Times New Roman" w:hAnsi="Times New Roman" w:cs="Times New Roman"/>
          <w:sz w:val="24"/>
          <w:szCs w:val="24"/>
        </w:rPr>
        <w:t xml:space="preserve"> 10.0.</w:t>
      </w:r>
      <w:r w:rsidR="0099286F" w:rsidRPr="00E136C5">
        <w:rPr>
          <w:rFonts w:ascii="Times New Roman" w:hAnsi="Times New Roman" w:cs="Times New Roman"/>
          <w:sz w:val="24"/>
          <w:szCs w:val="24"/>
        </w:rPr>
        <w:t>3</w:t>
      </w:r>
      <w:r w:rsidRPr="00E136C5">
        <w:rPr>
          <w:rFonts w:ascii="Times New Roman" w:hAnsi="Times New Roman" w:cs="Times New Roman"/>
          <w:sz w:val="24"/>
          <w:szCs w:val="24"/>
        </w:rPr>
        <w:t>.0/24</w:t>
      </w:r>
    </w:p>
    <w:p w14:paraId="54274B2B" w14:textId="1057DA04" w:rsidR="00C97FAF" w:rsidRPr="00E136C5" w:rsidRDefault="00C97FAF" w:rsidP="00C97FAF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>It should look something like this:</w:t>
      </w:r>
    </w:p>
    <w:p w14:paraId="155393D6" w14:textId="5E12E1D9" w:rsidR="00543629" w:rsidRPr="00E136C5" w:rsidRDefault="00543629" w:rsidP="00C97FAF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E94397" wp14:editId="707029B0">
            <wp:extent cx="3073940" cy="336710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3615" cy="337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7741" w14:textId="77777777" w:rsidR="00483D48" w:rsidRPr="00E136C5" w:rsidRDefault="00483D48" w:rsidP="00483D48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Click the orange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Create subnet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156F1947" w14:textId="461C66D4" w:rsidR="00483D48" w:rsidRPr="00E136C5" w:rsidRDefault="002C2B06" w:rsidP="00483D48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On the left menu, click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Route Tables</w:t>
      </w:r>
    </w:p>
    <w:p w14:paraId="4AA1BDCA" w14:textId="15330B18" w:rsidR="002C2B06" w:rsidRPr="00E136C5" w:rsidRDefault="002C2B06" w:rsidP="002C2B06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72076" wp14:editId="046E43FE">
            <wp:extent cx="1274323" cy="1861284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9195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4473" w14:textId="54EEEE70" w:rsidR="002C2B06" w:rsidRPr="00E136C5" w:rsidRDefault="00E83D81" w:rsidP="0093387B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Select the route table </w:t>
      </w:r>
      <w:r w:rsidR="00CC16EC" w:rsidRPr="00E136C5">
        <w:rPr>
          <w:rFonts w:ascii="Times New Roman" w:hAnsi="Times New Roman" w:cs="Times New Roman"/>
          <w:sz w:val="24"/>
          <w:szCs w:val="24"/>
        </w:rPr>
        <w:t xml:space="preserve">with a </w:t>
      </w:r>
      <w:r w:rsidR="00CC16EC" w:rsidRPr="00E136C5">
        <w:rPr>
          <w:rFonts w:ascii="Times New Roman" w:hAnsi="Times New Roman" w:cs="Times New Roman"/>
          <w:b/>
          <w:bCs/>
          <w:sz w:val="24"/>
          <w:szCs w:val="24"/>
        </w:rPr>
        <w:t xml:space="preserve">Yes </w:t>
      </w:r>
      <w:r w:rsidR="00CC16EC" w:rsidRPr="00E136C5">
        <w:rPr>
          <w:rFonts w:ascii="Times New Roman" w:hAnsi="Times New Roman" w:cs="Times New Roman"/>
          <w:sz w:val="24"/>
          <w:szCs w:val="24"/>
        </w:rPr>
        <w:t xml:space="preserve">under the </w:t>
      </w:r>
      <w:r w:rsidR="00CC16EC" w:rsidRPr="00E136C5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CC16EC" w:rsidRPr="00E136C5">
        <w:rPr>
          <w:rFonts w:ascii="Times New Roman" w:hAnsi="Times New Roman" w:cs="Times New Roman"/>
          <w:sz w:val="24"/>
          <w:szCs w:val="24"/>
        </w:rPr>
        <w:t xml:space="preserve"> column and </w:t>
      </w:r>
      <w:r w:rsidR="00CC16EC" w:rsidRPr="00E136C5">
        <w:rPr>
          <w:rFonts w:ascii="Times New Roman" w:hAnsi="Times New Roman" w:cs="Times New Roman"/>
          <w:b/>
          <w:bCs/>
          <w:sz w:val="24"/>
          <w:szCs w:val="24"/>
        </w:rPr>
        <w:t>LAB VPC</w:t>
      </w:r>
      <w:r w:rsidR="00CC16EC" w:rsidRPr="00E136C5">
        <w:rPr>
          <w:rFonts w:ascii="Times New Roman" w:hAnsi="Times New Roman" w:cs="Times New Roman"/>
          <w:sz w:val="24"/>
          <w:szCs w:val="24"/>
        </w:rPr>
        <w:t xml:space="preserve"> under the </w:t>
      </w:r>
      <w:r w:rsidR="00CC16EC" w:rsidRPr="00E136C5">
        <w:rPr>
          <w:rFonts w:ascii="Times New Roman" w:hAnsi="Times New Roman" w:cs="Times New Roman"/>
          <w:b/>
          <w:bCs/>
          <w:sz w:val="24"/>
          <w:szCs w:val="24"/>
        </w:rPr>
        <w:t xml:space="preserve">VPC </w:t>
      </w:r>
      <w:r w:rsidR="00CC16EC" w:rsidRPr="00E136C5">
        <w:rPr>
          <w:rFonts w:ascii="Times New Roman" w:hAnsi="Times New Roman" w:cs="Times New Roman"/>
          <w:sz w:val="24"/>
          <w:szCs w:val="24"/>
        </w:rPr>
        <w:t>column. You may need to expand the VPC</w:t>
      </w:r>
      <w:r w:rsidR="00FE5C8B" w:rsidRPr="00E136C5">
        <w:rPr>
          <w:rFonts w:ascii="Times New Roman" w:hAnsi="Times New Roman" w:cs="Times New Roman"/>
          <w:sz w:val="24"/>
          <w:szCs w:val="24"/>
        </w:rPr>
        <w:t xml:space="preserve"> column to see the name</w:t>
      </w:r>
    </w:p>
    <w:p w14:paraId="6D3E1A9F" w14:textId="0A263EF7" w:rsidR="00FE5C8B" w:rsidRPr="00E136C5" w:rsidRDefault="00FE5C8B" w:rsidP="00FE5C8B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B32FB" wp14:editId="02B8E498">
            <wp:extent cx="5486400" cy="10083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2F7E" w14:textId="1210CB05" w:rsidR="00FE5C8B" w:rsidRPr="00E136C5" w:rsidRDefault="002A212B" w:rsidP="00FE5C8B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E136C5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E136C5">
        <w:rPr>
          <w:rFonts w:ascii="Times New Roman" w:hAnsi="Times New Roman" w:cs="Times New Roman"/>
          <w:sz w:val="24"/>
          <w:szCs w:val="24"/>
        </w:rPr>
        <w:t xml:space="preserve">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Private Route Table</w:t>
      </w:r>
      <w:r w:rsidRPr="00E136C5">
        <w:rPr>
          <w:rFonts w:ascii="Times New Roman" w:hAnsi="Times New Roman" w:cs="Times New Roman"/>
          <w:sz w:val="24"/>
          <w:szCs w:val="24"/>
        </w:rPr>
        <w:t xml:space="preserve"> by hovering over the name column, click the pencil,</w:t>
      </w:r>
      <w:r w:rsidR="001D30FC" w:rsidRPr="00E136C5">
        <w:rPr>
          <w:rFonts w:ascii="Times New Roman" w:hAnsi="Times New Roman" w:cs="Times New Roman"/>
          <w:sz w:val="24"/>
          <w:szCs w:val="24"/>
        </w:rPr>
        <w:t xml:space="preserve"> typing the name, and clicking the orange </w:t>
      </w:r>
      <w:r w:rsidR="001D30FC" w:rsidRPr="00E136C5">
        <w:rPr>
          <w:rFonts w:ascii="Times New Roman" w:hAnsi="Times New Roman" w:cs="Times New Roman"/>
          <w:b/>
          <w:bCs/>
          <w:sz w:val="24"/>
          <w:szCs w:val="24"/>
        </w:rPr>
        <w:t>Save</w:t>
      </w:r>
      <w:r w:rsidR="001D30FC" w:rsidRPr="00E136C5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5C51D499" w14:textId="2949319F" w:rsidR="002A212B" w:rsidRPr="00E136C5" w:rsidRDefault="002A212B" w:rsidP="002A212B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C30BFC" wp14:editId="6AAF7C8A">
            <wp:extent cx="3733800" cy="1381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5A14" w14:textId="308DD4E2" w:rsidR="001D30FC" w:rsidRPr="00E136C5" w:rsidRDefault="00D63464" w:rsidP="001D30FC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Scroll down and click the </w:t>
      </w:r>
      <w:r w:rsidR="009B2B8B" w:rsidRPr="00E136C5">
        <w:rPr>
          <w:rFonts w:ascii="Times New Roman" w:hAnsi="Times New Roman" w:cs="Times New Roman"/>
          <w:b/>
          <w:bCs/>
          <w:sz w:val="24"/>
          <w:szCs w:val="24"/>
        </w:rPr>
        <w:t>Subnet Associations</w:t>
      </w:r>
      <w:r w:rsidRPr="00E136C5">
        <w:rPr>
          <w:rFonts w:ascii="Times New Roman" w:hAnsi="Times New Roman" w:cs="Times New Roman"/>
          <w:sz w:val="24"/>
          <w:szCs w:val="24"/>
        </w:rPr>
        <w:t xml:space="preserve"> tab</w:t>
      </w:r>
    </w:p>
    <w:p w14:paraId="5D9A1EDE" w14:textId="6108F149" w:rsidR="00D63464" w:rsidRPr="00E136C5" w:rsidRDefault="008E0EE7" w:rsidP="00D63464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D690F" wp14:editId="4FC20364">
            <wp:extent cx="3317132" cy="405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8738" cy="40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752E" w14:textId="79EC11B6" w:rsidR="008E0EE7" w:rsidRPr="00E136C5" w:rsidRDefault="00B40DC1" w:rsidP="00B40DC1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Edit subnet associations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707062E8" w14:textId="41A7FC96" w:rsidR="00B40DC1" w:rsidRPr="00E136C5" w:rsidRDefault="00B40DC1" w:rsidP="001516F3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Select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Private Subnet 1</w:t>
      </w:r>
      <w:r w:rsidRPr="00E136C5">
        <w:rPr>
          <w:rFonts w:ascii="Times New Roman" w:hAnsi="Times New Roman" w:cs="Times New Roman"/>
          <w:sz w:val="24"/>
          <w:szCs w:val="24"/>
        </w:rPr>
        <w:t xml:space="preserve"> and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Private Subnet 2</w:t>
      </w:r>
      <w:r w:rsidR="001516F3" w:rsidRPr="00E136C5">
        <w:rPr>
          <w:rFonts w:ascii="Times New Roman" w:hAnsi="Times New Roman" w:cs="Times New Roman"/>
          <w:sz w:val="24"/>
          <w:szCs w:val="24"/>
        </w:rPr>
        <w:t xml:space="preserve"> and click the </w:t>
      </w:r>
      <w:r w:rsidR="001516F3" w:rsidRPr="00E136C5">
        <w:rPr>
          <w:rFonts w:ascii="Times New Roman" w:hAnsi="Times New Roman" w:cs="Times New Roman"/>
          <w:b/>
          <w:bCs/>
          <w:sz w:val="24"/>
          <w:szCs w:val="24"/>
        </w:rPr>
        <w:t>Save associations</w:t>
      </w:r>
      <w:r w:rsidR="001516F3" w:rsidRPr="00E136C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5B1D1C19" w14:textId="204DE846" w:rsidR="00B40DC1" w:rsidRPr="00E136C5" w:rsidRDefault="00B40DC1" w:rsidP="00B40DC1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15EF1" wp14:editId="78C3599F">
            <wp:extent cx="4066162" cy="155304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9542" cy="15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99D4" w14:textId="56C1BCD2" w:rsidR="006813F2" w:rsidRPr="00E136C5" w:rsidRDefault="008B6FBD" w:rsidP="008B6FBD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Select the route table with a </w:t>
      </w:r>
      <w:r w:rsidR="00B43A1F" w:rsidRPr="00E136C5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36C5">
        <w:rPr>
          <w:rFonts w:ascii="Times New Roman" w:hAnsi="Times New Roman" w:cs="Times New Roman"/>
          <w:sz w:val="24"/>
          <w:szCs w:val="24"/>
        </w:rPr>
        <w:t xml:space="preserve">under the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E136C5">
        <w:rPr>
          <w:rFonts w:ascii="Times New Roman" w:hAnsi="Times New Roman" w:cs="Times New Roman"/>
          <w:sz w:val="24"/>
          <w:szCs w:val="24"/>
        </w:rPr>
        <w:t xml:space="preserve"> column and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LAB VPC</w:t>
      </w:r>
      <w:r w:rsidRPr="00E136C5">
        <w:rPr>
          <w:rFonts w:ascii="Times New Roman" w:hAnsi="Times New Roman" w:cs="Times New Roman"/>
          <w:sz w:val="24"/>
          <w:szCs w:val="24"/>
        </w:rPr>
        <w:t xml:space="preserve"> under the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 xml:space="preserve">VPC </w:t>
      </w:r>
      <w:r w:rsidRPr="00E136C5">
        <w:rPr>
          <w:rFonts w:ascii="Times New Roman" w:hAnsi="Times New Roman" w:cs="Times New Roman"/>
          <w:sz w:val="24"/>
          <w:szCs w:val="24"/>
        </w:rPr>
        <w:t>column. You may need to expand the VPC column to see the name</w:t>
      </w:r>
    </w:p>
    <w:p w14:paraId="5660D625" w14:textId="0901162D" w:rsidR="008B6FBD" w:rsidRPr="00E136C5" w:rsidRDefault="006B6E34" w:rsidP="008B6FBD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1BCD5" wp14:editId="3893BDC5">
            <wp:extent cx="5058383" cy="703724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7826" cy="7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0C53" w14:textId="744DA5BF" w:rsidR="006B6E34" w:rsidRPr="00E136C5" w:rsidRDefault="006B6E34" w:rsidP="006B6E34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E136C5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E136C5">
        <w:rPr>
          <w:rFonts w:ascii="Times New Roman" w:hAnsi="Times New Roman" w:cs="Times New Roman"/>
          <w:sz w:val="24"/>
          <w:szCs w:val="24"/>
        </w:rPr>
        <w:t xml:space="preserve">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Public Route Table</w:t>
      </w:r>
      <w:r w:rsidRPr="00E136C5">
        <w:rPr>
          <w:rFonts w:ascii="Times New Roman" w:hAnsi="Times New Roman" w:cs="Times New Roman"/>
          <w:sz w:val="24"/>
          <w:szCs w:val="24"/>
        </w:rPr>
        <w:t xml:space="preserve"> by hovering over the name column, click the pencil, typing the name, and clicking the orange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Save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09BC8388" w14:textId="61B19EB3" w:rsidR="006B6E34" w:rsidRPr="00E136C5" w:rsidRDefault="00966FA3" w:rsidP="006B6E34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C0D13" wp14:editId="05BE5724">
            <wp:extent cx="3686175" cy="1800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1C14" w14:textId="56E496FB" w:rsidR="00966FA3" w:rsidRPr="00E136C5" w:rsidRDefault="00966FA3" w:rsidP="00966FA3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Subnet associations</w:t>
      </w:r>
      <w:r w:rsidRPr="00E136C5">
        <w:rPr>
          <w:rFonts w:ascii="Times New Roman" w:hAnsi="Times New Roman" w:cs="Times New Roman"/>
          <w:sz w:val="24"/>
          <w:szCs w:val="24"/>
        </w:rPr>
        <w:t xml:space="preserve"> tab</w:t>
      </w:r>
    </w:p>
    <w:p w14:paraId="60DA3220" w14:textId="77777777" w:rsidR="00966FA3" w:rsidRPr="00E136C5" w:rsidRDefault="00966FA3" w:rsidP="00966FA3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Edit subnet associations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1A80F8EC" w14:textId="0E9BEDE6" w:rsidR="00966FA3" w:rsidRPr="00E136C5" w:rsidRDefault="0038076E" w:rsidP="0038076E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Public Subnet 1</w:t>
      </w:r>
      <w:r w:rsidRPr="00E136C5">
        <w:rPr>
          <w:rFonts w:ascii="Times New Roman" w:hAnsi="Times New Roman" w:cs="Times New Roman"/>
          <w:sz w:val="24"/>
          <w:szCs w:val="24"/>
        </w:rPr>
        <w:t xml:space="preserve"> and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Public Subnet 2</w:t>
      </w:r>
      <w:r w:rsidRPr="00E136C5">
        <w:rPr>
          <w:rFonts w:ascii="Times New Roman" w:hAnsi="Times New Roman" w:cs="Times New Roman"/>
          <w:sz w:val="24"/>
          <w:szCs w:val="24"/>
        </w:rPr>
        <w:t xml:space="preserve"> and click the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Save associations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2578208E" w14:textId="10E437AE" w:rsidR="0038076E" w:rsidRPr="00E136C5" w:rsidRDefault="0038076E" w:rsidP="0038076E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8D2EC" wp14:editId="0E5E69BE">
            <wp:extent cx="5486400" cy="20872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F15E" w14:textId="4768DF8E" w:rsidR="00BA52BD" w:rsidRPr="00E136C5" w:rsidRDefault="003B5D8B" w:rsidP="003B5D8B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  <w:u w:val="single"/>
        </w:rPr>
        <w:t>Create a VPC Security Group</w:t>
      </w:r>
    </w:p>
    <w:p w14:paraId="1D551E82" w14:textId="55DDDE77" w:rsidR="003B5D8B" w:rsidRPr="00E136C5" w:rsidRDefault="00E01683" w:rsidP="003B5D8B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In the left menu, click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Security Groups</w:t>
      </w:r>
    </w:p>
    <w:p w14:paraId="3BAC6BB3" w14:textId="1B17704D" w:rsidR="00E01683" w:rsidRPr="00E136C5" w:rsidRDefault="00E01683" w:rsidP="00E01683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8DBE4" wp14:editId="6EF89D68">
            <wp:extent cx="1514475" cy="847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086C" w14:textId="32864035" w:rsidR="00E01683" w:rsidRPr="00E136C5" w:rsidRDefault="002107C3" w:rsidP="00E01683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Click the orange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Create security group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 and configure the following:</w:t>
      </w:r>
    </w:p>
    <w:p w14:paraId="7CA4573A" w14:textId="10E58941" w:rsidR="002107C3" w:rsidRPr="00E136C5" w:rsidRDefault="002107C3" w:rsidP="002107C3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Security group name:</w:t>
      </w:r>
      <w:r w:rsidRPr="00E136C5">
        <w:rPr>
          <w:rFonts w:ascii="Times New Roman" w:hAnsi="Times New Roman" w:cs="Times New Roman"/>
          <w:sz w:val="24"/>
          <w:szCs w:val="24"/>
        </w:rPr>
        <w:t xml:space="preserve"> Web Security Group</w:t>
      </w:r>
    </w:p>
    <w:p w14:paraId="50CF3BB5" w14:textId="09DC3830" w:rsidR="002107C3" w:rsidRPr="00E136C5" w:rsidRDefault="002107C3" w:rsidP="002107C3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136C5">
        <w:rPr>
          <w:rFonts w:ascii="Times New Roman" w:hAnsi="Times New Roman" w:cs="Times New Roman"/>
          <w:sz w:val="24"/>
          <w:szCs w:val="24"/>
        </w:rPr>
        <w:t xml:space="preserve"> Enable HTTP access</w:t>
      </w:r>
    </w:p>
    <w:p w14:paraId="60644C1F" w14:textId="0CE62B7D" w:rsidR="002107C3" w:rsidRPr="00E136C5" w:rsidRDefault="002107C3" w:rsidP="002107C3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VPC:</w:t>
      </w:r>
      <w:r w:rsidRPr="00E136C5">
        <w:rPr>
          <w:rFonts w:ascii="Times New Roman" w:hAnsi="Times New Roman" w:cs="Times New Roman"/>
          <w:sz w:val="24"/>
          <w:szCs w:val="24"/>
        </w:rPr>
        <w:t xml:space="preserve"> Lab VPC</w:t>
      </w:r>
    </w:p>
    <w:p w14:paraId="751F1946" w14:textId="7972B669" w:rsidR="00C52B3D" w:rsidRPr="00E136C5" w:rsidRDefault="00C52B3D" w:rsidP="002107C3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>It should look something like this:</w:t>
      </w:r>
    </w:p>
    <w:p w14:paraId="40CCE390" w14:textId="09F8B321" w:rsidR="00C52B3D" w:rsidRPr="00E136C5" w:rsidRDefault="001B56DD" w:rsidP="002107C3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CB3BC" wp14:editId="064C1BDC">
            <wp:extent cx="3745149" cy="1926758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1520" cy="193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8937" w14:textId="3B89BB41" w:rsidR="00C52B3D" w:rsidRPr="00E136C5" w:rsidRDefault="00B404F7" w:rsidP="00B404F7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Scroll down to the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Inbound rules</w:t>
      </w:r>
      <w:r w:rsidRPr="00E136C5">
        <w:rPr>
          <w:rFonts w:ascii="Times New Roman" w:hAnsi="Times New Roman" w:cs="Times New Roman"/>
          <w:sz w:val="24"/>
          <w:szCs w:val="24"/>
        </w:rPr>
        <w:t xml:space="preserve"> section, and click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 xml:space="preserve"> Add Rule</w:t>
      </w:r>
    </w:p>
    <w:p w14:paraId="2DE17DB0" w14:textId="48E03B76" w:rsidR="00B404F7" w:rsidRPr="00E136C5" w:rsidRDefault="005F450E" w:rsidP="005F450E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>Configure the following:</w:t>
      </w:r>
    </w:p>
    <w:p w14:paraId="5D56075D" w14:textId="2400389F" w:rsidR="005F450E" w:rsidRPr="00E136C5" w:rsidRDefault="005F450E" w:rsidP="005F450E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 xml:space="preserve">Type: </w:t>
      </w:r>
      <w:r w:rsidRPr="00E136C5">
        <w:rPr>
          <w:rFonts w:ascii="Times New Roman" w:hAnsi="Times New Roman" w:cs="Times New Roman"/>
          <w:sz w:val="24"/>
          <w:szCs w:val="24"/>
        </w:rPr>
        <w:t>HTTP</w:t>
      </w:r>
    </w:p>
    <w:p w14:paraId="3788F08C" w14:textId="695EDE29" w:rsidR="005F450E" w:rsidRPr="00E136C5" w:rsidRDefault="005F450E" w:rsidP="005F450E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Source:</w:t>
      </w:r>
      <w:r w:rsidRPr="00E136C5">
        <w:rPr>
          <w:rFonts w:ascii="Times New Roman" w:hAnsi="Times New Roman" w:cs="Times New Roman"/>
          <w:sz w:val="24"/>
          <w:szCs w:val="24"/>
        </w:rPr>
        <w:t xml:space="preserve"> Anywhere-IPv4</w:t>
      </w:r>
    </w:p>
    <w:p w14:paraId="777DC327" w14:textId="31590ECF" w:rsidR="005F450E" w:rsidRPr="00E136C5" w:rsidRDefault="005F450E" w:rsidP="005F450E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E136C5">
        <w:rPr>
          <w:rFonts w:ascii="Times New Roman" w:hAnsi="Times New Roman" w:cs="Times New Roman"/>
          <w:sz w:val="24"/>
          <w:szCs w:val="24"/>
        </w:rPr>
        <w:t>Permit web requests</w:t>
      </w:r>
    </w:p>
    <w:p w14:paraId="4099E035" w14:textId="54246234" w:rsidR="00393487" w:rsidRPr="00E136C5" w:rsidRDefault="00393487" w:rsidP="005F450E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>It should look something like this:</w:t>
      </w:r>
    </w:p>
    <w:p w14:paraId="0FD3E794" w14:textId="77429F85" w:rsidR="00393487" w:rsidRPr="00E136C5" w:rsidRDefault="00393487" w:rsidP="00173F2F">
      <w:pPr>
        <w:pStyle w:val="ContactInfo"/>
        <w:ind w:left="7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9EE620" wp14:editId="5FF0BB94">
            <wp:extent cx="5486400" cy="20802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46A0" w14:textId="1D76CD5F" w:rsidR="00CC1C8D" w:rsidRPr="00E136C5" w:rsidRDefault="00173F2F" w:rsidP="00CC1C8D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Scroll down and click the orange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Create security group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71B17845" w14:textId="07216A5D" w:rsidR="00CC1C8D" w:rsidRPr="00E136C5" w:rsidRDefault="00CC1C8D" w:rsidP="00CC1C8D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  <w:u w:val="single"/>
        </w:rPr>
        <w:t>Launch a Web Server Instance</w:t>
      </w:r>
    </w:p>
    <w:p w14:paraId="27FA2B42" w14:textId="4C901121" w:rsidR="00CC1C8D" w:rsidRPr="00E136C5" w:rsidRDefault="00832E08" w:rsidP="00CC1C8D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On the top left, click the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Pr="00E136C5">
        <w:rPr>
          <w:rFonts w:ascii="Times New Roman" w:hAnsi="Times New Roman" w:cs="Times New Roman"/>
          <w:sz w:val="24"/>
          <w:szCs w:val="24"/>
        </w:rPr>
        <w:t xml:space="preserve"> drop down, click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All Services,</w:t>
      </w:r>
      <w:r w:rsidRPr="00E136C5">
        <w:rPr>
          <w:rFonts w:ascii="Times New Roman" w:hAnsi="Times New Roman" w:cs="Times New Roman"/>
          <w:sz w:val="24"/>
          <w:szCs w:val="24"/>
        </w:rPr>
        <w:t xml:space="preserve"> and scroll until you see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EC2.</w:t>
      </w:r>
      <w:r w:rsidRPr="00E136C5">
        <w:rPr>
          <w:rFonts w:ascii="Times New Roman" w:hAnsi="Times New Roman" w:cs="Times New Roman"/>
          <w:sz w:val="24"/>
          <w:szCs w:val="24"/>
        </w:rPr>
        <w:t xml:space="preserve"> Click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EC2.</w:t>
      </w:r>
    </w:p>
    <w:p w14:paraId="4DEE0C9C" w14:textId="469BC6AC" w:rsidR="00832E08" w:rsidRPr="00E136C5" w:rsidRDefault="00832E08" w:rsidP="00832E08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463F47" wp14:editId="0E713EA7">
            <wp:extent cx="5486400" cy="17691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9909" w14:textId="31E3AEF6" w:rsidR="000C65B9" w:rsidRPr="00E136C5" w:rsidRDefault="000C65B9" w:rsidP="000C65B9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Click the orange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Launch Instance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5B0EFE1F" w14:textId="77777777" w:rsidR="00C9358E" w:rsidRPr="00E136C5" w:rsidRDefault="001A6DAB" w:rsidP="000C65B9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Name the instance: Web Server 1 </w:t>
      </w:r>
    </w:p>
    <w:p w14:paraId="09CF52C1" w14:textId="053C8A29" w:rsidR="000C65B9" w:rsidRPr="00E136C5" w:rsidRDefault="00C9358E" w:rsidP="000C65B9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>K</w:t>
      </w:r>
      <w:r w:rsidR="001A6DAB" w:rsidRPr="00E136C5">
        <w:rPr>
          <w:rFonts w:ascii="Times New Roman" w:hAnsi="Times New Roman" w:cs="Times New Roman"/>
          <w:sz w:val="24"/>
          <w:szCs w:val="24"/>
        </w:rPr>
        <w:t xml:space="preserve">eep the AMI the default </w:t>
      </w:r>
      <w:r w:rsidR="001A6DAB" w:rsidRPr="00E136C5">
        <w:rPr>
          <w:rFonts w:ascii="Times New Roman" w:hAnsi="Times New Roman" w:cs="Times New Roman"/>
          <w:b/>
          <w:bCs/>
          <w:sz w:val="24"/>
          <w:szCs w:val="24"/>
        </w:rPr>
        <w:t>Amazon Linux</w:t>
      </w:r>
      <w:r w:rsidR="001A6DAB" w:rsidRPr="00E136C5">
        <w:rPr>
          <w:rFonts w:ascii="Times New Roman" w:hAnsi="Times New Roman" w:cs="Times New Roman"/>
          <w:sz w:val="24"/>
          <w:szCs w:val="24"/>
        </w:rPr>
        <w:t xml:space="preserve"> AMI,</w:t>
      </w:r>
      <w:r w:rsidRPr="00E136C5">
        <w:rPr>
          <w:rFonts w:ascii="Times New Roman" w:hAnsi="Times New Roman" w:cs="Times New Roman"/>
          <w:sz w:val="24"/>
          <w:szCs w:val="24"/>
        </w:rPr>
        <w:t xml:space="preserve"> and keep the default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Amazon Linux 2 AMI</w:t>
      </w:r>
    </w:p>
    <w:p w14:paraId="7E8D0049" w14:textId="685388E7" w:rsidR="00C9358E" w:rsidRDefault="00C9358E" w:rsidP="000C65B9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>Keep the Instance type</w:t>
      </w:r>
      <w:r w:rsidR="00851D41" w:rsidRPr="00E136C5">
        <w:rPr>
          <w:rFonts w:ascii="Times New Roman" w:hAnsi="Times New Roman" w:cs="Times New Roman"/>
          <w:sz w:val="24"/>
          <w:szCs w:val="24"/>
        </w:rPr>
        <w:t xml:space="preserve"> the same</w:t>
      </w:r>
      <w:r w:rsidR="00851D41" w:rsidRPr="00E136C5">
        <w:rPr>
          <w:rFonts w:ascii="Times New Roman" w:hAnsi="Times New Roman" w:cs="Times New Roman"/>
          <w:b/>
          <w:bCs/>
          <w:sz w:val="24"/>
          <w:szCs w:val="24"/>
        </w:rPr>
        <w:t xml:space="preserve"> t2.micro</w:t>
      </w:r>
    </w:p>
    <w:p w14:paraId="67B7FF99" w14:textId="18D59030" w:rsidR="00D112B4" w:rsidRDefault="00D112B4" w:rsidP="00D112B4">
      <w:pPr>
        <w:rPr>
          <w:rFonts w:ascii="Times New Roman" w:hAnsi="Times New Roman" w:cs="Times New Roman"/>
          <w:sz w:val="24"/>
          <w:szCs w:val="24"/>
        </w:rPr>
      </w:pPr>
    </w:p>
    <w:p w14:paraId="540941BA" w14:textId="022B5092" w:rsidR="00D112B4" w:rsidRPr="00D112B4" w:rsidRDefault="00D112B4" w:rsidP="00D112B4">
      <w:pPr>
        <w:tabs>
          <w:tab w:val="left" w:pos="3310"/>
        </w:tabs>
      </w:pPr>
      <w:r>
        <w:tab/>
      </w:r>
    </w:p>
    <w:p w14:paraId="3453B2D8" w14:textId="182BB2D3" w:rsidR="00851D41" w:rsidRPr="00E136C5" w:rsidRDefault="00851D41" w:rsidP="00851D41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780917" wp14:editId="71905243">
            <wp:extent cx="5486400" cy="58635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6F41" w14:textId="310F1AC3" w:rsidR="00851D41" w:rsidRPr="00E136C5" w:rsidRDefault="00851D41" w:rsidP="000C65B9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Key pair name</w:t>
      </w:r>
      <w:r w:rsidRPr="00E136C5">
        <w:rPr>
          <w:rFonts w:ascii="Times New Roman" w:hAnsi="Times New Roman" w:cs="Times New Roman"/>
          <w:sz w:val="24"/>
          <w:szCs w:val="24"/>
        </w:rPr>
        <w:t xml:space="preserve"> menu and select </w:t>
      </w:r>
      <w:proofErr w:type="spellStart"/>
      <w:r w:rsidRPr="00E136C5">
        <w:rPr>
          <w:rFonts w:ascii="Times New Roman" w:hAnsi="Times New Roman" w:cs="Times New Roman"/>
          <w:b/>
          <w:bCs/>
          <w:sz w:val="24"/>
          <w:szCs w:val="24"/>
        </w:rPr>
        <w:t>vockey</w:t>
      </w:r>
      <w:proofErr w:type="spellEnd"/>
    </w:p>
    <w:p w14:paraId="2B8268CF" w14:textId="0141CE53" w:rsidR="00247588" w:rsidRPr="00E136C5" w:rsidRDefault="00247588" w:rsidP="000C65B9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>In the Network settings</w:t>
      </w:r>
      <w:r w:rsidR="003F341A" w:rsidRPr="00E136C5">
        <w:rPr>
          <w:rFonts w:ascii="Times New Roman" w:hAnsi="Times New Roman" w:cs="Times New Roman"/>
          <w:sz w:val="24"/>
          <w:szCs w:val="24"/>
        </w:rPr>
        <w:t xml:space="preserve"> click the </w:t>
      </w:r>
      <w:r w:rsidR="003F341A" w:rsidRPr="00E136C5">
        <w:rPr>
          <w:rFonts w:ascii="Times New Roman" w:hAnsi="Times New Roman" w:cs="Times New Roman"/>
          <w:b/>
          <w:bCs/>
          <w:sz w:val="24"/>
          <w:szCs w:val="24"/>
        </w:rPr>
        <w:t>Edit</w:t>
      </w:r>
      <w:r w:rsidR="003F341A" w:rsidRPr="00E136C5">
        <w:rPr>
          <w:rFonts w:ascii="Times New Roman" w:hAnsi="Times New Roman" w:cs="Times New Roman"/>
          <w:sz w:val="24"/>
          <w:szCs w:val="24"/>
        </w:rPr>
        <w:t xml:space="preserve"> button and configure the following:</w:t>
      </w:r>
    </w:p>
    <w:p w14:paraId="5494E4DF" w14:textId="220387E6" w:rsidR="003F341A" w:rsidRPr="00E136C5" w:rsidRDefault="003F341A" w:rsidP="003F341A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Network:</w:t>
      </w:r>
      <w:r w:rsidRPr="00E136C5">
        <w:rPr>
          <w:rFonts w:ascii="Times New Roman" w:hAnsi="Times New Roman" w:cs="Times New Roman"/>
          <w:sz w:val="24"/>
          <w:szCs w:val="24"/>
        </w:rPr>
        <w:t xml:space="preserve"> Lab VPC</w:t>
      </w:r>
    </w:p>
    <w:p w14:paraId="7C814876" w14:textId="0B4D40EC" w:rsidR="003F341A" w:rsidRPr="00E136C5" w:rsidRDefault="003F341A" w:rsidP="003F341A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Subnet:</w:t>
      </w:r>
      <w:r w:rsidRPr="00E136C5">
        <w:rPr>
          <w:rFonts w:ascii="Times New Roman" w:hAnsi="Times New Roman" w:cs="Times New Roman"/>
          <w:sz w:val="24"/>
          <w:szCs w:val="24"/>
        </w:rPr>
        <w:t xml:space="preserve"> Public Subnet 2</w:t>
      </w:r>
    </w:p>
    <w:p w14:paraId="2DC056F2" w14:textId="7AB94D4F" w:rsidR="003F341A" w:rsidRPr="00E136C5" w:rsidRDefault="003F341A" w:rsidP="003F341A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Auto-assign public IP:</w:t>
      </w:r>
      <w:r w:rsidRPr="00E136C5">
        <w:rPr>
          <w:rFonts w:ascii="Times New Roman" w:hAnsi="Times New Roman" w:cs="Times New Roman"/>
          <w:sz w:val="24"/>
          <w:szCs w:val="24"/>
        </w:rPr>
        <w:t xml:space="preserve"> Enable</w:t>
      </w:r>
    </w:p>
    <w:p w14:paraId="12BE166C" w14:textId="11885E1B" w:rsidR="00247588" w:rsidRPr="00E136C5" w:rsidRDefault="00247588" w:rsidP="00247588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9E7A74" wp14:editId="552AA18B">
            <wp:extent cx="4688732" cy="3157297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725" cy="31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EB94" w14:textId="215C22EE" w:rsidR="00B47FE4" w:rsidRPr="00E136C5" w:rsidRDefault="00B47FE4" w:rsidP="00B47FE4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Under the Firewall section, choose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Select an existing security group</w:t>
      </w:r>
    </w:p>
    <w:p w14:paraId="66B4DB60" w14:textId="5433B2BE" w:rsidR="00B47FE4" w:rsidRPr="00E136C5" w:rsidRDefault="00B47FE4" w:rsidP="00B47FE4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For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Common security groups,</w:t>
      </w:r>
      <w:r w:rsidRPr="00E136C5">
        <w:rPr>
          <w:rFonts w:ascii="Times New Roman" w:hAnsi="Times New Roman" w:cs="Times New Roman"/>
          <w:sz w:val="24"/>
          <w:szCs w:val="24"/>
        </w:rPr>
        <w:t xml:space="preserve"> select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Web Security Group</w:t>
      </w:r>
    </w:p>
    <w:p w14:paraId="5E5D0D45" w14:textId="5DD73FDC" w:rsidR="00B47FE4" w:rsidRPr="00E136C5" w:rsidRDefault="00B47FE4" w:rsidP="00B47FE4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>Keep the default Configure storage settings</w:t>
      </w:r>
    </w:p>
    <w:p w14:paraId="3E88E48D" w14:textId="3F880E54" w:rsidR="00B47FE4" w:rsidRPr="00E136C5" w:rsidRDefault="00B47FE4" w:rsidP="00B47FE4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9A9530" wp14:editId="15CD2F0B">
            <wp:extent cx="4348264" cy="3655763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0577" cy="36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E72A" w14:textId="15A02877" w:rsidR="003F341A" w:rsidRPr="00E136C5" w:rsidRDefault="002A1362" w:rsidP="00B47FE4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Expand the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Advanced details</w:t>
      </w:r>
      <w:r w:rsidRPr="00E136C5">
        <w:rPr>
          <w:rFonts w:ascii="Times New Roman" w:hAnsi="Times New Roman" w:cs="Times New Roman"/>
          <w:sz w:val="24"/>
          <w:szCs w:val="24"/>
        </w:rPr>
        <w:t xml:space="preserve"> panel and </w:t>
      </w:r>
      <w:r w:rsidR="000A64DA" w:rsidRPr="00E136C5">
        <w:rPr>
          <w:rFonts w:ascii="Times New Roman" w:hAnsi="Times New Roman" w:cs="Times New Roman"/>
          <w:sz w:val="24"/>
          <w:szCs w:val="24"/>
        </w:rPr>
        <w:t xml:space="preserve">paste this into the </w:t>
      </w:r>
      <w:r w:rsidR="000A64DA" w:rsidRPr="00E136C5">
        <w:rPr>
          <w:rFonts w:ascii="Times New Roman" w:hAnsi="Times New Roman" w:cs="Times New Roman"/>
          <w:b/>
          <w:bCs/>
          <w:sz w:val="24"/>
          <w:szCs w:val="24"/>
        </w:rPr>
        <w:t>User data</w:t>
      </w:r>
      <w:r w:rsidR="000A64DA" w:rsidRPr="00E136C5">
        <w:rPr>
          <w:rFonts w:ascii="Times New Roman" w:hAnsi="Times New Roman" w:cs="Times New Roman"/>
          <w:sz w:val="24"/>
          <w:szCs w:val="24"/>
        </w:rPr>
        <w:t xml:space="preserve"> box:</w:t>
      </w:r>
    </w:p>
    <w:p w14:paraId="1B2D8199" w14:textId="77777777" w:rsidR="000A64DA" w:rsidRPr="00E136C5" w:rsidRDefault="000A64DA" w:rsidP="000A64DA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r w:rsidRPr="00E136C5">
        <w:rPr>
          <w:rFonts w:ascii="Times New Roman" w:eastAsia="Times New Roman" w:hAnsi="Times New Roman" w:cs="Times New Roman"/>
          <w:color w:val="555555"/>
          <w:sz w:val="24"/>
          <w:szCs w:val="24"/>
          <w:lang w:eastAsia="en-US"/>
        </w:rPr>
        <w:t>#!/bin/bash</w:t>
      </w:r>
    </w:p>
    <w:p w14:paraId="3BD18E2B" w14:textId="77777777" w:rsidR="000A64DA" w:rsidRPr="00E136C5" w:rsidRDefault="000A64DA" w:rsidP="000A64DA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r w:rsidRPr="00E136C5">
        <w:rPr>
          <w:rFonts w:ascii="Times New Roman" w:eastAsia="Times New Roman" w:hAnsi="Times New Roman" w:cs="Times New Roman"/>
          <w:color w:val="AA5500"/>
          <w:sz w:val="24"/>
          <w:szCs w:val="24"/>
          <w:lang w:eastAsia="en-US"/>
        </w:rPr>
        <w:t># Install Apache Web Server and PHP</w:t>
      </w:r>
    </w:p>
    <w:p w14:paraId="7147DB50" w14:textId="77777777" w:rsidR="000A64DA" w:rsidRPr="00E136C5" w:rsidRDefault="000A64DA" w:rsidP="000A64DA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r w:rsidRPr="00E136C5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yum install </w:t>
      </w:r>
      <w:r w:rsidRPr="00E136C5">
        <w:rPr>
          <w:rFonts w:ascii="Times New Roman" w:eastAsia="Times New Roman" w:hAnsi="Times New Roman" w:cs="Times New Roman"/>
          <w:color w:val="0000CC"/>
          <w:sz w:val="24"/>
          <w:szCs w:val="24"/>
          <w:lang w:eastAsia="en-US"/>
        </w:rPr>
        <w:t>-y</w:t>
      </w:r>
      <w:r w:rsidRPr="00E136C5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 httpd </w:t>
      </w:r>
      <w:proofErr w:type="spellStart"/>
      <w:r w:rsidRPr="00E136C5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mysql</w:t>
      </w:r>
      <w:proofErr w:type="spellEnd"/>
      <w:r w:rsidRPr="00E136C5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 php</w:t>
      </w:r>
    </w:p>
    <w:p w14:paraId="6CB58824" w14:textId="77777777" w:rsidR="000A64DA" w:rsidRPr="00E136C5" w:rsidRDefault="000A64DA" w:rsidP="000A64DA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r w:rsidRPr="00E136C5">
        <w:rPr>
          <w:rFonts w:ascii="Times New Roman" w:eastAsia="Times New Roman" w:hAnsi="Times New Roman" w:cs="Times New Roman"/>
          <w:color w:val="AA5500"/>
          <w:sz w:val="24"/>
          <w:szCs w:val="24"/>
          <w:lang w:eastAsia="en-US"/>
        </w:rPr>
        <w:lastRenderedPageBreak/>
        <w:t># Download Lab files</w:t>
      </w:r>
    </w:p>
    <w:p w14:paraId="0B34C57E" w14:textId="77777777" w:rsidR="000A64DA" w:rsidRPr="00E136C5" w:rsidRDefault="000A64DA" w:rsidP="000A64DA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proofErr w:type="spellStart"/>
      <w:r w:rsidRPr="00E136C5">
        <w:rPr>
          <w:rFonts w:ascii="Times New Roman" w:eastAsia="Times New Roman" w:hAnsi="Times New Roman" w:cs="Times New Roman"/>
          <w:color w:val="3300AA"/>
          <w:sz w:val="24"/>
          <w:szCs w:val="24"/>
          <w:lang w:eastAsia="en-US"/>
        </w:rPr>
        <w:t>wget</w:t>
      </w:r>
      <w:proofErr w:type="spellEnd"/>
      <w:r w:rsidRPr="00E136C5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 https://aws-tc-largeobjects.s3.us-west-2.amazonaws.com/CUR-TF-100-ACCLFO-2/2-lab2-vpc/s3/lab-app.zip</w:t>
      </w:r>
    </w:p>
    <w:p w14:paraId="0289225B" w14:textId="77777777" w:rsidR="000A64DA" w:rsidRPr="00E136C5" w:rsidRDefault="000A64DA" w:rsidP="000A64DA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r w:rsidRPr="00E136C5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unzip lab-app.zip </w:t>
      </w:r>
      <w:r w:rsidRPr="00E136C5">
        <w:rPr>
          <w:rFonts w:ascii="Times New Roman" w:eastAsia="Times New Roman" w:hAnsi="Times New Roman" w:cs="Times New Roman"/>
          <w:color w:val="0000CC"/>
          <w:sz w:val="24"/>
          <w:szCs w:val="24"/>
          <w:lang w:eastAsia="en-US"/>
        </w:rPr>
        <w:t>-d</w:t>
      </w:r>
      <w:r w:rsidRPr="00E136C5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 /var/www/html/</w:t>
      </w:r>
    </w:p>
    <w:p w14:paraId="61F7BDA5" w14:textId="77777777" w:rsidR="000A64DA" w:rsidRPr="00E136C5" w:rsidRDefault="000A64DA" w:rsidP="000A64DA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r w:rsidRPr="00E136C5">
        <w:rPr>
          <w:rFonts w:ascii="Times New Roman" w:eastAsia="Times New Roman" w:hAnsi="Times New Roman" w:cs="Times New Roman"/>
          <w:color w:val="AA5500"/>
          <w:sz w:val="24"/>
          <w:szCs w:val="24"/>
          <w:lang w:eastAsia="en-US"/>
        </w:rPr>
        <w:t># Turn on web server</w:t>
      </w:r>
    </w:p>
    <w:p w14:paraId="783352CF" w14:textId="77777777" w:rsidR="000A64DA" w:rsidRPr="00E136C5" w:rsidRDefault="000A64DA" w:rsidP="000A64DA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proofErr w:type="spellStart"/>
      <w:r w:rsidRPr="00E136C5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chkconfig</w:t>
      </w:r>
      <w:proofErr w:type="spellEnd"/>
      <w:r w:rsidRPr="00E136C5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 httpd on</w:t>
      </w:r>
    </w:p>
    <w:p w14:paraId="63FCC74F" w14:textId="77777777" w:rsidR="000A64DA" w:rsidRPr="00E136C5" w:rsidRDefault="000A64DA" w:rsidP="000A64DA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r w:rsidRPr="00E136C5">
        <w:rPr>
          <w:rFonts w:ascii="Times New Roman" w:eastAsia="Times New Roman" w:hAnsi="Times New Roman" w:cs="Times New Roman"/>
          <w:color w:val="3300AA"/>
          <w:sz w:val="24"/>
          <w:szCs w:val="24"/>
          <w:lang w:eastAsia="en-US"/>
        </w:rPr>
        <w:t>service</w:t>
      </w:r>
      <w:r w:rsidRPr="00E136C5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 httpd </w:t>
      </w:r>
      <w:r w:rsidRPr="00E136C5">
        <w:rPr>
          <w:rFonts w:ascii="Times New Roman" w:eastAsia="Times New Roman" w:hAnsi="Times New Roman" w:cs="Times New Roman"/>
          <w:color w:val="3300AA"/>
          <w:sz w:val="24"/>
          <w:szCs w:val="24"/>
          <w:lang w:eastAsia="en-US"/>
        </w:rPr>
        <w:t>start</w:t>
      </w:r>
    </w:p>
    <w:p w14:paraId="3C3D2CA8" w14:textId="77777777" w:rsidR="000A64DA" w:rsidRPr="00E136C5" w:rsidRDefault="000A64DA" w:rsidP="000A64DA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14:paraId="7B6BAA03" w14:textId="0CF58CAC" w:rsidR="000A64DA" w:rsidRPr="00E136C5" w:rsidRDefault="000A64DA" w:rsidP="000A64DA">
      <w:pPr>
        <w:pStyle w:val="ContactInf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ED7FD" wp14:editId="45E0DDED">
            <wp:extent cx="4314825" cy="2524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5C67" w14:textId="73A5DD69" w:rsidR="000A64DA" w:rsidRPr="00E136C5" w:rsidRDefault="001E303A" w:rsidP="000A64DA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Click the orange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Launch instance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3D2BF77C" w14:textId="15C4E4C3" w:rsidR="001E303A" w:rsidRPr="00E136C5" w:rsidRDefault="001E303A" w:rsidP="000A64DA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Click the orange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View all instances</w:t>
      </w:r>
      <w:r w:rsidRPr="00E136C5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51E7B776" w14:textId="27A7C912" w:rsidR="0052351D" w:rsidRPr="00E136C5" w:rsidRDefault="001E360C" w:rsidP="0052351D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Wait for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Web Server 1</w:t>
      </w:r>
      <w:r w:rsidRPr="00E136C5">
        <w:rPr>
          <w:rFonts w:ascii="Times New Roman" w:hAnsi="Times New Roman" w:cs="Times New Roman"/>
          <w:sz w:val="24"/>
          <w:szCs w:val="24"/>
        </w:rPr>
        <w:t xml:space="preserve"> to show 2/2 checks</w:t>
      </w:r>
      <w:r w:rsidR="0052351D" w:rsidRPr="00E136C5">
        <w:rPr>
          <w:rFonts w:ascii="Times New Roman" w:hAnsi="Times New Roman" w:cs="Times New Roman"/>
          <w:sz w:val="24"/>
          <w:szCs w:val="24"/>
        </w:rPr>
        <w:t xml:space="preserve"> passed under the </w:t>
      </w:r>
      <w:r w:rsidR="0052351D" w:rsidRPr="00E136C5">
        <w:rPr>
          <w:rFonts w:ascii="Times New Roman" w:hAnsi="Times New Roman" w:cs="Times New Roman"/>
          <w:b/>
          <w:bCs/>
          <w:sz w:val="24"/>
          <w:szCs w:val="24"/>
        </w:rPr>
        <w:t>Status check</w:t>
      </w:r>
      <w:r w:rsidR="0052351D" w:rsidRPr="00E136C5">
        <w:rPr>
          <w:rFonts w:ascii="Times New Roman" w:hAnsi="Times New Roman" w:cs="Times New Roman"/>
          <w:sz w:val="24"/>
          <w:szCs w:val="24"/>
        </w:rPr>
        <w:t xml:space="preserve"> column, then select </w:t>
      </w:r>
      <w:r w:rsidR="0052351D" w:rsidRPr="00E136C5">
        <w:rPr>
          <w:rFonts w:ascii="Times New Roman" w:hAnsi="Times New Roman" w:cs="Times New Roman"/>
          <w:b/>
          <w:bCs/>
          <w:sz w:val="24"/>
          <w:szCs w:val="24"/>
        </w:rPr>
        <w:t>Web Server 1</w:t>
      </w:r>
    </w:p>
    <w:p w14:paraId="6AD978CD" w14:textId="49A6CBC9" w:rsidR="00BE7C9B" w:rsidRPr="00E136C5" w:rsidRDefault="00BE7C9B" w:rsidP="00BE7C9B">
      <w:pPr>
        <w:pStyle w:val="ContactInfo"/>
        <w:ind w:left="7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4CCC4" wp14:editId="7E7527D2">
            <wp:extent cx="5486400" cy="1797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9252" w14:textId="0DF1521E" w:rsidR="0052351D" w:rsidRPr="00E136C5" w:rsidRDefault="0052351D" w:rsidP="0052351D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Copy the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Public Ipv4 DNS</w:t>
      </w:r>
      <w:r w:rsidRPr="00E136C5">
        <w:rPr>
          <w:rFonts w:ascii="Times New Roman" w:hAnsi="Times New Roman" w:cs="Times New Roman"/>
          <w:sz w:val="24"/>
          <w:szCs w:val="24"/>
        </w:rPr>
        <w:t xml:space="preserve"> value under the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 xml:space="preserve">Details </w:t>
      </w:r>
      <w:r w:rsidRPr="00E136C5">
        <w:rPr>
          <w:rFonts w:ascii="Times New Roman" w:hAnsi="Times New Roman" w:cs="Times New Roman"/>
          <w:sz w:val="24"/>
          <w:szCs w:val="24"/>
        </w:rPr>
        <w:t>page</w:t>
      </w:r>
    </w:p>
    <w:p w14:paraId="7DE805A9" w14:textId="590E13A5" w:rsidR="001E192D" w:rsidRPr="00E136C5" w:rsidRDefault="001E192D" w:rsidP="001E192D">
      <w:pPr>
        <w:pStyle w:val="ContactInfo"/>
        <w:ind w:left="7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A4C09" wp14:editId="5AF3F459">
            <wp:extent cx="1781175" cy="657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9E1D" w14:textId="21E57FAC" w:rsidR="001D629F" w:rsidRPr="00E136C5" w:rsidRDefault="000B1034" w:rsidP="00AD3332">
      <w:pPr>
        <w:pStyle w:val="ContactInfo"/>
        <w:numPr>
          <w:ilvl w:val="0"/>
          <w:numId w:val="2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Open a new browser and paste the 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>Public DNS</w:t>
      </w:r>
      <w:r w:rsidRPr="00E136C5">
        <w:rPr>
          <w:rFonts w:ascii="Times New Roman" w:hAnsi="Times New Roman" w:cs="Times New Roman"/>
          <w:sz w:val="24"/>
          <w:szCs w:val="24"/>
        </w:rPr>
        <w:t xml:space="preserve"> value</w:t>
      </w:r>
      <w:r w:rsidRPr="00E136C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136C5">
        <w:rPr>
          <w:rFonts w:ascii="Times New Roman" w:hAnsi="Times New Roman" w:cs="Times New Roman"/>
          <w:sz w:val="24"/>
          <w:szCs w:val="24"/>
        </w:rPr>
        <w:t>A web page with the AWS logo and instance meta-data values should appear</w:t>
      </w:r>
    </w:p>
    <w:p w14:paraId="7BAAA64E" w14:textId="77777777" w:rsidR="00AD3332" w:rsidRPr="00E136C5" w:rsidRDefault="00AD3332" w:rsidP="00AD33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36C5">
        <w:rPr>
          <w:rFonts w:ascii="Times New Roman" w:hAnsi="Times New Roman" w:cs="Times New Roman"/>
          <w:sz w:val="24"/>
          <w:szCs w:val="24"/>
          <w:u w:val="single"/>
        </w:rPr>
        <w:t>You have finished this lab!</w:t>
      </w:r>
    </w:p>
    <w:p w14:paraId="5CBAF9BE" w14:textId="15E7B872" w:rsidR="00AD3332" w:rsidRPr="00E136C5" w:rsidRDefault="00AD3332" w:rsidP="00AD33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136C5">
        <w:rPr>
          <w:rFonts w:ascii="Times New Roman" w:hAnsi="Times New Roman" w:cs="Times New Roman"/>
          <w:b/>
          <w:sz w:val="24"/>
          <w:szCs w:val="24"/>
        </w:rPr>
        <w:t>End Lab</w:t>
      </w:r>
      <w:r w:rsidRPr="00E136C5">
        <w:rPr>
          <w:rFonts w:ascii="Times New Roman" w:hAnsi="Times New Roman" w:cs="Times New Roman"/>
          <w:sz w:val="24"/>
          <w:szCs w:val="24"/>
        </w:rPr>
        <w:t xml:space="preserve"> </w:t>
      </w:r>
      <w:r w:rsidR="000545E3" w:rsidRPr="00E136C5">
        <w:rPr>
          <w:rFonts w:ascii="Times New Roman" w:hAnsi="Times New Roman" w:cs="Times New Roman"/>
          <w:sz w:val="24"/>
          <w:szCs w:val="24"/>
        </w:rPr>
        <w:t>button and</w:t>
      </w:r>
      <w:r w:rsidRPr="00E136C5">
        <w:rPr>
          <w:rFonts w:ascii="Times New Roman" w:hAnsi="Times New Roman" w:cs="Times New Roman"/>
          <w:sz w:val="24"/>
          <w:szCs w:val="24"/>
        </w:rPr>
        <w:t xml:space="preserve"> select</w:t>
      </w:r>
      <w:r w:rsidR="00B8424E" w:rsidRPr="00E136C5">
        <w:rPr>
          <w:rFonts w:ascii="Times New Roman" w:hAnsi="Times New Roman" w:cs="Times New Roman"/>
          <w:sz w:val="24"/>
          <w:szCs w:val="24"/>
        </w:rPr>
        <w:t xml:space="preserve"> the blue</w:t>
      </w:r>
      <w:r w:rsidRPr="00E136C5">
        <w:rPr>
          <w:rFonts w:ascii="Times New Roman" w:hAnsi="Times New Roman" w:cs="Times New Roman"/>
          <w:sz w:val="24"/>
          <w:szCs w:val="24"/>
        </w:rPr>
        <w:t xml:space="preserve"> </w:t>
      </w:r>
      <w:r w:rsidRPr="00E136C5">
        <w:rPr>
          <w:rFonts w:ascii="Times New Roman" w:hAnsi="Times New Roman" w:cs="Times New Roman"/>
          <w:b/>
          <w:sz w:val="24"/>
          <w:szCs w:val="24"/>
        </w:rPr>
        <w:t>Yes</w:t>
      </w:r>
      <w:r w:rsidR="00B8424E" w:rsidRPr="00E136C5">
        <w:rPr>
          <w:rFonts w:ascii="Times New Roman" w:hAnsi="Times New Roman" w:cs="Times New Roman"/>
          <w:bCs/>
          <w:sz w:val="24"/>
          <w:szCs w:val="24"/>
        </w:rPr>
        <w:t xml:space="preserve"> butto</w:t>
      </w:r>
      <w:r w:rsidR="001333F0" w:rsidRPr="00E136C5">
        <w:rPr>
          <w:rFonts w:ascii="Times New Roman" w:hAnsi="Times New Roman" w:cs="Times New Roman"/>
          <w:bCs/>
          <w:sz w:val="24"/>
          <w:szCs w:val="24"/>
        </w:rPr>
        <w:t>n.</w:t>
      </w:r>
    </w:p>
    <w:p w14:paraId="632AC800" w14:textId="77777777" w:rsidR="0034447D" w:rsidRPr="00E136C5" w:rsidRDefault="00AD3332" w:rsidP="003444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0B018" wp14:editId="1BA06136">
            <wp:extent cx="840018" cy="439276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018" cy="43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7464" w14:textId="55B96F87" w:rsidR="000D53FE" w:rsidRPr="00E136C5" w:rsidRDefault="000D53FE" w:rsidP="0034447D">
      <w:pPr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12886B6D" w14:textId="518448A4" w:rsidR="0034447D" w:rsidRPr="00E136C5" w:rsidRDefault="0034447D" w:rsidP="0034447D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sz w:val="24"/>
          <w:szCs w:val="24"/>
        </w:rPr>
        <w:lastRenderedPageBreak/>
        <w:t>In this lab, using VPC Wizard, you created a VPC, an Internet Gateway, and two subnets in a single Availability Zone. With an architecture looking like this:</w:t>
      </w:r>
    </w:p>
    <w:p w14:paraId="5AE38F0C" w14:textId="66F3A689" w:rsidR="0034447D" w:rsidRPr="00E136C5" w:rsidRDefault="0034447D" w:rsidP="0034447D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  <w:r w:rsidRPr="00E13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48B42E" wp14:editId="74315861">
            <wp:extent cx="5486400" cy="271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8434" w14:textId="77777777" w:rsidR="0034447D" w:rsidRPr="00E136C5" w:rsidRDefault="0034447D" w:rsidP="0034447D">
      <w:pPr>
        <w:rPr>
          <w:rFonts w:ascii="Times New Roman" w:hAnsi="Times New Roman" w:cs="Times New Roman"/>
          <w:sz w:val="24"/>
          <w:szCs w:val="24"/>
        </w:rPr>
      </w:pPr>
    </w:p>
    <w:sectPr w:rsidR="0034447D" w:rsidRPr="00E136C5">
      <w:headerReference w:type="default" r:id="rId38"/>
      <w:footerReference w:type="default" r:id="rId3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6FBB9" w14:textId="77777777" w:rsidR="00A37ACB" w:rsidRDefault="00A37ACB">
      <w:pPr>
        <w:spacing w:before="0" w:after="0" w:line="240" w:lineRule="auto"/>
      </w:pPr>
      <w:r>
        <w:separator/>
      </w:r>
    </w:p>
  </w:endnote>
  <w:endnote w:type="continuationSeparator" w:id="0">
    <w:p w14:paraId="0628C613" w14:textId="77777777" w:rsidR="00A37ACB" w:rsidRDefault="00A37A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846D3" w14:textId="4993DB80" w:rsidR="001638F6" w:rsidRDefault="001638F6" w:rsidP="001333F0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D6889" w14:textId="77777777" w:rsidR="00A37ACB" w:rsidRDefault="00A37ACB">
      <w:pPr>
        <w:spacing w:before="0" w:after="0" w:line="240" w:lineRule="auto"/>
      </w:pPr>
      <w:r>
        <w:separator/>
      </w:r>
    </w:p>
  </w:footnote>
  <w:footnote w:type="continuationSeparator" w:id="0">
    <w:p w14:paraId="68A65EBB" w14:textId="77777777" w:rsidR="00A37ACB" w:rsidRDefault="00A37A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2CFC8" w14:textId="414623E5" w:rsidR="001333F0" w:rsidRPr="001333F0" w:rsidRDefault="0099462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AWS Lab 2 |</w:t>
    </w:r>
    <w:r w:rsidR="001333F0" w:rsidRPr="001333F0">
      <w:rPr>
        <w:rFonts w:ascii="Times New Roman" w:hAnsi="Times New Roman" w:cs="Times New Roman"/>
      </w:rPr>
      <w:t xml:space="preserve"> </w:t>
    </w:r>
    <w:sdt>
      <w:sdtPr>
        <w:rPr>
          <w:rFonts w:ascii="Times New Roman" w:hAnsi="Times New Roman" w:cs="Times New Roman"/>
        </w:rPr>
        <w:id w:val="-52417608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333F0" w:rsidRPr="001333F0">
          <w:rPr>
            <w:rFonts w:ascii="Times New Roman" w:hAnsi="Times New Roman" w:cs="Times New Roman"/>
          </w:rPr>
          <w:fldChar w:fldCharType="begin"/>
        </w:r>
        <w:r w:rsidR="001333F0" w:rsidRPr="001333F0">
          <w:rPr>
            <w:rFonts w:ascii="Times New Roman" w:hAnsi="Times New Roman" w:cs="Times New Roman"/>
          </w:rPr>
          <w:instrText xml:space="preserve"> PAGE   \* MERGEFORMAT </w:instrText>
        </w:r>
        <w:r w:rsidR="001333F0" w:rsidRPr="001333F0">
          <w:rPr>
            <w:rFonts w:ascii="Times New Roman" w:hAnsi="Times New Roman" w:cs="Times New Roman"/>
          </w:rPr>
          <w:fldChar w:fldCharType="separate"/>
        </w:r>
        <w:r w:rsidR="001333F0" w:rsidRPr="001333F0">
          <w:rPr>
            <w:rFonts w:ascii="Times New Roman" w:hAnsi="Times New Roman" w:cs="Times New Roman"/>
            <w:noProof/>
          </w:rPr>
          <w:t>2</w:t>
        </w:r>
        <w:r w:rsidR="001333F0" w:rsidRPr="001333F0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5D268A3E" w14:textId="77777777" w:rsidR="001333F0" w:rsidRPr="001333F0" w:rsidRDefault="001333F0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2B60C8E"/>
    <w:multiLevelType w:val="hybridMultilevel"/>
    <w:tmpl w:val="A94E8A20"/>
    <w:lvl w:ilvl="0" w:tplc="8348FD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6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57"/>
    <w:rsid w:val="000279FA"/>
    <w:rsid w:val="000545E3"/>
    <w:rsid w:val="000748AA"/>
    <w:rsid w:val="000A64DA"/>
    <w:rsid w:val="000B1034"/>
    <w:rsid w:val="000C65B9"/>
    <w:rsid w:val="000D53FE"/>
    <w:rsid w:val="001333F0"/>
    <w:rsid w:val="001516F3"/>
    <w:rsid w:val="001638F6"/>
    <w:rsid w:val="00173F2F"/>
    <w:rsid w:val="001A2000"/>
    <w:rsid w:val="001A6DAB"/>
    <w:rsid w:val="001B56DD"/>
    <w:rsid w:val="001D30FC"/>
    <w:rsid w:val="001D629F"/>
    <w:rsid w:val="001E192D"/>
    <w:rsid w:val="001E303A"/>
    <w:rsid w:val="001E360C"/>
    <w:rsid w:val="00203741"/>
    <w:rsid w:val="00206911"/>
    <w:rsid w:val="00210338"/>
    <w:rsid w:val="002107C3"/>
    <w:rsid w:val="00247588"/>
    <w:rsid w:val="002A1362"/>
    <w:rsid w:val="002A212B"/>
    <w:rsid w:val="002A561B"/>
    <w:rsid w:val="002C2B06"/>
    <w:rsid w:val="003209D6"/>
    <w:rsid w:val="00334A73"/>
    <w:rsid w:val="003422FF"/>
    <w:rsid w:val="0034447D"/>
    <w:rsid w:val="0038076E"/>
    <w:rsid w:val="00393487"/>
    <w:rsid w:val="003B5D8B"/>
    <w:rsid w:val="003D53AE"/>
    <w:rsid w:val="003F341A"/>
    <w:rsid w:val="00483D48"/>
    <w:rsid w:val="004952C4"/>
    <w:rsid w:val="0052351D"/>
    <w:rsid w:val="00543629"/>
    <w:rsid w:val="005A1C5A"/>
    <w:rsid w:val="005F450E"/>
    <w:rsid w:val="006421F5"/>
    <w:rsid w:val="006813F2"/>
    <w:rsid w:val="00690EFD"/>
    <w:rsid w:val="006B6E34"/>
    <w:rsid w:val="007021DE"/>
    <w:rsid w:val="00732607"/>
    <w:rsid w:val="007B6211"/>
    <w:rsid w:val="00807EC8"/>
    <w:rsid w:val="00832E08"/>
    <w:rsid w:val="00844483"/>
    <w:rsid w:val="00851D41"/>
    <w:rsid w:val="008B6FBD"/>
    <w:rsid w:val="008E0EE7"/>
    <w:rsid w:val="0093387B"/>
    <w:rsid w:val="009345ED"/>
    <w:rsid w:val="00934F1C"/>
    <w:rsid w:val="00962388"/>
    <w:rsid w:val="00966FA3"/>
    <w:rsid w:val="0099286F"/>
    <w:rsid w:val="00994627"/>
    <w:rsid w:val="009B2B8B"/>
    <w:rsid w:val="009B5113"/>
    <w:rsid w:val="009D2231"/>
    <w:rsid w:val="009E7703"/>
    <w:rsid w:val="00A122DB"/>
    <w:rsid w:val="00A37ACB"/>
    <w:rsid w:val="00A41F6D"/>
    <w:rsid w:val="00A45E72"/>
    <w:rsid w:val="00AD165F"/>
    <w:rsid w:val="00AD2657"/>
    <w:rsid w:val="00AD3332"/>
    <w:rsid w:val="00B1236E"/>
    <w:rsid w:val="00B404F7"/>
    <w:rsid w:val="00B40DC1"/>
    <w:rsid w:val="00B43A1F"/>
    <w:rsid w:val="00B4676B"/>
    <w:rsid w:val="00B47B7A"/>
    <w:rsid w:val="00B47FE4"/>
    <w:rsid w:val="00B53674"/>
    <w:rsid w:val="00B646B8"/>
    <w:rsid w:val="00B8424E"/>
    <w:rsid w:val="00B973D1"/>
    <w:rsid w:val="00BA52BD"/>
    <w:rsid w:val="00BD47FD"/>
    <w:rsid w:val="00BE7C9B"/>
    <w:rsid w:val="00C3413F"/>
    <w:rsid w:val="00C52B3D"/>
    <w:rsid w:val="00C80BD4"/>
    <w:rsid w:val="00C9358E"/>
    <w:rsid w:val="00C97FAF"/>
    <w:rsid w:val="00CC16EC"/>
    <w:rsid w:val="00CC1C8D"/>
    <w:rsid w:val="00CF3A42"/>
    <w:rsid w:val="00D112B4"/>
    <w:rsid w:val="00D5413C"/>
    <w:rsid w:val="00D60312"/>
    <w:rsid w:val="00D63464"/>
    <w:rsid w:val="00DC07A3"/>
    <w:rsid w:val="00DC2414"/>
    <w:rsid w:val="00E01683"/>
    <w:rsid w:val="00E11B8A"/>
    <w:rsid w:val="00E136C5"/>
    <w:rsid w:val="00E83D81"/>
    <w:rsid w:val="00F677F9"/>
    <w:rsid w:val="00FD1504"/>
    <w:rsid w:val="00FE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89EBEE"/>
  <w15:chartTrackingRefBased/>
  <w15:docId w15:val="{EA4EA496-9B6E-4B1A-9721-209EE00A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6421F5"/>
    <w:pPr>
      <w:ind w:left="720"/>
      <w:contextualSpacing/>
    </w:pPr>
  </w:style>
  <w:style w:type="character" w:customStyle="1" w:styleId="cm-meta">
    <w:name w:val="cm-meta"/>
    <w:basedOn w:val="DefaultParagraphFont"/>
    <w:rsid w:val="000A64DA"/>
  </w:style>
  <w:style w:type="character" w:customStyle="1" w:styleId="cm-comment">
    <w:name w:val="cm-comment"/>
    <w:basedOn w:val="DefaultParagraphFont"/>
    <w:rsid w:val="000A64DA"/>
  </w:style>
  <w:style w:type="character" w:customStyle="1" w:styleId="cm-attribute">
    <w:name w:val="cm-attribute"/>
    <w:basedOn w:val="DefaultParagraphFont"/>
    <w:rsid w:val="000A64DA"/>
  </w:style>
  <w:style w:type="character" w:customStyle="1" w:styleId="cm-builtin">
    <w:name w:val="cm-builtin"/>
    <w:basedOn w:val="DefaultParagraphFont"/>
    <w:rsid w:val="000A6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hoiev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D806-20F5-4C82-B5FF-CCE93600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146</TotalTime>
  <Pages>12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Choi, Evan (Student)</dc:creator>
  <cp:keywords/>
  <cp:lastModifiedBy>Choi, Evan (Student)</cp:lastModifiedBy>
  <cp:revision>77</cp:revision>
  <dcterms:created xsi:type="dcterms:W3CDTF">2022-04-25T02:24:00Z</dcterms:created>
  <dcterms:modified xsi:type="dcterms:W3CDTF">2022-06-14T16:39:00Z</dcterms:modified>
  <cp:version/>
</cp:coreProperties>
</file>