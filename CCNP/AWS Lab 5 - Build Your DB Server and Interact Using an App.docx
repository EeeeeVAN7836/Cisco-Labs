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D4EC" w14:textId="77777777" w:rsidR="00D5413C" w:rsidRDefault="00D5413C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US"/>
        </w:rPr>
        <w:drawing>
          <wp:inline distT="0" distB="0" distL="0" distR="0" wp14:anchorId="1C2965A2" wp14:editId="449D38BA">
            <wp:extent cx="5440680" cy="290094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9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4384" w14:textId="4117B84B" w:rsidR="001638F6" w:rsidRDefault="00891A84" w:rsidP="00D5413C">
      <w:pPr>
        <w:pStyle w:val="Title"/>
      </w:pPr>
      <w:r>
        <w:t>Build Your DB Server and Interact With Your DB Using an App</w:t>
      </w:r>
    </w:p>
    <w:p w14:paraId="45ADFA5E" w14:textId="221F7EC9" w:rsidR="001638F6" w:rsidRPr="00D5413C" w:rsidRDefault="00891A84" w:rsidP="00D5413C">
      <w:pPr>
        <w:pStyle w:val="Subtitle"/>
      </w:pPr>
      <w:r>
        <w:t>AWS Lab 5</w:t>
      </w:r>
    </w:p>
    <w:p w14:paraId="3E6AB2B4" w14:textId="027CB31B" w:rsidR="003422FF" w:rsidRDefault="00891A84" w:rsidP="003422FF">
      <w:pPr>
        <w:pStyle w:val="ContactInfo"/>
      </w:pPr>
      <w:r>
        <w:t>Evan Choi</w:t>
      </w:r>
      <w:r w:rsidR="00D5413C">
        <w:t xml:space="preserve"> | </w:t>
      </w:r>
      <w:r>
        <w:t>Cisco CCNP</w:t>
      </w:r>
      <w:r w:rsidR="00D5413C">
        <w:t xml:space="preserve"> |</w:t>
      </w:r>
      <w:r w:rsidR="00D5413C" w:rsidRPr="00D5413C">
        <w:t xml:space="preserve"> </w:t>
      </w:r>
      <w:r>
        <w:t>4/27/2022</w:t>
      </w:r>
      <w:r w:rsidR="003422FF">
        <w:br w:type="page"/>
      </w:r>
    </w:p>
    <w:bookmarkEnd w:id="0"/>
    <w:bookmarkEnd w:id="1"/>
    <w:bookmarkEnd w:id="2"/>
    <w:bookmarkEnd w:id="3"/>
    <w:bookmarkEnd w:id="4"/>
    <w:p w14:paraId="0F2BBE1F" w14:textId="3D922219" w:rsidR="001638F6" w:rsidRPr="00133731" w:rsidRDefault="00891A84" w:rsidP="007021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 Information</w:t>
      </w:r>
    </w:p>
    <w:p w14:paraId="109FCCD1" w14:textId="5BF604C2" w:rsidR="00891A84" w:rsidRPr="00133731" w:rsidRDefault="00891A84" w:rsidP="007021DE">
      <w:p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ab/>
        <w:t>Amazon Relational Database Service (RDS) makes a relational database in the cloud very easy to set up, operate and scale. It supports a wide array of database engines that can help store and organize data. It can also help with tasks like data migration, backup, recovery and patching.</w:t>
      </w:r>
    </w:p>
    <w:p w14:paraId="25489F20" w14:textId="1153E717" w:rsidR="00891A84" w:rsidRPr="00133731" w:rsidRDefault="00891A84" w:rsidP="007021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Configuration Steps</w:t>
      </w:r>
    </w:p>
    <w:p w14:paraId="6F907FC0" w14:textId="77777777" w:rsidR="001A4FD1" w:rsidRPr="00133731" w:rsidRDefault="001A4FD1" w:rsidP="001A4FD1">
      <w:pPr>
        <w:pStyle w:val="ContactInfo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133731">
        <w:rPr>
          <w:rFonts w:ascii="Times New Roman" w:hAnsi="Times New Roman" w:cs="Times New Roman"/>
          <w:sz w:val="24"/>
          <w:szCs w:val="24"/>
          <w:u w:val="single"/>
        </w:rPr>
        <w:t>Accessing the AWS Management Console</w:t>
      </w:r>
    </w:p>
    <w:p w14:paraId="1581CF7B" w14:textId="77777777" w:rsidR="001A4FD1" w:rsidRPr="00133731" w:rsidRDefault="001A4FD1" w:rsidP="001A4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Click the start lab button until you get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“Lab status ready”</w:t>
      </w:r>
      <w:r w:rsidRPr="00133731">
        <w:rPr>
          <w:rFonts w:ascii="Times New Roman" w:hAnsi="Times New Roman" w:cs="Times New Roman"/>
          <w:sz w:val="24"/>
          <w:szCs w:val="24"/>
        </w:rPr>
        <w:t xml:space="preserve"> message</w:t>
      </w:r>
    </w:p>
    <w:p w14:paraId="3001565C" w14:textId="77777777" w:rsidR="001A4FD1" w:rsidRPr="00133731" w:rsidRDefault="001A4FD1" w:rsidP="001A4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BF0A6" wp14:editId="565BCA13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D57F" w14:textId="77777777" w:rsidR="001A4FD1" w:rsidRPr="00133731" w:rsidRDefault="001A4FD1" w:rsidP="001A4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Open the AWS Management Console by clicking the AWS button</w:t>
      </w:r>
    </w:p>
    <w:p w14:paraId="3DBD4D51" w14:textId="203EE96B" w:rsidR="001A4FD1" w:rsidRPr="00133731" w:rsidRDefault="001A4FD1" w:rsidP="001A4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41678" wp14:editId="0CBEABB9">
            <wp:extent cx="9048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67A4" w14:textId="62BCA282" w:rsidR="001A4FD1" w:rsidRPr="00133731" w:rsidRDefault="001A4FD1" w:rsidP="001A4FD1">
      <w:p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  <w:u w:val="single"/>
        </w:rPr>
        <w:t>Creating a Security Group for the RDS DB Instance</w:t>
      </w:r>
    </w:p>
    <w:p w14:paraId="79B34863" w14:textId="08FB0112" w:rsidR="001A4FD1" w:rsidRPr="00133731" w:rsidRDefault="001A4FD1" w:rsidP="001A4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133731">
        <w:rPr>
          <w:rFonts w:ascii="Times New Roman" w:hAnsi="Times New Roman" w:cs="Times New Roman"/>
          <w:sz w:val="24"/>
          <w:szCs w:val="24"/>
        </w:rPr>
        <w:t xml:space="preserve"> box, then click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All Servers</w:t>
      </w:r>
      <w:r w:rsidRPr="00133731">
        <w:rPr>
          <w:rFonts w:ascii="Times New Roman" w:hAnsi="Times New Roman" w:cs="Times New Roman"/>
          <w:sz w:val="24"/>
          <w:szCs w:val="24"/>
        </w:rPr>
        <w:t>, and clock on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VPC</w:t>
      </w:r>
    </w:p>
    <w:p w14:paraId="2064D12E" w14:textId="45844EEA" w:rsidR="001A4FD1" w:rsidRPr="00133731" w:rsidRDefault="001A4FD1" w:rsidP="001A4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DE37B" wp14:editId="6DD9544F">
            <wp:extent cx="1680118" cy="1667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366" cy="16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65A" w14:textId="7792C6E3" w:rsidR="001A4FD1" w:rsidRPr="00133731" w:rsidRDefault="001A4FD1" w:rsidP="001A4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On the left menu, click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Security Groups</w:t>
      </w:r>
    </w:p>
    <w:p w14:paraId="5B7060AB" w14:textId="5483218D" w:rsidR="001A4FD1" w:rsidRPr="00133731" w:rsidRDefault="001A4FD1" w:rsidP="001A4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5CB5B" wp14:editId="5C8E2736">
            <wp:extent cx="1702420" cy="901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7509" cy="90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FD62" w14:textId="51A6FE06" w:rsidR="001A4FD1" w:rsidRPr="00133731" w:rsidRDefault="001A4FD1" w:rsidP="001A4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Click the orange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Create security group</w:t>
      </w:r>
      <w:r w:rsidRPr="00133731">
        <w:rPr>
          <w:rFonts w:ascii="Times New Roman" w:hAnsi="Times New Roman" w:cs="Times New Roman"/>
          <w:sz w:val="24"/>
          <w:szCs w:val="24"/>
        </w:rPr>
        <w:t xml:space="preserve"> button and configure the following:</w:t>
      </w:r>
    </w:p>
    <w:p w14:paraId="0E6C1469" w14:textId="4FCEB06F" w:rsidR="001A4FD1" w:rsidRPr="00133731" w:rsidRDefault="001A4FD1" w:rsidP="001A4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Security group name:</w:t>
      </w:r>
      <w:r w:rsidRPr="00133731">
        <w:rPr>
          <w:rFonts w:ascii="Times New Roman" w:hAnsi="Times New Roman" w:cs="Times New Roman"/>
          <w:sz w:val="24"/>
          <w:szCs w:val="24"/>
        </w:rPr>
        <w:t xml:space="preserve"> DB Security Group</w:t>
      </w:r>
    </w:p>
    <w:p w14:paraId="47536D49" w14:textId="76D4881A" w:rsidR="001A4FD1" w:rsidRPr="00133731" w:rsidRDefault="001A4FD1" w:rsidP="001A4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33731">
        <w:rPr>
          <w:rFonts w:ascii="Times New Roman" w:hAnsi="Times New Roman" w:cs="Times New Roman"/>
          <w:sz w:val="24"/>
          <w:szCs w:val="24"/>
        </w:rPr>
        <w:t xml:space="preserve"> Permit access from Web Security Group</w:t>
      </w:r>
    </w:p>
    <w:p w14:paraId="5276537E" w14:textId="4850D3AD" w:rsidR="001A4FD1" w:rsidRPr="00133731" w:rsidRDefault="001A4FD1" w:rsidP="001A4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VPC:</w:t>
      </w:r>
      <w:r w:rsidRPr="00133731">
        <w:rPr>
          <w:rFonts w:ascii="Times New Roman" w:hAnsi="Times New Roman" w:cs="Times New Roman"/>
          <w:sz w:val="24"/>
          <w:szCs w:val="24"/>
        </w:rPr>
        <w:t xml:space="preserve"> Lab VPC</w:t>
      </w:r>
    </w:p>
    <w:p w14:paraId="5FD55D47" w14:textId="0B5012B9" w:rsidR="001A4FD1" w:rsidRPr="00133731" w:rsidRDefault="001A4FD1" w:rsidP="001A4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FD7780" wp14:editId="29E9D9AA">
            <wp:extent cx="3375103" cy="1508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343" cy="15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ED05" w14:textId="4C820F66" w:rsidR="001A4FD1" w:rsidRPr="00133731" w:rsidRDefault="001A4FD1" w:rsidP="001A4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In</w:t>
      </w:r>
      <w:r w:rsidR="00630C17" w:rsidRPr="00133731">
        <w:rPr>
          <w:rFonts w:ascii="Times New Roman" w:hAnsi="Times New Roman" w:cs="Times New Roman"/>
          <w:sz w:val="24"/>
          <w:szCs w:val="24"/>
        </w:rPr>
        <w:t xml:space="preserve"> the</w:t>
      </w:r>
      <w:r w:rsidR="00630C17"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Inbound rules</w:t>
      </w:r>
      <w:r w:rsidR="00630C17" w:rsidRPr="00133731">
        <w:rPr>
          <w:rFonts w:ascii="Times New Roman" w:hAnsi="Times New Roman" w:cs="Times New Roman"/>
          <w:sz w:val="24"/>
          <w:szCs w:val="24"/>
        </w:rPr>
        <w:t xml:space="preserve"> section, click the </w:t>
      </w:r>
      <w:r w:rsidR="00630C17" w:rsidRPr="00133731">
        <w:rPr>
          <w:rFonts w:ascii="Times New Roman" w:hAnsi="Times New Roman" w:cs="Times New Roman"/>
          <w:b/>
          <w:bCs/>
          <w:sz w:val="24"/>
          <w:szCs w:val="24"/>
        </w:rPr>
        <w:t>Add rule</w:t>
      </w:r>
      <w:r w:rsidR="00630C17" w:rsidRPr="00133731">
        <w:rPr>
          <w:rFonts w:ascii="Times New Roman" w:hAnsi="Times New Roman" w:cs="Times New Roman"/>
          <w:sz w:val="24"/>
          <w:szCs w:val="24"/>
        </w:rPr>
        <w:t xml:space="preserve"> button. Configure the following:</w:t>
      </w:r>
    </w:p>
    <w:p w14:paraId="3495A1BC" w14:textId="66FDF8CA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133731">
        <w:rPr>
          <w:rFonts w:ascii="Times New Roman" w:hAnsi="Times New Roman" w:cs="Times New Roman"/>
          <w:sz w:val="24"/>
          <w:szCs w:val="24"/>
        </w:rPr>
        <w:t xml:space="preserve"> MySQL/Aurora (3306)</w:t>
      </w:r>
    </w:p>
    <w:p w14:paraId="0C8DBB67" w14:textId="62CF687B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CIDR, IP, Security Group or Prefix List:</w:t>
      </w:r>
      <w:r w:rsidRPr="00133731">
        <w:rPr>
          <w:rFonts w:ascii="Times New Roman" w:hAnsi="Times New Roman" w:cs="Times New Roman"/>
          <w:sz w:val="24"/>
          <w:szCs w:val="24"/>
        </w:rPr>
        <w:t xml:space="preserve"> Type sg and click the one that says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Web Security Group</w:t>
      </w:r>
    </w:p>
    <w:p w14:paraId="49E81984" w14:textId="40E9C2E8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7DD9E" wp14:editId="2965C956">
            <wp:extent cx="4676079" cy="1125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460" cy="11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0FE0" w14:textId="3211FF1A" w:rsidR="00630C17" w:rsidRPr="00133731" w:rsidRDefault="00630C17" w:rsidP="00630C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Scroll down and click the orange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Create security group</w:t>
      </w:r>
      <w:r w:rsidRPr="00133731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8176D07" w14:textId="6DED0522" w:rsidR="001A4FD1" w:rsidRPr="00133731" w:rsidRDefault="001A4FD1" w:rsidP="001A4FD1">
      <w:p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  <w:u w:val="single"/>
        </w:rPr>
        <w:t>Creating a DB Subnet Group</w:t>
      </w:r>
    </w:p>
    <w:p w14:paraId="38EADD44" w14:textId="47D34763" w:rsidR="001A4FD1" w:rsidRPr="00133731" w:rsidRDefault="00630C17" w:rsidP="00630C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In the top left, click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133731">
        <w:rPr>
          <w:rFonts w:ascii="Times New Roman" w:hAnsi="Times New Roman" w:cs="Times New Roman"/>
          <w:sz w:val="24"/>
          <w:szCs w:val="24"/>
        </w:rPr>
        <w:t xml:space="preserve"> menu and scroll until you find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RDS.</w:t>
      </w:r>
      <w:r w:rsidRPr="00133731">
        <w:rPr>
          <w:rFonts w:ascii="Times New Roman" w:hAnsi="Times New Roman" w:cs="Times New Roman"/>
          <w:sz w:val="24"/>
          <w:szCs w:val="24"/>
        </w:rPr>
        <w:t xml:space="preserve"> Click it.</w:t>
      </w:r>
    </w:p>
    <w:p w14:paraId="0F6688F8" w14:textId="7D68E34C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6A991" wp14:editId="66CA63F0">
            <wp:extent cx="3635298" cy="737999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856" cy="74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4CFD" w14:textId="77A56A29" w:rsidR="00630C17" w:rsidRPr="00133731" w:rsidRDefault="00630C17" w:rsidP="00630C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On the left menu, click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Subnet groups</w:t>
      </w:r>
    </w:p>
    <w:p w14:paraId="1FE6B0D7" w14:textId="72B2EBB2" w:rsidR="00630C17" w:rsidRPr="00133731" w:rsidRDefault="00630C17" w:rsidP="00630C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Create DB Subnet Group</w:t>
      </w:r>
      <w:r w:rsidRPr="00133731">
        <w:rPr>
          <w:rFonts w:ascii="Times New Roman" w:hAnsi="Times New Roman" w:cs="Times New Roman"/>
          <w:sz w:val="24"/>
          <w:szCs w:val="24"/>
        </w:rPr>
        <w:t xml:space="preserve"> button and configure the following:</w:t>
      </w:r>
    </w:p>
    <w:p w14:paraId="55090D97" w14:textId="23242BB1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33731">
        <w:rPr>
          <w:rFonts w:ascii="Times New Roman" w:hAnsi="Times New Roman" w:cs="Times New Roman"/>
          <w:sz w:val="24"/>
          <w:szCs w:val="24"/>
        </w:rPr>
        <w:t xml:space="preserve"> DB-Subnet-Group</w:t>
      </w:r>
    </w:p>
    <w:p w14:paraId="3DACEBBC" w14:textId="2E47381D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33731">
        <w:rPr>
          <w:rFonts w:ascii="Times New Roman" w:hAnsi="Times New Roman" w:cs="Times New Roman"/>
          <w:sz w:val="24"/>
          <w:szCs w:val="24"/>
        </w:rPr>
        <w:t xml:space="preserve"> DB Subnet Group</w:t>
      </w:r>
    </w:p>
    <w:p w14:paraId="1E1EB3FC" w14:textId="2EDE90A1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VPC:</w:t>
      </w:r>
      <w:r w:rsidRPr="00133731">
        <w:rPr>
          <w:rFonts w:ascii="Times New Roman" w:hAnsi="Times New Roman" w:cs="Times New Roman"/>
          <w:sz w:val="24"/>
          <w:szCs w:val="24"/>
        </w:rPr>
        <w:t xml:space="preserve"> Lab VPC</w:t>
      </w:r>
    </w:p>
    <w:p w14:paraId="2B5F378F" w14:textId="49F82995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42ECB" wp14:editId="653F56F7">
            <wp:extent cx="3330498" cy="1408138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156" cy="14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0987" w14:textId="10CF956B" w:rsidR="00630C17" w:rsidRPr="00133731" w:rsidRDefault="00630C17" w:rsidP="00630C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Scroll to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Add Subnets</w:t>
      </w:r>
      <w:r w:rsidRPr="00133731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06A3D0FD" w14:textId="70E02C70" w:rsidR="00630C17" w:rsidRPr="00133731" w:rsidRDefault="00630C17" w:rsidP="00630C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Click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Availability Zones</w:t>
      </w:r>
      <w:r w:rsidRPr="00133731">
        <w:rPr>
          <w:rFonts w:ascii="Times New Roman" w:hAnsi="Times New Roman" w:cs="Times New Roman"/>
          <w:sz w:val="24"/>
          <w:szCs w:val="24"/>
        </w:rPr>
        <w:t xml:space="preserve"> drop-down and select the first two zones: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us-east-1a</w:t>
      </w:r>
      <w:r w:rsidRPr="00133731">
        <w:rPr>
          <w:rFonts w:ascii="Times New Roman" w:hAnsi="Times New Roman" w:cs="Times New Roman"/>
          <w:sz w:val="24"/>
          <w:szCs w:val="24"/>
        </w:rPr>
        <w:t xml:space="preserve"> and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us-east-1b</w:t>
      </w:r>
    </w:p>
    <w:p w14:paraId="6315A9EA" w14:textId="6EBDFE0A" w:rsidR="00630C17" w:rsidRPr="00133731" w:rsidRDefault="00630C17" w:rsidP="00630C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90EDDB" wp14:editId="1E8E95BB">
            <wp:extent cx="4386147" cy="992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476" cy="99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7DD" w14:textId="50844332" w:rsidR="00630C17" w:rsidRPr="00133731" w:rsidRDefault="00AD23C4" w:rsidP="00630C1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Click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Subnets</w:t>
      </w:r>
      <w:r w:rsidRPr="00133731">
        <w:rPr>
          <w:rFonts w:ascii="Times New Roman" w:hAnsi="Times New Roman" w:cs="Times New Roman"/>
          <w:sz w:val="24"/>
          <w:szCs w:val="24"/>
        </w:rPr>
        <w:t xml:space="preserve"> drop-down and select the subnets associated with the CIDR ranges, which are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10.0.1.0/24</w:t>
      </w:r>
      <w:r w:rsidRPr="00133731">
        <w:rPr>
          <w:rFonts w:ascii="Times New Roman" w:hAnsi="Times New Roman" w:cs="Times New Roman"/>
          <w:sz w:val="24"/>
          <w:szCs w:val="24"/>
        </w:rPr>
        <w:t xml:space="preserve"> and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10.0.3.0/24.</w:t>
      </w:r>
    </w:p>
    <w:p w14:paraId="7D12B55F" w14:textId="76C0CA4B" w:rsidR="00AD23C4" w:rsidRPr="00133731" w:rsidRDefault="00AD23C4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75B62" wp14:editId="2CD15BF0">
            <wp:extent cx="1799064" cy="11502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7792" cy="11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A3D3" w14:textId="2A21E7C1" w:rsidR="00630C17" w:rsidRPr="00133731" w:rsidRDefault="00AD23C4" w:rsidP="00AD23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Click the orange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Create</w:t>
      </w:r>
      <w:r w:rsidRPr="00133731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54344C08" w14:textId="2537538B" w:rsidR="001A4FD1" w:rsidRPr="00133731" w:rsidRDefault="001A4FD1" w:rsidP="001A4FD1">
      <w:p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  <w:u w:val="single"/>
        </w:rPr>
        <w:t>Creating an Amazon RDS DB Instance</w:t>
      </w:r>
    </w:p>
    <w:p w14:paraId="568CCD2B" w14:textId="2F1D3D0E" w:rsidR="001A4FD1" w:rsidRPr="00133731" w:rsidRDefault="00AD23C4" w:rsidP="00AD23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On the left menu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Databases,</w:t>
      </w:r>
      <w:r w:rsidRPr="00133731">
        <w:rPr>
          <w:rFonts w:ascii="Times New Roman" w:hAnsi="Times New Roman" w:cs="Times New Roman"/>
          <w:sz w:val="24"/>
          <w:szCs w:val="24"/>
        </w:rPr>
        <w:t xml:space="preserve"> and click the orange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Create database</w:t>
      </w:r>
      <w:r w:rsidRPr="00133731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FBC1A6E" w14:textId="352C0050" w:rsidR="00AD23C4" w:rsidRPr="00133731" w:rsidRDefault="00AD23C4" w:rsidP="00AD23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Make sure that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  <w:r w:rsidRPr="00133731">
        <w:rPr>
          <w:rFonts w:ascii="Times New Roman" w:hAnsi="Times New Roman" w:cs="Times New Roman"/>
          <w:sz w:val="24"/>
          <w:szCs w:val="24"/>
        </w:rPr>
        <w:t xml:space="preserve"> is selected</w:t>
      </w:r>
    </w:p>
    <w:p w14:paraId="7414C8AA" w14:textId="17954213" w:rsidR="00AD23C4" w:rsidRPr="00133731" w:rsidRDefault="00AD23C4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5461E" wp14:editId="0313544A">
            <wp:extent cx="3553522" cy="83051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6296" cy="8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864E" w14:textId="62ECE9CE" w:rsidR="00AD23C4" w:rsidRPr="00133731" w:rsidRDefault="00AD23C4" w:rsidP="00AD23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Scroll to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Settings</w:t>
      </w:r>
      <w:r w:rsidRPr="00133731">
        <w:rPr>
          <w:rFonts w:ascii="Times New Roman" w:hAnsi="Times New Roman" w:cs="Times New Roman"/>
          <w:sz w:val="24"/>
          <w:szCs w:val="24"/>
        </w:rPr>
        <w:t xml:space="preserve"> section and configure the following:</w:t>
      </w:r>
    </w:p>
    <w:p w14:paraId="35D26458" w14:textId="2A13E497" w:rsidR="00AD23C4" w:rsidRPr="00133731" w:rsidRDefault="00AD23C4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DB cluster identifier:</w:t>
      </w:r>
      <w:r w:rsidRPr="00133731">
        <w:rPr>
          <w:rFonts w:ascii="Times New Roman" w:hAnsi="Times New Roman" w:cs="Times New Roman"/>
          <w:sz w:val="24"/>
          <w:szCs w:val="24"/>
        </w:rPr>
        <w:t xml:space="preserve"> lab-db</w:t>
      </w:r>
    </w:p>
    <w:p w14:paraId="75237A4C" w14:textId="2A6DA164" w:rsidR="00AD23C4" w:rsidRPr="00133731" w:rsidRDefault="00AD23C4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Master username:</w:t>
      </w:r>
      <w:r w:rsidRPr="0013373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4AD53280" w14:textId="4EC5B67C" w:rsidR="00AD23C4" w:rsidRPr="00133731" w:rsidRDefault="00AD23C4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Master password:</w:t>
      </w:r>
      <w:r w:rsidRPr="00133731">
        <w:rPr>
          <w:rFonts w:ascii="Times New Roman" w:hAnsi="Times New Roman" w:cs="Times New Roman"/>
          <w:sz w:val="24"/>
          <w:szCs w:val="24"/>
        </w:rPr>
        <w:t xml:space="preserve"> lab-password</w:t>
      </w:r>
    </w:p>
    <w:p w14:paraId="0E8F060F" w14:textId="42227824" w:rsidR="00AD23C4" w:rsidRPr="00133731" w:rsidRDefault="00AD23C4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Confirm password:</w:t>
      </w:r>
      <w:r w:rsidRPr="00133731">
        <w:rPr>
          <w:rFonts w:ascii="Times New Roman" w:hAnsi="Times New Roman" w:cs="Times New Roman"/>
          <w:sz w:val="24"/>
          <w:szCs w:val="24"/>
        </w:rPr>
        <w:t xml:space="preserve"> lab-password</w:t>
      </w:r>
    </w:p>
    <w:p w14:paraId="4A2DD12C" w14:textId="023581E0" w:rsidR="00AD23C4" w:rsidRPr="00133731" w:rsidRDefault="00AD23C4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6E408" wp14:editId="3B09D73F">
            <wp:extent cx="3367669" cy="2400244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681" cy="24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A97" w14:textId="53B579E4" w:rsidR="00AD23C4" w:rsidRPr="00133731" w:rsidRDefault="00AD23C4" w:rsidP="00AD23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Scroll to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Instance configuration</w:t>
      </w:r>
      <w:r w:rsidRPr="00133731">
        <w:rPr>
          <w:rFonts w:ascii="Times New Roman" w:hAnsi="Times New Roman" w:cs="Times New Roman"/>
          <w:sz w:val="24"/>
          <w:szCs w:val="24"/>
        </w:rPr>
        <w:t xml:space="preserve"> section and under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DB instance class,</w:t>
      </w:r>
      <w:r w:rsidRPr="00133731">
        <w:rPr>
          <w:rFonts w:ascii="Times New Roman" w:hAnsi="Times New Roman" w:cs="Times New Roman"/>
          <w:sz w:val="24"/>
          <w:szCs w:val="24"/>
        </w:rPr>
        <w:t xml:space="preserve"> select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Burstable classes (includes t classes)</w:t>
      </w:r>
      <w:r w:rsidRPr="00133731">
        <w:rPr>
          <w:rFonts w:ascii="Times New Roman" w:hAnsi="Times New Roman" w:cs="Times New Roman"/>
          <w:sz w:val="24"/>
          <w:szCs w:val="24"/>
        </w:rPr>
        <w:t xml:space="preserve"> and select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db.t3.small.</w:t>
      </w:r>
    </w:p>
    <w:p w14:paraId="74120581" w14:textId="71C8C855" w:rsidR="00AD23C4" w:rsidRPr="00133731" w:rsidRDefault="00AD23C4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BA672E" wp14:editId="328BEE34">
            <wp:extent cx="3633271" cy="1248937"/>
            <wp:effectExtent l="0" t="0" r="571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5942" cy="12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A5C6" w14:textId="1B62B7D6" w:rsidR="00AD23C4" w:rsidRPr="00133731" w:rsidRDefault="00AD23C4" w:rsidP="00AD23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Under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Connectivity</w:t>
      </w:r>
      <w:r w:rsidRPr="00133731">
        <w:rPr>
          <w:rFonts w:ascii="Times New Roman" w:hAnsi="Times New Roman" w:cs="Times New Roman"/>
          <w:sz w:val="24"/>
          <w:szCs w:val="24"/>
        </w:rPr>
        <w:t xml:space="preserve"> section click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VPC</w:t>
      </w:r>
      <w:r w:rsidRPr="00133731">
        <w:rPr>
          <w:rFonts w:ascii="Times New Roman" w:hAnsi="Times New Roman" w:cs="Times New Roman"/>
          <w:sz w:val="24"/>
          <w:szCs w:val="24"/>
        </w:rPr>
        <w:t xml:space="preserve"> drop-down and select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Lab VPC</w:t>
      </w:r>
    </w:p>
    <w:p w14:paraId="35334DC8" w14:textId="3D3D222F" w:rsidR="00AD23C4" w:rsidRPr="00133731" w:rsidRDefault="00D80A8D" w:rsidP="00AD23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54B0D" wp14:editId="5EC3C0F2">
            <wp:extent cx="2653991" cy="6570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9901" cy="6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23B9" w14:textId="5F8DCB4E" w:rsidR="00AD23C4" w:rsidRPr="00133731" w:rsidRDefault="00D80A8D" w:rsidP="00AD23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Click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Existing VPC security groups</w:t>
      </w:r>
      <w:r w:rsidRPr="00133731">
        <w:rPr>
          <w:rFonts w:ascii="Times New Roman" w:hAnsi="Times New Roman" w:cs="Times New Roman"/>
          <w:sz w:val="24"/>
          <w:szCs w:val="24"/>
        </w:rPr>
        <w:t xml:space="preserve"> drop-down and select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DB Security Group</w:t>
      </w:r>
      <w:r w:rsidRPr="00133731">
        <w:rPr>
          <w:rFonts w:ascii="Times New Roman" w:hAnsi="Times New Roman" w:cs="Times New Roman"/>
          <w:sz w:val="24"/>
          <w:szCs w:val="24"/>
        </w:rPr>
        <w:t xml:space="preserve"> and click the X next to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default</w:t>
      </w:r>
      <w:r w:rsidRPr="001337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D4AD2" w14:textId="74DF8EE8" w:rsidR="00D80A8D" w:rsidRPr="00133731" w:rsidRDefault="00D80A8D" w:rsidP="00D80A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DAB6D" wp14:editId="5D6488C3">
            <wp:extent cx="3256157" cy="666683"/>
            <wp:effectExtent l="0" t="0" r="190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1679" cy="6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F6E" w14:textId="0067ECB2" w:rsidR="00D80A8D" w:rsidRPr="00133731" w:rsidRDefault="00D80A8D" w:rsidP="00D80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Scroll until you find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Additional configuration</w:t>
      </w:r>
      <w:r w:rsidRPr="00133731">
        <w:rPr>
          <w:rFonts w:ascii="Times New Roman" w:hAnsi="Times New Roman" w:cs="Times New Roman"/>
          <w:sz w:val="24"/>
          <w:szCs w:val="24"/>
        </w:rPr>
        <w:t xml:space="preserve"> section and do the following:</w:t>
      </w:r>
    </w:p>
    <w:p w14:paraId="2DF01DDE" w14:textId="18583C15" w:rsidR="00D80A8D" w:rsidRPr="00133731" w:rsidRDefault="00D80A8D" w:rsidP="00D80A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Under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Initial database name:</w:t>
      </w:r>
      <w:r w:rsidRPr="00133731">
        <w:rPr>
          <w:rFonts w:ascii="Times New Roman" w:hAnsi="Times New Roman" w:cs="Times New Roman"/>
          <w:sz w:val="24"/>
          <w:szCs w:val="24"/>
        </w:rPr>
        <w:t xml:space="preserve"> lab</w:t>
      </w:r>
    </w:p>
    <w:p w14:paraId="0C05C301" w14:textId="1FC450CC" w:rsidR="00D80A8D" w:rsidRPr="00133731" w:rsidRDefault="00D80A8D" w:rsidP="00D80A8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Uncheck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Copy tags to snapshots</w:t>
      </w:r>
    </w:p>
    <w:p w14:paraId="495C6B9D" w14:textId="76FB8485" w:rsidR="00D80A8D" w:rsidRPr="00133731" w:rsidRDefault="00D80A8D" w:rsidP="00D80A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Uncheck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Enable encryption</w:t>
      </w:r>
    </w:p>
    <w:p w14:paraId="75F7DF31" w14:textId="3A892374" w:rsidR="00D80A8D" w:rsidRPr="00133731" w:rsidRDefault="00D80A8D" w:rsidP="00D80A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Uncheck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Enable Enhanced monitoring</w:t>
      </w:r>
    </w:p>
    <w:p w14:paraId="3A21E7E4" w14:textId="797E560C" w:rsidR="00D80A8D" w:rsidRPr="00133731" w:rsidRDefault="00D80A8D" w:rsidP="00D80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Click the orange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Create database</w:t>
      </w:r>
      <w:r w:rsidRPr="00133731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124E069F" w14:textId="30A6CD71" w:rsidR="00D80A8D" w:rsidRPr="00133731" w:rsidRDefault="00D80A8D" w:rsidP="00D80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lab-db</w:t>
      </w:r>
      <w:r w:rsidRPr="00133731">
        <w:rPr>
          <w:rFonts w:ascii="Times New Roman" w:hAnsi="Times New Roman" w:cs="Times New Roman"/>
          <w:sz w:val="24"/>
          <w:szCs w:val="24"/>
        </w:rPr>
        <w:t xml:space="preserve"> link. It will take a couple minutes for the database to become available</w:t>
      </w:r>
    </w:p>
    <w:p w14:paraId="0A244258" w14:textId="08FAC7FA" w:rsidR="00D80A8D" w:rsidRPr="00133731" w:rsidRDefault="00D80A8D" w:rsidP="00D80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Once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Info</w:t>
      </w:r>
      <w:r w:rsidRPr="00133731">
        <w:rPr>
          <w:rFonts w:ascii="Times New Roman" w:hAnsi="Times New Roman" w:cs="Times New Roman"/>
          <w:sz w:val="24"/>
          <w:szCs w:val="24"/>
        </w:rPr>
        <w:t xml:space="preserve"> changes to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Modifying</w:t>
      </w:r>
      <w:r w:rsidRPr="00133731">
        <w:rPr>
          <w:rFonts w:ascii="Times New Roman" w:hAnsi="Times New Roman" w:cs="Times New Roman"/>
          <w:sz w:val="24"/>
          <w:szCs w:val="24"/>
        </w:rPr>
        <w:t xml:space="preserve"> or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Available,</w:t>
      </w:r>
      <w:r w:rsidRPr="00133731">
        <w:rPr>
          <w:rFonts w:ascii="Times New Roman" w:hAnsi="Times New Roman" w:cs="Times New Roman"/>
          <w:sz w:val="24"/>
          <w:szCs w:val="24"/>
        </w:rPr>
        <w:t xml:space="preserve"> find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Connectivity &amp; security</w:t>
      </w:r>
      <w:r w:rsidRPr="00133731">
        <w:rPr>
          <w:rFonts w:ascii="Times New Roman" w:hAnsi="Times New Roman" w:cs="Times New Roman"/>
          <w:sz w:val="24"/>
          <w:szCs w:val="24"/>
        </w:rPr>
        <w:t xml:space="preserve"> section and copy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Endpoint</w:t>
      </w:r>
      <w:r w:rsidRPr="00133731">
        <w:rPr>
          <w:rFonts w:ascii="Times New Roman" w:hAnsi="Times New Roman" w:cs="Times New Roman"/>
          <w:sz w:val="24"/>
          <w:szCs w:val="24"/>
        </w:rPr>
        <w:t xml:space="preserve"> field</w:t>
      </w:r>
    </w:p>
    <w:p w14:paraId="17D67719" w14:textId="712814D0" w:rsidR="00D80A8D" w:rsidRPr="00133731" w:rsidRDefault="00D80A8D" w:rsidP="00D80A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28699" wp14:editId="2BE451EF">
            <wp:extent cx="2430966" cy="913582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1463" cy="9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9342" w14:textId="7F6C30B3" w:rsidR="00AD23C4" w:rsidRPr="00133731" w:rsidRDefault="00D80A8D" w:rsidP="00D80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Paste this somewhere so you can use it later in the lab</w:t>
      </w:r>
    </w:p>
    <w:p w14:paraId="29177551" w14:textId="74954540" w:rsidR="001A4FD1" w:rsidRPr="00133731" w:rsidRDefault="001A4FD1" w:rsidP="001A4FD1">
      <w:p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  <w:u w:val="single"/>
        </w:rPr>
        <w:t>Interacting with Your Database</w:t>
      </w:r>
    </w:p>
    <w:p w14:paraId="1D8E9CC4" w14:textId="424C20D1" w:rsidR="00D80A8D" w:rsidRPr="00133731" w:rsidRDefault="00D80A8D" w:rsidP="00D80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On the instructions page, click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Details</w:t>
      </w:r>
      <w:r w:rsidRPr="00133731">
        <w:rPr>
          <w:rFonts w:ascii="Times New Roman" w:hAnsi="Times New Roman" w:cs="Times New Roman"/>
          <w:sz w:val="24"/>
          <w:szCs w:val="24"/>
        </w:rPr>
        <w:t xml:space="preserve"> drop-down and click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Show</w:t>
      </w:r>
    </w:p>
    <w:p w14:paraId="7D93D80D" w14:textId="2758548A" w:rsidR="00D80A8D" w:rsidRPr="00133731" w:rsidRDefault="00D80A8D" w:rsidP="00D80A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7CA6C" wp14:editId="2D1F5DA5">
            <wp:extent cx="1488730" cy="9961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4331" cy="9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048F" w14:textId="20C1640A" w:rsidR="00D80A8D" w:rsidRPr="00133731" w:rsidRDefault="00D80A8D" w:rsidP="00D80A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Copy the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WebServer</w:t>
      </w:r>
      <w:r w:rsidRPr="00133731">
        <w:rPr>
          <w:rFonts w:ascii="Times New Roman" w:hAnsi="Times New Roman" w:cs="Times New Roman"/>
          <w:sz w:val="24"/>
          <w:szCs w:val="24"/>
        </w:rPr>
        <w:t xml:space="preserve"> IP address and enter it into a web browser</w:t>
      </w:r>
    </w:p>
    <w:p w14:paraId="41A62F34" w14:textId="2978BEE0" w:rsidR="00D80A8D" w:rsidRPr="00133731" w:rsidRDefault="00D80A8D" w:rsidP="00D80A8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3F6FDE" wp14:editId="219DF3FD">
            <wp:extent cx="2995961" cy="334501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61" cy="3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2C6" w14:textId="0CC3FD87" w:rsidR="4F8B46B5" w:rsidRPr="00133731" w:rsidRDefault="4F8B46B5" w:rsidP="4F8B46B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The following image should appear. Click the RDS link at the top of the page</w:t>
      </w:r>
    </w:p>
    <w:p w14:paraId="0B9D5C15" w14:textId="3098BAD2" w:rsidR="4F8B46B5" w:rsidRPr="00133731" w:rsidRDefault="4F8B46B5" w:rsidP="003E72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A3DB1" wp14:editId="17EC8B95">
            <wp:extent cx="3267075" cy="1667570"/>
            <wp:effectExtent l="0" t="0" r="0" b="0"/>
            <wp:docPr id="87454809" name="Picture 87454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E972" w14:textId="2CA730D2" w:rsidR="003E723A" w:rsidRPr="00133731" w:rsidRDefault="003E723A" w:rsidP="003E723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Configure the following:</w:t>
      </w:r>
    </w:p>
    <w:p w14:paraId="2508B564" w14:textId="02AB6173" w:rsidR="003E723A" w:rsidRPr="00133731" w:rsidRDefault="003E723A" w:rsidP="003E72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133731">
        <w:rPr>
          <w:rFonts w:ascii="Times New Roman" w:hAnsi="Times New Roman" w:cs="Times New Roman"/>
          <w:sz w:val="24"/>
          <w:szCs w:val="24"/>
        </w:rPr>
        <w:t xml:space="preserve"> Paste the endpoint from step 25</w:t>
      </w:r>
    </w:p>
    <w:p w14:paraId="03C6248A" w14:textId="640FBD26" w:rsidR="003E723A" w:rsidRPr="00133731" w:rsidRDefault="003E723A" w:rsidP="003E72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133731">
        <w:rPr>
          <w:rFonts w:ascii="Times New Roman" w:hAnsi="Times New Roman" w:cs="Times New Roman"/>
          <w:sz w:val="24"/>
          <w:szCs w:val="24"/>
        </w:rPr>
        <w:t xml:space="preserve"> lab</w:t>
      </w:r>
    </w:p>
    <w:p w14:paraId="4AD83924" w14:textId="44B48297" w:rsidR="003E723A" w:rsidRPr="00133731" w:rsidRDefault="003E723A" w:rsidP="003E72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Username:</w:t>
      </w:r>
      <w:r w:rsidRPr="0013373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5C02C40E" w14:textId="05A4A1F5" w:rsidR="003E723A" w:rsidRPr="00133731" w:rsidRDefault="003E723A" w:rsidP="003E72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Password:</w:t>
      </w:r>
      <w:r w:rsidRPr="00133731">
        <w:rPr>
          <w:rFonts w:ascii="Times New Roman" w:hAnsi="Times New Roman" w:cs="Times New Roman"/>
          <w:sz w:val="24"/>
          <w:szCs w:val="24"/>
        </w:rPr>
        <w:t xml:space="preserve"> lab-password</w:t>
      </w:r>
    </w:p>
    <w:p w14:paraId="17E5F4BF" w14:textId="74DAD526" w:rsidR="003E723A" w:rsidRPr="00133731" w:rsidRDefault="003E723A" w:rsidP="003E72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>Click the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Submit</w:t>
      </w:r>
      <w:r w:rsidRPr="00133731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A3009DF" w14:textId="1FEED745" w:rsidR="00A44C43" w:rsidRPr="00133731" w:rsidRDefault="00065A18" w:rsidP="00A44C4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A message should show up saying that the application is running </w:t>
      </w:r>
      <w:r w:rsidR="00D467F6" w:rsidRPr="00133731">
        <w:rPr>
          <w:rFonts w:ascii="Times New Roman" w:hAnsi="Times New Roman" w:cs="Times New Roman"/>
          <w:sz w:val="24"/>
          <w:szCs w:val="24"/>
        </w:rPr>
        <w:t>a command that will copy information to the database.</w:t>
      </w:r>
      <w:r w:rsidR="00671D5F" w:rsidRPr="00133731">
        <w:rPr>
          <w:rFonts w:ascii="Times New Roman" w:hAnsi="Times New Roman" w:cs="Times New Roman"/>
          <w:sz w:val="24"/>
          <w:szCs w:val="24"/>
        </w:rPr>
        <w:t xml:space="preserve"> After a little bit, it should display an</w:t>
      </w:r>
      <w:r w:rsidR="00671D5F" w:rsidRPr="00133731">
        <w:rPr>
          <w:rFonts w:ascii="Times New Roman" w:hAnsi="Times New Roman" w:cs="Times New Roman"/>
          <w:b/>
          <w:bCs/>
          <w:sz w:val="24"/>
          <w:szCs w:val="24"/>
        </w:rPr>
        <w:t xml:space="preserve"> Address Book</w:t>
      </w:r>
    </w:p>
    <w:p w14:paraId="781740C8" w14:textId="3C31A6BD" w:rsidR="00AD23C4" w:rsidRPr="00133731" w:rsidRDefault="00A76836" w:rsidP="001A4FD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To test the web application,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add, edit,</w:t>
      </w:r>
      <w:r w:rsidRPr="00133731">
        <w:rPr>
          <w:rFonts w:ascii="Times New Roman" w:hAnsi="Times New Roman" w:cs="Times New Roman"/>
          <w:sz w:val="24"/>
          <w:szCs w:val="24"/>
        </w:rPr>
        <w:t xml:space="preserve"> and </w:t>
      </w:r>
      <w:r w:rsidRPr="00133731">
        <w:rPr>
          <w:rFonts w:ascii="Times New Roman" w:hAnsi="Times New Roman" w:cs="Times New Roman"/>
          <w:b/>
          <w:bCs/>
          <w:sz w:val="24"/>
          <w:szCs w:val="24"/>
        </w:rPr>
        <w:t>remove contacts</w:t>
      </w:r>
    </w:p>
    <w:p w14:paraId="2E3A40F0" w14:textId="77777777" w:rsidR="001A4FD1" w:rsidRPr="00133731" w:rsidRDefault="001A4FD1" w:rsidP="001A4F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3731">
        <w:rPr>
          <w:rFonts w:ascii="Times New Roman" w:hAnsi="Times New Roman" w:cs="Times New Roman"/>
          <w:sz w:val="24"/>
          <w:szCs w:val="24"/>
          <w:u w:val="single"/>
        </w:rPr>
        <w:t>You have finished this lab!</w:t>
      </w:r>
    </w:p>
    <w:p w14:paraId="0BD9FF7F" w14:textId="0606D6E3" w:rsidR="001A4FD1" w:rsidRPr="00133731" w:rsidRDefault="001A4FD1" w:rsidP="000A63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133731">
        <w:rPr>
          <w:rFonts w:ascii="Times New Roman" w:hAnsi="Times New Roman" w:cs="Times New Roman"/>
          <w:b/>
          <w:sz w:val="24"/>
          <w:szCs w:val="24"/>
        </w:rPr>
        <w:t>End Lab</w:t>
      </w:r>
      <w:r w:rsidRPr="00133731">
        <w:rPr>
          <w:rFonts w:ascii="Times New Roman" w:hAnsi="Times New Roman" w:cs="Times New Roman"/>
          <w:sz w:val="24"/>
          <w:szCs w:val="24"/>
        </w:rPr>
        <w:t xml:space="preserve"> button and select the blue </w:t>
      </w:r>
      <w:r w:rsidRPr="00133731">
        <w:rPr>
          <w:rFonts w:ascii="Times New Roman" w:hAnsi="Times New Roman" w:cs="Times New Roman"/>
          <w:b/>
          <w:sz w:val="24"/>
          <w:szCs w:val="24"/>
        </w:rPr>
        <w:t>Yes</w:t>
      </w:r>
      <w:r w:rsidRPr="00133731">
        <w:rPr>
          <w:rFonts w:ascii="Times New Roman" w:hAnsi="Times New Roman" w:cs="Times New Roman"/>
          <w:bCs/>
          <w:sz w:val="24"/>
          <w:szCs w:val="24"/>
        </w:rPr>
        <w:t xml:space="preserve"> button.</w:t>
      </w:r>
    </w:p>
    <w:p w14:paraId="452B697A" w14:textId="77777777" w:rsidR="001A4FD1" w:rsidRPr="00133731" w:rsidRDefault="001A4FD1" w:rsidP="001A4F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37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A4BF5" wp14:editId="47C0B94A">
            <wp:extent cx="840018" cy="439276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018" cy="43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3CCA" w14:textId="2CE14B4E" w:rsidR="00891A84" w:rsidRPr="00133731" w:rsidRDefault="00891A84" w:rsidP="007021DE">
      <w:p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A12B132" w14:textId="2AE46741" w:rsidR="00891A84" w:rsidRPr="00133731" w:rsidRDefault="00891A84" w:rsidP="007021DE">
      <w:pPr>
        <w:rPr>
          <w:rFonts w:ascii="Times New Roman" w:hAnsi="Times New Roman" w:cs="Times New Roman"/>
          <w:sz w:val="24"/>
          <w:szCs w:val="24"/>
        </w:rPr>
      </w:pPr>
      <w:r w:rsidRPr="00133731">
        <w:rPr>
          <w:rFonts w:ascii="Times New Roman" w:hAnsi="Times New Roman" w:cs="Times New Roman"/>
          <w:sz w:val="24"/>
          <w:szCs w:val="24"/>
        </w:rPr>
        <w:tab/>
        <w:t>In this lab you will launch a</w:t>
      </w:r>
      <w:r w:rsidR="00133731" w:rsidRPr="00133731">
        <w:rPr>
          <w:rFonts w:ascii="Times New Roman" w:hAnsi="Times New Roman" w:cs="Times New Roman"/>
          <w:sz w:val="24"/>
          <w:szCs w:val="24"/>
        </w:rPr>
        <w:t>n</w:t>
      </w:r>
      <w:r w:rsidRPr="00133731">
        <w:rPr>
          <w:rFonts w:ascii="Times New Roman" w:hAnsi="Times New Roman" w:cs="Times New Roman"/>
          <w:sz w:val="24"/>
          <w:szCs w:val="24"/>
        </w:rPr>
        <w:t xml:space="preserve"> Amazon RDS Database instance that’s highly available, configure a Database instance to allow connections from a web server, and open a web application so you can interact with your database.</w:t>
      </w:r>
    </w:p>
    <w:sectPr w:rsidR="00891A84" w:rsidRPr="0013373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FC791" w14:textId="77777777" w:rsidR="007509E8" w:rsidRDefault="007509E8">
      <w:pPr>
        <w:spacing w:before="0" w:after="0" w:line="240" w:lineRule="auto"/>
      </w:pPr>
      <w:r>
        <w:separator/>
      </w:r>
    </w:p>
  </w:endnote>
  <w:endnote w:type="continuationSeparator" w:id="0">
    <w:p w14:paraId="33FBC508" w14:textId="77777777" w:rsidR="007509E8" w:rsidRDefault="007509E8">
      <w:pPr>
        <w:spacing w:before="0" w:after="0" w:line="240" w:lineRule="auto"/>
      </w:pPr>
      <w:r>
        <w:continuationSeparator/>
      </w:r>
    </w:p>
  </w:endnote>
  <w:endnote w:type="continuationNotice" w:id="1">
    <w:p w14:paraId="30FF5C00" w14:textId="77777777" w:rsidR="007509E8" w:rsidRDefault="007509E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F5C1D" w14:textId="77777777" w:rsidR="00F0373D" w:rsidRDefault="00F03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C0F2" w14:textId="77777777" w:rsidR="00F0373D" w:rsidRDefault="00F037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D35B" w14:textId="77777777" w:rsidR="00F0373D" w:rsidRDefault="00F03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A9C6" w14:textId="77777777" w:rsidR="007509E8" w:rsidRDefault="007509E8">
      <w:pPr>
        <w:spacing w:before="0" w:after="0" w:line="240" w:lineRule="auto"/>
      </w:pPr>
      <w:r>
        <w:separator/>
      </w:r>
    </w:p>
  </w:footnote>
  <w:footnote w:type="continuationSeparator" w:id="0">
    <w:p w14:paraId="57B72785" w14:textId="77777777" w:rsidR="007509E8" w:rsidRDefault="007509E8">
      <w:pPr>
        <w:spacing w:before="0" w:after="0" w:line="240" w:lineRule="auto"/>
      </w:pPr>
      <w:r>
        <w:continuationSeparator/>
      </w:r>
    </w:p>
  </w:footnote>
  <w:footnote w:type="continuationNotice" w:id="1">
    <w:p w14:paraId="04D3A53B" w14:textId="77777777" w:rsidR="007509E8" w:rsidRDefault="007509E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3FDE" w14:textId="77777777" w:rsidR="00F0373D" w:rsidRDefault="00F03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01F3" w14:textId="37F0CB06" w:rsidR="00133731" w:rsidRPr="00133731" w:rsidRDefault="00F0373D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auto"/>
      </w:rPr>
      <w:t xml:space="preserve">AWS Lab </w:t>
    </w:r>
    <w:r>
      <w:rPr>
        <w:rFonts w:ascii="Times New Roman" w:hAnsi="Times New Roman" w:cs="Times New Roman"/>
        <w:color w:val="auto"/>
      </w:rPr>
      <w:t>5</w:t>
    </w:r>
    <w:r>
      <w:rPr>
        <w:rFonts w:ascii="Times New Roman" w:hAnsi="Times New Roman" w:cs="Times New Roman"/>
        <w:color w:val="auto"/>
      </w:rPr>
      <w:t xml:space="preserve"> | </w:t>
    </w:r>
    <w:r w:rsidR="00133731" w:rsidRPr="00133731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7496527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33731" w:rsidRPr="0013373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33731" w:rsidRPr="0013373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33731" w:rsidRPr="0013373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3731" w:rsidRPr="0013373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133731" w:rsidRPr="0013373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2BC4241" w14:textId="77777777" w:rsidR="00133731" w:rsidRDefault="001337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5BA0" w14:textId="77777777" w:rsidR="00F0373D" w:rsidRDefault="00F037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2B60C8E"/>
    <w:multiLevelType w:val="hybridMultilevel"/>
    <w:tmpl w:val="F758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D9E2440"/>
    <w:multiLevelType w:val="hybridMultilevel"/>
    <w:tmpl w:val="F758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84"/>
    <w:rsid w:val="00065A18"/>
    <w:rsid w:val="000748AA"/>
    <w:rsid w:val="000A6392"/>
    <w:rsid w:val="00133731"/>
    <w:rsid w:val="001638F6"/>
    <w:rsid w:val="00176CDF"/>
    <w:rsid w:val="001A2000"/>
    <w:rsid w:val="001A4FD1"/>
    <w:rsid w:val="001F30BD"/>
    <w:rsid w:val="003209D6"/>
    <w:rsid w:val="00334A73"/>
    <w:rsid w:val="003422FF"/>
    <w:rsid w:val="003E723A"/>
    <w:rsid w:val="004952C4"/>
    <w:rsid w:val="005A1C5A"/>
    <w:rsid w:val="00630C17"/>
    <w:rsid w:val="00671D5F"/>
    <w:rsid w:val="00690EFD"/>
    <w:rsid w:val="007021DE"/>
    <w:rsid w:val="00732607"/>
    <w:rsid w:val="007471D2"/>
    <w:rsid w:val="007509E8"/>
    <w:rsid w:val="007A19C8"/>
    <w:rsid w:val="00806C1C"/>
    <w:rsid w:val="00844483"/>
    <w:rsid w:val="00891A84"/>
    <w:rsid w:val="00934F1C"/>
    <w:rsid w:val="009D2231"/>
    <w:rsid w:val="009D232F"/>
    <w:rsid w:val="00A122DB"/>
    <w:rsid w:val="00A44C43"/>
    <w:rsid w:val="00A57191"/>
    <w:rsid w:val="00A76836"/>
    <w:rsid w:val="00AD165F"/>
    <w:rsid w:val="00AD23C4"/>
    <w:rsid w:val="00AF036E"/>
    <w:rsid w:val="00B47B7A"/>
    <w:rsid w:val="00B646B8"/>
    <w:rsid w:val="00B77CA2"/>
    <w:rsid w:val="00BC6B3F"/>
    <w:rsid w:val="00C80BD4"/>
    <w:rsid w:val="00CF3A42"/>
    <w:rsid w:val="00D467F6"/>
    <w:rsid w:val="00D5413C"/>
    <w:rsid w:val="00D80A8D"/>
    <w:rsid w:val="00DA3941"/>
    <w:rsid w:val="00DC07A3"/>
    <w:rsid w:val="00E11B8A"/>
    <w:rsid w:val="00F0373D"/>
    <w:rsid w:val="00F677F9"/>
    <w:rsid w:val="00FD1504"/>
    <w:rsid w:val="4F8B46B5"/>
    <w:rsid w:val="55785510"/>
    <w:rsid w:val="67E5C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1487C7"/>
  <w15:chartTrackingRefBased/>
  <w15:docId w15:val="{758BBEA6-2C7E-4884-9F41-8A7B0E00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1A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oiev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85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Evan (Student)</dc:creator>
  <cp:keywords/>
  <cp:lastModifiedBy>Choi, Evan (Student)</cp:lastModifiedBy>
  <cp:revision>14</cp:revision>
  <dcterms:created xsi:type="dcterms:W3CDTF">2022-04-28T05:59:00Z</dcterms:created>
  <dcterms:modified xsi:type="dcterms:W3CDTF">2022-06-14T16:42:00Z</dcterms:modified>
  <cp:version/>
</cp:coreProperties>
</file>