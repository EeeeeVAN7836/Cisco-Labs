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8133"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35CF4237" wp14:editId="63DD6F4F">
            <wp:extent cx="5440680" cy="24223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2422352"/>
                    </a:xfrm>
                    <a:prstGeom prst="rect">
                      <a:avLst/>
                    </a:prstGeom>
                  </pic:spPr>
                </pic:pic>
              </a:graphicData>
            </a:graphic>
          </wp:inline>
        </w:drawing>
      </w:r>
    </w:p>
    <w:p w14:paraId="7A780A88" w14:textId="38298347" w:rsidR="001638F6" w:rsidRPr="00D5413C" w:rsidRDefault="009A1906" w:rsidP="009A1906">
      <w:pPr>
        <w:pStyle w:val="Title"/>
      </w:pPr>
      <w:r>
        <w:t>Multiarea OSPFv2 and OSPFv3</w:t>
      </w:r>
    </w:p>
    <w:p w14:paraId="6A38FB4A" w14:textId="5AED56AD" w:rsidR="003422FF" w:rsidRDefault="009A1906" w:rsidP="003422FF">
      <w:pPr>
        <w:pStyle w:val="ContactInfo"/>
      </w:pPr>
      <w:r>
        <w:t>Evan Choi</w:t>
      </w:r>
      <w:r w:rsidR="00D5413C">
        <w:t xml:space="preserve"> | </w:t>
      </w:r>
      <w:r>
        <w:t>Cisco CCNP</w:t>
      </w:r>
      <w:r w:rsidR="00D5413C">
        <w:t xml:space="preserve"> |</w:t>
      </w:r>
      <w:r w:rsidR="00D5413C" w:rsidRPr="00D5413C">
        <w:t xml:space="preserve"> </w:t>
      </w:r>
      <w:r>
        <w:t>11/5/202</w:t>
      </w:r>
      <w:r w:rsidR="002C133B">
        <w:t>1</w:t>
      </w:r>
      <w:r w:rsidR="003422FF">
        <w:br w:type="page"/>
      </w:r>
    </w:p>
    <w:bookmarkEnd w:id="0"/>
    <w:bookmarkEnd w:id="1"/>
    <w:bookmarkEnd w:id="2"/>
    <w:bookmarkEnd w:id="3"/>
    <w:bookmarkEnd w:id="4"/>
    <w:p w14:paraId="6F998AE9" w14:textId="77777777" w:rsidR="009A1906" w:rsidRDefault="009A1906" w:rsidP="009A1906">
      <w:pPr>
        <w:spacing w:line="257" w:lineRule="auto"/>
      </w:pPr>
      <w:r w:rsidRPr="3D4B64AA">
        <w:rPr>
          <w:rFonts w:ascii="Times New Roman" w:eastAsia="Times New Roman" w:hAnsi="Times New Roman" w:cs="Times New Roman"/>
          <w:b/>
          <w:bCs/>
          <w:sz w:val="24"/>
          <w:szCs w:val="24"/>
        </w:rPr>
        <w:lastRenderedPageBreak/>
        <w:t>Purpose</w:t>
      </w:r>
    </w:p>
    <w:p w14:paraId="707301AE" w14:textId="77777777" w:rsidR="009A1906" w:rsidRDefault="009A1906" w:rsidP="009A1906">
      <w:pPr>
        <w:spacing w:line="257" w:lineRule="auto"/>
        <w:rPr>
          <w:rFonts w:ascii="Times New Roman" w:eastAsia="Times New Roman" w:hAnsi="Times New Roman" w:cs="Times New Roman"/>
          <w:b/>
          <w:bCs/>
          <w:sz w:val="24"/>
          <w:szCs w:val="24"/>
        </w:rPr>
      </w:pPr>
      <w:r w:rsidRPr="3E2F2EA1">
        <w:rPr>
          <w:rFonts w:ascii="Times New Roman" w:eastAsia="Times New Roman" w:hAnsi="Times New Roman" w:cs="Times New Roman"/>
          <w:sz w:val="24"/>
          <w:szCs w:val="24"/>
        </w:rPr>
        <w:t xml:space="preserve">The purpose of this lab is to configure multi-area OSPFv3 on 6 routers, so they can find the best routing path between the source and the destination router. Students will learn to OSPF commands such as </w:t>
      </w:r>
      <w:r w:rsidRPr="3E2F2EA1">
        <w:rPr>
          <w:rFonts w:ascii="Times New Roman" w:eastAsia="Times New Roman" w:hAnsi="Times New Roman" w:cs="Times New Roman"/>
          <w:b/>
          <w:bCs/>
          <w:sz w:val="24"/>
          <w:szCs w:val="24"/>
        </w:rPr>
        <w:t>ipv6 router ospf</w:t>
      </w:r>
      <w:r w:rsidRPr="3E2F2EA1">
        <w:rPr>
          <w:rFonts w:ascii="Times New Roman" w:eastAsia="Times New Roman" w:hAnsi="Times New Roman" w:cs="Times New Roman"/>
          <w:sz w:val="24"/>
          <w:szCs w:val="24"/>
        </w:rPr>
        <w:t xml:space="preserve"> process-id and </w:t>
      </w:r>
      <w:r w:rsidRPr="3E2F2EA1">
        <w:rPr>
          <w:rFonts w:ascii="Times New Roman" w:eastAsia="Times New Roman" w:hAnsi="Times New Roman" w:cs="Times New Roman"/>
          <w:b/>
          <w:bCs/>
          <w:sz w:val="24"/>
          <w:szCs w:val="24"/>
        </w:rPr>
        <w:t xml:space="preserve">ipv6 ospf </w:t>
      </w:r>
      <w:r w:rsidRPr="3E2F2EA1">
        <w:rPr>
          <w:rFonts w:ascii="Times New Roman" w:eastAsia="Times New Roman" w:hAnsi="Times New Roman" w:cs="Times New Roman"/>
          <w:sz w:val="24"/>
          <w:szCs w:val="24"/>
        </w:rPr>
        <w:t>process-id area area-number.</w:t>
      </w:r>
    </w:p>
    <w:p w14:paraId="071465ED" w14:textId="77777777" w:rsidR="009A1906" w:rsidRDefault="009A1906" w:rsidP="009A1906">
      <w:pPr>
        <w:spacing w:line="257" w:lineRule="auto"/>
      </w:pPr>
      <w:r w:rsidRPr="3D4B64AA">
        <w:rPr>
          <w:rFonts w:ascii="Times New Roman" w:eastAsia="Times New Roman" w:hAnsi="Times New Roman" w:cs="Times New Roman"/>
          <w:b/>
          <w:bCs/>
          <w:sz w:val="24"/>
          <w:szCs w:val="24"/>
        </w:rPr>
        <w:t>Background Information on lab concepts</w:t>
      </w:r>
    </w:p>
    <w:p w14:paraId="3496F65C" w14:textId="77777777" w:rsidR="009A1906" w:rsidRDefault="009A1906" w:rsidP="009A1906">
      <w:pPr>
        <w:spacing w:line="257" w:lineRule="auto"/>
      </w:pPr>
      <w:r w:rsidRPr="64AD251A">
        <w:rPr>
          <w:rFonts w:ascii="Times New Roman" w:eastAsia="Times New Roman" w:hAnsi="Times New Roman" w:cs="Times New Roman"/>
          <w:sz w:val="24"/>
          <w:szCs w:val="24"/>
        </w:rPr>
        <w:t>OSPF or “Open Shortest Port First” is a routing protocol which helps routers find the best routing path between the source and the destination router. It is a link-state routing protocol, which means it exchanges Link State Advertisement (LSA) messages with other neighboring routers that also have OSPF configured.</w:t>
      </w:r>
    </w:p>
    <w:p w14:paraId="1E760948" w14:textId="77777777" w:rsidR="009A1906" w:rsidRDefault="009A1906" w:rsidP="009A1906">
      <w:pPr>
        <w:spacing w:line="257" w:lineRule="auto"/>
        <w:rPr>
          <w:rFonts w:ascii="Times New Roman" w:eastAsia="Times New Roman" w:hAnsi="Times New Roman" w:cs="Times New Roman"/>
          <w:sz w:val="24"/>
          <w:szCs w:val="24"/>
        </w:rPr>
      </w:pPr>
    </w:p>
    <w:p w14:paraId="314ECB2D"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OSPF has seven states while building neighborship with other routers, which are Down State, Attempt/Init state, two ways state, exstart state, exchange state, loading state, and full state. </w:t>
      </w:r>
    </w:p>
    <w:p w14:paraId="36D543C8" w14:textId="77777777" w:rsidR="009A1906" w:rsidRDefault="009A1906" w:rsidP="009A1906">
      <w:pPr>
        <w:spacing w:line="257" w:lineRule="auto"/>
        <w:rPr>
          <w:rFonts w:ascii="Times New Roman" w:eastAsia="Times New Roman" w:hAnsi="Times New Roman" w:cs="Times New Roman"/>
          <w:sz w:val="24"/>
          <w:szCs w:val="24"/>
        </w:rPr>
      </w:pPr>
    </w:p>
    <w:p w14:paraId="2E961F9B"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In Down State, OSPF learns about the local interfaces that are configured with OSPF. Routers also prepare themselves for the neighborship process and choose a RID (Router ID), which is a unique identifier in an OSPF network. </w:t>
      </w:r>
    </w:p>
    <w:p w14:paraId="50474FE1" w14:textId="77777777" w:rsidR="009A1906" w:rsidRDefault="009A1906" w:rsidP="009A1906">
      <w:pPr>
        <w:spacing w:line="257" w:lineRule="auto"/>
        <w:rPr>
          <w:rFonts w:ascii="Times New Roman" w:eastAsia="Times New Roman" w:hAnsi="Times New Roman" w:cs="Times New Roman"/>
          <w:sz w:val="24"/>
          <w:szCs w:val="24"/>
        </w:rPr>
      </w:pPr>
    </w:p>
    <w:p w14:paraId="5AD04B05" w14:textId="77777777" w:rsidR="009A1906" w:rsidRDefault="009A1906" w:rsidP="009A1906">
      <w:pPr>
        <w:spacing w:line="257" w:lineRule="auto"/>
        <w:rPr>
          <w:rFonts w:ascii="Times New Roman" w:eastAsia="Times New Roman" w:hAnsi="Times New Roman" w:cs="Times New Roman"/>
          <w:color w:val="000000" w:themeColor="text1"/>
          <w:sz w:val="24"/>
          <w:szCs w:val="24"/>
        </w:rPr>
      </w:pPr>
      <w:r w:rsidRPr="3E2F2EA1">
        <w:rPr>
          <w:rFonts w:ascii="Times New Roman" w:eastAsia="Times New Roman" w:hAnsi="Times New Roman" w:cs="Times New Roman"/>
          <w:sz w:val="24"/>
          <w:szCs w:val="24"/>
        </w:rPr>
        <w:t xml:space="preserve">In the Attempt/Init state, the neighborship building process starts. A router will send a unicast hello packet to </w:t>
      </w:r>
      <w:r w:rsidRPr="3E2F2EA1">
        <w:rPr>
          <w:rFonts w:ascii="Times New Roman" w:eastAsia="Times New Roman" w:hAnsi="Times New Roman" w:cs="Times New Roman"/>
          <w:color w:val="000000" w:themeColor="text1"/>
          <w:sz w:val="24"/>
          <w:szCs w:val="24"/>
        </w:rPr>
        <w:t>so other routers in the network can learn about it as an OSPF router. The router who receives this packet will then send an acknowledgement that it received a valid hello packet. This will put them in a two-way state which designates that the receiving router has received and accepted the neighborship request, establishing communication between the two routers.</w:t>
      </w:r>
    </w:p>
    <w:p w14:paraId="03DAE852" w14:textId="77777777" w:rsidR="009A1906" w:rsidRDefault="009A1906" w:rsidP="009A1906">
      <w:pPr>
        <w:spacing w:line="257" w:lineRule="auto"/>
        <w:rPr>
          <w:rFonts w:ascii="Times New Roman" w:eastAsia="Times New Roman" w:hAnsi="Times New Roman" w:cs="Times New Roman"/>
          <w:color w:val="000000" w:themeColor="text1"/>
          <w:sz w:val="24"/>
          <w:szCs w:val="24"/>
        </w:rPr>
      </w:pPr>
    </w:p>
    <w:p w14:paraId="000F3BAE" w14:textId="77777777" w:rsidR="009A1906" w:rsidRDefault="009A1906" w:rsidP="009A1906">
      <w:pPr>
        <w:spacing w:line="257" w:lineRule="auto"/>
      </w:pPr>
      <w:r w:rsidRPr="3E2F2EA1">
        <w:rPr>
          <w:rFonts w:ascii="Times New Roman" w:eastAsia="Times New Roman" w:hAnsi="Times New Roman" w:cs="Times New Roman"/>
          <w:sz w:val="24"/>
          <w:szCs w:val="24"/>
        </w:rPr>
        <w:t>In the Exstart state, routers who choose to build adjacency/neighborship will form a master/slave relationship. In each neighborship, the router who has the higher RID will become the master and the one with the lower RID will become the slave. This relationship is built between the two interfaces that need to exchange routing information and will help determine which router will start the exchange process. The master will always start the exchange, while the slave will always receive.</w:t>
      </w:r>
    </w:p>
    <w:p w14:paraId="637123ED" w14:textId="77777777" w:rsidR="009A1906" w:rsidRDefault="009A1906" w:rsidP="009A1906">
      <w:pPr>
        <w:spacing w:line="257" w:lineRule="auto"/>
        <w:rPr>
          <w:rFonts w:ascii="Times New Roman" w:eastAsia="Times New Roman" w:hAnsi="Times New Roman" w:cs="Times New Roman"/>
          <w:sz w:val="24"/>
          <w:szCs w:val="24"/>
        </w:rPr>
      </w:pPr>
    </w:p>
    <w:p w14:paraId="067C3144"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In the exchange state, OSPF routers will exchange database descriptor packets (DBD). Database descriptors contain link-state advertisement (LSA) headers that contain the </w:t>
      </w:r>
      <w:r w:rsidRPr="3E2F2EA1">
        <w:rPr>
          <w:rFonts w:ascii="Times New Roman" w:eastAsia="Times New Roman" w:hAnsi="Times New Roman" w:cs="Times New Roman"/>
          <w:sz w:val="24"/>
          <w:szCs w:val="24"/>
        </w:rPr>
        <w:lastRenderedPageBreak/>
        <w:t>contents of the link-state database (LSDB). The LSDB can be seen as a collection of all LSAs received by a router. The contents of the DBD are then compared with its own LSDB to check if changes or more updated link-state information is available from its neighbor.</w:t>
      </w:r>
    </w:p>
    <w:p w14:paraId="657AA99C" w14:textId="77777777" w:rsidR="009A1906" w:rsidRDefault="009A1906" w:rsidP="009A1906">
      <w:pPr>
        <w:spacing w:line="257" w:lineRule="auto"/>
        <w:rPr>
          <w:rFonts w:ascii="Times New Roman" w:eastAsia="Times New Roman" w:hAnsi="Times New Roman" w:cs="Times New Roman"/>
          <w:sz w:val="24"/>
          <w:szCs w:val="24"/>
        </w:rPr>
      </w:pPr>
    </w:p>
    <w:p w14:paraId="2DC9B072" w14:textId="77777777" w:rsidR="009A1906" w:rsidRDefault="009A1906" w:rsidP="009A1906">
      <w:pPr>
        <w:spacing w:line="257" w:lineRule="auto"/>
      </w:pPr>
      <w:r w:rsidRPr="3E2F2EA1">
        <w:rPr>
          <w:rFonts w:ascii="Times New Roman" w:eastAsia="Times New Roman" w:hAnsi="Times New Roman" w:cs="Times New Roman"/>
          <w:sz w:val="24"/>
          <w:szCs w:val="24"/>
        </w:rPr>
        <w:t>In the Loading state, the actual exchange of link-state information occurs. Based on the DBD packets provided by neighbors, routers send link-state request packets (LSR), which are a list of all the LSAs that router doesn’t have in its own LSDB. Next, the neighbor provides the requested link-state information in link-state update packets (LSU). Link-state updates basically act as an envelope containing all the LSAs requested in the LSR. All OSPF packets are acknowledged with link-state acknowledge packets (LSACK), which make link-state advertisement flooding reliable, by confirming the information sent was received.</w:t>
      </w:r>
    </w:p>
    <w:p w14:paraId="2D82D909" w14:textId="77777777" w:rsidR="009A1906" w:rsidRDefault="009A1906" w:rsidP="009A1906">
      <w:pPr>
        <w:spacing w:line="257" w:lineRule="auto"/>
        <w:rPr>
          <w:rFonts w:ascii="Times New Roman" w:eastAsia="Times New Roman" w:hAnsi="Times New Roman" w:cs="Times New Roman"/>
          <w:sz w:val="24"/>
          <w:szCs w:val="24"/>
        </w:rPr>
      </w:pPr>
    </w:p>
    <w:p w14:paraId="0FCCFD06"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The final state OSPF goes through is Full state, which is the normal operating state of OSPF, indicating that everything is functioning the way it should. In this state, all the router and network LSAs have been exchanged, and all routers’ databases are in sync. </w:t>
      </w:r>
    </w:p>
    <w:p w14:paraId="46137EFC" w14:textId="77777777" w:rsidR="009A1906" w:rsidRDefault="009A1906" w:rsidP="009A1906">
      <w:pPr>
        <w:spacing w:line="257" w:lineRule="auto"/>
        <w:rPr>
          <w:rFonts w:ascii="Times New Roman" w:eastAsia="Times New Roman" w:hAnsi="Times New Roman" w:cs="Times New Roman"/>
          <w:sz w:val="24"/>
          <w:szCs w:val="24"/>
        </w:rPr>
      </w:pPr>
    </w:p>
    <w:p w14:paraId="74FB5F0A"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A multiarea OSPF network is created when you divide a large area into smaller areas. The simplest topologies use just a backbone area and a standart area. The reason we use multiarea OSPF over single-area OSPF is because if we have a large network, like one with 100 routers for example, we can run into some problems. First, the LSDB will be huge, with every router containing a copy of the same LSDB, with information about every router and link within the entire network. Secondly, the routing table will be filled as well. Since they will have a route to each subnet, every time a packet comes in the router will have to search through hundreds and possibly thousands of routes before finding the right one. Both can impact the disk space and processing power of the router. Lastly, there will be updates happening everywhere in the network. Every time a link or router is changed, updates will be flooded throughout the entire network. Routers will also have to rerun the SPF algorithm every time an update is sent. Using multiarea OSPF, we can reduce the size of our link state database and summarize our routing table. It will also limit update messages to a single area, rather than the whole network.</w:t>
      </w:r>
    </w:p>
    <w:p w14:paraId="6A79E623" w14:textId="77777777" w:rsidR="009A1906" w:rsidRDefault="009A1906" w:rsidP="009A1906">
      <w:pPr>
        <w:spacing w:line="257" w:lineRule="auto"/>
        <w:rPr>
          <w:rFonts w:ascii="Times New Roman" w:eastAsia="Times New Roman" w:hAnsi="Times New Roman" w:cs="Times New Roman"/>
          <w:sz w:val="24"/>
          <w:szCs w:val="24"/>
        </w:rPr>
      </w:pPr>
    </w:p>
    <w:p w14:paraId="617EAEF2"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 xml:space="preserve">A multiarea OSPF network is implemented in a two-layer area hierarchy. The backbone (transit) area, and the regular (nonbackbone) area. The backbone area, commonly known as area 0, interconnects with other OSPF area types. The regular area connects users and resources, and all traffic coming from other areas must cross a transit area. There are also four different types of OSPF routers. The Internal router, the Backbone router, the Area </w:t>
      </w:r>
      <w:r w:rsidRPr="3E2F2EA1">
        <w:rPr>
          <w:rFonts w:ascii="Times New Roman" w:eastAsia="Times New Roman" w:hAnsi="Times New Roman" w:cs="Times New Roman"/>
          <w:sz w:val="24"/>
          <w:szCs w:val="24"/>
        </w:rPr>
        <w:lastRenderedPageBreak/>
        <w:t>Border Router (ABR) and the Autonomous System Boundary Router (ASBR). The internal router is a router that has all its interfaces in the same area, a backbone router is a router in the backbone area, the Area Border Router is a router that has interfaces attached to multiple areas, and the ASBR is a router that has at least one interface attached to an external internetwork. A single router can be classified as more than one router type.</w:t>
      </w:r>
    </w:p>
    <w:p w14:paraId="540A58C6" w14:textId="77777777" w:rsidR="009A1906" w:rsidRDefault="009A1906" w:rsidP="009A1906">
      <w:pPr>
        <w:spacing w:line="257" w:lineRule="auto"/>
        <w:rPr>
          <w:rFonts w:ascii="Times New Roman" w:eastAsia="Times New Roman" w:hAnsi="Times New Roman" w:cs="Times New Roman"/>
          <w:sz w:val="24"/>
          <w:szCs w:val="24"/>
        </w:rPr>
      </w:pPr>
    </w:p>
    <w:p w14:paraId="2BFC7C1F" w14:textId="77777777" w:rsidR="009A1906" w:rsidRDefault="009A1906" w:rsidP="009A1906">
      <w:pPr>
        <w:spacing w:line="257" w:lineRule="auto"/>
      </w:pPr>
      <w:r w:rsidRPr="3D4B64AA">
        <w:rPr>
          <w:rFonts w:ascii="Times New Roman" w:eastAsia="Times New Roman" w:hAnsi="Times New Roman" w:cs="Times New Roman"/>
          <w:b/>
          <w:bCs/>
          <w:sz w:val="24"/>
          <w:szCs w:val="24"/>
        </w:rPr>
        <w:t>Lab Summary</w:t>
      </w:r>
    </w:p>
    <w:p w14:paraId="10328316"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In this lab, I used six 4321 Cisco Routers, four copper-straight through cables, and one fiber optic cable. To connect the four of the routers, I used copper straight through cables. One router had to </w:t>
      </w:r>
      <w:proofErr w:type="gramStart"/>
      <w:r w:rsidRPr="3E2F2EA1">
        <w:rPr>
          <w:rFonts w:ascii="Times New Roman" w:eastAsia="Times New Roman" w:hAnsi="Times New Roman" w:cs="Times New Roman"/>
          <w:sz w:val="24"/>
          <w:szCs w:val="24"/>
        </w:rPr>
        <w:t>be connected with</w:t>
      </w:r>
      <w:proofErr w:type="gramEnd"/>
      <w:r w:rsidRPr="3E2F2EA1">
        <w:rPr>
          <w:rFonts w:ascii="Times New Roman" w:eastAsia="Times New Roman" w:hAnsi="Times New Roman" w:cs="Times New Roman"/>
          <w:sz w:val="24"/>
          <w:szCs w:val="24"/>
        </w:rPr>
        <w:t xml:space="preserve"> a fiber-optic cable, because I didn’t have enough routers on my rack.  I connected two copper-straight through cables to each router, except the two routers on the ends, which only had one. One cable went in the GigabitEthernet 0/0/0 interface and the other went in the GigabitEthernet 0/0/1 interface. After that, I assigned the interfaces of each router an IP address and configured loopback addresses on the routers. Then, I configured virtual links between my end routers and their respective neighboring routers so I could configure ipv6 with ospf. Next, I configured OSPFv3 on the routers. Finally, I pinged my routers with each other to verify connectivity and did other commands like show ip route and show ipv6 route to ensure that OSPFv3 was working.</w:t>
      </w:r>
    </w:p>
    <w:p w14:paraId="7CDBA3F4" w14:textId="77777777" w:rsidR="009A1906" w:rsidRDefault="009A1906" w:rsidP="009A1906">
      <w:pPr>
        <w:spacing w:line="257" w:lineRule="auto"/>
      </w:pPr>
      <w:r w:rsidRPr="3E2F2EA1">
        <w:rPr>
          <w:rFonts w:ascii="Times New Roman" w:eastAsia="Times New Roman" w:hAnsi="Times New Roman" w:cs="Times New Roman"/>
          <w:b/>
          <w:bCs/>
          <w:sz w:val="24"/>
          <w:szCs w:val="24"/>
        </w:rPr>
        <w:t>Lab Commands</w:t>
      </w:r>
    </w:p>
    <w:p w14:paraId="112DB3FD" w14:textId="77777777" w:rsidR="009A1906" w:rsidRDefault="009A1906" w:rsidP="009A1906">
      <w:pPr>
        <w:spacing w:line="257" w:lineRule="auto"/>
        <w:rPr>
          <w:rFonts w:ascii="Courier New" w:eastAsia="Courier New" w:hAnsi="Courier New" w:cs="Courier New"/>
        </w:rPr>
      </w:pPr>
      <w:r w:rsidRPr="3E2F2EA1">
        <w:rPr>
          <w:rFonts w:ascii="Courier New" w:eastAsia="Courier New" w:hAnsi="Courier New" w:cs="Courier New"/>
        </w:rPr>
        <w:t>Router(config)</w:t>
      </w:r>
      <w:r w:rsidRPr="3E2F2EA1">
        <w:rPr>
          <w:rFonts w:ascii="Courier New" w:eastAsia="Courier New" w:hAnsi="Courier New" w:cs="Courier New"/>
          <w:b/>
          <w:bCs/>
        </w:rPr>
        <w:t xml:space="preserve">#ipv6 </w:t>
      </w:r>
      <w:proofErr w:type="gramStart"/>
      <w:r w:rsidRPr="3E2F2EA1">
        <w:rPr>
          <w:rFonts w:ascii="Courier New" w:eastAsia="Courier New" w:hAnsi="Courier New" w:cs="Courier New"/>
          <w:b/>
          <w:bCs/>
        </w:rPr>
        <w:t>unicast-routing</w:t>
      </w:r>
      <w:proofErr w:type="gramEnd"/>
    </w:p>
    <w:p w14:paraId="215EBD90"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This command globally enables IPv6.</w:t>
      </w:r>
    </w:p>
    <w:p w14:paraId="4A9B102F" w14:textId="77777777" w:rsidR="009A1906" w:rsidRDefault="009A1906" w:rsidP="009A1906">
      <w:pPr>
        <w:spacing w:line="257" w:lineRule="auto"/>
        <w:rPr>
          <w:rFonts w:ascii="Courier New" w:eastAsia="Courier New" w:hAnsi="Courier New" w:cs="Courier New"/>
        </w:rPr>
      </w:pPr>
      <w:r w:rsidRPr="3E2F2EA1">
        <w:rPr>
          <w:rFonts w:ascii="Courier New" w:eastAsia="Courier New" w:hAnsi="Courier New" w:cs="Courier New"/>
        </w:rPr>
        <w:t>Router(config)</w:t>
      </w:r>
      <w:r w:rsidRPr="3E2F2EA1">
        <w:rPr>
          <w:rFonts w:ascii="Courier New" w:eastAsia="Courier New" w:hAnsi="Courier New" w:cs="Courier New"/>
          <w:b/>
          <w:bCs/>
        </w:rPr>
        <w:t>#ipv6 router opsf</w:t>
      </w:r>
      <w:r w:rsidRPr="3E2F2EA1">
        <w:rPr>
          <w:rFonts w:ascii="Courier New" w:eastAsia="Courier New" w:hAnsi="Courier New" w:cs="Courier New"/>
        </w:rPr>
        <w:t xml:space="preserve"> process-id / </w:t>
      </w:r>
      <w:r w:rsidRPr="3E2F2EA1">
        <w:rPr>
          <w:rFonts w:ascii="Courier New" w:eastAsia="Courier New" w:hAnsi="Courier New" w:cs="Courier New"/>
          <w:b/>
          <w:bCs/>
        </w:rPr>
        <w:t>router opsf</w:t>
      </w:r>
      <w:r w:rsidRPr="3E2F2EA1">
        <w:rPr>
          <w:rFonts w:ascii="Courier New" w:eastAsia="Courier New" w:hAnsi="Courier New" w:cs="Courier New"/>
        </w:rPr>
        <w:t xml:space="preserve"> process-id</w:t>
      </w:r>
    </w:p>
    <w:p w14:paraId="39C8B0DE" w14:textId="77777777" w:rsidR="009A1906" w:rsidRDefault="009A1906" w:rsidP="009A1906">
      <w:pPr>
        <w:spacing w:line="257" w:lineRule="auto"/>
      </w:pPr>
      <w:r w:rsidRPr="3E2F2EA1">
        <w:rPr>
          <w:rFonts w:ascii="Times New Roman" w:eastAsia="Times New Roman" w:hAnsi="Times New Roman" w:cs="Times New Roman"/>
          <w:sz w:val="24"/>
          <w:szCs w:val="24"/>
        </w:rPr>
        <w:t xml:space="preserve">This command is used to enable OSPFv3/OSPFv2 and enter router configuration mode. The process-id is set by the network administrator and is a set value from 1 to 65,535. In this lab, I used a value of 1 for my </w:t>
      </w:r>
      <w:r w:rsidRPr="3E2F2EA1">
        <w:rPr>
          <w:rFonts w:ascii="Courier New" w:eastAsia="Courier New" w:hAnsi="Courier New" w:cs="Courier New"/>
          <w:sz w:val="24"/>
          <w:szCs w:val="24"/>
        </w:rPr>
        <w:t>process-id.</w:t>
      </w:r>
      <w:r w:rsidRPr="3E2F2EA1">
        <w:rPr>
          <w:rFonts w:ascii="Times New Roman" w:eastAsia="Times New Roman" w:hAnsi="Times New Roman" w:cs="Times New Roman"/>
          <w:sz w:val="24"/>
          <w:szCs w:val="24"/>
        </w:rPr>
        <w:t xml:space="preserve"> It is best to use the same </w:t>
      </w:r>
      <w:r w:rsidRPr="3E2F2EA1">
        <w:rPr>
          <w:rFonts w:ascii="Courier New" w:eastAsia="Courier New" w:hAnsi="Courier New" w:cs="Courier New"/>
          <w:sz w:val="24"/>
          <w:szCs w:val="24"/>
        </w:rPr>
        <w:t xml:space="preserve">process-id </w:t>
      </w:r>
      <w:r w:rsidRPr="3E2F2EA1">
        <w:rPr>
          <w:rFonts w:ascii="Times New Roman" w:eastAsia="Times New Roman" w:hAnsi="Times New Roman" w:cs="Times New Roman"/>
          <w:sz w:val="24"/>
          <w:szCs w:val="24"/>
        </w:rPr>
        <w:t>for all OSPF routers.</w:t>
      </w:r>
    </w:p>
    <w:p w14:paraId="63360DA9" w14:textId="77777777" w:rsidR="009A1906" w:rsidRDefault="009A1906" w:rsidP="009A1906">
      <w:pPr>
        <w:spacing w:line="257" w:lineRule="auto"/>
        <w:rPr>
          <w:rFonts w:ascii="Courier New" w:eastAsia="Courier New" w:hAnsi="Courier New" w:cs="Courier New"/>
        </w:rPr>
      </w:pPr>
      <w:r w:rsidRPr="3E2F2EA1">
        <w:rPr>
          <w:rFonts w:ascii="Courier New" w:eastAsia="Courier New" w:hAnsi="Courier New" w:cs="Courier New"/>
        </w:rPr>
        <w:t>Router(config)</w:t>
      </w:r>
      <w:r w:rsidRPr="3E2F2EA1">
        <w:rPr>
          <w:rFonts w:ascii="Courier New" w:eastAsia="Courier New" w:hAnsi="Courier New" w:cs="Courier New"/>
          <w:b/>
          <w:bCs/>
        </w:rPr>
        <w:t>#ipv6 ospf</w:t>
      </w:r>
      <w:r w:rsidRPr="3E2F2EA1">
        <w:rPr>
          <w:rFonts w:ascii="Courier New" w:eastAsia="Courier New" w:hAnsi="Courier New" w:cs="Courier New"/>
        </w:rPr>
        <w:t xml:space="preserve"> process-id area area-number</w:t>
      </w:r>
    </w:p>
    <w:p w14:paraId="2BB70482"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This command adds an interface to an OSPFv3 area.</w:t>
      </w:r>
    </w:p>
    <w:p w14:paraId="2734A939" w14:textId="77777777" w:rsidR="009A1906" w:rsidRDefault="009A1906" w:rsidP="009A1906">
      <w:pPr>
        <w:spacing w:line="257" w:lineRule="auto"/>
      </w:pPr>
      <w:r w:rsidRPr="3E2F2EA1">
        <w:rPr>
          <w:rFonts w:ascii="Courier New" w:eastAsia="Courier New" w:hAnsi="Courier New" w:cs="Courier New"/>
        </w:rPr>
        <w:t>Router</w:t>
      </w:r>
      <w:r w:rsidRPr="3E2F2EA1">
        <w:rPr>
          <w:rFonts w:ascii="Courier New" w:eastAsia="Courier New" w:hAnsi="Courier New" w:cs="Courier New"/>
          <w:b/>
          <w:bCs/>
        </w:rPr>
        <w:t>#show ipv6/ip ospf int</w:t>
      </w:r>
    </w:p>
    <w:p w14:paraId="2A4CB9D0"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This command lists routing protocols on the router, number of areas, router ID and networks.</w:t>
      </w:r>
    </w:p>
    <w:p w14:paraId="5C812CB0" w14:textId="77777777" w:rsidR="009A1906" w:rsidRDefault="009A1906" w:rsidP="009A1906">
      <w:pPr>
        <w:spacing w:line="257" w:lineRule="auto"/>
      </w:pPr>
      <w:r w:rsidRPr="3E2F2EA1">
        <w:rPr>
          <w:rFonts w:ascii="Courier New" w:eastAsia="Courier New" w:hAnsi="Courier New" w:cs="Courier New"/>
        </w:rPr>
        <w:t>Router</w:t>
      </w:r>
      <w:r w:rsidRPr="3E2F2EA1">
        <w:rPr>
          <w:rFonts w:ascii="Courier New" w:eastAsia="Courier New" w:hAnsi="Courier New" w:cs="Courier New"/>
          <w:b/>
          <w:bCs/>
        </w:rPr>
        <w:t>#show ipv6/ip ospf neighbor</w:t>
      </w:r>
    </w:p>
    <w:p w14:paraId="629C4AC1" w14:textId="77777777" w:rsidR="009A1906" w:rsidRDefault="009A1906" w:rsidP="009A1906">
      <w:pPr>
        <w:spacing w:line="257" w:lineRule="auto"/>
      </w:pPr>
      <w:r w:rsidRPr="3E2F2EA1">
        <w:rPr>
          <w:rFonts w:ascii="Times New Roman" w:eastAsia="Times New Roman" w:hAnsi="Times New Roman" w:cs="Times New Roman"/>
          <w:sz w:val="24"/>
          <w:szCs w:val="24"/>
        </w:rPr>
        <w:lastRenderedPageBreak/>
        <w:t>This command allows you to see the neighboring routers that also have OSPF enabled. It tells you the Neighbor ID, priority, state, dead time, address, and interface of the neighboring routers.</w:t>
      </w:r>
    </w:p>
    <w:p w14:paraId="20ECC0C1" w14:textId="77777777" w:rsidR="009A1906" w:rsidRDefault="009A1906" w:rsidP="009A1906">
      <w:pPr>
        <w:spacing w:line="257" w:lineRule="auto"/>
        <w:rPr>
          <w:rFonts w:ascii="Courier New" w:eastAsia="Courier New" w:hAnsi="Courier New" w:cs="Courier New"/>
          <w:b/>
          <w:bCs/>
        </w:rPr>
      </w:pPr>
      <w:r w:rsidRPr="3E2F2EA1">
        <w:rPr>
          <w:rFonts w:ascii="Courier New" w:eastAsia="Courier New" w:hAnsi="Courier New" w:cs="Courier New"/>
        </w:rPr>
        <w:t>Router</w:t>
      </w:r>
      <w:r w:rsidRPr="3E2F2EA1">
        <w:rPr>
          <w:rFonts w:ascii="Courier New" w:eastAsia="Courier New" w:hAnsi="Courier New" w:cs="Courier New"/>
          <w:b/>
          <w:bCs/>
        </w:rPr>
        <w:t>#show ipv6/ip route ospf</w:t>
      </w:r>
    </w:p>
    <w:p w14:paraId="35AB8282"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This command lists all OSPF routes on that router.</w:t>
      </w:r>
    </w:p>
    <w:p w14:paraId="0FBA7944" w14:textId="77777777" w:rsidR="009A1906" w:rsidRDefault="009A1906" w:rsidP="009A1906">
      <w:pPr>
        <w:spacing w:line="257" w:lineRule="auto"/>
        <w:rPr>
          <w:rFonts w:ascii="Courier New" w:eastAsia="Courier New" w:hAnsi="Courier New" w:cs="Courier New"/>
          <w:b/>
          <w:bCs/>
        </w:rPr>
      </w:pPr>
      <w:r w:rsidRPr="3E2F2EA1">
        <w:rPr>
          <w:rFonts w:ascii="Courier New" w:eastAsia="Courier New" w:hAnsi="Courier New" w:cs="Courier New"/>
        </w:rPr>
        <w:t>Router</w:t>
      </w:r>
      <w:r w:rsidRPr="3E2F2EA1">
        <w:rPr>
          <w:rFonts w:ascii="Courier New" w:eastAsia="Courier New" w:hAnsi="Courier New" w:cs="Courier New"/>
          <w:b/>
          <w:bCs/>
        </w:rPr>
        <w:t>#show ipv6/ip ospf database</w:t>
      </w:r>
    </w:p>
    <w:p w14:paraId="7FCAD67A"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This command lists the contents of the OSPFv3/OSPFv2 LSDB.</w:t>
      </w:r>
    </w:p>
    <w:p w14:paraId="2393100A" w14:textId="77777777" w:rsidR="009A1906" w:rsidRDefault="009A1906" w:rsidP="009A1906">
      <w:pPr>
        <w:spacing w:line="257" w:lineRule="auto"/>
      </w:pPr>
      <w:r w:rsidRPr="3E2F2EA1">
        <w:rPr>
          <w:rFonts w:ascii="Times New Roman" w:eastAsia="Times New Roman" w:hAnsi="Times New Roman" w:cs="Times New Roman"/>
          <w:b/>
          <w:bCs/>
          <w:sz w:val="24"/>
          <w:szCs w:val="24"/>
        </w:rPr>
        <w:t>Network Diagram with IP's</w:t>
      </w:r>
    </w:p>
    <w:p w14:paraId="5BDB2413" w14:textId="77777777" w:rsidR="009A1906" w:rsidRDefault="009A1906" w:rsidP="009A1906">
      <w:pPr>
        <w:spacing w:line="257" w:lineRule="auto"/>
      </w:pPr>
      <w:r>
        <w:rPr>
          <w:noProof/>
        </w:rPr>
        <w:drawing>
          <wp:inline distT="0" distB="0" distL="0" distR="0" wp14:anchorId="40FCA6A1" wp14:editId="37915823">
            <wp:extent cx="6210300" cy="2729944"/>
            <wp:effectExtent l="0" t="0" r="0" b="0"/>
            <wp:docPr id="1596484149" name="Picture 159648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10300" cy="2729944"/>
                    </a:xfrm>
                    <a:prstGeom prst="rect">
                      <a:avLst/>
                    </a:prstGeom>
                  </pic:spPr>
                </pic:pic>
              </a:graphicData>
            </a:graphic>
          </wp:inline>
        </w:drawing>
      </w:r>
    </w:p>
    <w:p w14:paraId="0103E1F2" w14:textId="77777777" w:rsidR="009A1906" w:rsidRDefault="009A1906" w:rsidP="009A1906">
      <w:pPr>
        <w:spacing w:line="257" w:lineRule="auto"/>
      </w:pPr>
    </w:p>
    <w:tbl>
      <w:tblPr>
        <w:tblStyle w:val="TableGrid"/>
        <w:tblW w:w="0" w:type="auto"/>
        <w:tblLayout w:type="fixed"/>
        <w:tblLook w:val="06A0" w:firstRow="1" w:lastRow="0" w:firstColumn="1" w:lastColumn="0" w:noHBand="1" w:noVBand="1"/>
      </w:tblPr>
      <w:tblGrid>
        <w:gridCol w:w="1860"/>
        <w:gridCol w:w="2130"/>
        <w:gridCol w:w="2085"/>
        <w:gridCol w:w="2280"/>
      </w:tblGrid>
      <w:tr w:rsidR="009A1906" w14:paraId="2F2D4818" w14:textId="77777777" w:rsidTr="009157D1">
        <w:tc>
          <w:tcPr>
            <w:tcW w:w="1860" w:type="dxa"/>
            <w:tcBorders>
              <w:top w:val="single" w:sz="6" w:space="0" w:color="111111"/>
              <w:left w:val="single" w:sz="6" w:space="0" w:color="111111"/>
              <w:bottom w:val="single" w:sz="6" w:space="0" w:color="111111"/>
              <w:right w:val="nil"/>
            </w:tcBorders>
            <w:shd w:val="clear" w:color="auto" w:fill="DBE5F1"/>
          </w:tcPr>
          <w:p w14:paraId="0CFFA9C1" w14:textId="77777777" w:rsidR="009A1906" w:rsidRDefault="009A1906" w:rsidP="009157D1">
            <w:pPr>
              <w:spacing w:line="259" w:lineRule="auto"/>
              <w:jc w:val="center"/>
              <w:rPr>
                <w:rFonts w:ascii="Helvetica" w:eastAsia="Helvetica" w:hAnsi="Helvetica" w:cs="Helvetica"/>
                <w:color w:val="111111"/>
                <w:sz w:val="21"/>
                <w:szCs w:val="21"/>
              </w:rPr>
            </w:pPr>
            <w:r w:rsidRPr="3E2F2EA1">
              <w:rPr>
                <w:rFonts w:ascii="Helvetica" w:eastAsia="Helvetica" w:hAnsi="Helvetica" w:cs="Helvetica"/>
                <w:b/>
                <w:bCs/>
                <w:color w:val="111111"/>
                <w:sz w:val="21"/>
                <w:szCs w:val="21"/>
              </w:rPr>
              <w:t>Device</w:t>
            </w:r>
          </w:p>
        </w:tc>
        <w:tc>
          <w:tcPr>
            <w:tcW w:w="2130" w:type="dxa"/>
            <w:tcBorders>
              <w:top w:val="single" w:sz="6" w:space="0" w:color="111111"/>
              <w:left w:val="single" w:sz="6" w:space="0" w:color="111111"/>
              <w:bottom w:val="single" w:sz="6" w:space="0" w:color="111111"/>
              <w:right w:val="nil"/>
            </w:tcBorders>
            <w:shd w:val="clear" w:color="auto" w:fill="DBE5F1"/>
          </w:tcPr>
          <w:p w14:paraId="4720045E" w14:textId="77777777" w:rsidR="009A1906" w:rsidRDefault="009A1906" w:rsidP="009157D1">
            <w:pPr>
              <w:spacing w:line="259" w:lineRule="auto"/>
              <w:jc w:val="center"/>
              <w:rPr>
                <w:rFonts w:ascii="Helvetica" w:eastAsia="Helvetica" w:hAnsi="Helvetica" w:cs="Helvetica"/>
                <w:color w:val="111111"/>
                <w:sz w:val="21"/>
                <w:szCs w:val="21"/>
              </w:rPr>
            </w:pPr>
            <w:r w:rsidRPr="3E2F2EA1">
              <w:rPr>
                <w:rFonts w:ascii="Helvetica" w:eastAsia="Helvetica" w:hAnsi="Helvetica" w:cs="Helvetica"/>
                <w:b/>
                <w:bCs/>
                <w:color w:val="111111"/>
                <w:sz w:val="21"/>
                <w:szCs w:val="21"/>
              </w:rPr>
              <w:t>Interface</w:t>
            </w:r>
          </w:p>
        </w:tc>
        <w:tc>
          <w:tcPr>
            <w:tcW w:w="2085" w:type="dxa"/>
            <w:tcBorders>
              <w:top w:val="single" w:sz="6" w:space="0" w:color="111111"/>
              <w:left w:val="single" w:sz="6" w:space="0" w:color="111111"/>
              <w:bottom w:val="single" w:sz="6" w:space="0" w:color="111111"/>
              <w:right w:val="nil"/>
            </w:tcBorders>
            <w:shd w:val="clear" w:color="auto" w:fill="DBE5F1"/>
          </w:tcPr>
          <w:p w14:paraId="3254526B" w14:textId="77777777" w:rsidR="009A1906" w:rsidRDefault="009A1906" w:rsidP="009157D1">
            <w:pPr>
              <w:spacing w:line="259" w:lineRule="auto"/>
              <w:jc w:val="center"/>
              <w:rPr>
                <w:rFonts w:ascii="Helvetica" w:eastAsia="Helvetica" w:hAnsi="Helvetica" w:cs="Helvetica"/>
                <w:color w:val="111111"/>
                <w:sz w:val="21"/>
                <w:szCs w:val="21"/>
              </w:rPr>
            </w:pPr>
            <w:r w:rsidRPr="3E2F2EA1">
              <w:rPr>
                <w:rFonts w:ascii="Helvetica" w:eastAsia="Helvetica" w:hAnsi="Helvetica" w:cs="Helvetica"/>
                <w:b/>
                <w:bCs/>
                <w:color w:val="111111"/>
                <w:sz w:val="21"/>
                <w:szCs w:val="21"/>
              </w:rPr>
              <w:t>IP Address</w:t>
            </w:r>
          </w:p>
        </w:tc>
        <w:tc>
          <w:tcPr>
            <w:tcW w:w="2280" w:type="dxa"/>
            <w:tcBorders>
              <w:top w:val="single" w:sz="6" w:space="0" w:color="111111"/>
              <w:left w:val="single" w:sz="6" w:space="0" w:color="111111"/>
              <w:bottom w:val="single" w:sz="6" w:space="0" w:color="111111"/>
              <w:right w:val="nil"/>
            </w:tcBorders>
            <w:shd w:val="clear" w:color="auto" w:fill="DBE5F1"/>
          </w:tcPr>
          <w:p w14:paraId="67EAA0F2" w14:textId="77777777" w:rsidR="009A1906" w:rsidRDefault="009A1906" w:rsidP="009157D1">
            <w:pPr>
              <w:spacing w:line="259" w:lineRule="auto"/>
              <w:jc w:val="center"/>
              <w:rPr>
                <w:rFonts w:ascii="Helvetica" w:eastAsia="Helvetica" w:hAnsi="Helvetica" w:cs="Helvetica"/>
                <w:color w:val="111111"/>
                <w:sz w:val="21"/>
                <w:szCs w:val="21"/>
              </w:rPr>
            </w:pPr>
            <w:r w:rsidRPr="3E2F2EA1">
              <w:rPr>
                <w:rFonts w:ascii="Helvetica" w:eastAsia="Helvetica" w:hAnsi="Helvetica" w:cs="Helvetica"/>
                <w:b/>
                <w:bCs/>
                <w:color w:val="111111"/>
                <w:sz w:val="21"/>
                <w:szCs w:val="21"/>
              </w:rPr>
              <w:t>IPv6 Address</w:t>
            </w:r>
          </w:p>
        </w:tc>
      </w:tr>
      <w:tr w:rsidR="009A1906" w14:paraId="472BC59C" w14:textId="77777777" w:rsidTr="009157D1">
        <w:tc>
          <w:tcPr>
            <w:tcW w:w="1860" w:type="dxa"/>
            <w:tcBorders>
              <w:top w:val="single" w:sz="6" w:space="0" w:color="111111"/>
              <w:left w:val="single" w:sz="6" w:space="0" w:color="111111"/>
              <w:bottom w:val="single" w:sz="6" w:space="0" w:color="111111"/>
              <w:right w:val="single" w:sz="6" w:space="0" w:color="111111"/>
            </w:tcBorders>
          </w:tcPr>
          <w:p w14:paraId="773394EF"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R1</w:t>
            </w:r>
          </w:p>
        </w:tc>
        <w:tc>
          <w:tcPr>
            <w:tcW w:w="2130" w:type="dxa"/>
            <w:tcBorders>
              <w:top w:val="single" w:sz="6" w:space="0" w:color="111111"/>
              <w:left w:val="single" w:sz="6" w:space="0" w:color="111111"/>
              <w:bottom w:val="single" w:sz="6" w:space="0" w:color="111111"/>
              <w:right w:val="single" w:sz="6" w:space="0" w:color="111111"/>
            </w:tcBorders>
          </w:tcPr>
          <w:p w14:paraId="10E59B53"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G0/0/0</w:t>
            </w:r>
          </w:p>
        </w:tc>
        <w:tc>
          <w:tcPr>
            <w:tcW w:w="2085" w:type="dxa"/>
            <w:tcBorders>
              <w:top w:val="single" w:sz="6" w:space="0" w:color="111111"/>
              <w:left w:val="single" w:sz="6" w:space="0" w:color="111111"/>
              <w:bottom w:val="single" w:sz="6" w:space="0" w:color="111111"/>
              <w:right w:val="single" w:sz="6" w:space="0" w:color="111111"/>
            </w:tcBorders>
          </w:tcPr>
          <w:p w14:paraId="5384746D"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10.1.0.1 /24</w:t>
            </w:r>
          </w:p>
          <w:p w14:paraId="1B73590F" w14:textId="77777777" w:rsidR="009A1906" w:rsidRDefault="009A1906"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332C57A9"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10:1::1/64</w:t>
            </w:r>
          </w:p>
        </w:tc>
      </w:tr>
      <w:tr w:rsidR="009A1906" w14:paraId="3BB8B11B" w14:textId="77777777" w:rsidTr="009157D1">
        <w:tc>
          <w:tcPr>
            <w:tcW w:w="1860" w:type="dxa"/>
            <w:vMerge w:val="restart"/>
            <w:tcBorders>
              <w:top w:val="single" w:sz="6" w:space="0" w:color="111111"/>
              <w:left w:val="single" w:sz="6" w:space="0" w:color="111111"/>
              <w:bottom w:val="single" w:sz="6" w:space="0" w:color="111111"/>
              <w:right w:val="single" w:sz="6" w:space="0" w:color="111111"/>
            </w:tcBorders>
          </w:tcPr>
          <w:p w14:paraId="7548DBFE"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R2</w:t>
            </w:r>
          </w:p>
        </w:tc>
        <w:tc>
          <w:tcPr>
            <w:tcW w:w="2130" w:type="dxa"/>
            <w:tcBorders>
              <w:top w:val="single" w:sz="6" w:space="0" w:color="111111"/>
              <w:left w:val="single" w:sz="6" w:space="0" w:color="111111"/>
              <w:bottom w:val="single" w:sz="6" w:space="0" w:color="111111"/>
              <w:right w:val="single" w:sz="6" w:space="0" w:color="111111"/>
            </w:tcBorders>
          </w:tcPr>
          <w:p w14:paraId="072C95D0"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G0/0/0</w:t>
            </w:r>
          </w:p>
          <w:p w14:paraId="547C0DD3"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362B3982"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10.1.0.2 /24</w:t>
            </w:r>
          </w:p>
        </w:tc>
        <w:tc>
          <w:tcPr>
            <w:tcW w:w="2280" w:type="dxa"/>
            <w:tcBorders>
              <w:top w:val="single" w:sz="6" w:space="0" w:color="111111"/>
              <w:left w:val="single" w:sz="6" w:space="0" w:color="111111"/>
              <w:bottom w:val="single" w:sz="6" w:space="0" w:color="111111"/>
              <w:right w:val="single" w:sz="6" w:space="0" w:color="111111"/>
            </w:tcBorders>
          </w:tcPr>
          <w:p w14:paraId="334A129C"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10:1::2/64</w:t>
            </w:r>
          </w:p>
        </w:tc>
      </w:tr>
      <w:tr w:rsidR="009A1906" w14:paraId="16994109" w14:textId="77777777" w:rsidTr="009157D1">
        <w:tc>
          <w:tcPr>
            <w:tcW w:w="1860" w:type="dxa"/>
            <w:vMerge/>
            <w:tcBorders>
              <w:left w:val="single" w:sz="0" w:space="0" w:color="111111"/>
              <w:bottom w:val="single" w:sz="0" w:space="0" w:color="111111"/>
              <w:right w:val="single" w:sz="0" w:space="0" w:color="111111"/>
            </w:tcBorders>
            <w:vAlign w:val="center"/>
          </w:tcPr>
          <w:p w14:paraId="376F28C2" w14:textId="77777777" w:rsidR="009A1906" w:rsidRDefault="009A1906" w:rsidP="009157D1"/>
        </w:tc>
        <w:tc>
          <w:tcPr>
            <w:tcW w:w="2130" w:type="dxa"/>
            <w:tcBorders>
              <w:top w:val="single" w:sz="6" w:space="0" w:color="111111"/>
              <w:left w:val="single" w:sz="6" w:space="0" w:color="111111"/>
              <w:bottom w:val="single" w:sz="6" w:space="0" w:color="111111"/>
              <w:right w:val="single" w:sz="6" w:space="0" w:color="111111"/>
            </w:tcBorders>
          </w:tcPr>
          <w:p w14:paraId="3E7B6D0C"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G0/0/1</w:t>
            </w:r>
          </w:p>
          <w:p w14:paraId="201345A5"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1E638E14"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10.2.0.1 /24</w:t>
            </w:r>
          </w:p>
        </w:tc>
        <w:tc>
          <w:tcPr>
            <w:tcW w:w="2280" w:type="dxa"/>
            <w:tcBorders>
              <w:top w:val="single" w:sz="6" w:space="0" w:color="111111"/>
              <w:left w:val="single" w:sz="6" w:space="0" w:color="111111"/>
              <w:bottom w:val="single" w:sz="6" w:space="0" w:color="111111"/>
              <w:right w:val="single" w:sz="6" w:space="0" w:color="111111"/>
            </w:tcBorders>
          </w:tcPr>
          <w:p w14:paraId="6C4E6583"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10:2::1/64</w:t>
            </w:r>
          </w:p>
        </w:tc>
      </w:tr>
      <w:tr w:rsidR="009A1906" w14:paraId="4865192B" w14:textId="77777777" w:rsidTr="009157D1">
        <w:tc>
          <w:tcPr>
            <w:tcW w:w="1860" w:type="dxa"/>
            <w:vMerge w:val="restart"/>
            <w:tcBorders>
              <w:top w:val="single" w:sz="6" w:space="0" w:color="111111"/>
              <w:left w:val="single" w:sz="6" w:space="0" w:color="111111"/>
              <w:bottom w:val="single" w:sz="6" w:space="0" w:color="111111"/>
              <w:right w:val="single" w:sz="6" w:space="0" w:color="111111"/>
            </w:tcBorders>
          </w:tcPr>
          <w:p w14:paraId="1060C639"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R3</w:t>
            </w:r>
          </w:p>
        </w:tc>
        <w:tc>
          <w:tcPr>
            <w:tcW w:w="2130" w:type="dxa"/>
            <w:tcBorders>
              <w:top w:val="single" w:sz="6" w:space="0" w:color="111111"/>
              <w:left w:val="single" w:sz="6" w:space="0" w:color="111111"/>
              <w:bottom w:val="single" w:sz="6" w:space="0" w:color="111111"/>
              <w:right w:val="single" w:sz="6" w:space="0" w:color="111111"/>
            </w:tcBorders>
          </w:tcPr>
          <w:p w14:paraId="6BA124EA"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G0/0/0</w:t>
            </w:r>
          </w:p>
          <w:p w14:paraId="2012054B"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6E61D174"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10.3.0.1 /24</w:t>
            </w:r>
          </w:p>
        </w:tc>
        <w:tc>
          <w:tcPr>
            <w:tcW w:w="2280" w:type="dxa"/>
            <w:tcBorders>
              <w:top w:val="single" w:sz="6" w:space="0" w:color="111111"/>
              <w:left w:val="single" w:sz="6" w:space="0" w:color="111111"/>
              <w:bottom w:val="single" w:sz="6" w:space="0" w:color="111111"/>
              <w:right w:val="single" w:sz="6" w:space="0" w:color="111111"/>
            </w:tcBorders>
          </w:tcPr>
          <w:p w14:paraId="39AD4CB9"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10:3::1/64</w:t>
            </w:r>
          </w:p>
        </w:tc>
      </w:tr>
      <w:tr w:rsidR="009A1906" w14:paraId="117F3352" w14:textId="77777777" w:rsidTr="009157D1">
        <w:tc>
          <w:tcPr>
            <w:tcW w:w="1860" w:type="dxa"/>
            <w:vMerge/>
            <w:tcBorders>
              <w:left w:val="single" w:sz="0" w:space="0" w:color="111111"/>
              <w:bottom w:val="single" w:sz="0" w:space="0" w:color="111111"/>
              <w:right w:val="single" w:sz="0" w:space="0" w:color="111111"/>
            </w:tcBorders>
            <w:vAlign w:val="center"/>
          </w:tcPr>
          <w:p w14:paraId="698356CB" w14:textId="77777777" w:rsidR="009A1906" w:rsidRDefault="009A1906" w:rsidP="009157D1"/>
        </w:tc>
        <w:tc>
          <w:tcPr>
            <w:tcW w:w="2130" w:type="dxa"/>
            <w:tcBorders>
              <w:top w:val="single" w:sz="6" w:space="0" w:color="111111"/>
              <w:left w:val="single" w:sz="6" w:space="0" w:color="111111"/>
              <w:bottom w:val="single" w:sz="6" w:space="0" w:color="111111"/>
              <w:right w:val="single" w:sz="6" w:space="0" w:color="111111"/>
            </w:tcBorders>
          </w:tcPr>
          <w:p w14:paraId="6EA59138"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G0/0/1</w:t>
            </w:r>
          </w:p>
          <w:p w14:paraId="60C10BA0"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68E7E3BF"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10.2.0.2 /24</w:t>
            </w:r>
          </w:p>
        </w:tc>
        <w:tc>
          <w:tcPr>
            <w:tcW w:w="2280" w:type="dxa"/>
            <w:tcBorders>
              <w:top w:val="single" w:sz="6" w:space="0" w:color="111111"/>
              <w:left w:val="single" w:sz="6" w:space="0" w:color="111111"/>
              <w:bottom w:val="single" w:sz="6" w:space="0" w:color="111111"/>
              <w:right w:val="single" w:sz="6" w:space="0" w:color="111111"/>
            </w:tcBorders>
          </w:tcPr>
          <w:p w14:paraId="2319026F"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10:2::2/64</w:t>
            </w:r>
          </w:p>
        </w:tc>
      </w:tr>
      <w:tr w:rsidR="009A1906" w14:paraId="35C2E9C6" w14:textId="77777777" w:rsidTr="009157D1">
        <w:tc>
          <w:tcPr>
            <w:tcW w:w="1860" w:type="dxa"/>
            <w:tcBorders>
              <w:top w:val="single" w:sz="6" w:space="0" w:color="111111"/>
              <w:left w:val="single" w:sz="6" w:space="0" w:color="111111"/>
              <w:bottom w:val="single" w:sz="6" w:space="0" w:color="111111"/>
              <w:right w:val="single" w:sz="6" w:space="0" w:color="111111"/>
            </w:tcBorders>
          </w:tcPr>
          <w:p w14:paraId="57E07FD8"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R4</w:t>
            </w:r>
          </w:p>
        </w:tc>
        <w:tc>
          <w:tcPr>
            <w:tcW w:w="2130" w:type="dxa"/>
            <w:tcBorders>
              <w:top w:val="single" w:sz="6" w:space="0" w:color="111111"/>
              <w:left w:val="single" w:sz="6" w:space="0" w:color="111111"/>
              <w:bottom w:val="single" w:sz="6" w:space="0" w:color="111111"/>
              <w:right w:val="single" w:sz="6" w:space="0" w:color="111111"/>
            </w:tcBorders>
          </w:tcPr>
          <w:p w14:paraId="5A955E01"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G0/0/1</w:t>
            </w:r>
          </w:p>
          <w:p w14:paraId="2F4432B7"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665A74F7"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10.3.0.2 /24</w:t>
            </w:r>
          </w:p>
        </w:tc>
        <w:tc>
          <w:tcPr>
            <w:tcW w:w="2280" w:type="dxa"/>
            <w:tcBorders>
              <w:top w:val="single" w:sz="6" w:space="0" w:color="111111"/>
              <w:left w:val="single" w:sz="6" w:space="0" w:color="111111"/>
              <w:bottom w:val="single" w:sz="6" w:space="0" w:color="111111"/>
              <w:right w:val="single" w:sz="6" w:space="0" w:color="111111"/>
            </w:tcBorders>
          </w:tcPr>
          <w:p w14:paraId="37460372"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10:3::2/64</w:t>
            </w:r>
          </w:p>
          <w:p w14:paraId="13FEEC7B" w14:textId="77777777" w:rsidR="009A1906" w:rsidRDefault="009A1906" w:rsidP="009157D1">
            <w:pPr>
              <w:spacing w:line="259" w:lineRule="auto"/>
              <w:rPr>
                <w:rFonts w:ascii="Helvetica" w:eastAsia="Helvetica" w:hAnsi="Helvetica" w:cs="Helvetica"/>
                <w:color w:val="222222"/>
                <w:sz w:val="25"/>
                <w:szCs w:val="25"/>
              </w:rPr>
            </w:pPr>
          </w:p>
        </w:tc>
      </w:tr>
      <w:tr w:rsidR="009A1906" w14:paraId="5D396230" w14:textId="77777777" w:rsidTr="009157D1">
        <w:tc>
          <w:tcPr>
            <w:tcW w:w="1860" w:type="dxa"/>
            <w:vMerge w:val="restart"/>
            <w:tcBorders>
              <w:top w:val="single" w:sz="6" w:space="0" w:color="111111"/>
              <w:left w:val="single" w:sz="6" w:space="0" w:color="111111"/>
              <w:bottom w:val="single" w:sz="6" w:space="0" w:color="111111"/>
              <w:right w:val="single" w:sz="6" w:space="0" w:color="111111"/>
            </w:tcBorders>
          </w:tcPr>
          <w:p w14:paraId="118F2886"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R5</w:t>
            </w:r>
          </w:p>
        </w:tc>
        <w:tc>
          <w:tcPr>
            <w:tcW w:w="2130" w:type="dxa"/>
            <w:tcBorders>
              <w:top w:val="single" w:sz="6" w:space="0" w:color="111111"/>
              <w:left w:val="single" w:sz="6" w:space="0" w:color="111111"/>
              <w:bottom w:val="single" w:sz="6" w:space="0" w:color="111111"/>
              <w:right w:val="single" w:sz="6" w:space="0" w:color="111111"/>
            </w:tcBorders>
          </w:tcPr>
          <w:p w14:paraId="3C125D1E"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G0/0/0</w:t>
            </w:r>
          </w:p>
          <w:p w14:paraId="278B29D5"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20D0935E"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lastRenderedPageBreak/>
              <w:t>10.4.0.2 /24</w:t>
            </w:r>
          </w:p>
        </w:tc>
        <w:tc>
          <w:tcPr>
            <w:tcW w:w="2280" w:type="dxa"/>
            <w:tcBorders>
              <w:top w:val="single" w:sz="6" w:space="0" w:color="111111"/>
              <w:left w:val="single" w:sz="6" w:space="0" w:color="111111"/>
              <w:bottom w:val="single" w:sz="6" w:space="0" w:color="111111"/>
              <w:right w:val="single" w:sz="6" w:space="0" w:color="111111"/>
            </w:tcBorders>
          </w:tcPr>
          <w:p w14:paraId="7CB23F75"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10:4::2/64</w:t>
            </w:r>
          </w:p>
        </w:tc>
      </w:tr>
      <w:tr w:rsidR="009A1906" w14:paraId="1647E9B7" w14:textId="77777777" w:rsidTr="009157D1">
        <w:tc>
          <w:tcPr>
            <w:tcW w:w="1860" w:type="dxa"/>
            <w:vMerge/>
            <w:tcBorders>
              <w:left w:val="single" w:sz="0" w:space="0" w:color="111111"/>
              <w:bottom w:val="single" w:sz="0" w:space="0" w:color="111111"/>
              <w:right w:val="single" w:sz="0" w:space="0" w:color="111111"/>
            </w:tcBorders>
            <w:vAlign w:val="center"/>
          </w:tcPr>
          <w:p w14:paraId="7D78C0D9" w14:textId="77777777" w:rsidR="009A1906" w:rsidRDefault="009A1906" w:rsidP="009157D1"/>
        </w:tc>
        <w:tc>
          <w:tcPr>
            <w:tcW w:w="2130" w:type="dxa"/>
            <w:tcBorders>
              <w:top w:val="single" w:sz="6" w:space="0" w:color="111111"/>
              <w:left w:val="single" w:sz="6" w:space="0" w:color="111111"/>
              <w:bottom w:val="single" w:sz="6" w:space="0" w:color="111111"/>
              <w:right w:val="single" w:sz="6" w:space="0" w:color="111111"/>
            </w:tcBorders>
          </w:tcPr>
          <w:p w14:paraId="1C8B36E0"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G0/0/1</w:t>
            </w:r>
          </w:p>
          <w:p w14:paraId="23C4F489"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55E5F858"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10.5.0.2 /24</w:t>
            </w:r>
          </w:p>
        </w:tc>
        <w:tc>
          <w:tcPr>
            <w:tcW w:w="2280" w:type="dxa"/>
            <w:tcBorders>
              <w:top w:val="single" w:sz="6" w:space="0" w:color="111111"/>
              <w:left w:val="single" w:sz="6" w:space="0" w:color="111111"/>
              <w:bottom w:val="single" w:sz="6" w:space="0" w:color="111111"/>
              <w:right w:val="single" w:sz="6" w:space="0" w:color="111111"/>
            </w:tcBorders>
          </w:tcPr>
          <w:p w14:paraId="72753A3B"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10:5::2/64</w:t>
            </w:r>
          </w:p>
        </w:tc>
      </w:tr>
      <w:tr w:rsidR="009A1906" w14:paraId="167F51B4" w14:textId="77777777" w:rsidTr="009157D1">
        <w:tc>
          <w:tcPr>
            <w:tcW w:w="1860" w:type="dxa"/>
            <w:tcBorders>
              <w:top w:val="single" w:sz="6" w:space="0" w:color="111111"/>
              <w:left w:val="single" w:sz="6" w:space="0" w:color="111111"/>
              <w:bottom w:val="single" w:sz="6" w:space="0" w:color="111111"/>
              <w:right w:val="single" w:sz="6" w:space="0" w:color="111111"/>
            </w:tcBorders>
          </w:tcPr>
          <w:p w14:paraId="5FDDC3C1"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R6</w:t>
            </w:r>
          </w:p>
        </w:tc>
        <w:tc>
          <w:tcPr>
            <w:tcW w:w="2130" w:type="dxa"/>
            <w:tcBorders>
              <w:top w:val="single" w:sz="6" w:space="0" w:color="111111"/>
              <w:left w:val="single" w:sz="6" w:space="0" w:color="111111"/>
              <w:bottom w:val="single" w:sz="6" w:space="0" w:color="111111"/>
              <w:right w:val="single" w:sz="6" w:space="0" w:color="111111"/>
            </w:tcBorders>
          </w:tcPr>
          <w:p w14:paraId="59ABBEBE"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G0/0/1</w:t>
            </w:r>
          </w:p>
          <w:p w14:paraId="2CC173FD" w14:textId="77777777" w:rsidR="009A1906" w:rsidRDefault="009A1906" w:rsidP="009157D1">
            <w:pPr>
              <w:spacing w:line="259" w:lineRule="auto"/>
              <w:rPr>
                <w:rFonts w:ascii="Helvetica" w:eastAsia="Helvetica" w:hAnsi="Helvetica" w:cs="Helvetica"/>
                <w:color w:val="222222"/>
                <w:sz w:val="25"/>
                <w:szCs w:val="25"/>
              </w:rPr>
            </w:pPr>
          </w:p>
        </w:tc>
        <w:tc>
          <w:tcPr>
            <w:tcW w:w="2085" w:type="dxa"/>
            <w:tcBorders>
              <w:top w:val="single" w:sz="6" w:space="0" w:color="111111"/>
              <w:left w:val="single" w:sz="6" w:space="0" w:color="111111"/>
              <w:bottom w:val="single" w:sz="6" w:space="0" w:color="111111"/>
              <w:right w:val="single" w:sz="6" w:space="0" w:color="111111"/>
            </w:tcBorders>
          </w:tcPr>
          <w:p w14:paraId="148B7925"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10.5.0.1 /24</w:t>
            </w:r>
          </w:p>
          <w:p w14:paraId="45B337D0" w14:textId="77777777" w:rsidR="009A1906" w:rsidRDefault="009A1906"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07710952" w14:textId="77777777" w:rsidR="009A1906" w:rsidRDefault="009A1906" w:rsidP="009157D1">
            <w:pPr>
              <w:spacing w:line="259" w:lineRule="auto"/>
              <w:rPr>
                <w:rFonts w:ascii="Helvetica" w:eastAsia="Helvetica" w:hAnsi="Helvetica" w:cs="Helvetica"/>
                <w:color w:val="222222"/>
                <w:sz w:val="25"/>
                <w:szCs w:val="25"/>
              </w:rPr>
            </w:pPr>
            <w:r w:rsidRPr="3E2F2EA1">
              <w:rPr>
                <w:rFonts w:ascii="Helvetica" w:eastAsia="Helvetica" w:hAnsi="Helvetica" w:cs="Helvetica"/>
                <w:color w:val="222222"/>
                <w:sz w:val="25"/>
                <w:szCs w:val="25"/>
              </w:rPr>
              <w:t>10:5::1/64</w:t>
            </w:r>
          </w:p>
        </w:tc>
      </w:tr>
    </w:tbl>
    <w:p w14:paraId="2D6E21BC" w14:textId="77777777" w:rsidR="009A1906" w:rsidRDefault="009A1906" w:rsidP="009A1906">
      <w:pPr>
        <w:rPr>
          <w:rFonts w:ascii="Calibri" w:eastAsia="Calibri" w:hAnsi="Calibri" w:cs="Calibri"/>
          <w:color w:val="000000" w:themeColor="text1"/>
        </w:rPr>
      </w:pPr>
    </w:p>
    <w:p w14:paraId="7510FDBD" w14:textId="77777777" w:rsidR="009A1906" w:rsidRDefault="009A1906" w:rsidP="009A1906">
      <w:pPr>
        <w:spacing w:line="257" w:lineRule="auto"/>
      </w:pPr>
    </w:p>
    <w:p w14:paraId="27E330B3" w14:textId="77777777" w:rsidR="009A1906" w:rsidRDefault="009A1906" w:rsidP="009A1906">
      <w:pPr>
        <w:spacing w:line="257" w:lineRule="auto"/>
      </w:pPr>
      <w:r w:rsidRPr="3D4B64AA">
        <w:rPr>
          <w:rFonts w:ascii="Times New Roman" w:eastAsia="Times New Roman" w:hAnsi="Times New Roman" w:cs="Times New Roman"/>
          <w:b/>
          <w:bCs/>
          <w:sz w:val="24"/>
          <w:szCs w:val="24"/>
        </w:rPr>
        <w:t>Configurations</w:t>
      </w:r>
    </w:p>
    <w:p w14:paraId="51D01260"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1</w:t>
      </w:r>
    </w:p>
    <w:p w14:paraId="365DD46D"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run</w:t>
      </w:r>
    </w:p>
    <w:p w14:paraId="48AB347C" w14:textId="77777777" w:rsidR="009A1906" w:rsidRDefault="009A1906" w:rsidP="009A1906">
      <w:pPr>
        <w:spacing w:after="0"/>
      </w:pPr>
      <w:r w:rsidRPr="3E2F2EA1">
        <w:rPr>
          <w:rFonts w:ascii="Courier New" w:eastAsia="Courier New" w:hAnsi="Courier New" w:cs="Courier New"/>
        </w:rPr>
        <w:t>R1#show run</w:t>
      </w:r>
    </w:p>
    <w:p w14:paraId="6B095F8C" w14:textId="77777777" w:rsidR="009A1906" w:rsidRDefault="009A1906" w:rsidP="009A1906">
      <w:pPr>
        <w:spacing w:after="0"/>
      </w:pPr>
      <w:r w:rsidRPr="3E2F2EA1">
        <w:rPr>
          <w:rFonts w:ascii="Courier New" w:eastAsia="Courier New" w:hAnsi="Courier New" w:cs="Courier New"/>
        </w:rPr>
        <w:t>Building configuration...</w:t>
      </w:r>
    </w:p>
    <w:p w14:paraId="61A36A47" w14:textId="77777777" w:rsidR="009A1906" w:rsidRDefault="009A1906" w:rsidP="009A1906">
      <w:pPr>
        <w:spacing w:after="0"/>
      </w:pPr>
      <w:r w:rsidRPr="3E2F2EA1">
        <w:rPr>
          <w:rFonts w:ascii="Courier New" w:eastAsia="Courier New" w:hAnsi="Courier New" w:cs="Courier New"/>
        </w:rPr>
        <w:t xml:space="preserve"> </w:t>
      </w:r>
    </w:p>
    <w:p w14:paraId="55311FB3" w14:textId="77777777" w:rsidR="009A1906" w:rsidRDefault="009A1906" w:rsidP="009A1906">
      <w:pPr>
        <w:spacing w:after="0"/>
      </w:pPr>
      <w:r w:rsidRPr="3E2F2EA1">
        <w:rPr>
          <w:rFonts w:ascii="Courier New" w:eastAsia="Courier New" w:hAnsi="Courier New" w:cs="Courier New"/>
        </w:rPr>
        <w:t>Current configuration : 1767 bytes</w:t>
      </w:r>
    </w:p>
    <w:p w14:paraId="589A042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79EE64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version 15.5</w:t>
      </w:r>
    </w:p>
    <w:p w14:paraId="15F4E08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debug datetime msec</w:t>
      </w:r>
    </w:p>
    <w:p w14:paraId="6E5741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log datetime msec</w:t>
      </w:r>
    </w:p>
    <w:p w14:paraId="248771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platform punt-keepalive disable-kernel-core</w:t>
      </w:r>
    </w:p>
    <w:p w14:paraId="7B2AE15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712FE8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hostname R1</w:t>
      </w:r>
    </w:p>
    <w:p w14:paraId="6EBB3EB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06192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boot-start-marker</w:t>
      </w:r>
    </w:p>
    <w:p w14:paraId="5A3A3B9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boot-end-marker</w:t>
      </w:r>
    </w:p>
    <w:p w14:paraId="070C858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66AF04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definition Mgmt-intf</w:t>
      </w:r>
    </w:p>
    <w:p w14:paraId="4F8F6BD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C27FC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ipv4</w:t>
      </w:r>
    </w:p>
    <w:p w14:paraId="3520EA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4AD798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C10EC1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ipv6</w:t>
      </w:r>
    </w:p>
    <w:p w14:paraId="403F28D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520DC5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w:t>
      </w:r>
    </w:p>
    <w:p w14:paraId="756538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474741A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3ADBEE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0B80FEE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EBFC8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subscriber templating</w:t>
      </w:r>
    </w:p>
    <w:p w14:paraId="4E6C3B4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multilink bundle-name authenticated</w:t>
      </w:r>
    </w:p>
    <w:p w14:paraId="292BD9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234BC6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license udi pid ISR4321/K9 sn FDO214811ZM</w:t>
      </w:r>
    </w:p>
    <w:p w14:paraId="0C2B610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7352AB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spanning-tree extend system-id</w:t>
      </w:r>
    </w:p>
    <w:p w14:paraId="4DB3C58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4ACD3C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redundancy</w:t>
      </w:r>
    </w:p>
    <w:p w14:paraId="75458B6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mode none</w:t>
      </w:r>
    </w:p>
    <w:p w14:paraId="0801CF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89190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vlan internal allocation policy ascending</w:t>
      </w:r>
    </w:p>
    <w:p w14:paraId="1362936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7BE137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Loopback0</w:t>
      </w:r>
    </w:p>
    <w:p w14:paraId="61FD7A6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192.168.1.1 255.255.255.0</w:t>
      </w:r>
    </w:p>
    <w:p w14:paraId="544E51E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10::1:1/64</w:t>
      </w:r>
    </w:p>
    <w:p w14:paraId="5BAA09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10</w:t>
      </w:r>
    </w:p>
    <w:p w14:paraId="25359F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526A2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GigabitEthernet0/0/0</w:t>
      </w:r>
    </w:p>
    <w:p w14:paraId="062AAB3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10.1.0.1 255.255.255.0</w:t>
      </w:r>
    </w:p>
    <w:p w14:paraId="2DF6570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5E74CA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10:1::1/64</w:t>
      </w:r>
    </w:p>
    <w:p w14:paraId="41801A5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10</w:t>
      </w:r>
    </w:p>
    <w:p w14:paraId="6A7F90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AC5A2F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GigabitEthernet0/0/1</w:t>
      </w:r>
    </w:p>
    <w:p w14:paraId="4B0943E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3D7DF56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243BD15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5DA286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D4BF92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interface Serial0/1/0</w:t>
      </w:r>
    </w:p>
    <w:p w14:paraId="26A297A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469FA7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75D7591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1826F6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Serial0/1/1</w:t>
      </w:r>
    </w:p>
    <w:p w14:paraId="63F8690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4BE13A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1A7F097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69B8E3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GigabitEthernet0/2/0</w:t>
      </w:r>
    </w:p>
    <w:p w14:paraId="68AAFE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02E652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58E8810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6AAB556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9F8D33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GigabitEthernet0/2/1</w:t>
      </w:r>
    </w:p>
    <w:p w14:paraId="69CBF40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505D34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22A618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58F875A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EC6E6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w:t>
      </w:r>
    </w:p>
    <w:p w14:paraId="3F7764F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forwarding Mgmt-intf</w:t>
      </w:r>
    </w:p>
    <w:p w14:paraId="626A386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0033A0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6D64AF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Vlan1</w:t>
      </w:r>
    </w:p>
    <w:p w14:paraId="56064A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4A6EBF5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15AEE4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1929D5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 ospf 1</w:t>
      </w:r>
    </w:p>
    <w:p w14:paraId="20AAE2A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1.1.1.1</w:t>
      </w:r>
    </w:p>
    <w:p w14:paraId="56C5140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area 10 virtual-link 2.2.2.2</w:t>
      </w:r>
    </w:p>
    <w:p w14:paraId="619E2CB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10.1.0.0 0.0.0.255 area 10</w:t>
      </w:r>
    </w:p>
    <w:p w14:paraId="0C25DF4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192.168.1.0 0.0.0.255 area 0</w:t>
      </w:r>
    </w:p>
    <w:p w14:paraId="23F3006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C6455C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forward-protocol nd</w:t>
      </w:r>
    </w:p>
    <w:p w14:paraId="703C6B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no ip http server</w:t>
      </w:r>
    </w:p>
    <w:p w14:paraId="58E743D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3B2210A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tftp source-interface GigabitEthernet0</w:t>
      </w:r>
    </w:p>
    <w:p w14:paraId="24E6B5E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1DE59A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router ospf 1</w:t>
      </w:r>
    </w:p>
    <w:p w14:paraId="0A23497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1.1.1.1</w:t>
      </w:r>
    </w:p>
    <w:p w14:paraId="06C6519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134F54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control-plane</w:t>
      </w:r>
    </w:p>
    <w:p w14:paraId="67B1B1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703BFD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con 0</w:t>
      </w:r>
    </w:p>
    <w:p w14:paraId="55E3923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166E27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aux 0</w:t>
      </w:r>
    </w:p>
    <w:p w14:paraId="1ADBC4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7C00139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vty 0 4</w:t>
      </w:r>
    </w:p>
    <w:p w14:paraId="29FD17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login</w:t>
      </w:r>
    </w:p>
    <w:p w14:paraId="6D7D219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47F500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end</w:t>
      </w:r>
    </w:p>
    <w:p w14:paraId="532D641F"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ip route</w:t>
      </w:r>
    </w:p>
    <w:p w14:paraId="0F66DBCC" w14:textId="77777777" w:rsidR="009A1906" w:rsidRDefault="009A1906" w:rsidP="009A1906">
      <w:pPr>
        <w:spacing w:after="0"/>
      </w:pPr>
      <w:r w:rsidRPr="3E2F2EA1">
        <w:rPr>
          <w:rFonts w:ascii="Courier New" w:eastAsia="Courier New" w:hAnsi="Courier New" w:cs="Courier New"/>
        </w:rPr>
        <w:t>R1#show ip route</w:t>
      </w:r>
    </w:p>
    <w:p w14:paraId="780ACF1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51B8799B"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2D1E02B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735A9399"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74DD371C"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659827FA"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194296F0"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o - ODR, P - periodic downloaded static route, H - NHRP, l - LISP</w:t>
      </w:r>
    </w:p>
    <w:p w14:paraId="2AA524FE"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a - application route</w:t>
      </w:r>
    </w:p>
    <w:p w14:paraId="1C88F9C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4DE2B7B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lastRenderedPageBreak/>
        <w:t xml:space="preserve"> </w:t>
      </w:r>
    </w:p>
    <w:p w14:paraId="0DAE7CF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Gateway of last resort is not set</w:t>
      </w:r>
    </w:p>
    <w:p w14:paraId="79FDAE6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w:t>
      </w:r>
    </w:p>
    <w:p w14:paraId="1418A3FA"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10.0.0.0/8 is variably subnetted, 6 subnets, 2 masks</w:t>
      </w:r>
    </w:p>
    <w:p w14:paraId="1057595B"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        10.1.0.0/24 is directly connected, GigabitEthernet0/0/0</w:t>
      </w:r>
    </w:p>
    <w:p w14:paraId="020BBFFE"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L        10.1.0.1/32 is directly connected, GigabitEthernet0/0/0</w:t>
      </w:r>
    </w:p>
    <w:p w14:paraId="17D13523"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10.2.0.0/24 [110/2] via 10.1.0.2, 02:02:50, GigabitEthernet0/0/0</w:t>
      </w:r>
    </w:p>
    <w:p w14:paraId="4FF04C9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10.3.0.0/24 [110/3] via 10.1.0.2, 02:02:50, GigabitEthernet0/0/0</w:t>
      </w:r>
    </w:p>
    <w:p w14:paraId="50B73BA2"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10.4.0.0/24 [110/3] via 10.1.0.2, 02:02:40, GigabitEthernet0/0/0</w:t>
      </w:r>
    </w:p>
    <w:p w14:paraId="20779C9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IA     10.5.0.0/24 [110/4] via 10.1.0.2, 00:07:13, GigabitEthernet0/0/0</w:t>
      </w:r>
    </w:p>
    <w:p w14:paraId="27BEB4BB"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192.168.1.0/24 is variably subnetted, 2 subnets, 2 masks</w:t>
      </w:r>
    </w:p>
    <w:p w14:paraId="5A28310A"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        192.168.1.0/24 is directly connected, Loopback0</w:t>
      </w:r>
    </w:p>
    <w:p w14:paraId="52EE34EF"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L        192.168.1.1/32 is directly connected, Loopback0</w:t>
      </w:r>
    </w:p>
    <w:p w14:paraId="177188AC"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192.168.2.0/32 is subnetted, 1 </w:t>
      </w:r>
      <w:proofErr w:type="gramStart"/>
      <w:r w:rsidRPr="3E2F2EA1">
        <w:rPr>
          <w:rFonts w:ascii="Courier New" w:eastAsia="Courier New" w:hAnsi="Courier New" w:cs="Courier New"/>
        </w:rPr>
        <w:t>subnets</w:t>
      </w:r>
      <w:proofErr w:type="gramEnd"/>
    </w:p>
    <w:p w14:paraId="7994EBC6"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192.168.2.1 [110/2] via 10.1.0.2, 02:02:50, GigabitEthernet0/0/0</w:t>
      </w:r>
    </w:p>
    <w:p w14:paraId="6125FB1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192.168.3.0/32 is subnetted, 1 </w:t>
      </w:r>
      <w:proofErr w:type="gramStart"/>
      <w:r w:rsidRPr="3E2F2EA1">
        <w:rPr>
          <w:rFonts w:ascii="Courier New" w:eastAsia="Courier New" w:hAnsi="Courier New" w:cs="Courier New"/>
        </w:rPr>
        <w:t>subnets</w:t>
      </w:r>
      <w:proofErr w:type="gramEnd"/>
    </w:p>
    <w:p w14:paraId="091EC4C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192.168.3.1 [110/3] via 10.1.0.2, 02:02:50, GigabitEthernet0/0/0</w:t>
      </w:r>
    </w:p>
    <w:p w14:paraId="7C6FBFD6"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192.168.4.0/32 is subnetted, 1 </w:t>
      </w:r>
      <w:proofErr w:type="gramStart"/>
      <w:r w:rsidRPr="3E2F2EA1">
        <w:rPr>
          <w:rFonts w:ascii="Courier New" w:eastAsia="Courier New" w:hAnsi="Courier New" w:cs="Courier New"/>
        </w:rPr>
        <w:t>subnets</w:t>
      </w:r>
      <w:proofErr w:type="gramEnd"/>
    </w:p>
    <w:p w14:paraId="661F61C3"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192.168.4.1 [110/4] via 10.1.0.2, 02:02:50, GigabitEthernet0/0/0</w:t>
      </w:r>
    </w:p>
    <w:p w14:paraId="5CF65AC4"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192.168.5.0/32 is subnetted, 1 </w:t>
      </w:r>
      <w:proofErr w:type="gramStart"/>
      <w:r w:rsidRPr="3E2F2EA1">
        <w:rPr>
          <w:rFonts w:ascii="Courier New" w:eastAsia="Courier New" w:hAnsi="Courier New" w:cs="Courier New"/>
        </w:rPr>
        <w:t>subnets</w:t>
      </w:r>
      <w:proofErr w:type="gramEnd"/>
    </w:p>
    <w:p w14:paraId="720504B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        192.168.5.1 [110/4] via 10.1.0.2, 02:02:30, GigabitEthernet0/0/0</w:t>
      </w:r>
    </w:p>
    <w:p w14:paraId="4593CA4F"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ipv6 route</w:t>
      </w:r>
    </w:p>
    <w:p w14:paraId="51C5181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R1#show ipv6 route</w:t>
      </w:r>
    </w:p>
    <w:p w14:paraId="1139C03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IPv6 Routing Table - default - 14 entries</w:t>
      </w:r>
    </w:p>
    <w:p w14:paraId="6F909922"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194F974E"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1D6C38D2"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lastRenderedPageBreak/>
        <w:t xml:space="preserve">       IA - ISIS interarea, IS - ISIS summary, D - EIGRP, EX - EIGRP external</w:t>
      </w:r>
    </w:p>
    <w:p w14:paraId="5BCC8D94"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516056EF"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O - OSPF Intra, OI - OSPF Inter, OE1 - OSPF ext 1, OE2 - OSPF ext 2</w:t>
      </w:r>
    </w:p>
    <w:p w14:paraId="77F3E570"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ON1 - OSPF NSSA ext 1, ON2 - OSPF NSSA ext 2, a - Application</w:t>
      </w:r>
    </w:p>
    <w:p w14:paraId="62B5F8F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   10::/64 [0/0]</w:t>
      </w:r>
    </w:p>
    <w:p w14:paraId="7A1DF320"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Loopback0, directly connected</w:t>
      </w:r>
    </w:p>
    <w:p w14:paraId="6A04FE12"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L   10::1:1/128 [0/0]</w:t>
      </w:r>
    </w:p>
    <w:p w14:paraId="5C93E4A9"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Loopback0, receive</w:t>
      </w:r>
    </w:p>
    <w:p w14:paraId="30B8055B"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10::2:1/128 [110/1]</w:t>
      </w:r>
    </w:p>
    <w:p w14:paraId="1EB2455C"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381B90F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10::3:1/128 [110/2]</w:t>
      </w:r>
    </w:p>
    <w:p w14:paraId="14955CE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411AB9FA"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10::4:1/128 [110/3]</w:t>
      </w:r>
    </w:p>
    <w:p w14:paraId="395D896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546D2F99"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10::5:1/128 [110/3]</w:t>
      </w:r>
    </w:p>
    <w:p w14:paraId="7BC7F21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409F8A0A"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10::6:1/128 [110/4]</w:t>
      </w:r>
    </w:p>
    <w:p w14:paraId="437F7D45"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0CF59F8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C   10:1::/64 [0/0]</w:t>
      </w:r>
    </w:p>
    <w:p w14:paraId="45F5C141"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GigabitEthernet0/0/0, directly connected</w:t>
      </w:r>
    </w:p>
    <w:p w14:paraId="0003B1D6"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L   10:1::1/128 [0/0]</w:t>
      </w:r>
    </w:p>
    <w:p w14:paraId="28C9FC5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GigabitEthernet0/0/0, receive</w:t>
      </w:r>
    </w:p>
    <w:p w14:paraId="67E265C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10:2::/64 [110/2]</w:t>
      </w:r>
    </w:p>
    <w:p w14:paraId="73677897"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638A3396"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10:3::/64 [110/3]</w:t>
      </w:r>
    </w:p>
    <w:p w14:paraId="47E9EFB6"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749DFA5F"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10:4::/64 [110/3]</w:t>
      </w:r>
    </w:p>
    <w:p w14:paraId="6B9B05DF"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353D237D"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OI  10:5::/64 [110/4]</w:t>
      </w:r>
    </w:p>
    <w:p w14:paraId="05874669"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B6A8:B9FF:FE47:9470, GigabitEthernet0/0/0</w:t>
      </w:r>
    </w:p>
    <w:p w14:paraId="31A4CF03"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t>L   FF00::/8 [0/0]</w:t>
      </w:r>
    </w:p>
    <w:p w14:paraId="1AA667A8" w14:textId="77777777" w:rsidR="009A1906" w:rsidRDefault="009A1906" w:rsidP="009A1906">
      <w:pPr>
        <w:spacing w:after="0" w:line="257" w:lineRule="auto"/>
        <w:rPr>
          <w:rFonts w:ascii="Courier New" w:eastAsia="Courier New" w:hAnsi="Courier New" w:cs="Courier New"/>
        </w:rPr>
      </w:pPr>
      <w:r w:rsidRPr="3E2F2EA1">
        <w:rPr>
          <w:rFonts w:ascii="Courier New" w:eastAsia="Courier New" w:hAnsi="Courier New" w:cs="Courier New"/>
        </w:rPr>
        <w:lastRenderedPageBreak/>
        <w:t xml:space="preserve">     via Null0, receive</w:t>
      </w:r>
    </w:p>
    <w:p w14:paraId="7CE34908"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2</w:t>
      </w:r>
    </w:p>
    <w:p w14:paraId="3675B02B"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run</w:t>
      </w:r>
    </w:p>
    <w:p w14:paraId="5BF429A0" w14:textId="77777777" w:rsidR="009A1906" w:rsidRDefault="009A1906" w:rsidP="009A1906">
      <w:pPr>
        <w:spacing w:after="0"/>
      </w:pPr>
      <w:r w:rsidRPr="3E2F2EA1">
        <w:rPr>
          <w:rFonts w:ascii="Courier New" w:eastAsia="Courier New" w:hAnsi="Courier New" w:cs="Courier New"/>
        </w:rPr>
        <w:t>R2#show run</w:t>
      </w:r>
    </w:p>
    <w:p w14:paraId="40EDCE52" w14:textId="77777777" w:rsidR="009A1906" w:rsidRDefault="009A1906" w:rsidP="009A1906">
      <w:pPr>
        <w:spacing w:after="0"/>
      </w:pPr>
      <w:r w:rsidRPr="3E2F2EA1">
        <w:rPr>
          <w:rFonts w:ascii="Courier New" w:eastAsia="Courier New" w:hAnsi="Courier New" w:cs="Courier New"/>
        </w:rPr>
        <w:t>Building configuration...</w:t>
      </w:r>
    </w:p>
    <w:p w14:paraId="7E10E88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Current configuration : 1857 bytes</w:t>
      </w:r>
    </w:p>
    <w:p w14:paraId="69B604A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6DD1A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Last configuration change at 16:30:56 UTC Wed Sep 22</w:t>
      </w:r>
      <w:proofErr w:type="gramStart"/>
      <w:r w:rsidRPr="3E2F2EA1">
        <w:rPr>
          <w:rFonts w:ascii="Courier New" w:eastAsia="Courier New" w:hAnsi="Courier New" w:cs="Courier New"/>
        </w:rPr>
        <w:t xml:space="preserve"> 2021</w:t>
      </w:r>
      <w:proofErr w:type="gramEnd"/>
    </w:p>
    <w:p w14:paraId="6B4935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28CE5C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version 15.5</w:t>
      </w:r>
    </w:p>
    <w:p w14:paraId="225854D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debug datetime msec</w:t>
      </w:r>
    </w:p>
    <w:p w14:paraId="31BCA47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log datetime msec</w:t>
      </w:r>
    </w:p>
    <w:p w14:paraId="2CFD23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platform punt-keepalive disable-kernel-core</w:t>
      </w:r>
    </w:p>
    <w:p w14:paraId="06502B2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C9535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hostname R2</w:t>
      </w:r>
    </w:p>
    <w:p w14:paraId="132B215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8AAFA4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boot-start-marker</w:t>
      </w:r>
    </w:p>
    <w:p w14:paraId="5250FA7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boot-end-marker</w:t>
      </w:r>
    </w:p>
    <w:p w14:paraId="07A5A4B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8ADA3A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definition Mgmt-intf</w:t>
      </w:r>
    </w:p>
    <w:p w14:paraId="386C11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4F9F1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ipv4</w:t>
      </w:r>
    </w:p>
    <w:p w14:paraId="23B43FE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55047C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816DCB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ipv6</w:t>
      </w:r>
    </w:p>
    <w:p w14:paraId="101EB0A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046BAB6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19BFC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48427D1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9C4C9C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4D7D672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EEC16A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subscriber templating</w:t>
      </w:r>
    </w:p>
    <w:p w14:paraId="222E787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multilink bundle-name authenticated</w:t>
      </w:r>
    </w:p>
    <w:p w14:paraId="6BD109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D58404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license udi pid ISR4321/K9 sn FDO214414TX</w:t>
      </w:r>
    </w:p>
    <w:p w14:paraId="4DA5F4D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2AE1C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spanning-tree extend system-id</w:t>
      </w:r>
    </w:p>
    <w:p w14:paraId="1C7980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C33E06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redundancy</w:t>
      </w:r>
    </w:p>
    <w:p w14:paraId="6D3588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mode none</w:t>
      </w:r>
    </w:p>
    <w:p w14:paraId="39D2789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A69DF6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vlan internal allocation policy ascending</w:t>
      </w:r>
    </w:p>
    <w:p w14:paraId="2AAC27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961B1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Loopback0</w:t>
      </w:r>
    </w:p>
    <w:p w14:paraId="23F393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192.168.2.1 255.255.255.0</w:t>
      </w:r>
    </w:p>
    <w:p w14:paraId="525C94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10::2:1/64</w:t>
      </w:r>
    </w:p>
    <w:p w14:paraId="44AB003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6F33219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79D0DE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GigabitEthernet0/0/0</w:t>
      </w:r>
    </w:p>
    <w:p w14:paraId="7F2C16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10.1.0.2 255.255.255.0</w:t>
      </w:r>
    </w:p>
    <w:p w14:paraId="5956486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5E24C8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10:1::2/64</w:t>
      </w:r>
    </w:p>
    <w:p w14:paraId="44372B9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10</w:t>
      </w:r>
    </w:p>
    <w:p w14:paraId="139053F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2F2EE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GigabitEthernet0/0/1</w:t>
      </w:r>
    </w:p>
    <w:p w14:paraId="5CBCF29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10.2.0.1 255.255.255.0</w:t>
      </w:r>
    </w:p>
    <w:p w14:paraId="57B289D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775E6C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10:2::1/64</w:t>
      </w:r>
    </w:p>
    <w:p w14:paraId="7C65CC0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685022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553BD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Serial0/1/0</w:t>
      </w:r>
    </w:p>
    <w:p w14:paraId="58905BF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352464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502A99D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D5C184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Serial0/1/1</w:t>
      </w:r>
    </w:p>
    <w:p w14:paraId="211C59D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no ip address</w:t>
      </w:r>
    </w:p>
    <w:p w14:paraId="57AEBB0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654B0C4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B2229B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GigabitEthernet0/2/0</w:t>
      </w:r>
    </w:p>
    <w:p w14:paraId="38A69D2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6AE8CFC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00786F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760D38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8A0BFA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GigabitEthernet0/2/1</w:t>
      </w:r>
    </w:p>
    <w:p w14:paraId="59E589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55E83A6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4916942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023EA89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8D645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w:t>
      </w:r>
    </w:p>
    <w:p w14:paraId="0F25E2A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forwarding Mgmt-intf</w:t>
      </w:r>
    </w:p>
    <w:p w14:paraId="3B74A9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0597CAB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B4813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Vlan1</w:t>
      </w:r>
    </w:p>
    <w:p w14:paraId="071304F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7FB1B2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5F2AD17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8B3B80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 ospf 1</w:t>
      </w:r>
    </w:p>
    <w:p w14:paraId="71A8861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2.2.2.2</w:t>
      </w:r>
    </w:p>
    <w:p w14:paraId="692C0E9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area 10 virtual-link 1.1.1.1</w:t>
      </w:r>
    </w:p>
    <w:p w14:paraId="5A39B8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10.1.0.0 0.0.0.255 area 10</w:t>
      </w:r>
    </w:p>
    <w:p w14:paraId="73684F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10.2.0.0 0.0.0.255 area 0</w:t>
      </w:r>
    </w:p>
    <w:p w14:paraId="03C89AF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192.168.2.0 0.0.0.255 area 0</w:t>
      </w:r>
    </w:p>
    <w:p w14:paraId="41EDFF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27652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forward-protocol nd</w:t>
      </w:r>
    </w:p>
    <w:p w14:paraId="704EDE4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http server</w:t>
      </w:r>
    </w:p>
    <w:p w14:paraId="1CB37BA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2C9A9D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tftp source-interface GigabitEthernet0</w:t>
      </w:r>
    </w:p>
    <w:p w14:paraId="42A9E0D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A23A47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ipv6 router ospf 1</w:t>
      </w:r>
    </w:p>
    <w:p w14:paraId="14688B6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2.2.2.2</w:t>
      </w:r>
    </w:p>
    <w:p w14:paraId="09B9783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B44ADF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control-plane</w:t>
      </w:r>
    </w:p>
    <w:p w14:paraId="04D3B9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con 0</w:t>
      </w:r>
    </w:p>
    <w:p w14:paraId="499250F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0D39B0F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aux 0</w:t>
      </w:r>
    </w:p>
    <w:p w14:paraId="79477A6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4630A15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vty 0 4</w:t>
      </w:r>
    </w:p>
    <w:p w14:paraId="52AB005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login</w:t>
      </w:r>
    </w:p>
    <w:p w14:paraId="0538F31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end</w:t>
      </w:r>
    </w:p>
    <w:p w14:paraId="74D3230E"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ip route</w:t>
      </w:r>
    </w:p>
    <w:p w14:paraId="62F4BE87" w14:textId="77777777" w:rsidR="009A1906" w:rsidRDefault="009A1906" w:rsidP="009A1906">
      <w:pPr>
        <w:spacing w:after="0"/>
      </w:pPr>
      <w:r w:rsidRPr="3E2F2EA1">
        <w:rPr>
          <w:rFonts w:ascii="Courier New" w:eastAsia="Courier New" w:hAnsi="Courier New" w:cs="Courier New"/>
        </w:rPr>
        <w:t>R2#show ip route</w:t>
      </w:r>
    </w:p>
    <w:p w14:paraId="623E37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07DE70A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7B93B0C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6BF15F1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25D8DF6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0C0020C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7BF562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ODR, P - periodic downloaded static route, H - NHRP, l - LISP</w:t>
      </w:r>
    </w:p>
    <w:p w14:paraId="0FDF389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a - application route</w:t>
      </w:r>
    </w:p>
    <w:p w14:paraId="018BC80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6A84E0E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06B5A2A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Gateway of last resort is not set</w:t>
      </w:r>
    </w:p>
    <w:p w14:paraId="012E2C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636A1A5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10.0.0.0/8 is variably subnetted, 7 subnets, 2 masks</w:t>
      </w:r>
    </w:p>
    <w:p w14:paraId="7880B0C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10.1.0.0/24 is directly connected, GigabitEthernet0/0/0</w:t>
      </w:r>
    </w:p>
    <w:p w14:paraId="7C09AFC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10.1.0.2/32 is directly connected, GigabitEthernet0/0/0</w:t>
      </w:r>
    </w:p>
    <w:p w14:paraId="1AAA6DF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C        10.2.0.0/24 is directly connected, GigabitEthernet0/0/1</w:t>
      </w:r>
    </w:p>
    <w:p w14:paraId="174A82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10.2.0.1/32 is directly connected, GigabitEthernet0/0/1</w:t>
      </w:r>
    </w:p>
    <w:p w14:paraId="2078028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10.3.0.0/24 [110/2] via 10.2.0.2, 02:01:27, GigabitEthernet0/0/1</w:t>
      </w:r>
    </w:p>
    <w:p w14:paraId="3704C4B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10.4.0.0/24 [110/2] via 10.2.0.2, 02:01:13, GigabitEthernet0/0/1</w:t>
      </w:r>
    </w:p>
    <w:p w14:paraId="4CFC512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10.5.0.0/24 [110/3] via 10.2.0.2, 00:05:47, GigabitEthernet0/0/1</w:t>
      </w:r>
    </w:p>
    <w:p w14:paraId="06C19AB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192.168.1.0/32 is subnetted, 1 </w:t>
      </w:r>
      <w:proofErr w:type="gramStart"/>
      <w:r w:rsidRPr="3E2F2EA1">
        <w:rPr>
          <w:rFonts w:ascii="Courier New" w:eastAsia="Courier New" w:hAnsi="Courier New" w:cs="Courier New"/>
        </w:rPr>
        <w:t>subnets</w:t>
      </w:r>
      <w:proofErr w:type="gramEnd"/>
    </w:p>
    <w:p w14:paraId="4C5805C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192.168.1.1 [110/2] via 10.1.0.1, 02:01:27, GigabitEthernet0/0/0</w:t>
      </w:r>
    </w:p>
    <w:p w14:paraId="67E2E4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192.168.2.0/24 is variably subnetted, 2 subnets, 2 masks</w:t>
      </w:r>
    </w:p>
    <w:p w14:paraId="0666208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192.168.2.0/24 is directly connected, Loopback0</w:t>
      </w:r>
    </w:p>
    <w:p w14:paraId="16FBB7B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192.168.2.1/32 is directly connected, Loopback0</w:t>
      </w:r>
    </w:p>
    <w:p w14:paraId="51C2951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192.168.3.0/32 is subnetted, 1 </w:t>
      </w:r>
      <w:proofErr w:type="gramStart"/>
      <w:r w:rsidRPr="3E2F2EA1">
        <w:rPr>
          <w:rFonts w:ascii="Courier New" w:eastAsia="Courier New" w:hAnsi="Courier New" w:cs="Courier New"/>
        </w:rPr>
        <w:t>subnets</w:t>
      </w:r>
      <w:proofErr w:type="gramEnd"/>
    </w:p>
    <w:p w14:paraId="30DE1E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192.168.3.1 [110/2] via 10.2.0.2, 02:01:37, GigabitEthernet0/0/1</w:t>
      </w:r>
    </w:p>
    <w:p w14:paraId="544B70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192.168.4.0/32 is subnetted, 1 </w:t>
      </w:r>
      <w:proofErr w:type="gramStart"/>
      <w:r w:rsidRPr="3E2F2EA1">
        <w:rPr>
          <w:rFonts w:ascii="Courier New" w:eastAsia="Courier New" w:hAnsi="Courier New" w:cs="Courier New"/>
        </w:rPr>
        <w:t>subnets</w:t>
      </w:r>
      <w:proofErr w:type="gramEnd"/>
    </w:p>
    <w:p w14:paraId="6D22B5B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192.168.4.1 [110/3] via 10.2.0.2, 02:01:27, GigabitEthernet0/0/1</w:t>
      </w:r>
    </w:p>
    <w:p w14:paraId="67A2191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192.168.5.0/32 is subnetted, 1 </w:t>
      </w:r>
      <w:proofErr w:type="gramStart"/>
      <w:r w:rsidRPr="3E2F2EA1">
        <w:rPr>
          <w:rFonts w:ascii="Courier New" w:eastAsia="Courier New" w:hAnsi="Courier New" w:cs="Courier New"/>
        </w:rPr>
        <w:t>subnets</w:t>
      </w:r>
      <w:proofErr w:type="gramEnd"/>
    </w:p>
    <w:p w14:paraId="50A8E7C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192.168.5.1 [110/3] via 10.2.0.2, 02:01:03, GigabitEthernet0/0/1</w:t>
      </w:r>
    </w:p>
    <w:p w14:paraId="7AD1DE57" w14:textId="77777777" w:rsidR="009A1906" w:rsidRDefault="009A1906" w:rsidP="009A1906">
      <w:pPr>
        <w:spacing w:after="0" w:line="257" w:lineRule="auto"/>
        <w:rPr>
          <w:rFonts w:ascii="Courier New" w:eastAsia="Courier New" w:hAnsi="Courier New" w:cs="Courier New"/>
          <w:b/>
          <w:bCs/>
          <w:sz w:val="24"/>
          <w:szCs w:val="24"/>
          <w:u w:val="single"/>
        </w:rPr>
      </w:pPr>
      <w:r w:rsidRPr="3E2F2EA1">
        <w:rPr>
          <w:rFonts w:ascii="Courier New" w:eastAsia="Courier New" w:hAnsi="Courier New" w:cs="Courier New"/>
          <w:b/>
          <w:bCs/>
          <w:sz w:val="24"/>
          <w:szCs w:val="24"/>
          <w:u w:val="single"/>
        </w:rPr>
        <w:t>show ipv6 route</w:t>
      </w:r>
    </w:p>
    <w:p w14:paraId="604BB0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R2#show ipv6 route </w:t>
      </w:r>
    </w:p>
    <w:p w14:paraId="52B5A92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Routing Table - default - 15 entries</w:t>
      </w:r>
    </w:p>
    <w:p w14:paraId="1E27C49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76AEADB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264C7C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interarea, IS - ISIS summary, D - EIGRP, EX - EIGRP external</w:t>
      </w:r>
    </w:p>
    <w:p w14:paraId="5F42249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0782E70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OSPF Intra, OI - OSPF Inter, OE1 - OSPF ext 1, OE2 - OSPF ext 2</w:t>
      </w:r>
    </w:p>
    <w:p w14:paraId="43E61BD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ON1 - OSPF NSSA ext 1, ON2 - OSPF NSSA ext 2, a - Application</w:t>
      </w:r>
    </w:p>
    <w:p w14:paraId="6DC7AD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10::/64 [0/0]</w:t>
      </w:r>
    </w:p>
    <w:p w14:paraId="206074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directly connected</w:t>
      </w:r>
    </w:p>
    <w:p w14:paraId="2F544C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10::1:1/128 [110/1]</w:t>
      </w:r>
    </w:p>
    <w:p w14:paraId="4FF9CA5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FE80::267E:12FF:FE55:5720, GigabitEthernet0/0/0</w:t>
      </w:r>
    </w:p>
    <w:p w14:paraId="3CD4F7A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10::2:1/128 [0/0]</w:t>
      </w:r>
    </w:p>
    <w:p w14:paraId="512C84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receive</w:t>
      </w:r>
    </w:p>
    <w:p w14:paraId="33E5DD6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10::3:1/128 [110/1]</w:t>
      </w:r>
    </w:p>
    <w:p w14:paraId="146AA90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5AE272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10::4:1/128 [110/2]</w:t>
      </w:r>
    </w:p>
    <w:p w14:paraId="3C45770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4FF55FA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10::5:1/128 [110/2]</w:t>
      </w:r>
    </w:p>
    <w:p w14:paraId="136458E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0BB33C5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10::6:1/128 [110/3]</w:t>
      </w:r>
    </w:p>
    <w:p w14:paraId="761F4FD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2A47C53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10:1::/64 [0/0]</w:t>
      </w:r>
    </w:p>
    <w:p w14:paraId="1E650F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directly connected</w:t>
      </w:r>
    </w:p>
    <w:p w14:paraId="260B5AD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10:1::2/128 [0/0]</w:t>
      </w:r>
    </w:p>
    <w:p w14:paraId="1CA803A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receive</w:t>
      </w:r>
    </w:p>
    <w:p w14:paraId="74A1F86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10:2::/64 [0/0]</w:t>
      </w:r>
    </w:p>
    <w:p w14:paraId="04C4AC7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directly connected</w:t>
      </w:r>
    </w:p>
    <w:p w14:paraId="081837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10:2::1/128 [0/0]</w:t>
      </w:r>
    </w:p>
    <w:p w14:paraId="2406C84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receive</w:t>
      </w:r>
    </w:p>
    <w:p w14:paraId="333EDC0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10:3::/64 [110/2]</w:t>
      </w:r>
    </w:p>
    <w:p w14:paraId="0D8B0EB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2AC17CF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10:4::/64 [110/2]</w:t>
      </w:r>
    </w:p>
    <w:p w14:paraId="5BE3154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31B4E6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10:5::/64 [110/3]</w:t>
      </w:r>
    </w:p>
    <w:p w14:paraId="03EBE64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FE80::227:90FF:FED4:F31, GigabitEthernet0/0/1</w:t>
      </w:r>
    </w:p>
    <w:p w14:paraId="0BED4D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FF00::/8 [0/0]</w:t>
      </w:r>
    </w:p>
    <w:p w14:paraId="29B060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Null0, receive</w:t>
      </w:r>
    </w:p>
    <w:p w14:paraId="6E73FF38"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3</w:t>
      </w:r>
    </w:p>
    <w:p w14:paraId="731301EC" w14:textId="77777777" w:rsidR="009A1906" w:rsidRDefault="009A1906" w:rsidP="009A1906">
      <w:pPr>
        <w:spacing w:after="0" w:line="257" w:lineRule="auto"/>
      </w:pPr>
      <w:r w:rsidRPr="3E2F2EA1">
        <w:rPr>
          <w:rFonts w:ascii="Courier New" w:eastAsia="Courier New" w:hAnsi="Courier New" w:cs="Courier New"/>
          <w:b/>
          <w:bCs/>
          <w:sz w:val="24"/>
          <w:szCs w:val="24"/>
          <w:u w:val="single"/>
        </w:rPr>
        <w:lastRenderedPageBreak/>
        <w:t>show run</w:t>
      </w:r>
    </w:p>
    <w:p w14:paraId="3B3DC13B" w14:textId="77777777" w:rsidR="009A1906" w:rsidRDefault="009A1906" w:rsidP="009A1906">
      <w:pPr>
        <w:spacing w:after="0"/>
      </w:pPr>
      <w:r w:rsidRPr="3E2F2EA1">
        <w:rPr>
          <w:rFonts w:ascii="Courier New" w:eastAsia="Courier New" w:hAnsi="Courier New" w:cs="Courier New"/>
        </w:rPr>
        <w:t>R3#show run</w:t>
      </w:r>
    </w:p>
    <w:p w14:paraId="4B2AD012" w14:textId="77777777" w:rsidR="009A1906" w:rsidRDefault="009A1906" w:rsidP="009A1906">
      <w:pPr>
        <w:spacing w:after="0"/>
      </w:pPr>
      <w:r w:rsidRPr="3E2F2EA1">
        <w:rPr>
          <w:rFonts w:ascii="Courier New" w:eastAsia="Courier New" w:hAnsi="Courier New" w:cs="Courier New"/>
        </w:rPr>
        <w:t>Building configuration...</w:t>
      </w:r>
    </w:p>
    <w:p w14:paraId="447D21F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Current configuration : 1915 bytes</w:t>
      </w:r>
    </w:p>
    <w:p w14:paraId="0F8E1D3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A0377D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Last configuration change at 16:31:42 UTC Wed Sep 22</w:t>
      </w:r>
      <w:proofErr w:type="gramStart"/>
      <w:r w:rsidRPr="3E2F2EA1">
        <w:rPr>
          <w:rFonts w:ascii="Courier New" w:eastAsia="Courier New" w:hAnsi="Courier New" w:cs="Courier New"/>
        </w:rPr>
        <w:t xml:space="preserve"> 2021</w:t>
      </w:r>
      <w:proofErr w:type="gramEnd"/>
    </w:p>
    <w:p w14:paraId="521910B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6A2999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version 15.5</w:t>
      </w:r>
    </w:p>
    <w:p w14:paraId="46EA10C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debug datetime msec</w:t>
      </w:r>
    </w:p>
    <w:p w14:paraId="1C92E94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log datetime msec</w:t>
      </w:r>
    </w:p>
    <w:p w14:paraId="4B0D199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platform punt-keepalive disable-kernel-core</w:t>
      </w:r>
    </w:p>
    <w:p w14:paraId="509BC84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35EAFB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hostname R3</w:t>
      </w:r>
    </w:p>
    <w:p w14:paraId="6287151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340A32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boot-start-marker</w:t>
      </w:r>
    </w:p>
    <w:p w14:paraId="11C0689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boot-end-marker</w:t>
      </w:r>
    </w:p>
    <w:p w14:paraId="1D7A074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D7724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definition Mgmt-intf</w:t>
      </w:r>
    </w:p>
    <w:p w14:paraId="0ED2B5B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492AD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ipv4</w:t>
      </w:r>
    </w:p>
    <w:p w14:paraId="4A0BC8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4109A0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95311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ipv6</w:t>
      </w:r>
    </w:p>
    <w:p w14:paraId="72C4E19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060F96C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F18353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7EBE98E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0FBF36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0CB4FC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641C50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subscriber templating</w:t>
      </w:r>
    </w:p>
    <w:p w14:paraId="742FE66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multilink bundle-name authenticated</w:t>
      </w:r>
    </w:p>
    <w:p w14:paraId="6CA6968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DE9407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license udi pid ISR4321/K9 sn FDO214328EH</w:t>
      </w:r>
    </w:p>
    <w:p w14:paraId="085AC81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w:t>
      </w:r>
    </w:p>
    <w:p w14:paraId="1DBB9A7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spanning-tree extend system-id</w:t>
      </w:r>
    </w:p>
    <w:p w14:paraId="412174D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B8D0D8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redundancy</w:t>
      </w:r>
    </w:p>
    <w:p w14:paraId="2D4C428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mode none</w:t>
      </w:r>
    </w:p>
    <w:p w14:paraId="61A0995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926B0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vlan internal allocation policy ascending</w:t>
      </w:r>
    </w:p>
    <w:p w14:paraId="0C5517D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78187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Loopback0</w:t>
      </w:r>
    </w:p>
    <w:p w14:paraId="7F46693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192.168.3.1 255.255.255.0</w:t>
      </w:r>
    </w:p>
    <w:p w14:paraId="4B40A4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10::3:1/64</w:t>
      </w:r>
    </w:p>
    <w:p w14:paraId="09E16A0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27AE2F7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05FD1A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GigabitEthernet0/0/0</w:t>
      </w:r>
    </w:p>
    <w:p w14:paraId="56FAE34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10.3.0.1 255.255.255.0</w:t>
      </w:r>
    </w:p>
    <w:p w14:paraId="71EF404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028140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10:3::1/64</w:t>
      </w:r>
    </w:p>
    <w:p w14:paraId="3385FA2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35DA34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F11D32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GigabitEthernet0/0/1</w:t>
      </w:r>
    </w:p>
    <w:p w14:paraId="39DD9F3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10.2.0.2 255.255.255.0</w:t>
      </w:r>
    </w:p>
    <w:p w14:paraId="0630B4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157B189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10:2::2/64</w:t>
      </w:r>
    </w:p>
    <w:p w14:paraId="2E6B91C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6FC4643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C45AB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Serial0/1/0</w:t>
      </w:r>
    </w:p>
    <w:p w14:paraId="77DFDA8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61CFA70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764717F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0707FC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Serial0/1/1</w:t>
      </w:r>
    </w:p>
    <w:p w14:paraId="16E2F61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1C07D9C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743A5F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E76C0B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interface GigabitEthernet0/2/0</w:t>
      </w:r>
    </w:p>
    <w:p w14:paraId="2CCB8F5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10.4.0.1 255.255.255.0</w:t>
      </w:r>
    </w:p>
    <w:p w14:paraId="184696E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671812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10:4::1/64</w:t>
      </w:r>
    </w:p>
    <w:p w14:paraId="2194531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5244CFE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4E7D6D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GigabitEthernet0/2/1</w:t>
      </w:r>
    </w:p>
    <w:p w14:paraId="3D2A93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257816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0B0023F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1F709D9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E59673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w:t>
      </w:r>
    </w:p>
    <w:p w14:paraId="06D8A06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forwarding Mgmt-intf</w:t>
      </w:r>
    </w:p>
    <w:p w14:paraId="3F8DCAC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dhcp</w:t>
      </w:r>
    </w:p>
    <w:p w14:paraId="3DA94C2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2DC14F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01C3D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Vlan1</w:t>
      </w:r>
    </w:p>
    <w:p w14:paraId="065E7A2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71811B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011B69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398899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 ospf 1</w:t>
      </w:r>
    </w:p>
    <w:p w14:paraId="5DE3E04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3.3.3.3</w:t>
      </w:r>
    </w:p>
    <w:p w14:paraId="0A1F77B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10.2.0.0 0.0.0.255 area 0</w:t>
      </w:r>
    </w:p>
    <w:p w14:paraId="743FA18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10.3.0.0 0.0.0.255 area 0</w:t>
      </w:r>
    </w:p>
    <w:p w14:paraId="4823DAC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10.4.0.0 0.0.0.255 area 0</w:t>
      </w:r>
    </w:p>
    <w:p w14:paraId="228C18E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192.168.3.0 0.0.0.255 area 0</w:t>
      </w:r>
    </w:p>
    <w:p w14:paraId="73A4E46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7DB5F5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forward-protocol nd</w:t>
      </w:r>
    </w:p>
    <w:p w14:paraId="55E58CA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http server</w:t>
      </w:r>
    </w:p>
    <w:p w14:paraId="6251F3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7CE91A9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tftp source-interface GigabitEthernet0</w:t>
      </w:r>
    </w:p>
    <w:p w14:paraId="15AF133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881DE1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router ospf 1</w:t>
      </w:r>
    </w:p>
    <w:p w14:paraId="29328E9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router-id 3.3.3.3</w:t>
      </w:r>
    </w:p>
    <w:p w14:paraId="13944C1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B37A1B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control-plane</w:t>
      </w:r>
    </w:p>
    <w:p w14:paraId="6042B1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9A18B0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con 0</w:t>
      </w:r>
    </w:p>
    <w:p w14:paraId="455F05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696D57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aux 0</w:t>
      </w:r>
    </w:p>
    <w:p w14:paraId="22BD943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5DEB6D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vty 0 4</w:t>
      </w:r>
    </w:p>
    <w:p w14:paraId="2BDB571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login</w:t>
      </w:r>
    </w:p>
    <w:p w14:paraId="18A8237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5660CA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end</w:t>
      </w:r>
    </w:p>
    <w:p w14:paraId="36FF92B8"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ip route</w:t>
      </w:r>
    </w:p>
    <w:p w14:paraId="05AC7DF4" w14:textId="77777777" w:rsidR="009A1906" w:rsidRDefault="009A1906" w:rsidP="009A1906">
      <w:pPr>
        <w:spacing w:after="0"/>
      </w:pPr>
      <w:r w:rsidRPr="3E2F2EA1">
        <w:rPr>
          <w:rFonts w:ascii="Courier New" w:eastAsia="Courier New" w:hAnsi="Courier New" w:cs="Courier New"/>
        </w:rPr>
        <w:t xml:space="preserve">R3#show ip route </w:t>
      </w:r>
    </w:p>
    <w:p w14:paraId="4568BCB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5E1C0EA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756BA8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3E33375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4DDFB2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19E09E5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5926704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ODR, P - periodic downloaded static route, H - NHRP, l - LISP</w:t>
      </w:r>
    </w:p>
    <w:p w14:paraId="32AF22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a - application route</w:t>
      </w:r>
    </w:p>
    <w:p w14:paraId="03D9AA3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5064CF3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466E176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Gateway of last resort is not set</w:t>
      </w:r>
    </w:p>
    <w:p w14:paraId="088544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7BA894C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10.0.0.0/8 is variably subnetted, 8 subnets, 2 masks</w:t>
      </w:r>
    </w:p>
    <w:p w14:paraId="0D5FD69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O IA     10.1.0.0/24 [110/2] via 10.2.0.1, 02:00:51, GigabitEthernet0/0/1</w:t>
      </w:r>
    </w:p>
    <w:p w14:paraId="30B8C32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10.2.0.0/24 is directly connected, GigabitEthernet0/0/1</w:t>
      </w:r>
    </w:p>
    <w:p w14:paraId="3B23E75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10.2.0.2/32 is directly connected, GigabitEthernet0/0/1</w:t>
      </w:r>
    </w:p>
    <w:p w14:paraId="6B6EE09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10.3.0.0/24 is directly connected, GigabitEthernet0/0/0</w:t>
      </w:r>
    </w:p>
    <w:p w14:paraId="17AA5D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10.3.0.1/32 is directly connected, GigabitEthernet0/0/0</w:t>
      </w:r>
    </w:p>
    <w:p w14:paraId="7DDCE7E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10.4.0.0/24 is directly connected, GigabitEthernet0/2/0</w:t>
      </w:r>
    </w:p>
    <w:p w14:paraId="1EBA24E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10.4.0.1/32 is directly connected, GigabitEthernet0/2/0</w:t>
      </w:r>
    </w:p>
    <w:p w14:paraId="66264F3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10.5.0.0/24 [110/2] via 10.4.0.2, 00:05:01, GigabitEthernet0/2/0</w:t>
      </w:r>
    </w:p>
    <w:p w14:paraId="66B9CBA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192.168.1.0/32 is subnetted, 1 </w:t>
      </w:r>
      <w:proofErr w:type="gramStart"/>
      <w:r w:rsidRPr="3E2F2EA1">
        <w:rPr>
          <w:rFonts w:ascii="Courier New" w:eastAsia="Courier New" w:hAnsi="Courier New" w:cs="Courier New"/>
        </w:rPr>
        <w:t>subnets</w:t>
      </w:r>
      <w:proofErr w:type="gramEnd"/>
    </w:p>
    <w:p w14:paraId="00C64A8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192.168.1.1 [110/3] via 10.2.0.1, 02:00:41, GigabitEthernet0/0/1</w:t>
      </w:r>
    </w:p>
    <w:p w14:paraId="5226628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192.168.2.0/32 is subnetted, 1 </w:t>
      </w:r>
      <w:proofErr w:type="gramStart"/>
      <w:r w:rsidRPr="3E2F2EA1">
        <w:rPr>
          <w:rFonts w:ascii="Courier New" w:eastAsia="Courier New" w:hAnsi="Courier New" w:cs="Courier New"/>
        </w:rPr>
        <w:t>subnets</w:t>
      </w:r>
      <w:proofErr w:type="gramEnd"/>
    </w:p>
    <w:p w14:paraId="259FB3E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192.168.2.1 [110/2] via 10.2.0.1, 02:00:51, GigabitEthernet0/0/1</w:t>
      </w:r>
    </w:p>
    <w:p w14:paraId="7AC6AEA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192.168.3.0/24 is variably subnetted, 2 subnets, 2 masks</w:t>
      </w:r>
    </w:p>
    <w:p w14:paraId="33279D9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192.168.3.0/24 is directly connected, Loopback0</w:t>
      </w:r>
    </w:p>
    <w:p w14:paraId="11D601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192.168.3.1/32 is directly connected, Loopback0</w:t>
      </w:r>
    </w:p>
    <w:p w14:paraId="5A12BB8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192.168.4.0/32 is subnetted, 1 </w:t>
      </w:r>
      <w:proofErr w:type="gramStart"/>
      <w:r w:rsidRPr="3E2F2EA1">
        <w:rPr>
          <w:rFonts w:ascii="Courier New" w:eastAsia="Courier New" w:hAnsi="Courier New" w:cs="Courier New"/>
        </w:rPr>
        <w:t>subnets</w:t>
      </w:r>
      <w:proofErr w:type="gramEnd"/>
    </w:p>
    <w:p w14:paraId="1BB1ED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192.168.4.1 [110/2] via 10.3.0.2, 02:00:41, GigabitEthernet0/0/0</w:t>
      </w:r>
    </w:p>
    <w:p w14:paraId="13F1738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192.168.5.0/32 is subnetted, 1 </w:t>
      </w:r>
      <w:proofErr w:type="gramStart"/>
      <w:r w:rsidRPr="3E2F2EA1">
        <w:rPr>
          <w:rFonts w:ascii="Courier New" w:eastAsia="Courier New" w:hAnsi="Courier New" w:cs="Courier New"/>
        </w:rPr>
        <w:t>subnets</w:t>
      </w:r>
      <w:proofErr w:type="gramEnd"/>
    </w:p>
    <w:p w14:paraId="30EA2A6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192.168.5.1 [110/2] via 10.4.0.2, 02:00:27, GigabitEthernet0/2/0</w:t>
      </w:r>
    </w:p>
    <w:p w14:paraId="2269B73E" w14:textId="77777777" w:rsidR="009A1906" w:rsidRDefault="009A1906" w:rsidP="009A1906">
      <w:pPr>
        <w:spacing w:after="0" w:line="257" w:lineRule="auto"/>
        <w:rPr>
          <w:rFonts w:ascii="Courier New" w:eastAsia="Courier New" w:hAnsi="Courier New" w:cs="Courier New"/>
          <w:b/>
          <w:bCs/>
          <w:sz w:val="24"/>
          <w:szCs w:val="24"/>
          <w:u w:val="single"/>
        </w:rPr>
      </w:pPr>
      <w:r w:rsidRPr="3E2F2EA1">
        <w:rPr>
          <w:rFonts w:ascii="Courier New" w:eastAsia="Courier New" w:hAnsi="Courier New" w:cs="Courier New"/>
          <w:b/>
          <w:bCs/>
          <w:sz w:val="24"/>
          <w:szCs w:val="24"/>
          <w:u w:val="single"/>
        </w:rPr>
        <w:t>show ipv6 route</w:t>
      </w:r>
    </w:p>
    <w:p w14:paraId="4CA788BC" w14:textId="77777777" w:rsidR="009A1906" w:rsidRDefault="009A1906" w:rsidP="009A1906">
      <w:pPr>
        <w:spacing w:after="0"/>
      </w:pPr>
      <w:r w:rsidRPr="3E2F2EA1">
        <w:rPr>
          <w:rFonts w:ascii="Courier New" w:eastAsia="Courier New" w:hAnsi="Courier New" w:cs="Courier New"/>
        </w:rPr>
        <w:t xml:space="preserve">R3#show ipv6 route </w:t>
      </w:r>
    </w:p>
    <w:p w14:paraId="52356B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Routing Table - default - 16 entries</w:t>
      </w:r>
    </w:p>
    <w:p w14:paraId="666A6AE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1B9463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26ADC33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interarea, IS - ISIS summary, D - EIGRP, EX - EIGRP external</w:t>
      </w:r>
    </w:p>
    <w:p w14:paraId="7325DC5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0E8379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O - OSPF Intra, OI - OSPF Inter, OE1 - OSPF ext 1, OE2 - OSPF ext 2</w:t>
      </w:r>
    </w:p>
    <w:p w14:paraId="64DFF45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ON1 - OSPF NSSA ext 1, ON2 - OSPF NSSA ext 2, a - Application</w:t>
      </w:r>
    </w:p>
    <w:p w14:paraId="7EAD3ED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10::/64 [0/0]</w:t>
      </w:r>
    </w:p>
    <w:p w14:paraId="57508F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directly connected</w:t>
      </w:r>
    </w:p>
    <w:p w14:paraId="489A3F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10::1:1/128 [110/2]</w:t>
      </w:r>
    </w:p>
    <w:p w14:paraId="607F3C3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B6A8:B9FF:FE47:9471, GigabitEthernet0/0/1</w:t>
      </w:r>
    </w:p>
    <w:p w14:paraId="0C35F6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10::2:1/128 [110/1]</w:t>
      </w:r>
    </w:p>
    <w:p w14:paraId="0D2F216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B6A8:B9FF:FE47:9471, GigabitEthernet0/0/1</w:t>
      </w:r>
    </w:p>
    <w:p w14:paraId="6421641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10::3:1/128 [0/0]</w:t>
      </w:r>
    </w:p>
    <w:p w14:paraId="7009302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receive</w:t>
      </w:r>
    </w:p>
    <w:p w14:paraId="2B8A112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10::4:1/128 [110/1]</w:t>
      </w:r>
    </w:p>
    <w:p w14:paraId="6AC1DBA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FE80::2C1:B1FF:FED5:5331, GigabitEthernet0/0/0</w:t>
      </w:r>
    </w:p>
    <w:p w14:paraId="2A14ED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10::5:1/128 [110/1]</w:t>
      </w:r>
    </w:p>
    <w:p w14:paraId="7FE0E6C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B6A8:B9FF:FE01:B5A0, GigabitEthernet0/2/0</w:t>
      </w:r>
    </w:p>
    <w:p w14:paraId="7201925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10::6:1/128 [110/2]</w:t>
      </w:r>
    </w:p>
    <w:p w14:paraId="4158FD9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B6A8:B9FF:FE01:B5A0, GigabitEthernet0/2/0</w:t>
      </w:r>
    </w:p>
    <w:p w14:paraId="0E052A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10:1::/64 [110/2]</w:t>
      </w:r>
    </w:p>
    <w:p w14:paraId="773A582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B6A8:B9FF:FE47:9471, GigabitEthernet0/0/1</w:t>
      </w:r>
    </w:p>
    <w:p w14:paraId="1454392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10:2::/64 [0/0]</w:t>
      </w:r>
    </w:p>
    <w:p w14:paraId="7E21E33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directly connected</w:t>
      </w:r>
    </w:p>
    <w:p w14:paraId="751772F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10:2::2/128 [0/0]</w:t>
      </w:r>
    </w:p>
    <w:p w14:paraId="1FA2B62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receive</w:t>
      </w:r>
    </w:p>
    <w:p w14:paraId="40333E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10:3::/64 [0/0]</w:t>
      </w:r>
    </w:p>
    <w:p w14:paraId="0900EF0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directly connected</w:t>
      </w:r>
    </w:p>
    <w:p w14:paraId="03DD86A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10:3::1/128 [0/0]</w:t>
      </w:r>
    </w:p>
    <w:p w14:paraId="648287B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receive</w:t>
      </w:r>
    </w:p>
    <w:p w14:paraId="7E9E087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10:4::/64 [0/0]</w:t>
      </w:r>
    </w:p>
    <w:p w14:paraId="0FB6CC6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GigabitEthernet0/2/0, directly connected</w:t>
      </w:r>
    </w:p>
    <w:p w14:paraId="72CBDD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10:4::1/128 [0/0]</w:t>
      </w:r>
    </w:p>
    <w:p w14:paraId="11F1518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GigabitEthernet0/2/0, receive</w:t>
      </w:r>
    </w:p>
    <w:p w14:paraId="71D09E6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10:5::/64 [110/2]</w:t>
      </w:r>
    </w:p>
    <w:p w14:paraId="6B59956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B6A8:B9FF:FE01:B5A0, GigabitEthernet0/2/0</w:t>
      </w:r>
    </w:p>
    <w:p w14:paraId="66C5956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FF00::/8 [0/0]</w:t>
      </w:r>
    </w:p>
    <w:p w14:paraId="4501ED3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Null0, receive</w:t>
      </w:r>
    </w:p>
    <w:p w14:paraId="75F6D595"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4</w:t>
      </w:r>
    </w:p>
    <w:p w14:paraId="196CBD93"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run</w:t>
      </w:r>
    </w:p>
    <w:p w14:paraId="7BB18166" w14:textId="77777777" w:rsidR="009A1906" w:rsidRDefault="009A1906" w:rsidP="009A1906">
      <w:pPr>
        <w:spacing w:after="0"/>
      </w:pPr>
      <w:r w:rsidRPr="3E2F2EA1">
        <w:rPr>
          <w:rFonts w:ascii="Courier New" w:eastAsia="Courier New" w:hAnsi="Courier New" w:cs="Courier New"/>
        </w:rPr>
        <w:t>R4#show run</w:t>
      </w:r>
    </w:p>
    <w:p w14:paraId="63BE0D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Building configuration...</w:t>
      </w:r>
    </w:p>
    <w:p w14:paraId="0D170E7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489266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3381D7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Current configuration : 1640 bytes</w:t>
      </w:r>
    </w:p>
    <w:p w14:paraId="173FA17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F21561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Last configuration change at 16:16:24 UTC Wed Sep 22</w:t>
      </w:r>
      <w:proofErr w:type="gramStart"/>
      <w:r w:rsidRPr="3E2F2EA1">
        <w:rPr>
          <w:rFonts w:ascii="Courier New" w:eastAsia="Courier New" w:hAnsi="Courier New" w:cs="Courier New"/>
        </w:rPr>
        <w:t xml:space="preserve"> 2021</w:t>
      </w:r>
      <w:proofErr w:type="gramEnd"/>
    </w:p>
    <w:p w14:paraId="3CEFF19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C13196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version 15.5</w:t>
      </w:r>
    </w:p>
    <w:p w14:paraId="63C3249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debug datetime msec</w:t>
      </w:r>
    </w:p>
    <w:p w14:paraId="505FA55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log datetime msec</w:t>
      </w:r>
    </w:p>
    <w:p w14:paraId="00562D4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platform punt-keepalive disable-kernel-core</w:t>
      </w:r>
    </w:p>
    <w:p w14:paraId="0513EB9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842B2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hostname R4</w:t>
      </w:r>
    </w:p>
    <w:p w14:paraId="61BF8BD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C6412C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boot-start-marker</w:t>
      </w:r>
    </w:p>
    <w:p w14:paraId="7630BF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boot-end-marker</w:t>
      </w:r>
    </w:p>
    <w:p w14:paraId="472A750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2D78A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definition Mgmt-intf</w:t>
      </w:r>
    </w:p>
    <w:p w14:paraId="61FA28C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4FA287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ipv4</w:t>
      </w:r>
    </w:p>
    <w:p w14:paraId="1BF01B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656E141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B06BB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ipv6</w:t>
      </w:r>
    </w:p>
    <w:p w14:paraId="5C667A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6272A2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2D797D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03E920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w:t>
      </w:r>
    </w:p>
    <w:p w14:paraId="219ED7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65CFE71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3E208D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subscriber templating</w:t>
      </w:r>
    </w:p>
    <w:p w14:paraId="417A20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multilink bundle-name authenticated</w:t>
      </w:r>
    </w:p>
    <w:p w14:paraId="055027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EFCF6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license udi pid ISR4321/K9 sn FDO210907U3</w:t>
      </w:r>
    </w:p>
    <w:p w14:paraId="799966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D100A9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spanning-tree extend system-id</w:t>
      </w:r>
    </w:p>
    <w:p w14:paraId="3B731C3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A0F6B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redundancy</w:t>
      </w:r>
    </w:p>
    <w:p w14:paraId="4C8D034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mode none</w:t>
      </w:r>
    </w:p>
    <w:p w14:paraId="58C3F9D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1554DC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vlan internal allocation policy ascending</w:t>
      </w:r>
    </w:p>
    <w:p w14:paraId="7096AC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F5EF4B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Loopback0</w:t>
      </w:r>
    </w:p>
    <w:p w14:paraId="58DE688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192.168.4.1 255.255.255.0</w:t>
      </w:r>
    </w:p>
    <w:p w14:paraId="675D7D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10::4:1/64</w:t>
      </w:r>
    </w:p>
    <w:p w14:paraId="08A2A6A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62DF400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9A77E8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GigabitEthernet0/0/0</w:t>
      </w:r>
    </w:p>
    <w:p w14:paraId="19AE70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54307EB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637AC55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77F0982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40A074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GigabitEthernet0/0/1</w:t>
      </w:r>
    </w:p>
    <w:p w14:paraId="6FC70D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10.3.0.2 255.255.255.0</w:t>
      </w:r>
    </w:p>
    <w:p w14:paraId="42703D6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66F1B0D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10:3::2/64</w:t>
      </w:r>
    </w:p>
    <w:p w14:paraId="611A79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4FBDC3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E0D250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Serial0/1/0</w:t>
      </w:r>
    </w:p>
    <w:p w14:paraId="1953498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2B397A4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shutdown</w:t>
      </w:r>
    </w:p>
    <w:p w14:paraId="5715617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A480FD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Serial0/1/1</w:t>
      </w:r>
    </w:p>
    <w:p w14:paraId="69951C4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186B84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6FC124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F8FBD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Service-Engine0/2/0</w:t>
      </w:r>
    </w:p>
    <w:p w14:paraId="28759BA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42E0B00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40CEDB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AD63B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w:t>
      </w:r>
    </w:p>
    <w:p w14:paraId="67C5D03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forwarding Mgmt-intf</w:t>
      </w:r>
    </w:p>
    <w:p w14:paraId="2AD25F2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dhcp</w:t>
      </w:r>
    </w:p>
    <w:p w14:paraId="6399D88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01385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7EA32D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Vlan1</w:t>
      </w:r>
    </w:p>
    <w:p w14:paraId="5EAE6F1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64E8127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3619C5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5C2A67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 ospf 1</w:t>
      </w:r>
    </w:p>
    <w:p w14:paraId="67790AC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4.4.4.4</w:t>
      </w:r>
    </w:p>
    <w:p w14:paraId="299F75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10.3.0.0 0.0.0.255 area 0</w:t>
      </w:r>
    </w:p>
    <w:p w14:paraId="656D3BF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192.168.4.0 0.0.0.255 area 0</w:t>
      </w:r>
    </w:p>
    <w:p w14:paraId="2AA3920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0271CE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forward-protocol nd</w:t>
      </w:r>
    </w:p>
    <w:p w14:paraId="578D4A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http server</w:t>
      </w:r>
    </w:p>
    <w:p w14:paraId="6271BB4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402A1AD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tftp source-interface GigabitEthernet0</w:t>
      </w:r>
    </w:p>
    <w:p w14:paraId="2A5361C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BD9C17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router ospf 1</w:t>
      </w:r>
    </w:p>
    <w:p w14:paraId="4BDFCD5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4.4.4.4</w:t>
      </w:r>
    </w:p>
    <w:p w14:paraId="63D57E0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050192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control-plane</w:t>
      </w:r>
    </w:p>
    <w:p w14:paraId="6BE19B6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w:t>
      </w:r>
    </w:p>
    <w:p w14:paraId="491374A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con 0</w:t>
      </w:r>
    </w:p>
    <w:p w14:paraId="0A6F8B1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743758A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aux 0</w:t>
      </w:r>
    </w:p>
    <w:p w14:paraId="0A4FF49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38668E6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vty 0 4</w:t>
      </w:r>
    </w:p>
    <w:p w14:paraId="51711D6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login</w:t>
      </w:r>
    </w:p>
    <w:p w14:paraId="7B8267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4BE7E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end</w:t>
      </w:r>
    </w:p>
    <w:p w14:paraId="2B09AB7C"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route</w:t>
      </w:r>
    </w:p>
    <w:p w14:paraId="2D0479BB" w14:textId="77777777" w:rsidR="009A1906" w:rsidRDefault="009A1906" w:rsidP="009A1906">
      <w:pPr>
        <w:spacing w:after="0"/>
      </w:pPr>
      <w:r w:rsidRPr="3E2F2EA1">
        <w:rPr>
          <w:rFonts w:ascii="Courier New" w:eastAsia="Courier New" w:hAnsi="Courier New" w:cs="Courier New"/>
        </w:rPr>
        <w:t xml:space="preserve">R4#show ip route </w:t>
      </w:r>
    </w:p>
    <w:p w14:paraId="1FBED1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768846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6506127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35002BD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629E963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78F4D3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636C79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ODR, P - periodic downloaded static route, H - NHRP, l - LISP</w:t>
      </w:r>
    </w:p>
    <w:p w14:paraId="538DE7F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a - application route</w:t>
      </w:r>
    </w:p>
    <w:p w14:paraId="0607CB8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74182F7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5EE0F8B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Gateway of last resort is not set</w:t>
      </w:r>
    </w:p>
    <w:p w14:paraId="77B339B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31B9C6C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10.0.0.0/8 is variably subnetted, 6 subnets, 2 masks</w:t>
      </w:r>
    </w:p>
    <w:p w14:paraId="3F0C454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10.1.0.0/24 [110/3] via 10.3.0.1, 02:00:20, GigabitEthernet0/0/1</w:t>
      </w:r>
    </w:p>
    <w:p w14:paraId="54CA34A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10.2.0.0/24 [110/2] via 10.3.0.1, 02:00:20, GigabitEthernet0/0/1</w:t>
      </w:r>
    </w:p>
    <w:p w14:paraId="6C5269D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C        10.3.0.0/24 is directly connected, GigabitEthernet0/0/1</w:t>
      </w:r>
    </w:p>
    <w:p w14:paraId="30B35D6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10.3.0.2/32 is directly connected, GigabitEthernet0/0/1</w:t>
      </w:r>
    </w:p>
    <w:p w14:paraId="6C1251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10.4.0.0/24 [110/2] via 10.3.0.1, 01:59:58, GigabitEthernet0/0/1</w:t>
      </w:r>
    </w:p>
    <w:p w14:paraId="15C38C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10.5.0.0/24 [110/3] via 10.3.0.1, 00:04:32, GigabitEthernet0/0/1</w:t>
      </w:r>
    </w:p>
    <w:p w14:paraId="09FD168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192.168.1.0/32 is subnetted, 1 </w:t>
      </w:r>
      <w:proofErr w:type="gramStart"/>
      <w:r w:rsidRPr="3E2F2EA1">
        <w:rPr>
          <w:rFonts w:ascii="Courier New" w:eastAsia="Courier New" w:hAnsi="Courier New" w:cs="Courier New"/>
        </w:rPr>
        <w:t>subnets</w:t>
      </w:r>
      <w:proofErr w:type="gramEnd"/>
    </w:p>
    <w:p w14:paraId="4D54DC4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192.168.1.1 [110/4] via 10.3.0.1, 02:00:10, GigabitEthernet0/0/1</w:t>
      </w:r>
    </w:p>
    <w:p w14:paraId="4B9471D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192.168.2.0/32 is subnetted, 1 </w:t>
      </w:r>
      <w:proofErr w:type="gramStart"/>
      <w:r w:rsidRPr="3E2F2EA1">
        <w:rPr>
          <w:rFonts w:ascii="Courier New" w:eastAsia="Courier New" w:hAnsi="Courier New" w:cs="Courier New"/>
        </w:rPr>
        <w:t>subnets</w:t>
      </w:r>
      <w:proofErr w:type="gramEnd"/>
    </w:p>
    <w:p w14:paraId="18DFB58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192.168.2.1 [110/3] via 10.3.0.1, 02:00:20, GigabitEthernet0/0/1</w:t>
      </w:r>
    </w:p>
    <w:p w14:paraId="5943918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192.168.3.0/32 is subnetted, 1 </w:t>
      </w:r>
      <w:proofErr w:type="gramStart"/>
      <w:r w:rsidRPr="3E2F2EA1">
        <w:rPr>
          <w:rFonts w:ascii="Courier New" w:eastAsia="Courier New" w:hAnsi="Courier New" w:cs="Courier New"/>
        </w:rPr>
        <w:t>subnets</w:t>
      </w:r>
      <w:proofErr w:type="gramEnd"/>
    </w:p>
    <w:p w14:paraId="103386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192.168.3.1 [110/2] via 10.3.0.1, 02:00:20, GigabitEthernet0/0/1</w:t>
      </w:r>
    </w:p>
    <w:p w14:paraId="23C419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192.168.4.0/24 is variably subnetted, 2 subnets, 2 masks</w:t>
      </w:r>
    </w:p>
    <w:p w14:paraId="350140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192.168.4.0/24 is directly connected, Loopback0</w:t>
      </w:r>
    </w:p>
    <w:p w14:paraId="0C0499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192.168.4.1/32 is directly connected, Loopback0</w:t>
      </w:r>
    </w:p>
    <w:p w14:paraId="2788948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192.168.5.0/32 is subnetted, 1 </w:t>
      </w:r>
      <w:proofErr w:type="gramStart"/>
      <w:r w:rsidRPr="3E2F2EA1">
        <w:rPr>
          <w:rFonts w:ascii="Courier New" w:eastAsia="Courier New" w:hAnsi="Courier New" w:cs="Courier New"/>
        </w:rPr>
        <w:t>subnets</w:t>
      </w:r>
      <w:proofErr w:type="gramEnd"/>
    </w:p>
    <w:p w14:paraId="3DB7FE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192.168.5.1 [110/3] via 10.3.0.1, 01:59:48, GigabitEthernet0/0/1</w:t>
      </w:r>
    </w:p>
    <w:p w14:paraId="56A96D13" w14:textId="77777777" w:rsidR="009A1906" w:rsidRDefault="009A1906" w:rsidP="009A1906">
      <w:pPr>
        <w:spacing w:after="0" w:line="257" w:lineRule="auto"/>
        <w:rPr>
          <w:rFonts w:ascii="Courier New" w:eastAsia="Courier New" w:hAnsi="Courier New" w:cs="Courier New"/>
          <w:b/>
          <w:bCs/>
          <w:sz w:val="24"/>
          <w:szCs w:val="24"/>
          <w:u w:val="single"/>
        </w:rPr>
      </w:pPr>
      <w:r w:rsidRPr="3E2F2EA1">
        <w:rPr>
          <w:rFonts w:ascii="Courier New" w:eastAsia="Courier New" w:hAnsi="Courier New" w:cs="Courier New"/>
          <w:b/>
          <w:bCs/>
          <w:sz w:val="24"/>
          <w:szCs w:val="24"/>
          <w:u w:val="single"/>
        </w:rPr>
        <w:t>show ipv6 route</w:t>
      </w:r>
    </w:p>
    <w:p w14:paraId="3CCA4FF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R4#show ipv6 route</w:t>
      </w:r>
    </w:p>
    <w:p w14:paraId="386982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Routing Table - default - 14 entries</w:t>
      </w:r>
    </w:p>
    <w:p w14:paraId="42BE74E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1F98B1A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3FE4B37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interarea, IS - ISIS summary, D - EIGRP, EX - EIGRP external</w:t>
      </w:r>
    </w:p>
    <w:p w14:paraId="43C63EA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275ED67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OSPF Intra, OI - OSPF Inter, OE1 - OSPF ext 1, OE2 - OSPF ext 2</w:t>
      </w:r>
    </w:p>
    <w:p w14:paraId="7C55D9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ON1 - OSPF NSSA ext 1, ON2 - OSPF NSSA ext 2, a - Application</w:t>
      </w:r>
    </w:p>
    <w:p w14:paraId="048CFB9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10::/64 [0/0]</w:t>
      </w:r>
    </w:p>
    <w:p w14:paraId="2F9CDB2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via Loopback0, directly connected</w:t>
      </w:r>
    </w:p>
    <w:p w14:paraId="2F900DF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10::1:1/128 [110/3]</w:t>
      </w:r>
    </w:p>
    <w:p w14:paraId="4475337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5F4461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10::2:1/128 [110/2]</w:t>
      </w:r>
    </w:p>
    <w:p w14:paraId="5D6CB68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2EA4450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10::3:1/128 [110/1]</w:t>
      </w:r>
    </w:p>
    <w:p w14:paraId="6EF9A09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7991D8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10::4:1/128 [0/0]</w:t>
      </w:r>
    </w:p>
    <w:p w14:paraId="6B221FE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receive</w:t>
      </w:r>
    </w:p>
    <w:p w14:paraId="17300A7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10::5:1/128 [110/2]</w:t>
      </w:r>
    </w:p>
    <w:p w14:paraId="290D32D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7A645F3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10::6:1/128 [110/3]</w:t>
      </w:r>
    </w:p>
    <w:p w14:paraId="77A667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45E41A7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10:1::/64 [110/3]</w:t>
      </w:r>
    </w:p>
    <w:p w14:paraId="5AD7E6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27BD25D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10:2::/64 [110/2]</w:t>
      </w:r>
    </w:p>
    <w:p w14:paraId="1E60FF1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0A26333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10:3::/64 [0/0]</w:t>
      </w:r>
    </w:p>
    <w:p w14:paraId="768707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directly connected</w:t>
      </w:r>
    </w:p>
    <w:p w14:paraId="3530757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10:3::2/128 [0/0]</w:t>
      </w:r>
    </w:p>
    <w:p w14:paraId="1F16EAD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receive</w:t>
      </w:r>
    </w:p>
    <w:p w14:paraId="4D3BEBB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10:4::/64 [110/2]</w:t>
      </w:r>
    </w:p>
    <w:p w14:paraId="0ECE620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1E93C09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10:5::/64 [110/3]</w:t>
      </w:r>
    </w:p>
    <w:p w14:paraId="2550727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FE80::227:90FF:FED4:F30, GigabitEthernet0/0/1</w:t>
      </w:r>
    </w:p>
    <w:p w14:paraId="1A43301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FF00::/8 [0/0]</w:t>
      </w:r>
    </w:p>
    <w:p w14:paraId="1E99CB4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Null0, receive</w:t>
      </w:r>
    </w:p>
    <w:p w14:paraId="0D1887F0"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5</w:t>
      </w:r>
    </w:p>
    <w:p w14:paraId="0123C28E"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run</w:t>
      </w:r>
    </w:p>
    <w:p w14:paraId="53EB762F" w14:textId="77777777" w:rsidR="009A1906" w:rsidRDefault="009A1906" w:rsidP="009A1906">
      <w:pPr>
        <w:spacing w:after="0"/>
      </w:pPr>
      <w:r w:rsidRPr="3E2F2EA1">
        <w:rPr>
          <w:rFonts w:ascii="Courier New" w:eastAsia="Courier New" w:hAnsi="Courier New" w:cs="Courier New"/>
        </w:rPr>
        <w:t>R5#show run</w:t>
      </w:r>
    </w:p>
    <w:p w14:paraId="0B21D68D" w14:textId="77777777" w:rsidR="009A1906" w:rsidRDefault="009A1906" w:rsidP="009A1906">
      <w:pPr>
        <w:spacing w:after="0"/>
      </w:pPr>
      <w:r w:rsidRPr="3E2F2EA1">
        <w:rPr>
          <w:rFonts w:ascii="Courier New" w:eastAsia="Courier New" w:hAnsi="Courier New" w:cs="Courier New"/>
        </w:rPr>
        <w:t>Building configuration...</w:t>
      </w:r>
    </w:p>
    <w:p w14:paraId="2C308643" w14:textId="77777777" w:rsidR="009A1906" w:rsidRDefault="009A1906" w:rsidP="009A1906">
      <w:pPr>
        <w:spacing w:after="0"/>
      </w:pPr>
      <w:r w:rsidRPr="3E2F2EA1">
        <w:rPr>
          <w:rFonts w:ascii="Courier New" w:eastAsia="Courier New" w:hAnsi="Courier New" w:cs="Courier New"/>
        </w:rPr>
        <w:t xml:space="preserve"> </w:t>
      </w:r>
    </w:p>
    <w:p w14:paraId="5C9B842A" w14:textId="77777777" w:rsidR="009A1906" w:rsidRDefault="009A1906" w:rsidP="009A1906">
      <w:pPr>
        <w:spacing w:after="0"/>
      </w:pPr>
      <w:r w:rsidRPr="3E2F2EA1">
        <w:rPr>
          <w:rFonts w:ascii="Courier New" w:eastAsia="Courier New" w:hAnsi="Courier New" w:cs="Courier New"/>
        </w:rPr>
        <w:lastRenderedPageBreak/>
        <w:t>Current configuration : 1782 bytes</w:t>
      </w:r>
    </w:p>
    <w:p w14:paraId="552A389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FC8EF7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Last configuration change at 16:29:01 UTC Wed Sep 22</w:t>
      </w:r>
      <w:proofErr w:type="gramStart"/>
      <w:r w:rsidRPr="3E2F2EA1">
        <w:rPr>
          <w:rFonts w:ascii="Courier New" w:eastAsia="Courier New" w:hAnsi="Courier New" w:cs="Courier New"/>
        </w:rPr>
        <w:t xml:space="preserve"> 2021</w:t>
      </w:r>
      <w:proofErr w:type="gramEnd"/>
    </w:p>
    <w:p w14:paraId="6A96709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869D6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version 15.5</w:t>
      </w:r>
    </w:p>
    <w:p w14:paraId="7F4D321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debug datetime msec</w:t>
      </w:r>
    </w:p>
    <w:p w14:paraId="4F8751D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service timestamps log datetime msec</w:t>
      </w:r>
    </w:p>
    <w:p w14:paraId="155C0C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platform punt-keepalive disable-kernel-core</w:t>
      </w:r>
    </w:p>
    <w:p w14:paraId="076066E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8587C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hostname R5</w:t>
      </w:r>
    </w:p>
    <w:p w14:paraId="159A85F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412066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boot-start-marker</w:t>
      </w:r>
    </w:p>
    <w:p w14:paraId="228CAE0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boot-end-marker</w:t>
      </w:r>
    </w:p>
    <w:p w14:paraId="09FD32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17847C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definition Mgmt-intf</w:t>
      </w:r>
    </w:p>
    <w:p w14:paraId="0E66241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F8434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ipv4</w:t>
      </w:r>
    </w:p>
    <w:p w14:paraId="0DD7E1B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2DFAFEA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108FA7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address-family ipv6</w:t>
      </w:r>
    </w:p>
    <w:p w14:paraId="207E0D0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exit-address-family</w:t>
      </w:r>
    </w:p>
    <w:p w14:paraId="1EC6EFA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0E3D9C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50260BB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E9C71A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domain lookup</w:t>
      </w:r>
    </w:p>
    <w:p w14:paraId="32C1DF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2B7638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60721E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14FEEF1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subscriber templating</w:t>
      </w:r>
    </w:p>
    <w:p w14:paraId="1327128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multilink bundle-name authenticated</w:t>
      </w:r>
    </w:p>
    <w:p w14:paraId="5CFEC8B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35660D9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license udi pid ISR4321/K9 sn FDO214421CH</w:t>
      </w:r>
    </w:p>
    <w:p w14:paraId="2724F55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FE3B72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spanning-tree extend system-id</w:t>
      </w:r>
    </w:p>
    <w:p w14:paraId="6DF6631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044DA0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redundancy</w:t>
      </w:r>
    </w:p>
    <w:p w14:paraId="0C6D028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mode none</w:t>
      </w:r>
    </w:p>
    <w:p w14:paraId="4D05DF0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54A43B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vlan internal allocation policy ascending</w:t>
      </w:r>
    </w:p>
    <w:p w14:paraId="3D15CA4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7FEFCF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Loopback0</w:t>
      </w:r>
    </w:p>
    <w:p w14:paraId="5C3B2F0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192.168.5.1 255.255.255.0</w:t>
      </w:r>
    </w:p>
    <w:p w14:paraId="6588DC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10::5:1/64</w:t>
      </w:r>
    </w:p>
    <w:p w14:paraId="4E882DE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5955AD1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6DE31B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GigabitEthernet0/0/0</w:t>
      </w:r>
    </w:p>
    <w:p w14:paraId="5525CB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10.4.0.2 255.255.255.0</w:t>
      </w:r>
    </w:p>
    <w:p w14:paraId="25F2BEE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6C91577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10:4::2/64</w:t>
      </w:r>
    </w:p>
    <w:p w14:paraId="1ED4492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0</w:t>
      </w:r>
    </w:p>
    <w:p w14:paraId="5106C1D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B4663A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GigabitEthernet0/0/1</w:t>
      </w:r>
    </w:p>
    <w:p w14:paraId="266A4A7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10.5.0.2 255.255.255.0</w:t>
      </w:r>
    </w:p>
    <w:p w14:paraId="56B6E18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40F6403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address 10:5::2/64</w:t>
      </w:r>
    </w:p>
    <w:p w14:paraId="420A98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ospf 1 area 20</w:t>
      </w:r>
    </w:p>
    <w:p w14:paraId="2B7D15D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8BCDAD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Serial0/1/0</w:t>
      </w:r>
    </w:p>
    <w:p w14:paraId="002420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050E293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0B4EDA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B3178B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Serial0/1/1</w:t>
      </w:r>
    </w:p>
    <w:p w14:paraId="63F019F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0D21247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4B81069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FE646B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Service-Engine0/2/0</w:t>
      </w:r>
    </w:p>
    <w:p w14:paraId="3032AF7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no ip address</w:t>
      </w:r>
    </w:p>
    <w:p w14:paraId="238361A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0245CDD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4AF73F5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GigabitEthernet0</w:t>
      </w:r>
    </w:p>
    <w:p w14:paraId="0A47002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vrf forwarding Mgmt-intf</w:t>
      </w:r>
    </w:p>
    <w:p w14:paraId="60DE6E9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address dhcp</w:t>
      </w:r>
    </w:p>
    <w:p w14:paraId="5045E2E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negotiation auto</w:t>
      </w:r>
    </w:p>
    <w:p w14:paraId="241DE93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2A89D40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interface Vlan1</w:t>
      </w:r>
    </w:p>
    <w:p w14:paraId="0496F41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address</w:t>
      </w:r>
    </w:p>
    <w:p w14:paraId="2E1F0C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shutdown</w:t>
      </w:r>
    </w:p>
    <w:p w14:paraId="782A4F3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0A2D95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 ospf 1</w:t>
      </w:r>
    </w:p>
    <w:p w14:paraId="11BAC8E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5.5.5.5</w:t>
      </w:r>
    </w:p>
    <w:p w14:paraId="45B9B8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area 20 virtual-link 6.6.6.6</w:t>
      </w:r>
    </w:p>
    <w:p w14:paraId="00D9BA0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10.4.0.0 0.0.0.255 area 0</w:t>
      </w:r>
    </w:p>
    <w:p w14:paraId="3BC1A76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10.5.0.0 0.0.0.255 area 20</w:t>
      </w:r>
    </w:p>
    <w:p w14:paraId="0F4021F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network 192.168.5.0 0.0.0.255 area 0</w:t>
      </w:r>
    </w:p>
    <w:p w14:paraId="2A63D63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531E2C3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forward-protocol nd</w:t>
      </w:r>
    </w:p>
    <w:p w14:paraId="4792F5D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no ip http server</w:t>
      </w:r>
    </w:p>
    <w:p w14:paraId="6BEE64B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3399B27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 tftp source-interface GigabitEthernet0</w:t>
      </w:r>
    </w:p>
    <w:p w14:paraId="2A615DA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453576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router ospf 1</w:t>
      </w:r>
    </w:p>
    <w:p w14:paraId="3C4D65B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router-id 5.5.5.5</w:t>
      </w:r>
    </w:p>
    <w:p w14:paraId="0044AA4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54421A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control-plane</w:t>
      </w:r>
    </w:p>
    <w:p w14:paraId="01CB092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652B52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con 0</w:t>
      </w:r>
    </w:p>
    <w:p w14:paraId="4A141A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005BC28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line aux 0</w:t>
      </w:r>
    </w:p>
    <w:p w14:paraId="5B41DF5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stopbits 1</w:t>
      </w:r>
    </w:p>
    <w:p w14:paraId="092154C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line vty 0 4</w:t>
      </w:r>
    </w:p>
    <w:p w14:paraId="5EBE7EE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login</w:t>
      </w:r>
    </w:p>
    <w:p w14:paraId="4D16721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w:t>
      </w:r>
    </w:p>
    <w:p w14:paraId="71242CA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end</w:t>
      </w:r>
    </w:p>
    <w:p w14:paraId="13D20160"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route</w:t>
      </w:r>
    </w:p>
    <w:p w14:paraId="7A8B7957" w14:textId="77777777" w:rsidR="009A1906" w:rsidRDefault="009A1906" w:rsidP="009A1906">
      <w:pPr>
        <w:spacing w:after="0"/>
      </w:pPr>
      <w:r w:rsidRPr="3E2F2EA1">
        <w:rPr>
          <w:rFonts w:ascii="Courier New" w:eastAsia="Courier New" w:hAnsi="Courier New" w:cs="Courier New"/>
        </w:rPr>
        <w:t xml:space="preserve">R5#show ip route </w:t>
      </w:r>
    </w:p>
    <w:p w14:paraId="53BB0B0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49A2A7F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00119C5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3EA6D27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20E5604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1AAA34C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0EB721E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ODR, P - periodic downloaded static route, H - NHRP, l - LISP</w:t>
      </w:r>
    </w:p>
    <w:p w14:paraId="229CD84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a - application route</w:t>
      </w:r>
    </w:p>
    <w:p w14:paraId="76215C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78E2C1F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2E3920B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Gateway of last resort is not set</w:t>
      </w:r>
    </w:p>
    <w:p w14:paraId="60A9C90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6C92E21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10.0.0.0/8 is variably subnetted, 7 subnets, 2 masks</w:t>
      </w:r>
    </w:p>
    <w:p w14:paraId="59F9966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10.1.0.0/24 [110/3] via 10.4.0.1, 00:02:15, GigabitEthernet0/0/0</w:t>
      </w:r>
    </w:p>
    <w:p w14:paraId="570BD0D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10.2.0.0/24 [110/2] via 10.4.0.1, 00:02:15, GigabitEthernet0/0/0</w:t>
      </w:r>
    </w:p>
    <w:p w14:paraId="7B57F01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10.3.0.0/24 [110/2] via 10.4.0.1, 00:02:15, GigabitEthernet0/0/0</w:t>
      </w:r>
    </w:p>
    <w:p w14:paraId="77A2ABB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10.4.0.0/24 is directly connected, GigabitEthernet0/0/0</w:t>
      </w:r>
    </w:p>
    <w:p w14:paraId="36A1C9E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10.4.0.2/32 is directly connected, GigabitEthernet0/0/0</w:t>
      </w:r>
    </w:p>
    <w:p w14:paraId="77CC18C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10.5.0.0/24 is directly connected, GigabitEthernet0/0/1</w:t>
      </w:r>
    </w:p>
    <w:p w14:paraId="6BDEA2E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10.5.0.2/32 is directly connected, GigabitEthernet0/0/1</w:t>
      </w:r>
    </w:p>
    <w:p w14:paraId="571BEB8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192.168.1.0/32 is subnetted, 1 </w:t>
      </w:r>
      <w:proofErr w:type="gramStart"/>
      <w:r w:rsidRPr="3E2F2EA1">
        <w:rPr>
          <w:rFonts w:ascii="Courier New" w:eastAsia="Courier New" w:hAnsi="Courier New" w:cs="Courier New"/>
        </w:rPr>
        <w:t>subnets</w:t>
      </w:r>
      <w:proofErr w:type="gramEnd"/>
    </w:p>
    <w:p w14:paraId="6528819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192.168.1.1 [110/4] via 10.4.0.1, 00:02:15, GigabitEthernet0/0/0</w:t>
      </w:r>
    </w:p>
    <w:p w14:paraId="5E01A53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192.168.2.0/32 is subnetted, 1 </w:t>
      </w:r>
      <w:proofErr w:type="gramStart"/>
      <w:r w:rsidRPr="3E2F2EA1">
        <w:rPr>
          <w:rFonts w:ascii="Courier New" w:eastAsia="Courier New" w:hAnsi="Courier New" w:cs="Courier New"/>
        </w:rPr>
        <w:t>subnets</w:t>
      </w:r>
      <w:proofErr w:type="gramEnd"/>
    </w:p>
    <w:p w14:paraId="002B79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192.168.2.1 [110/3] via 10.4.0.1, 00:02:15, GigabitEthernet0/0/0</w:t>
      </w:r>
    </w:p>
    <w:p w14:paraId="1EE8E8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192.168.3.0/32 is subnetted, 1 </w:t>
      </w:r>
      <w:proofErr w:type="gramStart"/>
      <w:r w:rsidRPr="3E2F2EA1">
        <w:rPr>
          <w:rFonts w:ascii="Courier New" w:eastAsia="Courier New" w:hAnsi="Courier New" w:cs="Courier New"/>
        </w:rPr>
        <w:t>subnets</w:t>
      </w:r>
      <w:proofErr w:type="gramEnd"/>
    </w:p>
    <w:p w14:paraId="683E789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192.168.3.1 [110/2] via 10.4.0.1, 00:02:15, GigabitEthernet0/0/0</w:t>
      </w:r>
    </w:p>
    <w:p w14:paraId="3FA522C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192.168.4.0/32 is subnetted, 1 </w:t>
      </w:r>
      <w:proofErr w:type="gramStart"/>
      <w:r w:rsidRPr="3E2F2EA1">
        <w:rPr>
          <w:rFonts w:ascii="Courier New" w:eastAsia="Courier New" w:hAnsi="Courier New" w:cs="Courier New"/>
        </w:rPr>
        <w:t>subnets</w:t>
      </w:r>
      <w:proofErr w:type="gramEnd"/>
    </w:p>
    <w:p w14:paraId="3D350C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192.168.4.1 [110/3] via 10.4.0.1, 00:02:15, GigabitEthernet0/0/0</w:t>
      </w:r>
    </w:p>
    <w:p w14:paraId="372E932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192.168.5.0/24 is variably subnetted, 2 subnets, 2 masks</w:t>
      </w:r>
    </w:p>
    <w:p w14:paraId="10CF04A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192.168.5.0/24 is directly connected, Loopback0</w:t>
      </w:r>
    </w:p>
    <w:p w14:paraId="70F3105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192.168.5.1/32 is directly connected, Loopback0</w:t>
      </w:r>
    </w:p>
    <w:p w14:paraId="37C72CAE" w14:textId="77777777" w:rsidR="009A1906" w:rsidRDefault="009A1906" w:rsidP="009A1906">
      <w:pPr>
        <w:spacing w:after="0" w:line="257" w:lineRule="auto"/>
        <w:rPr>
          <w:rFonts w:ascii="Courier New" w:eastAsia="Courier New" w:hAnsi="Courier New" w:cs="Courier New"/>
          <w:b/>
          <w:bCs/>
          <w:sz w:val="24"/>
          <w:szCs w:val="24"/>
          <w:u w:val="single"/>
        </w:rPr>
      </w:pPr>
      <w:r w:rsidRPr="3E2F2EA1">
        <w:rPr>
          <w:rFonts w:ascii="Courier New" w:eastAsia="Courier New" w:hAnsi="Courier New" w:cs="Courier New"/>
          <w:b/>
          <w:bCs/>
          <w:sz w:val="24"/>
          <w:szCs w:val="24"/>
          <w:u w:val="single"/>
        </w:rPr>
        <w:t>show ipv6 route</w:t>
      </w:r>
    </w:p>
    <w:p w14:paraId="6F09DCE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R5#show ipv6 route</w:t>
      </w:r>
    </w:p>
    <w:p w14:paraId="686CBE58" w14:textId="77777777" w:rsidR="009A1906" w:rsidRDefault="009A1906" w:rsidP="009A1906">
      <w:pPr>
        <w:spacing w:after="0"/>
      </w:pPr>
      <w:r w:rsidRPr="3E2F2EA1">
        <w:rPr>
          <w:rFonts w:ascii="Courier New" w:eastAsia="Courier New" w:hAnsi="Courier New" w:cs="Courier New"/>
        </w:rPr>
        <w:t>IPv6 Routing Table - default - 15 entries</w:t>
      </w:r>
    </w:p>
    <w:p w14:paraId="2ECF1EC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5ADD300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7287838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interarea, IS - ISIS summary, D - EIGRP, EX - EIGRP external</w:t>
      </w:r>
    </w:p>
    <w:p w14:paraId="53CDEB3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1DC4C17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OSPF Intra, OI - OSPF Inter, OE1 - OSPF ext 1, OE2 - OSPF ext 2</w:t>
      </w:r>
    </w:p>
    <w:p w14:paraId="203FE0E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ON1 - OSPF NSSA ext 1, ON2 - OSPF NSSA ext 2, a - Application</w:t>
      </w:r>
    </w:p>
    <w:p w14:paraId="4DA4E2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10::/64 [0/0]</w:t>
      </w:r>
    </w:p>
    <w:p w14:paraId="498C730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directly connected</w:t>
      </w:r>
    </w:p>
    <w:p w14:paraId="2C24E52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10::1:1/128 [110/3]</w:t>
      </w:r>
    </w:p>
    <w:p w14:paraId="1E78B3D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1797CCF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10::2:1/128 [110/2]</w:t>
      </w:r>
    </w:p>
    <w:p w14:paraId="359F10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32515FC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O   10::3:1/128 [110/1]</w:t>
      </w:r>
    </w:p>
    <w:p w14:paraId="76D31AB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1BB4FA1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10::4:1/128 [110/2]</w:t>
      </w:r>
    </w:p>
    <w:p w14:paraId="08EBC1F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577DDB2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10::5:1/128 [0/0]</w:t>
      </w:r>
    </w:p>
    <w:p w14:paraId="124C612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receive</w:t>
      </w:r>
    </w:p>
    <w:p w14:paraId="1736BDD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10::6:1/128 [110/1]</w:t>
      </w:r>
    </w:p>
    <w:p w14:paraId="2A1D202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B6A8:B9FF:FE47:96B1, GigabitEthernet0/0/1</w:t>
      </w:r>
    </w:p>
    <w:p w14:paraId="3A66F2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10:1::/64 [110/3]</w:t>
      </w:r>
    </w:p>
    <w:p w14:paraId="1A7C6C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3265AF6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10:2::/64 [110/2]</w:t>
      </w:r>
    </w:p>
    <w:p w14:paraId="020733E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695FCA5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10:3::/64 [110/2]</w:t>
      </w:r>
    </w:p>
    <w:p w14:paraId="1AE22AC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FE80::227:90FF:FED4:F40, GigabitEthernet0/0/0</w:t>
      </w:r>
    </w:p>
    <w:p w14:paraId="718FBD2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10:4::/64 [0/0]</w:t>
      </w:r>
    </w:p>
    <w:p w14:paraId="3257749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directly connected</w:t>
      </w:r>
    </w:p>
    <w:p w14:paraId="60211B1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10:4::2/128 [0/0]</w:t>
      </w:r>
    </w:p>
    <w:p w14:paraId="71188DA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GigabitEthernet0/0/0, receive</w:t>
      </w:r>
    </w:p>
    <w:p w14:paraId="55FF33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10:5::/64 [0/0]</w:t>
      </w:r>
    </w:p>
    <w:p w14:paraId="3A5975B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directly connected</w:t>
      </w:r>
    </w:p>
    <w:p w14:paraId="1506E46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10:5::2/128 [0/0]</w:t>
      </w:r>
    </w:p>
    <w:p w14:paraId="4475DA6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receive</w:t>
      </w:r>
    </w:p>
    <w:p w14:paraId="7847783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FF00::/8 [0/0]</w:t>
      </w:r>
    </w:p>
    <w:p w14:paraId="68DC43B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Null0, receive </w:t>
      </w:r>
    </w:p>
    <w:p w14:paraId="651F1DBF" w14:textId="77777777" w:rsidR="009A1906" w:rsidRDefault="009A1906" w:rsidP="009A1906">
      <w:pPr>
        <w:spacing w:after="0" w:line="257" w:lineRule="auto"/>
      </w:pPr>
      <w:r w:rsidRPr="3E2F2EA1">
        <w:rPr>
          <w:rFonts w:ascii="Times New Roman" w:eastAsia="Times New Roman" w:hAnsi="Times New Roman" w:cs="Times New Roman"/>
          <w:b/>
          <w:bCs/>
          <w:sz w:val="36"/>
          <w:szCs w:val="36"/>
          <w:u w:val="single"/>
        </w:rPr>
        <w:t>Router 6</w:t>
      </w:r>
    </w:p>
    <w:p w14:paraId="75C506CB"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run</w:t>
      </w:r>
    </w:p>
    <w:p w14:paraId="22A294DB" w14:textId="77777777" w:rsidR="009A1906" w:rsidRDefault="009A1906" w:rsidP="009A1906">
      <w:pPr>
        <w:spacing w:after="0" w:line="240" w:lineRule="auto"/>
      </w:pPr>
      <w:r w:rsidRPr="3E2F2EA1">
        <w:rPr>
          <w:rFonts w:ascii="Courier New" w:eastAsia="Courier New" w:hAnsi="Courier New" w:cs="Courier New"/>
        </w:rPr>
        <w:t>R6#show run</w:t>
      </w:r>
    </w:p>
    <w:p w14:paraId="523559D1" w14:textId="77777777" w:rsidR="009A1906" w:rsidRDefault="009A1906" w:rsidP="009A1906">
      <w:pPr>
        <w:spacing w:after="0" w:line="240" w:lineRule="auto"/>
      </w:pPr>
      <w:r w:rsidRPr="3E2F2EA1">
        <w:rPr>
          <w:rFonts w:ascii="Courier New" w:eastAsia="Courier New" w:hAnsi="Courier New" w:cs="Courier New"/>
        </w:rPr>
        <w:t>Building configuration...</w:t>
      </w:r>
    </w:p>
    <w:p w14:paraId="63C392F8" w14:textId="77777777" w:rsidR="009A1906" w:rsidRDefault="009A1906" w:rsidP="009A1906">
      <w:pPr>
        <w:spacing w:after="0" w:line="240" w:lineRule="auto"/>
        <w:rPr>
          <w:rFonts w:ascii="Courier New" w:eastAsia="Courier New" w:hAnsi="Courier New" w:cs="Courier New"/>
        </w:rPr>
      </w:pPr>
    </w:p>
    <w:p w14:paraId="60EA3172"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Current configuration : 1589 bytes</w:t>
      </w:r>
    </w:p>
    <w:p w14:paraId="1377DE3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789400B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 Last configuration change at 14:46:05 UTC Thu Sep 23</w:t>
      </w:r>
      <w:proofErr w:type="gramStart"/>
      <w:r w:rsidRPr="3E2F2EA1">
        <w:rPr>
          <w:rFonts w:ascii="Courier New" w:eastAsia="Courier New" w:hAnsi="Courier New" w:cs="Courier New"/>
        </w:rPr>
        <w:t xml:space="preserve"> 2021</w:t>
      </w:r>
      <w:proofErr w:type="gramEnd"/>
    </w:p>
    <w:p w14:paraId="60EBB96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4E339CD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lastRenderedPageBreak/>
        <w:t>version 15.5</w:t>
      </w:r>
    </w:p>
    <w:p w14:paraId="2D1600A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service timestamps debug datetime msec</w:t>
      </w:r>
    </w:p>
    <w:p w14:paraId="40243194"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service timestamps log datetime msec</w:t>
      </w:r>
    </w:p>
    <w:p w14:paraId="478EE0F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platform punt-keepalive disable-kernel-core</w:t>
      </w:r>
    </w:p>
    <w:p w14:paraId="4F595AA4"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1F7298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hostname R6</w:t>
      </w:r>
    </w:p>
    <w:p w14:paraId="72012C1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2050E2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boot-start-marker</w:t>
      </w:r>
    </w:p>
    <w:p w14:paraId="06FBBC1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boot-end-marker</w:t>
      </w:r>
    </w:p>
    <w:p w14:paraId="026A94D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4DDDE76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vrf definition Mgmt-intf</w:t>
      </w:r>
    </w:p>
    <w:p w14:paraId="55045E8C"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23AC0DC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address-family ipv4</w:t>
      </w:r>
    </w:p>
    <w:p w14:paraId="1A9A75B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exit-address-family</w:t>
      </w:r>
    </w:p>
    <w:p w14:paraId="32A3048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2F1DCC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address-family ipv6</w:t>
      </w:r>
    </w:p>
    <w:p w14:paraId="03B086E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exit-address-family</w:t>
      </w:r>
    </w:p>
    <w:p w14:paraId="263525D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5FFA5B1C"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 xml:space="preserve">no aaa </w:t>
      </w:r>
      <w:proofErr w:type="gramStart"/>
      <w:r w:rsidRPr="3E2F2EA1">
        <w:rPr>
          <w:rFonts w:ascii="Courier New" w:eastAsia="Courier New" w:hAnsi="Courier New" w:cs="Courier New"/>
        </w:rPr>
        <w:t>new-model</w:t>
      </w:r>
      <w:proofErr w:type="gramEnd"/>
    </w:p>
    <w:p w14:paraId="22863A7C"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 xml:space="preserve">! </w:t>
      </w:r>
    </w:p>
    <w:p w14:paraId="127E5D7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domain lookup</w:t>
      </w:r>
    </w:p>
    <w:p w14:paraId="14D3B35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1892AFD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 xml:space="preserve">ipv6 </w:t>
      </w:r>
      <w:proofErr w:type="gramStart"/>
      <w:r w:rsidRPr="3E2F2EA1">
        <w:rPr>
          <w:rFonts w:ascii="Courier New" w:eastAsia="Courier New" w:hAnsi="Courier New" w:cs="Courier New"/>
        </w:rPr>
        <w:t>unicast-routing</w:t>
      </w:r>
      <w:proofErr w:type="gramEnd"/>
    </w:p>
    <w:p w14:paraId="4E6FE82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628EF7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subscriber templating</w:t>
      </w:r>
    </w:p>
    <w:p w14:paraId="5B785C6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multilink bundle-name authenticated</w:t>
      </w:r>
    </w:p>
    <w:p w14:paraId="337E055B"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04A04C67"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license udi pid ISR4321/K9 sn FDO214414VU</w:t>
      </w:r>
    </w:p>
    <w:p w14:paraId="149FC4D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504E3EA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spanning-tree extend system-id</w:t>
      </w:r>
    </w:p>
    <w:p w14:paraId="64C62D0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21BA9E1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redundancy</w:t>
      </w:r>
    </w:p>
    <w:p w14:paraId="0F4FC0C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mode none</w:t>
      </w:r>
    </w:p>
    <w:p w14:paraId="01A4809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1EE708D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vlan internal allocation policy ascending</w:t>
      </w:r>
    </w:p>
    <w:p w14:paraId="2049DE1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lastRenderedPageBreak/>
        <w:t>!</w:t>
      </w:r>
    </w:p>
    <w:p w14:paraId="4CDAFFF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Loopback0</w:t>
      </w:r>
    </w:p>
    <w:p w14:paraId="089AD834"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 address 192.168.6.1 255.255.255.0</w:t>
      </w:r>
    </w:p>
    <w:p w14:paraId="3764EB8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ipv6 address 10::6:1/64</w:t>
      </w:r>
    </w:p>
    <w:p w14:paraId="35AB789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ipv6 ospf 1 area 0</w:t>
      </w:r>
    </w:p>
    <w:p w14:paraId="0E3D688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64E00E0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GigabitEthernet0/0/0</w:t>
      </w:r>
    </w:p>
    <w:p w14:paraId="028746F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address</w:t>
      </w:r>
    </w:p>
    <w:p w14:paraId="1AB92C9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shutdown</w:t>
      </w:r>
    </w:p>
    <w:p w14:paraId="4CF0A10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negotiation auto</w:t>
      </w:r>
    </w:p>
    <w:p w14:paraId="465E8A4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3EB552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GigabitEthernet0/0/1</w:t>
      </w:r>
    </w:p>
    <w:p w14:paraId="662E9C12"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 address 10.5.0.1 255.255.255.0</w:t>
      </w:r>
    </w:p>
    <w:p w14:paraId="252655C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negotiation auto</w:t>
      </w:r>
    </w:p>
    <w:p w14:paraId="4AB48037"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ipv6 address 10:5::1/64</w:t>
      </w:r>
    </w:p>
    <w:p w14:paraId="09A7932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ipv6 ospf 1 area 20</w:t>
      </w:r>
    </w:p>
    <w:p w14:paraId="7CC5ECFA"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50212589"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Serial0/1/0</w:t>
      </w:r>
    </w:p>
    <w:p w14:paraId="22A9D63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address</w:t>
      </w:r>
    </w:p>
    <w:p w14:paraId="688B7622"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shutdown</w:t>
      </w:r>
    </w:p>
    <w:p w14:paraId="493FF01C"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4EB426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Serial0/1/1</w:t>
      </w:r>
    </w:p>
    <w:p w14:paraId="405E65C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address</w:t>
      </w:r>
    </w:p>
    <w:p w14:paraId="00730AF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shutdown</w:t>
      </w:r>
    </w:p>
    <w:p w14:paraId="587760E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76CD048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GigabitEthernet0</w:t>
      </w:r>
    </w:p>
    <w:p w14:paraId="3232FA4B"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vrf forwarding Mgmt-intf</w:t>
      </w:r>
    </w:p>
    <w:p w14:paraId="68B8EDE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address</w:t>
      </w:r>
    </w:p>
    <w:p w14:paraId="198ABA64"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shutdown</w:t>
      </w:r>
    </w:p>
    <w:p w14:paraId="7A1D4626"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negotiation auto</w:t>
      </w:r>
    </w:p>
    <w:p w14:paraId="50190602"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6B084B46"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interface Vlan1</w:t>
      </w:r>
    </w:p>
    <w:p w14:paraId="383CA063"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address</w:t>
      </w:r>
    </w:p>
    <w:p w14:paraId="08E1B56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55FA1108"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router ospf 1</w:t>
      </w:r>
    </w:p>
    <w:p w14:paraId="756C321A"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lastRenderedPageBreak/>
        <w:t>router-id 6.6.6.6</w:t>
      </w:r>
    </w:p>
    <w:p w14:paraId="52CAF34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area 20 virtual-link 5.5.5.5</w:t>
      </w:r>
    </w:p>
    <w:p w14:paraId="4EE2B5F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network 10.5.0.0 0.0.0.255 area 20</w:t>
      </w:r>
    </w:p>
    <w:p w14:paraId="6A6C9FA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network 192.168.6.0 0.0.0.255 area 0</w:t>
      </w:r>
    </w:p>
    <w:p w14:paraId="64357CF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7309065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 forward-protocol nd</w:t>
      </w:r>
    </w:p>
    <w:p w14:paraId="3C464C25"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no ip http server</w:t>
      </w:r>
    </w:p>
    <w:p w14:paraId="6FE3F4F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 xml:space="preserve">no ip http </w:t>
      </w:r>
      <w:proofErr w:type="gramStart"/>
      <w:r w:rsidRPr="3E2F2EA1">
        <w:rPr>
          <w:rFonts w:ascii="Courier New" w:eastAsia="Courier New" w:hAnsi="Courier New" w:cs="Courier New"/>
        </w:rPr>
        <w:t>secure-server</w:t>
      </w:r>
      <w:proofErr w:type="gramEnd"/>
    </w:p>
    <w:p w14:paraId="173A8E0A"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 tftp source-interface GigabitEthernet0</w:t>
      </w:r>
    </w:p>
    <w:p w14:paraId="3C67E07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781BE07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ipv6 router ospf 1</w:t>
      </w:r>
    </w:p>
    <w:p w14:paraId="60802DBE"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router-id 6.6.6.6</w:t>
      </w:r>
    </w:p>
    <w:p w14:paraId="3067C87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18831D8F"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control-plane</w:t>
      </w:r>
    </w:p>
    <w:p w14:paraId="7911A8A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357EEC60"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line con 0</w:t>
      </w:r>
    </w:p>
    <w:p w14:paraId="613EE83A"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stopbits 1</w:t>
      </w:r>
    </w:p>
    <w:p w14:paraId="455FF29B"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line aux 0</w:t>
      </w:r>
    </w:p>
    <w:p w14:paraId="0CEAEF9D"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stopbits 1</w:t>
      </w:r>
    </w:p>
    <w:p w14:paraId="2BF7229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line vty 0 4</w:t>
      </w:r>
    </w:p>
    <w:p w14:paraId="42F5E7EC"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login</w:t>
      </w:r>
    </w:p>
    <w:p w14:paraId="6ECF1B01"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w:t>
      </w:r>
    </w:p>
    <w:p w14:paraId="1A4BE024" w14:textId="77777777" w:rsidR="009A1906" w:rsidRDefault="009A1906" w:rsidP="009A1906">
      <w:pPr>
        <w:spacing w:after="0" w:line="240" w:lineRule="auto"/>
        <w:rPr>
          <w:rFonts w:ascii="Courier New" w:eastAsia="Courier New" w:hAnsi="Courier New" w:cs="Courier New"/>
        </w:rPr>
      </w:pPr>
      <w:r w:rsidRPr="3E2F2EA1">
        <w:rPr>
          <w:rFonts w:ascii="Courier New" w:eastAsia="Courier New" w:hAnsi="Courier New" w:cs="Courier New"/>
        </w:rPr>
        <w:t>end</w:t>
      </w:r>
    </w:p>
    <w:p w14:paraId="6BE27268" w14:textId="77777777" w:rsidR="009A1906" w:rsidRDefault="009A1906" w:rsidP="009A1906">
      <w:pPr>
        <w:spacing w:after="0" w:line="257" w:lineRule="auto"/>
      </w:pPr>
      <w:r w:rsidRPr="3E2F2EA1">
        <w:rPr>
          <w:rFonts w:ascii="Courier New" w:eastAsia="Courier New" w:hAnsi="Courier New" w:cs="Courier New"/>
          <w:b/>
          <w:bCs/>
          <w:sz w:val="24"/>
          <w:szCs w:val="24"/>
          <w:u w:val="single"/>
        </w:rPr>
        <w:t>show route</w:t>
      </w:r>
    </w:p>
    <w:p w14:paraId="694BFBDC" w14:textId="77777777" w:rsidR="009A1906" w:rsidRDefault="009A1906" w:rsidP="009A1906">
      <w:pPr>
        <w:spacing w:after="0"/>
      </w:pPr>
      <w:r w:rsidRPr="3E2F2EA1">
        <w:rPr>
          <w:rFonts w:ascii="Courier New" w:eastAsia="Courier New" w:hAnsi="Courier New" w:cs="Courier New"/>
        </w:rPr>
        <w:t xml:space="preserve">R6#show ip route </w:t>
      </w:r>
    </w:p>
    <w:p w14:paraId="230A1F5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L - local, C - connected, S - static, R - RIP, M - mobile, B - BGP</w:t>
      </w:r>
    </w:p>
    <w:p w14:paraId="5660D5B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D - EIGRP, EX - EIGRP external, O - OSPF, IA - OSPF inter area</w:t>
      </w:r>
    </w:p>
    <w:p w14:paraId="5BF4E0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N1 - OSPF NSSA external type 1, N2 - OSPF NSSA external type 2</w:t>
      </w:r>
    </w:p>
    <w:p w14:paraId="5C506A2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E1 - OSPF external type 1, E2 - OSPF external type 2</w:t>
      </w:r>
    </w:p>
    <w:p w14:paraId="1404A17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 - IS-IS, su - IS-IS summary, L1 - IS-IS level-1, L2 - IS-IS level-2</w:t>
      </w:r>
    </w:p>
    <w:p w14:paraId="10B27F5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 area, * - candidate default, U - per-user static route</w:t>
      </w:r>
    </w:p>
    <w:p w14:paraId="2ACCCA4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 xml:space="preserve">       o - ODR, P - periodic downloaded static route, H - NHRP, l - LISP</w:t>
      </w:r>
    </w:p>
    <w:p w14:paraId="0D7A030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a - application route</w:t>
      </w:r>
    </w:p>
    <w:p w14:paraId="1CD3049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 - replicated route, % - next hop override, p - overrides from PfR</w:t>
      </w:r>
    </w:p>
    <w:p w14:paraId="66635DD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0D148E5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Gateway of last resort is not set</w:t>
      </w:r>
    </w:p>
    <w:p w14:paraId="68A4D1F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w:t>
      </w:r>
    </w:p>
    <w:p w14:paraId="16185D22"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10.0.0.0/8 is variably subnetted, 6 subnets, 2 masks</w:t>
      </w:r>
    </w:p>
    <w:p w14:paraId="3FB997C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10.1.0.0/24 [110/4] via 10.5.0.2, 00:00:18, GigabitEthernet0/0/1</w:t>
      </w:r>
    </w:p>
    <w:p w14:paraId="4DFF75A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10.2.0.0/24 [110/3] via 10.5.0.2, 00:00:18, GigabitEthernet0/0/1</w:t>
      </w:r>
    </w:p>
    <w:p w14:paraId="5C510D1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10.3.0.0/24 [110/3] via 10.5.0.2, 00:00:18, GigabitEthernet0/0/1</w:t>
      </w:r>
    </w:p>
    <w:p w14:paraId="2C6EFBA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10.4.0.0/24 [110/2] via 10.5.0.2, 00:00:18, GigabitEthernet0/0/1</w:t>
      </w:r>
    </w:p>
    <w:p w14:paraId="38B8EB2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10.5.0.0/24 is directly connected, GigabitEthernet0/0/1</w:t>
      </w:r>
    </w:p>
    <w:p w14:paraId="29229EA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10.5.0.1/32 is directly connected, GigabitEthernet0/0/1</w:t>
      </w:r>
    </w:p>
    <w:p w14:paraId="302C16F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192.168.1.0/24 is variably subnetted, 3 subnets, 2 masks</w:t>
      </w:r>
    </w:p>
    <w:p w14:paraId="267A26C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192.168.1.0/24 is directly connected, Loopback0</w:t>
      </w:r>
    </w:p>
    <w:p w14:paraId="372F3FD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192.168.1.1/32 [110/5] via 10.5.0.2, 00:00:18, GigabitEthernet0/0/1</w:t>
      </w:r>
    </w:p>
    <w:p w14:paraId="2AB206B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192.168.1.6/32 is directly connected, Loopback0</w:t>
      </w:r>
    </w:p>
    <w:p w14:paraId="0AB9210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192.168.2.0/32 is subnetted, 1 </w:t>
      </w:r>
      <w:proofErr w:type="gramStart"/>
      <w:r w:rsidRPr="3E2F2EA1">
        <w:rPr>
          <w:rFonts w:ascii="Courier New" w:eastAsia="Courier New" w:hAnsi="Courier New" w:cs="Courier New"/>
        </w:rPr>
        <w:t>subnets</w:t>
      </w:r>
      <w:proofErr w:type="gramEnd"/>
    </w:p>
    <w:p w14:paraId="7B34F55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192.168.2.1 [110/4] via 10.5.0.2, 00:00:18, GigabitEthernet0/0/1</w:t>
      </w:r>
    </w:p>
    <w:p w14:paraId="39B5D93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192.168.3.0/32 is subnetted, 1 </w:t>
      </w:r>
      <w:proofErr w:type="gramStart"/>
      <w:r w:rsidRPr="3E2F2EA1">
        <w:rPr>
          <w:rFonts w:ascii="Courier New" w:eastAsia="Courier New" w:hAnsi="Courier New" w:cs="Courier New"/>
        </w:rPr>
        <w:t>subnets</w:t>
      </w:r>
      <w:proofErr w:type="gramEnd"/>
    </w:p>
    <w:p w14:paraId="105BB4B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192.168.3.1 [110/3] via 10.5.0.2, 00:00:18, GigabitEthernet0/0/1</w:t>
      </w:r>
    </w:p>
    <w:p w14:paraId="29312CE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192.168.4.0/32 is subnetted, 1 </w:t>
      </w:r>
      <w:proofErr w:type="gramStart"/>
      <w:r w:rsidRPr="3E2F2EA1">
        <w:rPr>
          <w:rFonts w:ascii="Courier New" w:eastAsia="Courier New" w:hAnsi="Courier New" w:cs="Courier New"/>
        </w:rPr>
        <w:t>subnets</w:t>
      </w:r>
      <w:proofErr w:type="gramEnd"/>
    </w:p>
    <w:p w14:paraId="5E951C0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192.168.4.1 [110/4] via 10.5.0.2, 00:00:18, GigabitEthernet0/0/1</w:t>
      </w:r>
    </w:p>
    <w:p w14:paraId="1961C8A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192.168.5.0/32 is subnetted, 1 </w:t>
      </w:r>
      <w:proofErr w:type="gramStart"/>
      <w:r w:rsidRPr="3E2F2EA1">
        <w:rPr>
          <w:rFonts w:ascii="Courier New" w:eastAsia="Courier New" w:hAnsi="Courier New" w:cs="Courier New"/>
        </w:rPr>
        <w:t>subnets</w:t>
      </w:r>
      <w:proofErr w:type="gramEnd"/>
    </w:p>
    <w:p w14:paraId="575CB09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 IA     192.168.5.1 [110/2] via 10.5.0.2, 00:00:18, GigabitEthernet0/0/1</w:t>
      </w:r>
    </w:p>
    <w:p w14:paraId="19F0B5CE" w14:textId="77777777" w:rsidR="009A1906" w:rsidRDefault="009A1906" w:rsidP="009A1906">
      <w:pPr>
        <w:spacing w:after="0" w:line="257" w:lineRule="auto"/>
        <w:rPr>
          <w:rFonts w:ascii="Courier New" w:eastAsia="Courier New" w:hAnsi="Courier New" w:cs="Courier New"/>
          <w:b/>
          <w:bCs/>
          <w:sz w:val="24"/>
          <w:szCs w:val="24"/>
          <w:u w:val="single"/>
        </w:rPr>
      </w:pPr>
      <w:r w:rsidRPr="3E2F2EA1">
        <w:rPr>
          <w:rFonts w:ascii="Courier New" w:eastAsia="Courier New" w:hAnsi="Courier New" w:cs="Courier New"/>
          <w:b/>
          <w:bCs/>
          <w:sz w:val="24"/>
          <w:szCs w:val="24"/>
          <w:u w:val="single"/>
        </w:rPr>
        <w:lastRenderedPageBreak/>
        <w:t>show ipv6 route</w:t>
      </w:r>
    </w:p>
    <w:p w14:paraId="427B64D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R6#show ipv6 route</w:t>
      </w:r>
    </w:p>
    <w:p w14:paraId="12D8977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IPv6 Routing Table - default - 14 entries</w:t>
      </w:r>
    </w:p>
    <w:p w14:paraId="1A37D11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Codes: C - Connected, L - Local, S - Static, U - Per-user Static route</w:t>
      </w:r>
    </w:p>
    <w:p w14:paraId="6A5DAB9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B - BGP, R - RIP, I1 - ISIS L1, I2 - ISIS L2</w:t>
      </w:r>
    </w:p>
    <w:p w14:paraId="268D5F5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IA - ISIS interarea, IS - ISIS summary, D - EIGRP, EX - EIGRP external</w:t>
      </w:r>
    </w:p>
    <w:p w14:paraId="188FFE2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ND - ND Default, NDp - ND Prefix, DCE - Destination, NDr - Redirect</w:t>
      </w:r>
    </w:p>
    <w:p w14:paraId="6716CF3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 - OSPF Intra, OI - OSPF Inter, OE1 - OSPF ext 1, OE2 - OSPF ext 2</w:t>
      </w:r>
    </w:p>
    <w:p w14:paraId="7117C2F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ON1 - OSPF NSSA ext 1, ON2 - OSPF NSSA ext 2, a - Application</w:t>
      </w:r>
    </w:p>
    <w:p w14:paraId="379FB66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10::/64 [0/0]</w:t>
      </w:r>
    </w:p>
    <w:p w14:paraId="05266A1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directly connected</w:t>
      </w:r>
    </w:p>
    <w:p w14:paraId="2DBFA1F5"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10::1:1/128 [110/4]</w:t>
      </w:r>
    </w:p>
    <w:p w14:paraId="2BB50C0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5B9BEC3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10::2:1/128 [110/3]</w:t>
      </w:r>
    </w:p>
    <w:p w14:paraId="07C2F61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5D67BBF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10::3:1/128 [110/2]</w:t>
      </w:r>
    </w:p>
    <w:p w14:paraId="6FA2532F"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415E203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10::4:1/128 [110/3]</w:t>
      </w:r>
    </w:p>
    <w:p w14:paraId="5306DEC8"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499D81B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10::5:1/128 [110/1]</w:t>
      </w:r>
    </w:p>
    <w:p w14:paraId="3A8601E7"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4203CC2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10::6:1/128 [0/0]</w:t>
      </w:r>
    </w:p>
    <w:p w14:paraId="26BB5706"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Loopback0, receive</w:t>
      </w:r>
    </w:p>
    <w:p w14:paraId="7C0641C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10:1::/64 [110/4]</w:t>
      </w:r>
    </w:p>
    <w:p w14:paraId="1715EC1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3F0E4FB9"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10:2::/64 [110/3]</w:t>
      </w:r>
    </w:p>
    <w:p w14:paraId="2315363D"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7FCE875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OI  10:3::/64 [110/3]</w:t>
      </w:r>
    </w:p>
    <w:p w14:paraId="312A215E"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384EDF34"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lastRenderedPageBreak/>
        <w:t>OI  10:4::/64 [110/2]</w:t>
      </w:r>
    </w:p>
    <w:p w14:paraId="44D58F6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FE</w:t>
      </w:r>
      <w:proofErr w:type="gramStart"/>
      <w:r w:rsidRPr="3E2F2EA1">
        <w:rPr>
          <w:rFonts w:ascii="Courier New" w:eastAsia="Courier New" w:hAnsi="Courier New" w:cs="Courier New"/>
        </w:rPr>
        <w:t>80::</w:t>
      </w:r>
      <w:proofErr w:type="gramEnd"/>
      <w:r w:rsidRPr="3E2F2EA1">
        <w:rPr>
          <w:rFonts w:ascii="Courier New" w:eastAsia="Courier New" w:hAnsi="Courier New" w:cs="Courier New"/>
        </w:rPr>
        <w:t>B6A8:B9FF:FE01:B5A1, GigabitEthernet0/0/1</w:t>
      </w:r>
    </w:p>
    <w:p w14:paraId="4FEA4CA3"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C   10:5::/64 [0/0]</w:t>
      </w:r>
    </w:p>
    <w:p w14:paraId="6A8ADF3B"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directly connected</w:t>
      </w:r>
    </w:p>
    <w:p w14:paraId="6CA2C85A"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10:5::1/128 [0/0]</w:t>
      </w:r>
    </w:p>
    <w:p w14:paraId="3BED1071"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GigabitEthernet0/0/1, receive</w:t>
      </w:r>
    </w:p>
    <w:p w14:paraId="109CA0B0"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L   FF00::/8 [0/0]</w:t>
      </w:r>
    </w:p>
    <w:p w14:paraId="63CD270C" w14:textId="77777777" w:rsidR="009A1906" w:rsidRDefault="009A1906" w:rsidP="009A1906">
      <w:pPr>
        <w:spacing w:after="0"/>
        <w:rPr>
          <w:rFonts w:ascii="Courier New" w:eastAsia="Courier New" w:hAnsi="Courier New" w:cs="Courier New"/>
        </w:rPr>
      </w:pPr>
      <w:r w:rsidRPr="3E2F2EA1">
        <w:rPr>
          <w:rFonts w:ascii="Courier New" w:eastAsia="Courier New" w:hAnsi="Courier New" w:cs="Courier New"/>
        </w:rPr>
        <w:t xml:space="preserve">     via Null0, receive</w:t>
      </w:r>
    </w:p>
    <w:p w14:paraId="505FF085" w14:textId="77777777" w:rsidR="009A1906" w:rsidRDefault="009A1906" w:rsidP="009A1906">
      <w:pPr>
        <w:spacing w:line="257" w:lineRule="auto"/>
      </w:pPr>
      <w:r w:rsidRPr="3D4B64AA">
        <w:rPr>
          <w:rFonts w:ascii="Times New Roman" w:eastAsia="Times New Roman" w:hAnsi="Times New Roman" w:cs="Times New Roman"/>
          <w:b/>
          <w:bCs/>
          <w:sz w:val="24"/>
          <w:szCs w:val="24"/>
        </w:rPr>
        <w:t>Problems</w:t>
      </w:r>
    </w:p>
    <w:p w14:paraId="0B9AED25"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 xml:space="preserve">A problem I faced was that we didn’t have enough routers for our topology on one rack. To solve this problem, I had to put a fiber-optic cable going from the rack with most of my routers, to another rack with some other routers that I would be using. Another problem I had was achieving adjacency with my internal routers (routers 1 and 6). After I finished configuring everything, I did a show ip route and a show ipv6 route. When I did the show ip route everything on the network had adjacency, but when I did a show ipv6 route, only router 2-5 had adjacency. To figure out why my two internal/end routers weren’t becoming neighbors with the other routers, I looked at the configurations for them. After looking a few times, I realized that my </w:t>
      </w:r>
      <w:proofErr w:type="gramStart"/>
      <w:r w:rsidRPr="3E2F2EA1">
        <w:rPr>
          <w:rFonts w:ascii="Times New Roman" w:eastAsia="Times New Roman" w:hAnsi="Times New Roman" w:cs="Times New Roman"/>
          <w:sz w:val="24"/>
          <w:szCs w:val="24"/>
        </w:rPr>
        <w:t>virtual-links</w:t>
      </w:r>
      <w:proofErr w:type="gramEnd"/>
      <w:r w:rsidRPr="3E2F2EA1">
        <w:rPr>
          <w:rFonts w:ascii="Times New Roman" w:eastAsia="Times New Roman" w:hAnsi="Times New Roman" w:cs="Times New Roman"/>
          <w:sz w:val="24"/>
          <w:szCs w:val="24"/>
        </w:rPr>
        <w:t xml:space="preserve"> were not in the right area. I configured both of my </w:t>
      </w:r>
      <w:proofErr w:type="gramStart"/>
      <w:r w:rsidRPr="3E2F2EA1">
        <w:rPr>
          <w:rFonts w:ascii="Times New Roman" w:eastAsia="Times New Roman" w:hAnsi="Times New Roman" w:cs="Times New Roman"/>
          <w:sz w:val="24"/>
          <w:szCs w:val="24"/>
        </w:rPr>
        <w:t>virtual-links</w:t>
      </w:r>
      <w:proofErr w:type="gramEnd"/>
      <w:r w:rsidRPr="3E2F2EA1">
        <w:rPr>
          <w:rFonts w:ascii="Times New Roman" w:eastAsia="Times New Roman" w:hAnsi="Times New Roman" w:cs="Times New Roman"/>
          <w:sz w:val="24"/>
          <w:szCs w:val="24"/>
        </w:rPr>
        <w:t xml:space="preserve"> in area 0 instead of area 10 for router 1, and area 20 for router 6. This was a problem because I needed the </w:t>
      </w:r>
      <w:proofErr w:type="gramStart"/>
      <w:r w:rsidRPr="3E2F2EA1">
        <w:rPr>
          <w:rFonts w:ascii="Times New Roman" w:eastAsia="Times New Roman" w:hAnsi="Times New Roman" w:cs="Times New Roman"/>
          <w:sz w:val="24"/>
          <w:szCs w:val="24"/>
        </w:rPr>
        <w:t>virtual-links</w:t>
      </w:r>
      <w:proofErr w:type="gramEnd"/>
      <w:r w:rsidRPr="3E2F2EA1">
        <w:rPr>
          <w:rFonts w:ascii="Times New Roman" w:eastAsia="Times New Roman" w:hAnsi="Times New Roman" w:cs="Times New Roman"/>
          <w:sz w:val="24"/>
          <w:szCs w:val="24"/>
        </w:rPr>
        <w:t xml:space="preserve"> in areas 10 and 20, not area 0. After changing the areas to 10 on router 1 and 20 on router 6, I did the show ipv6 route command, and I had neighbor adjacency between all 6 routers.</w:t>
      </w:r>
    </w:p>
    <w:p w14:paraId="51885B37" w14:textId="77777777" w:rsidR="009A1906" w:rsidRDefault="009A1906" w:rsidP="009A1906">
      <w:pPr>
        <w:spacing w:line="257" w:lineRule="auto"/>
        <w:rPr>
          <w:rFonts w:ascii="Times New Roman" w:eastAsia="Times New Roman" w:hAnsi="Times New Roman" w:cs="Times New Roman"/>
          <w:sz w:val="24"/>
          <w:szCs w:val="24"/>
        </w:rPr>
      </w:pPr>
    </w:p>
    <w:p w14:paraId="77201E59" w14:textId="77777777" w:rsidR="009A1906" w:rsidRDefault="009A1906" w:rsidP="009A1906">
      <w:pPr>
        <w:spacing w:line="257" w:lineRule="auto"/>
      </w:pPr>
      <w:r w:rsidRPr="3D4B64AA">
        <w:rPr>
          <w:rFonts w:ascii="Times New Roman" w:eastAsia="Times New Roman" w:hAnsi="Times New Roman" w:cs="Times New Roman"/>
          <w:b/>
          <w:bCs/>
          <w:sz w:val="24"/>
          <w:szCs w:val="24"/>
        </w:rPr>
        <w:t>Conclusion</w:t>
      </w:r>
    </w:p>
    <w:p w14:paraId="0AF1B53C" w14:textId="77777777" w:rsid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sz w:val="24"/>
          <w:szCs w:val="24"/>
        </w:rPr>
        <w:t xml:space="preserve">OSPF is a routing protocol that allows routers to share the network information to find the best routing path, with the use of LSA’s. Multiarea OSPF allows you to run OSPF on large networks without overwhelming routers with a huge routing table and topology database. While going through the OSPF process, routers go through 7 steps to achieve neighborship/adjacency. To configure this, you need to use OSPF specific commands such as </w:t>
      </w:r>
      <w:r w:rsidRPr="3E2F2EA1">
        <w:rPr>
          <w:rFonts w:ascii="Times New Roman" w:eastAsia="Times New Roman" w:hAnsi="Times New Roman" w:cs="Times New Roman"/>
          <w:b/>
          <w:bCs/>
          <w:sz w:val="24"/>
          <w:szCs w:val="24"/>
        </w:rPr>
        <w:t>ipv6 router ospf</w:t>
      </w:r>
      <w:r w:rsidRPr="3E2F2EA1">
        <w:rPr>
          <w:rFonts w:ascii="Times New Roman" w:eastAsia="Times New Roman" w:hAnsi="Times New Roman" w:cs="Times New Roman"/>
          <w:sz w:val="24"/>
          <w:szCs w:val="24"/>
        </w:rPr>
        <w:t xml:space="preserve"> process-id, </w:t>
      </w:r>
      <w:r w:rsidRPr="3E2F2EA1">
        <w:rPr>
          <w:rFonts w:ascii="Times New Roman" w:eastAsia="Times New Roman" w:hAnsi="Times New Roman" w:cs="Times New Roman"/>
          <w:b/>
          <w:bCs/>
          <w:sz w:val="24"/>
          <w:szCs w:val="24"/>
        </w:rPr>
        <w:t xml:space="preserve">ipv6 ospf </w:t>
      </w:r>
      <w:r w:rsidRPr="3E2F2EA1">
        <w:rPr>
          <w:rFonts w:ascii="Times New Roman" w:eastAsia="Times New Roman" w:hAnsi="Times New Roman" w:cs="Times New Roman"/>
          <w:sz w:val="24"/>
          <w:szCs w:val="24"/>
        </w:rPr>
        <w:t xml:space="preserve">process-id area area-number, and </w:t>
      </w:r>
      <w:r w:rsidRPr="3E2F2EA1">
        <w:rPr>
          <w:rFonts w:ascii="Times New Roman" w:eastAsia="Times New Roman" w:hAnsi="Times New Roman" w:cs="Times New Roman"/>
          <w:b/>
          <w:bCs/>
          <w:sz w:val="24"/>
          <w:szCs w:val="24"/>
        </w:rPr>
        <w:t xml:space="preserve">network </w:t>
      </w:r>
      <w:r w:rsidRPr="3E2F2EA1">
        <w:rPr>
          <w:rFonts w:ascii="Times New Roman" w:eastAsia="Times New Roman" w:hAnsi="Times New Roman" w:cs="Times New Roman"/>
          <w:sz w:val="24"/>
          <w:szCs w:val="24"/>
        </w:rPr>
        <w:t xml:space="preserve">ip-address wildcard-mask </w:t>
      </w:r>
      <w:r w:rsidRPr="3E2F2EA1">
        <w:rPr>
          <w:rFonts w:ascii="Times New Roman" w:eastAsia="Times New Roman" w:hAnsi="Times New Roman" w:cs="Times New Roman"/>
          <w:b/>
          <w:bCs/>
          <w:sz w:val="24"/>
          <w:szCs w:val="24"/>
        </w:rPr>
        <w:t xml:space="preserve">area </w:t>
      </w:r>
      <w:r w:rsidRPr="3E2F2EA1">
        <w:rPr>
          <w:rFonts w:ascii="Times New Roman" w:eastAsia="Times New Roman" w:hAnsi="Times New Roman" w:cs="Times New Roman"/>
          <w:sz w:val="24"/>
          <w:szCs w:val="24"/>
        </w:rPr>
        <w:t xml:space="preserve">area-id. There are also some OSPF specific show commands that are helpful to verify OSPF is working correctly after configuring it. These include show </w:t>
      </w:r>
      <w:r w:rsidRPr="3E2F2EA1">
        <w:rPr>
          <w:rFonts w:ascii="Times New Roman" w:eastAsia="Times New Roman" w:hAnsi="Times New Roman" w:cs="Times New Roman"/>
          <w:b/>
          <w:bCs/>
          <w:sz w:val="24"/>
          <w:szCs w:val="24"/>
        </w:rPr>
        <w:t>ip/ipv6 ospf route</w:t>
      </w:r>
      <w:r w:rsidRPr="3E2F2EA1">
        <w:rPr>
          <w:rFonts w:ascii="Times New Roman" w:eastAsia="Times New Roman" w:hAnsi="Times New Roman" w:cs="Times New Roman"/>
          <w:sz w:val="24"/>
          <w:szCs w:val="24"/>
        </w:rPr>
        <w:t xml:space="preserve"> and show </w:t>
      </w:r>
      <w:r w:rsidRPr="3E2F2EA1">
        <w:rPr>
          <w:rFonts w:ascii="Times New Roman" w:eastAsia="Times New Roman" w:hAnsi="Times New Roman" w:cs="Times New Roman"/>
          <w:b/>
          <w:bCs/>
          <w:sz w:val="24"/>
          <w:szCs w:val="24"/>
        </w:rPr>
        <w:t>ip/ipv6 ospf neighbor.</w:t>
      </w:r>
      <w:r w:rsidRPr="3E2F2EA1">
        <w:rPr>
          <w:rFonts w:ascii="Times New Roman" w:eastAsia="Times New Roman" w:hAnsi="Times New Roman" w:cs="Times New Roman"/>
          <w:sz w:val="24"/>
          <w:szCs w:val="24"/>
        </w:rPr>
        <w:t xml:space="preserve"> I was able a configure a multiarea OSPF network on 6 Cisco 4321 routers. Although having some problems achieving adjacency between routers, I was able to troubleshoot them to get OSPF to work. Through this lab, I learned how to configure a multiarea OSPF network, in both ipv4 and ipv6, as well as develop a deeper understanding of everything needed to make it work.</w:t>
      </w:r>
    </w:p>
    <w:p w14:paraId="231378AC" w14:textId="2C5D1B6B" w:rsidR="009A1906" w:rsidRPr="009A1906" w:rsidRDefault="009A1906" w:rsidP="009A1906">
      <w:pPr>
        <w:spacing w:line="257" w:lineRule="auto"/>
        <w:rPr>
          <w:rFonts w:ascii="Times New Roman" w:eastAsia="Times New Roman" w:hAnsi="Times New Roman" w:cs="Times New Roman"/>
          <w:sz w:val="24"/>
          <w:szCs w:val="24"/>
        </w:rPr>
      </w:pPr>
      <w:r w:rsidRPr="3E2F2EA1">
        <w:rPr>
          <w:rFonts w:ascii="Times New Roman" w:eastAsia="Times New Roman" w:hAnsi="Times New Roman" w:cs="Times New Roman"/>
          <w:b/>
          <w:bCs/>
          <w:sz w:val="24"/>
          <w:szCs w:val="24"/>
        </w:rPr>
        <w:lastRenderedPageBreak/>
        <w:t>Teacher Signoff Page of Lab Completed</w:t>
      </w:r>
    </w:p>
    <w:p w14:paraId="3D09193B" w14:textId="77777777" w:rsidR="009A1906" w:rsidRDefault="009A1906" w:rsidP="009A1906">
      <w:pPr>
        <w:spacing w:line="257" w:lineRule="auto"/>
      </w:pPr>
      <w:r w:rsidRPr="3D4B64AA">
        <w:rPr>
          <w:rFonts w:ascii="Times New Roman" w:eastAsia="Times New Roman" w:hAnsi="Times New Roman" w:cs="Times New Roman"/>
          <w:b/>
          <w:bCs/>
          <w:sz w:val="24"/>
          <w:szCs w:val="24"/>
        </w:rPr>
        <w:t xml:space="preserve"> </w:t>
      </w:r>
    </w:p>
    <w:p w14:paraId="2119AF7F" w14:textId="77777777" w:rsidR="009A1906" w:rsidRDefault="009A1906" w:rsidP="009A1906">
      <w:pPr>
        <w:spacing w:line="257" w:lineRule="auto"/>
      </w:pPr>
      <w:r w:rsidRPr="3D4B64AA">
        <w:rPr>
          <w:rFonts w:ascii="Times New Roman" w:eastAsia="Times New Roman" w:hAnsi="Times New Roman" w:cs="Times New Roman"/>
          <w:b/>
          <w:bCs/>
          <w:sz w:val="24"/>
          <w:szCs w:val="24"/>
        </w:rPr>
        <w:t xml:space="preserve"> </w:t>
      </w:r>
    </w:p>
    <w:p w14:paraId="716E646A" w14:textId="77777777" w:rsidR="009A1906" w:rsidRDefault="009A1906" w:rsidP="009A1906">
      <w:pPr>
        <w:spacing w:line="257" w:lineRule="auto"/>
      </w:pPr>
      <w:r w:rsidRPr="3D4B64AA">
        <w:rPr>
          <w:rFonts w:ascii="Times New Roman" w:eastAsia="Times New Roman" w:hAnsi="Times New Roman" w:cs="Times New Roman"/>
          <w:b/>
          <w:bCs/>
          <w:sz w:val="24"/>
          <w:szCs w:val="24"/>
        </w:rPr>
        <w:t xml:space="preserve"> </w:t>
      </w:r>
    </w:p>
    <w:p w14:paraId="330F2913" w14:textId="77777777" w:rsidR="009A1906" w:rsidRDefault="009A1906" w:rsidP="009A1906">
      <w:pPr>
        <w:jc w:val="center"/>
        <w:rPr>
          <w:rFonts w:ascii="Courier New" w:eastAsia="Courier New" w:hAnsi="Courier New" w:cs="Courier New"/>
          <w:color w:val="000000" w:themeColor="text1"/>
          <w:sz w:val="36"/>
          <w:szCs w:val="36"/>
        </w:rPr>
      </w:pPr>
      <w:r w:rsidRPr="3E2F2EA1">
        <w:rPr>
          <w:rFonts w:ascii="Times New Roman" w:eastAsia="Times New Roman" w:hAnsi="Times New Roman" w:cs="Times New Roman"/>
          <w:b/>
          <w:bCs/>
          <w:sz w:val="24"/>
          <w:szCs w:val="24"/>
        </w:rPr>
        <w:t xml:space="preserve"> </w:t>
      </w:r>
      <w:r w:rsidRPr="3E2F2EA1">
        <w:rPr>
          <w:rFonts w:ascii="Courier New" w:eastAsia="Courier New" w:hAnsi="Courier New" w:cs="Courier New"/>
          <w:b/>
          <w:bCs/>
          <w:color w:val="000000" w:themeColor="text1"/>
          <w:sz w:val="36"/>
          <w:szCs w:val="36"/>
        </w:rPr>
        <w:t>Evan Choi has completed this OSPFv3 Lab</w:t>
      </w:r>
    </w:p>
    <w:p w14:paraId="67A78D66" w14:textId="77777777" w:rsidR="009A1906" w:rsidRDefault="009A1906" w:rsidP="009A1906">
      <w:pPr>
        <w:jc w:val="center"/>
        <w:rPr>
          <w:rFonts w:ascii="Courier New" w:eastAsia="Courier New" w:hAnsi="Courier New" w:cs="Courier New"/>
          <w:color w:val="000000" w:themeColor="text1"/>
          <w:sz w:val="36"/>
          <w:szCs w:val="36"/>
        </w:rPr>
      </w:pPr>
      <w:r w:rsidRPr="3E2F2EA1">
        <w:rPr>
          <w:rFonts w:ascii="Courier New" w:eastAsia="Courier New" w:hAnsi="Courier New" w:cs="Courier New"/>
          <w:b/>
          <w:bCs/>
          <w:color w:val="000000" w:themeColor="text1"/>
          <w:sz w:val="36"/>
          <w:szCs w:val="36"/>
        </w:rPr>
        <w:t>November 5, 2021</w:t>
      </w:r>
    </w:p>
    <w:p w14:paraId="21E8778B" w14:textId="77777777" w:rsidR="009A1906" w:rsidRDefault="009A1906" w:rsidP="009A1906">
      <w:pPr>
        <w:jc w:val="center"/>
        <w:rPr>
          <w:rFonts w:ascii="Times New Roman" w:eastAsia="Times New Roman" w:hAnsi="Times New Roman" w:cs="Times New Roman"/>
          <w:color w:val="000000" w:themeColor="text1"/>
          <w:sz w:val="24"/>
          <w:szCs w:val="24"/>
        </w:rPr>
      </w:pPr>
      <w:r>
        <w:rPr>
          <w:noProof/>
        </w:rPr>
        <w:drawing>
          <wp:inline distT="0" distB="0" distL="0" distR="0" wp14:anchorId="5DEF14E6" wp14:editId="3801A1C2">
            <wp:extent cx="3486150" cy="2781300"/>
            <wp:effectExtent l="0" t="0" r="0" b="0"/>
            <wp:docPr id="2073464739" name="Picture 207346473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86150" cy="2781300"/>
                    </a:xfrm>
                    <a:prstGeom prst="rect">
                      <a:avLst/>
                    </a:prstGeom>
                  </pic:spPr>
                </pic:pic>
              </a:graphicData>
            </a:graphic>
          </wp:inline>
        </w:drawing>
      </w:r>
    </w:p>
    <w:p w14:paraId="6E3EE224" w14:textId="77777777" w:rsidR="009A1906" w:rsidRDefault="009A1906" w:rsidP="009A1906">
      <w:pPr>
        <w:spacing w:line="257" w:lineRule="auto"/>
        <w:rPr>
          <w:rFonts w:ascii="Times New Roman" w:eastAsia="Times New Roman" w:hAnsi="Times New Roman" w:cs="Times New Roman"/>
          <w:b/>
          <w:bCs/>
          <w:sz w:val="24"/>
          <w:szCs w:val="24"/>
        </w:rPr>
      </w:pPr>
    </w:p>
    <w:p w14:paraId="7D766653" w14:textId="77777777" w:rsidR="009A1906" w:rsidRDefault="009A1906" w:rsidP="009A1906">
      <w:pPr>
        <w:spacing w:line="257" w:lineRule="auto"/>
      </w:pPr>
    </w:p>
    <w:p w14:paraId="42408A0B" w14:textId="77777777" w:rsidR="009A1906" w:rsidRDefault="009A1906" w:rsidP="009A1906"/>
    <w:p w14:paraId="72800F13" w14:textId="2BA838D8" w:rsidR="001638F6" w:rsidRPr="007021DE" w:rsidRDefault="001638F6" w:rsidP="007021DE"/>
    <w:sectPr w:rsidR="001638F6" w:rsidRPr="007021DE">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E80F" w14:textId="77777777" w:rsidR="008971BE" w:rsidRDefault="008971BE">
      <w:pPr>
        <w:spacing w:before="0" w:after="0" w:line="240" w:lineRule="auto"/>
      </w:pPr>
      <w:r>
        <w:separator/>
      </w:r>
    </w:p>
  </w:endnote>
  <w:endnote w:type="continuationSeparator" w:id="0">
    <w:p w14:paraId="05CDF60B" w14:textId="77777777" w:rsidR="008971BE" w:rsidRDefault="008971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242A" w14:textId="582BCCC5" w:rsidR="001638F6" w:rsidRDefault="001638F6" w:rsidP="009A1906">
    <w:pPr>
      <w:pStyle w:val="Footer"/>
      <w:ind w:right="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8BCD" w14:textId="77777777" w:rsidR="008971BE" w:rsidRDefault="008971BE">
      <w:pPr>
        <w:spacing w:before="0" w:after="0" w:line="240" w:lineRule="auto"/>
      </w:pPr>
      <w:r>
        <w:separator/>
      </w:r>
    </w:p>
  </w:footnote>
  <w:footnote w:type="continuationSeparator" w:id="0">
    <w:p w14:paraId="39526DC5" w14:textId="77777777" w:rsidR="008971BE" w:rsidRDefault="008971B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93D5" w14:textId="7B9730AA" w:rsidR="009A1906" w:rsidRPr="009A1906" w:rsidRDefault="009A1906">
    <w:pPr>
      <w:pStyle w:val="Header"/>
      <w:jc w:val="right"/>
      <w:rPr>
        <w:rFonts w:ascii="Times New Roman" w:hAnsi="Times New Roman" w:cs="Times New Roman"/>
      </w:rPr>
    </w:pPr>
    <w:r w:rsidRPr="009A1906">
      <w:rPr>
        <w:rFonts w:ascii="Times New Roman" w:hAnsi="Times New Roman" w:cs="Times New Roman"/>
      </w:rPr>
      <w:t xml:space="preserve">Multiarea OSPFv2 and OSPFv3 | </w:t>
    </w:r>
    <w:sdt>
      <w:sdtPr>
        <w:rPr>
          <w:rFonts w:ascii="Times New Roman" w:hAnsi="Times New Roman" w:cs="Times New Roman"/>
        </w:rPr>
        <w:id w:val="-784962684"/>
        <w:docPartObj>
          <w:docPartGallery w:val="Page Numbers (Top of Page)"/>
          <w:docPartUnique/>
        </w:docPartObj>
      </w:sdtPr>
      <w:sdtEndPr>
        <w:rPr>
          <w:noProof/>
        </w:rPr>
      </w:sdtEndPr>
      <w:sdtContent>
        <w:r w:rsidRPr="009A1906">
          <w:rPr>
            <w:rFonts w:ascii="Times New Roman" w:hAnsi="Times New Roman" w:cs="Times New Roman"/>
          </w:rPr>
          <w:fldChar w:fldCharType="begin"/>
        </w:r>
        <w:r w:rsidRPr="009A1906">
          <w:rPr>
            <w:rFonts w:ascii="Times New Roman" w:hAnsi="Times New Roman" w:cs="Times New Roman"/>
          </w:rPr>
          <w:instrText xml:space="preserve"> PAGE   \* MERGEFORMAT </w:instrText>
        </w:r>
        <w:r w:rsidRPr="009A1906">
          <w:rPr>
            <w:rFonts w:ascii="Times New Roman" w:hAnsi="Times New Roman" w:cs="Times New Roman"/>
          </w:rPr>
          <w:fldChar w:fldCharType="separate"/>
        </w:r>
        <w:r w:rsidRPr="009A1906">
          <w:rPr>
            <w:rFonts w:ascii="Times New Roman" w:hAnsi="Times New Roman" w:cs="Times New Roman"/>
            <w:noProof/>
          </w:rPr>
          <w:t>2</w:t>
        </w:r>
        <w:r w:rsidRPr="009A1906">
          <w:rPr>
            <w:rFonts w:ascii="Times New Roman" w:hAnsi="Times New Roman" w:cs="Times New Roman"/>
            <w:noProof/>
          </w:rPr>
          <w:fldChar w:fldCharType="end"/>
        </w:r>
      </w:sdtContent>
    </w:sdt>
  </w:p>
  <w:p w14:paraId="196C57C4" w14:textId="77777777" w:rsidR="009A1906" w:rsidRDefault="009A1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06"/>
    <w:rsid w:val="000748AA"/>
    <w:rsid w:val="001638F6"/>
    <w:rsid w:val="001A2000"/>
    <w:rsid w:val="002C133B"/>
    <w:rsid w:val="003209D6"/>
    <w:rsid w:val="00334A73"/>
    <w:rsid w:val="003422FF"/>
    <w:rsid w:val="004952C4"/>
    <w:rsid w:val="005A1C5A"/>
    <w:rsid w:val="00690EFD"/>
    <w:rsid w:val="007021DE"/>
    <w:rsid w:val="00732607"/>
    <w:rsid w:val="00844483"/>
    <w:rsid w:val="008971BE"/>
    <w:rsid w:val="00934F1C"/>
    <w:rsid w:val="009A1906"/>
    <w:rsid w:val="009D2231"/>
    <w:rsid w:val="00A122DB"/>
    <w:rsid w:val="00AD165F"/>
    <w:rsid w:val="00B47B7A"/>
    <w:rsid w:val="00B646B8"/>
    <w:rsid w:val="00C80BD4"/>
    <w:rsid w:val="00CF3A42"/>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884583"/>
  <w15:chartTrackingRefBased/>
  <w15:docId w15:val="{0576DBD6-9B62-44F7-9B88-6491C915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TotalTime>
  <Pages>42</Pages>
  <Words>6126</Words>
  <Characters>34920</Characters>
  <Application>Microsoft Office Word</Application>
  <DocSecurity>0</DocSecurity>
  <Lines>291</Lines>
  <Paragraphs>81</Paragraphs>
  <ScaleCrop>false</ScaleCrop>
  <Company/>
  <LinksUpToDate>false</LinksUpToDate>
  <CharactersWithSpaces>40965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2</cp:revision>
  <dcterms:created xsi:type="dcterms:W3CDTF">2022-06-15T15:22:00Z</dcterms:created>
  <dcterms:modified xsi:type="dcterms:W3CDTF">2022-06-15T15:30:00Z</dcterms:modified>
  <cp:version/>
</cp:coreProperties>
</file>