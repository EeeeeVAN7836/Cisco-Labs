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FE08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3D3A085D" wp14:editId="4CF1BFED">
            <wp:extent cx="5417820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45B6" w14:textId="2DD237D1" w:rsidR="001638F6" w:rsidRDefault="00015E8E" w:rsidP="00D5413C">
      <w:pPr>
        <w:pStyle w:val="Title"/>
      </w:pPr>
      <w:r>
        <w:t>Working with EBS</w:t>
      </w:r>
    </w:p>
    <w:p w14:paraId="56FE118F" w14:textId="41A2DA38" w:rsidR="001638F6" w:rsidRPr="00D5413C" w:rsidRDefault="00015E8E" w:rsidP="00D5413C">
      <w:pPr>
        <w:pStyle w:val="Subtitle"/>
      </w:pPr>
      <w:r>
        <w:t>AWS Lab 4</w:t>
      </w:r>
    </w:p>
    <w:p w14:paraId="396044BE" w14:textId="4BD4D928" w:rsidR="001638F6" w:rsidRDefault="00015E8E" w:rsidP="00015E8E">
      <w:pPr>
        <w:pStyle w:val="ContactInfo"/>
      </w:pPr>
      <w:r>
        <w:t>Evan Choi</w:t>
      </w:r>
      <w:r w:rsidR="00D5413C">
        <w:t xml:space="preserve"> | </w:t>
      </w:r>
      <w:r>
        <w:t>Cisco CCNP</w:t>
      </w:r>
      <w:r w:rsidR="00D5413C">
        <w:t xml:space="preserve"> |</w:t>
      </w:r>
      <w:r w:rsidR="00D5413C" w:rsidRPr="00D5413C">
        <w:t xml:space="preserve"> </w:t>
      </w:r>
      <w:r>
        <w:t>4/26/2022</w:t>
      </w:r>
      <w:bookmarkEnd w:id="0"/>
      <w:bookmarkEnd w:id="1"/>
      <w:bookmarkEnd w:id="2"/>
      <w:bookmarkEnd w:id="3"/>
      <w:bookmarkEnd w:id="4"/>
    </w:p>
    <w:p w14:paraId="3F9BAF18" w14:textId="58D20B1E" w:rsidR="00015E8E" w:rsidRDefault="00015E8E" w:rsidP="00015E8E">
      <w:pPr>
        <w:pStyle w:val="ContactInfo"/>
      </w:pPr>
    </w:p>
    <w:p w14:paraId="0D016BBF" w14:textId="0A8F3CCE" w:rsidR="00015E8E" w:rsidRDefault="00015E8E" w:rsidP="00015E8E">
      <w:pPr>
        <w:pStyle w:val="ContactInfo"/>
      </w:pPr>
    </w:p>
    <w:p w14:paraId="341C6A14" w14:textId="411E406E" w:rsidR="00015E8E" w:rsidRDefault="00015E8E" w:rsidP="00015E8E">
      <w:pPr>
        <w:pStyle w:val="ContactInfo"/>
      </w:pPr>
    </w:p>
    <w:p w14:paraId="409A9A85" w14:textId="0626C300" w:rsidR="00015E8E" w:rsidRDefault="00015E8E" w:rsidP="00015E8E">
      <w:pPr>
        <w:pStyle w:val="ContactInfo"/>
      </w:pPr>
    </w:p>
    <w:p w14:paraId="181392F2" w14:textId="41F90D61" w:rsidR="00015E8E" w:rsidRDefault="00015E8E" w:rsidP="00015E8E">
      <w:pPr>
        <w:pStyle w:val="ContactInfo"/>
      </w:pPr>
    </w:p>
    <w:p w14:paraId="0A831650" w14:textId="61FBA6E5" w:rsidR="00015E8E" w:rsidRDefault="00015E8E" w:rsidP="00015E8E">
      <w:pPr>
        <w:pStyle w:val="ContactInfo"/>
      </w:pPr>
    </w:p>
    <w:p w14:paraId="0E3E8300" w14:textId="0F344862" w:rsidR="00015E8E" w:rsidRDefault="00015E8E" w:rsidP="00015E8E">
      <w:pPr>
        <w:pStyle w:val="ContactInfo"/>
      </w:pPr>
    </w:p>
    <w:p w14:paraId="05332E93" w14:textId="178E69D6" w:rsidR="00015E8E" w:rsidRDefault="00015E8E" w:rsidP="00015E8E">
      <w:pPr>
        <w:pStyle w:val="ContactInfo"/>
      </w:pPr>
    </w:p>
    <w:p w14:paraId="3F2D66CD" w14:textId="543B8F00" w:rsidR="00015E8E" w:rsidRPr="00E45E5D" w:rsidRDefault="00015E8E" w:rsidP="00015E8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Information</w:t>
      </w:r>
    </w:p>
    <w:p w14:paraId="0BE9CEDE" w14:textId="18C330ED" w:rsidR="00015E8E" w:rsidRPr="00E45E5D" w:rsidRDefault="00EA78A2" w:rsidP="00015E8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ab/>
        <w:t xml:space="preserve">Amazon Elastic Block Store (EBS) gives block level storage for use with Amazon EC2 instances. </w:t>
      </w:r>
      <w:r w:rsidR="00AE1DB2" w:rsidRPr="00E45E5D">
        <w:rPr>
          <w:rFonts w:ascii="Times New Roman" w:hAnsi="Times New Roman" w:cs="Times New Roman"/>
          <w:sz w:val="24"/>
          <w:szCs w:val="24"/>
        </w:rPr>
        <w:t xml:space="preserve">Use can use them as a boot </w:t>
      </w:r>
      <w:r w:rsidR="00354BF5" w:rsidRPr="00E45E5D">
        <w:rPr>
          <w:rFonts w:ascii="Times New Roman" w:hAnsi="Times New Roman" w:cs="Times New Roman"/>
          <w:sz w:val="24"/>
          <w:szCs w:val="24"/>
        </w:rPr>
        <w:t>partition,</w:t>
      </w:r>
      <w:r w:rsidR="00AE1DB2" w:rsidRPr="00E45E5D">
        <w:rPr>
          <w:rFonts w:ascii="Times New Roman" w:hAnsi="Times New Roman" w:cs="Times New Roman"/>
          <w:sz w:val="24"/>
          <w:szCs w:val="24"/>
        </w:rPr>
        <w:t xml:space="preserve"> or you can attach them to </w:t>
      </w:r>
      <w:proofErr w:type="gramStart"/>
      <w:r w:rsidR="00AE1DB2" w:rsidRPr="00E45E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E1DB2" w:rsidRPr="00E45E5D">
        <w:rPr>
          <w:rFonts w:ascii="Times New Roman" w:hAnsi="Times New Roman" w:cs="Times New Roman"/>
          <w:sz w:val="24"/>
          <w:szCs w:val="24"/>
        </w:rPr>
        <w:t xml:space="preserve"> Amazon EC2 instance where they can be used to</w:t>
      </w:r>
      <w:r w:rsidRPr="00E45E5D">
        <w:rPr>
          <w:rFonts w:ascii="Times New Roman" w:hAnsi="Times New Roman" w:cs="Times New Roman"/>
          <w:sz w:val="24"/>
          <w:szCs w:val="24"/>
        </w:rPr>
        <w:t xml:space="preserve"> create a file system</w:t>
      </w:r>
      <w:r w:rsidR="00AE1DB2" w:rsidRPr="00E45E5D">
        <w:rPr>
          <w:rFonts w:ascii="Times New Roman" w:hAnsi="Times New Roman" w:cs="Times New Roman"/>
          <w:sz w:val="24"/>
          <w:szCs w:val="24"/>
        </w:rPr>
        <w:t xml:space="preserve"> or</w:t>
      </w:r>
      <w:r w:rsidRPr="00E45E5D">
        <w:rPr>
          <w:rFonts w:ascii="Times New Roman" w:hAnsi="Times New Roman" w:cs="Times New Roman"/>
          <w:sz w:val="24"/>
          <w:szCs w:val="24"/>
        </w:rPr>
        <w:t xml:space="preserve"> run a database</w:t>
      </w:r>
      <w:r w:rsidR="00AE1DB2" w:rsidRPr="00E45E5D">
        <w:rPr>
          <w:rFonts w:ascii="Times New Roman" w:hAnsi="Times New Roman" w:cs="Times New Roman"/>
          <w:sz w:val="24"/>
          <w:szCs w:val="24"/>
        </w:rPr>
        <w:t>.</w:t>
      </w:r>
    </w:p>
    <w:p w14:paraId="6925B7EF" w14:textId="77777777" w:rsidR="00015E8E" w:rsidRPr="00E45E5D" w:rsidRDefault="00015E8E" w:rsidP="00015E8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</w:p>
    <w:p w14:paraId="757747BA" w14:textId="77777777" w:rsidR="00015E8E" w:rsidRPr="00E45E5D" w:rsidRDefault="00015E8E" w:rsidP="00015E8E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8B7D8" w14:textId="7C07A945" w:rsidR="00015E8E" w:rsidRPr="00E45E5D" w:rsidRDefault="00015E8E" w:rsidP="00015E8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t>Configuration Steps</w:t>
      </w:r>
    </w:p>
    <w:p w14:paraId="121E71AF" w14:textId="77777777" w:rsidR="00354BF5" w:rsidRPr="00E45E5D" w:rsidRDefault="00354BF5" w:rsidP="00354BF5">
      <w:pPr>
        <w:pStyle w:val="ContactInf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>Accessing the AWS Management Console</w:t>
      </w:r>
    </w:p>
    <w:p w14:paraId="491522D6" w14:textId="77777777" w:rsidR="009B5882" w:rsidRPr="00E45E5D" w:rsidRDefault="009B5882" w:rsidP="009B588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Click the start lab button until you get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“Lab status ready”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message</w:t>
      </w:r>
    </w:p>
    <w:p w14:paraId="4AE654F1" w14:textId="77777777" w:rsidR="009B5882" w:rsidRPr="00E45E5D" w:rsidRDefault="009B5882" w:rsidP="009B588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43914" wp14:editId="348750EF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C4B" w14:textId="77777777" w:rsidR="009B5882" w:rsidRPr="00E45E5D" w:rsidRDefault="009B5882" w:rsidP="009B588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>Open the AWS Management Console by clicking the AWS button</w:t>
      </w:r>
    </w:p>
    <w:p w14:paraId="478DFB73" w14:textId="77777777" w:rsidR="009B5882" w:rsidRPr="00E45E5D" w:rsidRDefault="009B5882" w:rsidP="009B588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52BFA" wp14:editId="6EF50CBB">
            <wp:extent cx="9048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18CD" w14:textId="40FFBD8B" w:rsidR="009B5882" w:rsidRPr="00E45E5D" w:rsidRDefault="009B5882" w:rsidP="00015E8E">
      <w:pPr>
        <w:pStyle w:val="ContactInf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  <w:u w:val="single"/>
        </w:rPr>
        <w:t>Creating a New EBS Volume</w:t>
      </w:r>
    </w:p>
    <w:p w14:paraId="0E8F785D" w14:textId="37AA7518" w:rsidR="0090700F" w:rsidRPr="00E45E5D" w:rsidRDefault="0090700F" w:rsidP="0090700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box, then click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All Services,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EC2</w:t>
      </w:r>
    </w:p>
    <w:p w14:paraId="2E174641" w14:textId="30059C41" w:rsidR="009B5882" w:rsidRPr="00E45E5D" w:rsidRDefault="0090700F" w:rsidP="00B84E9D">
      <w:pPr>
        <w:pStyle w:val="ContactInfo"/>
        <w:ind w:left="360" w:firstLine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1B4C4" wp14:editId="180EC187">
            <wp:extent cx="3745149" cy="1614229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9" cy="16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244" w14:textId="05726D94" w:rsidR="00B84E9D" w:rsidRPr="00E45E5D" w:rsidRDefault="004F2388" w:rsidP="00B84E9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On the left menu, click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Instances</w:t>
      </w:r>
      <w:r w:rsidR="0034465F" w:rsidRPr="00E45E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2545" w:rsidRPr="00E45E5D">
        <w:rPr>
          <w:rFonts w:ascii="Times New Roman" w:eastAsia="Times New Roman" w:hAnsi="Times New Roman" w:cs="Times New Roman"/>
          <w:sz w:val="24"/>
          <w:szCs w:val="24"/>
        </w:rPr>
        <w:t>You will see that an</w:t>
      </w:r>
      <w:r w:rsidR="003D6E17" w:rsidRPr="00E45E5D">
        <w:rPr>
          <w:rFonts w:ascii="Times New Roman" w:eastAsia="Times New Roman" w:hAnsi="Times New Roman" w:cs="Times New Roman"/>
          <w:sz w:val="24"/>
          <w:szCs w:val="24"/>
        </w:rPr>
        <w:t xml:space="preserve"> Amazon EC2 Instance called</w:t>
      </w:r>
      <w:r w:rsidR="0034465F" w:rsidRPr="00E45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65F" w:rsidRPr="00E45E5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r w:rsidR="003D6E17" w:rsidRPr="00E45E5D">
        <w:rPr>
          <w:rFonts w:ascii="Times New Roman" w:eastAsia="Times New Roman" w:hAnsi="Times New Roman" w:cs="Times New Roman"/>
          <w:sz w:val="24"/>
          <w:szCs w:val="24"/>
        </w:rPr>
        <w:t xml:space="preserve"> has been launched in your lab</w:t>
      </w:r>
      <w:r w:rsidR="00823680" w:rsidRPr="00E45E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82854" w14:textId="1EBA8293" w:rsidR="00B84E9D" w:rsidRPr="00E45E5D" w:rsidRDefault="004F2388" w:rsidP="0037538F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E5417" wp14:editId="6B3D86BA">
            <wp:extent cx="17811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7DF" w14:textId="061E9103" w:rsidR="0019549F" w:rsidRPr="00E45E5D" w:rsidRDefault="0019549F" w:rsidP="0019549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Take note of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Availability Zone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EC2 Instance</w:t>
      </w:r>
      <w:r w:rsidR="5791E2DA" w:rsidRPr="00E45E5D">
        <w:rPr>
          <w:rFonts w:ascii="Times New Roman" w:eastAsia="Times New Roman" w:hAnsi="Times New Roman" w:cs="Times New Roman"/>
          <w:sz w:val="24"/>
          <w:szCs w:val="24"/>
        </w:rPr>
        <w:t xml:space="preserve">. Also, select the </w:t>
      </w:r>
      <w:r w:rsidR="5791E2DA" w:rsidRPr="00E45E5D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r w:rsidR="5791E2DA" w:rsidRPr="00E45E5D">
        <w:rPr>
          <w:rFonts w:ascii="Times New Roman" w:eastAsia="Times New Roman" w:hAnsi="Times New Roman" w:cs="Times New Roman"/>
          <w:sz w:val="24"/>
          <w:szCs w:val="24"/>
        </w:rPr>
        <w:t xml:space="preserve"> instance and under the </w:t>
      </w:r>
      <w:r w:rsidR="5791E2DA" w:rsidRPr="00E45E5D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="5791E2DA" w:rsidRPr="00E45E5D">
        <w:rPr>
          <w:rFonts w:ascii="Times New Roman" w:eastAsia="Times New Roman" w:hAnsi="Times New Roman" w:cs="Times New Roman"/>
          <w:sz w:val="24"/>
          <w:szCs w:val="24"/>
        </w:rPr>
        <w:t xml:space="preserve"> section copy the </w:t>
      </w:r>
      <w:r w:rsidR="5791E2DA" w:rsidRPr="00E45E5D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IPv4 </w:t>
      </w:r>
      <w:r w:rsidR="5791E2DA" w:rsidRPr="00E45E5D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</w:p>
    <w:p w14:paraId="21B8CF57" w14:textId="3ED590CE" w:rsidR="000942E9" w:rsidRPr="00E45E5D" w:rsidRDefault="2FD3B5AE" w:rsidP="25684A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F52128" wp14:editId="0F0F1C08">
            <wp:extent cx="5486400" cy="458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58A796"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AFB57" wp14:editId="27F58ED9">
            <wp:extent cx="2295525" cy="485775"/>
            <wp:effectExtent l="0" t="0" r="0" b="0"/>
            <wp:docPr id="1728287821" name="Picture 1728287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4ADC" w14:textId="676C1542" w:rsidR="003725A5" w:rsidRPr="00E45E5D" w:rsidRDefault="003725A5" w:rsidP="33C8DDAB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>On the left menu, click</w:t>
      </w:r>
      <w:r w:rsidR="00A92E31" w:rsidRPr="00E45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2E31" w:rsidRPr="00E45E5D">
        <w:rPr>
          <w:rFonts w:ascii="Times New Roman" w:eastAsia="Times New Roman" w:hAnsi="Times New Roman" w:cs="Times New Roman"/>
          <w:b/>
          <w:sz w:val="24"/>
          <w:szCs w:val="24"/>
        </w:rPr>
        <w:t>Volumes.</w:t>
      </w:r>
      <w:r w:rsidR="00A92E31" w:rsidRPr="00E45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787A64" w14:textId="7B293EAC" w:rsidR="00E8764B" w:rsidRPr="00E45E5D" w:rsidRDefault="00E8764B" w:rsidP="003725A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Click the orange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Create volume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button and configure the following:</w:t>
      </w:r>
    </w:p>
    <w:p w14:paraId="78565586" w14:textId="4F5C4ACE" w:rsidR="00E8764B" w:rsidRPr="00E45E5D" w:rsidRDefault="00E8764B" w:rsidP="00E8764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Volume Type: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General Purpose SSD (gp2)</w:t>
      </w:r>
    </w:p>
    <w:p w14:paraId="22AEA82A" w14:textId="6F5A5AAF" w:rsidR="00E8764B" w:rsidRPr="00E45E5D" w:rsidRDefault="00E8764B" w:rsidP="00E8764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Size (GiB):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855DD16" w14:textId="5E519D03" w:rsidR="0060768A" w:rsidRPr="00E45E5D" w:rsidRDefault="0060768A" w:rsidP="00E8764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Availability Zone: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Select the same availability zone as your EC2 instance</w:t>
      </w:r>
      <w:r w:rsidR="00260156" w:rsidRPr="00E45E5D">
        <w:rPr>
          <w:rFonts w:ascii="Times New Roman" w:eastAsia="Times New Roman" w:hAnsi="Times New Roman" w:cs="Times New Roman"/>
          <w:sz w:val="24"/>
          <w:szCs w:val="24"/>
        </w:rPr>
        <w:t xml:space="preserve"> (From step 5)</w:t>
      </w:r>
    </w:p>
    <w:p w14:paraId="08337B53" w14:textId="2C2C9195" w:rsidR="00E8764B" w:rsidRPr="00E45E5D" w:rsidRDefault="00E8764B" w:rsidP="00E8764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1AE8F" wp14:editId="7168E3A7">
            <wp:extent cx="1747520" cy="318513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3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D5F3" w14:textId="7C490AFD" w:rsidR="008B21D9" w:rsidRPr="00E45E5D" w:rsidRDefault="00307364" w:rsidP="0030736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Now, click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Add Tag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button. Enter the following:</w:t>
      </w:r>
    </w:p>
    <w:p w14:paraId="19377736" w14:textId="489928C0" w:rsidR="00307364" w:rsidRPr="00E45E5D" w:rsidRDefault="00307364" w:rsidP="003073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Key: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</w:p>
    <w:p w14:paraId="7241D56B" w14:textId="534D2E53" w:rsidR="00307364" w:rsidRPr="00E45E5D" w:rsidRDefault="00307364" w:rsidP="003073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Value: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My Volume</w:t>
      </w:r>
    </w:p>
    <w:p w14:paraId="52F707EF" w14:textId="0A1E573F" w:rsidR="00307364" w:rsidRPr="00E45E5D" w:rsidRDefault="00307364" w:rsidP="003073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153E8" wp14:editId="4A8C4252">
            <wp:extent cx="1256371" cy="454608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371" cy="4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B83E" w14:textId="76225DD6" w:rsidR="00D069BF" w:rsidRPr="00E45E5D" w:rsidRDefault="00D069BF" w:rsidP="00D069B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>Click the orange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Volume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1F76D8C6" w14:textId="6DBB36A7" w:rsidR="002C3FA6" w:rsidRPr="00E45E5D" w:rsidRDefault="002C3FA6" w:rsidP="00D069B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Wait for it to change from the Creating State to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Available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</w:p>
    <w:p w14:paraId="05A84DF3" w14:textId="32A23553" w:rsidR="18DE653E" w:rsidRPr="00E45E5D" w:rsidRDefault="002C3FA6" w:rsidP="7B95B6B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28455" wp14:editId="6AF11285">
            <wp:extent cx="1196898" cy="1178099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898" cy="11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094E" w14:textId="4D3162C6" w:rsidR="002C3FA6" w:rsidRPr="00E45E5D" w:rsidRDefault="009563AC" w:rsidP="009563AC">
      <w:p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  <w:u w:val="single"/>
        </w:rPr>
        <w:t>Attaching the Volume to an Instance</w:t>
      </w:r>
    </w:p>
    <w:p w14:paraId="7AA7119B" w14:textId="24465C98" w:rsidR="009563AC" w:rsidRPr="00E45E5D" w:rsidRDefault="00DE4529" w:rsidP="009563A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Click the block next to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My Volume</w:t>
      </w:r>
    </w:p>
    <w:p w14:paraId="3A5B02DE" w14:textId="3ABF4201" w:rsidR="00947CCA" w:rsidRPr="00E45E5D" w:rsidRDefault="00947CCA" w:rsidP="00947CC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406A4" wp14:editId="31AD1107">
            <wp:extent cx="3905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1B7" w14:textId="7A7565DD" w:rsidR="00DE4529" w:rsidRPr="00E45E5D" w:rsidRDefault="00947CCA" w:rsidP="009563A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Actions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drop-down, then click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Attach Volume</w:t>
      </w:r>
    </w:p>
    <w:p w14:paraId="04D1B5CA" w14:textId="14C2D3E1" w:rsidR="00947CCA" w:rsidRPr="00E45E5D" w:rsidRDefault="006F3077" w:rsidP="009563A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Instance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field, select the one </w:t>
      </w:r>
      <w:r w:rsidR="005A0F42" w:rsidRPr="00E45E5D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5A0F42" w:rsidRPr="00E45E5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</w:p>
    <w:p w14:paraId="114717D6" w14:textId="2146240B" w:rsidR="005A0F42" w:rsidRPr="00E45E5D" w:rsidRDefault="005A0F42" w:rsidP="005A0F4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7A910" wp14:editId="7E1B70DD">
            <wp:extent cx="1501698" cy="173417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698" cy="17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6B3A" w14:textId="483966DD" w:rsidR="005A0F42" w:rsidRPr="00E45E5D" w:rsidRDefault="005A0F42" w:rsidP="005A0F4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lastRenderedPageBreak/>
        <w:t>Click the orange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 xml:space="preserve"> Attach volume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5D2C10C3" w14:textId="362C4ACA" w:rsidR="006D6C9B" w:rsidRPr="00E45E5D" w:rsidRDefault="006D6C9B" w:rsidP="006D6C9B">
      <w:p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  <w:u w:val="single"/>
        </w:rPr>
        <w:t>Connecting to Your Amazon EC2 Instance</w:t>
      </w:r>
    </w:p>
    <w:p w14:paraId="5C3DEDBD" w14:textId="64ECA4A3" w:rsidR="006D6C9B" w:rsidRPr="00E45E5D" w:rsidRDefault="008C7E36" w:rsidP="006D6C9B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>If you are using windows follow this, if you’re using macOS or Linux, skip this:</w:t>
      </w:r>
    </w:p>
    <w:p w14:paraId="6574F3A1" w14:textId="204E176D" w:rsidR="008C7E36" w:rsidRPr="00E45E5D" w:rsidRDefault="00DF3EEF" w:rsidP="008C7E3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Details</w:t>
      </w: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 drop down</w:t>
      </w:r>
      <w:r w:rsidR="00D92EB8" w:rsidRPr="00E45E5D">
        <w:rPr>
          <w:rFonts w:ascii="Times New Roman" w:eastAsia="Times New Roman" w:hAnsi="Times New Roman" w:cs="Times New Roman"/>
          <w:sz w:val="24"/>
          <w:szCs w:val="24"/>
        </w:rPr>
        <w:t xml:space="preserve"> and click the </w:t>
      </w:r>
      <w:r w:rsidR="00D92EB8" w:rsidRPr="00E45E5D">
        <w:rPr>
          <w:rFonts w:ascii="Times New Roman" w:eastAsia="Times New Roman" w:hAnsi="Times New Roman" w:cs="Times New Roman"/>
          <w:b/>
          <w:sz w:val="24"/>
          <w:szCs w:val="24"/>
        </w:rPr>
        <w:t>Show</w:t>
      </w:r>
      <w:r w:rsidR="00D92EB8" w:rsidRPr="00E45E5D">
        <w:rPr>
          <w:rFonts w:ascii="Times New Roman" w:eastAsia="Times New Roman" w:hAnsi="Times New Roman" w:cs="Times New Roman"/>
          <w:sz w:val="24"/>
          <w:szCs w:val="24"/>
        </w:rPr>
        <w:t xml:space="preserve"> button. Click the </w:t>
      </w:r>
      <w:r w:rsidR="00D92EB8" w:rsidRPr="00E45E5D">
        <w:rPr>
          <w:rFonts w:ascii="Times New Roman" w:eastAsia="Times New Roman" w:hAnsi="Times New Roman" w:cs="Times New Roman"/>
          <w:b/>
          <w:sz w:val="24"/>
          <w:szCs w:val="24"/>
        </w:rPr>
        <w:t>Download PPK</w:t>
      </w:r>
      <w:r w:rsidR="00D92EB8" w:rsidRPr="00E45E5D">
        <w:rPr>
          <w:rFonts w:ascii="Times New Roman" w:eastAsia="Times New Roman" w:hAnsi="Times New Roman" w:cs="Times New Roman"/>
          <w:sz w:val="24"/>
          <w:szCs w:val="24"/>
        </w:rPr>
        <w:t xml:space="preserve"> button and save the </w:t>
      </w:r>
      <w:r w:rsidR="00D92EB8" w:rsidRPr="00E45E5D">
        <w:rPr>
          <w:rFonts w:ascii="Times New Roman" w:eastAsia="Times New Roman" w:hAnsi="Times New Roman" w:cs="Times New Roman"/>
          <w:b/>
          <w:sz w:val="24"/>
          <w:szCs w:val="24"/>
        </w:rPr>
        <w:t>labsuser.ppk</w:t>
      </w:r>
      <w:r w:rsidR="00D92EB8" w:rsidRPr="00E45E5D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6EE56139" w14:textId="3847ECCB" w:rsidR="003929BB" w:rsidRPr="00E45E5D" w:rsidRDefault="003929BB" w:rsidP="008C7E3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722F4" wp14:editId="7E9E32EC">
            <wp:extent cx="1598342" cy="116883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342" cy="11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17C" w:rsidRPr="00E45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17C"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62241" wp14:editId="02EEB03E">
            <wp:extent cx="169545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B1A" w14:textId="4DAA7829" w:rsidR="00F1417C" w:rsidRPr="00E45E5D" w:rsidRDefault="00EC0383" w:rsidP="00F1417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E45E5D">
        <w:rPr>
          <w:rFonts w:ascii="Times New Roman" w:eastAsia="Times New Roman" w:hAnsi="Times New Roman" w:cs="Times New Roman"/>
          <w:b/>
          <w:sz w:val="24"/>
          <w:szCs w:val="24"/>
        </w:rPr>
        <w:t>putty.exe</w:t>
      </w:r>
      <w:r w:rsidR="006F64B4" w:rsidRPr="00E45E5D">
        <w:rPr>
          <w:rFonts w:ascii="Times New Roman" w:eastAsia="Times New Roman" w:hAnsi="Times New Roman" w:cs="Times New Roman"/>
          <w:sz w:val="24"/>
          <w:szCs w:val="24"/>
        </w:rPr>
        <w:t xml:space="preserve"> and click the </w:t>
      </w:r>
      <w:r w:rsidR="00636D4A" w:rsidRPr="00E45E5D">
        <w:rPr>
          <w:rFonts w:ascii="Times New Roman" w:eastAsia="Times New Roman" w:hAnsi="Times New Roman" w:cs="Times New Roman"/>
          <w:b/>
          <w:sz w:val="24"/>
          <w:szCs w:val="24"/>
        </w:rPr>
        <w:t>Connections</w:t>
      </w:r>
      <w:r w:rsidR="00010007" w:rsidRPr="00E45E5D">
        <w:rPr>
          <w:rFonts w:ascii="Times New Roman" w:eastAsia="Times New Roman" w:hAnsi="Times New Roman" w:cs="Times New Roman"/>
          <w:sz w:val="24"/>
          <w:szCs w:val="24"/>
        </w:rPr>
        <w:t xml:space="preserve"> category. Under seconds between keepalives, enter</w:t>
      </w:r>
      <w:r w:rsidR="00010007" w:rsidRPr="00E45E5D">
        <w:rPr>
          <w:rFonts w:ascii="Times New Roman" w:eastAsia="Times New Roman" w:hAnsi="Times New Roman" w:cs="Times New Roman"/>
          <w:b/>
          <w:sz w:val="24"/>
          <w:szCs w:val="24"/>
        </w:rPr>
        <w:t xml:space="preserve"> 30.</w:t>
      </w:r>
    </w:p>
    <w:p w14:paraId="32780B7F" w14:textId="001A711D" w:rsidR="132B9DC5" w:rsidRPr="00E45E5D" w:rsidRDefault="5D06D31D" w:rsidP="132B9DC5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7C2CD" wp14:editId="52BCFFCD">
            <wp:extent cx="3295650" cy="1448553"/>
            <wp:effectExtent l="0" t="0" r="0" b="0"/>
            <wp:docPr id="1412480746" name="Picture 141248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719D" w14:textId="108D4545" w:rsidR="00BE9055" w:rsidRPr="00E45E5D" w:rsidRDefault="4D320FD5" w:rsidP="367EAF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Click the </w:t>
      </w:r>
      <w:r w:rsidR="0603F5E9" w:rsidRPr="00E45E5D">
        <w:rPr>
          <w:rFonts w:ascii="Times New Roman" w:hAnsi="Times New Roman" w:cs="Times New Roman"/>
          <w:b/>
          <w:bCs/>
          <w:sz w:val="24"/>
          <w:szCs w:val="24"/>
        </w:rPr>
        <w:t>Sessions</w:t>
      </w:r>
      <w:r w:rsidR="0603F5E9" w:rsidRPr="00E45E5D">
        <w:rPr>
          <w:rFonts w:ascii="Times New Roman" w:hAnsi="Times New Roman" w:cs="Times New Roman"/>
          <w:sz w:val="24"/>
          <w:szCs w:val="24"/>
        </w:rPr>
        <w:t xml:space="preserve"> category</w:t>
      </w:r>
      <w:r w:rsidR="367EAFEB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20B9E8F0" w:rsidRPr="00E45E5D">
        <w:rPr>
          <w:rFonts w:ascii="Times New Roman" w:hAnsi="Times New Roman" w:cs="Times New Roman"/>
          <w:sz w:val="24"/>
          <w:szCs w:val="24"/>
        </w:rPr>
        <w:t>and under</w:t>
      </w:r>
      <w:r w:rsidR="00BE9055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5D27835E" w:rsidRPr="00E45E5D">
        <w:rPr>
          <w:rFonts w:ascii="Times New Roman" w:hAnsi="Times New Roman" w:cs="Times New Roman"/>
          <w:b/>
          <w:bCs/>
          <w:sz w:val="24"/>
          <w:szCs w:val="24"/>
        </w:rPr>
        <w:t>Host Name</w:t>
      </w:r>
      <w:r w:rsidR="675E14FE" w:rsidRPr="00E45E5D">
        <w:rPr>
          <w:rFonts w:ascii="Times New Roman" w:hAnsi="Times New Roman" w:cs="Times New Roman"/>
          <w:sz w:val="24"/>
          <w:szCs w:val="24"/>
        </w:rPr>
        <w:t xml:space="preserve"> copy</w:t>
      </w:r>
      <w:r w:rsidR="1CAC72F5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750B182C" w:rsidRPr="00E45E5D">
        <w:rPr>
          <w:rFonts w:ascii="Times New Roman" w:hAnsi="Times New Roman" w:cs="Times New Roman"/>
          <w:sz w:val="24"/>
          <w:szCs w:val="24"/>
        </w:rPr>
        <w:t>and paste the</w:t>
      </w:r>
      <w:r w:rsidR="750B182C" w:rsidRPr="00E4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4A0FD7CF"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Public IPv4 </w:t>
      </w:r>
      <w:r w:rsidR="1B4F408F"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address </w:t>
      </w:r>
      <w:r w:rsidR="1B4F408F" w:rsidRPr="00E45E5D">
        <w:rPr>
          <w:rFonts w:ascii="Times New Roman" w:hAnsi="Times New Roman" w:cs="Times New Roman"/>
          <w:sz w:val="24"/>
          <w:szCs w:val="24"/>
        </w:rPr>
        <w:t>from step</w:t>
      </w:r>
      <w:r w:rsidR="0FE0BF56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1E4152EA" w:rsidRPr="00E45E5D">
        <w:rPr>
          <w:rFonts w:ascii="Times New Roman" w:hAnsi="Times New Roman" w:cs="Times New Roman"/>
          <w:sz w:val="24"/>
          <w:szCs w:val="24"/>
        </w:rPr>
        <w:t>5</w:t>
      </w:r>
    </w:p>
    <w:p w14:paraId="76D4DDF2" w14:textId="2C428F15" w:rsidR="71B45AC0" w:rsidRPr="00E45E5D" w:rsidRDefault="17F88323" w:rsidP="71B45A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Now, </w:t>
      </w:r>
      <w:r w:rsidR="0233BC28" w:rsidRPr="00E45E5D">
        <w:rPr>
          <w:rFonts w:ascii="Times New Roman" w:hAnsi="Times New Roman" w:cs="Times New Roman"/>
          <w:sz w:val="24"/>
          <w:szCs w:val="24"/>
        </w:rPr>
        <w:t>click the</w:t>
      </w:r>
      <w:r w:rsidR="3A7754A2" w:rsidRPr="00E4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11B80B1" w:rsidRPr="00E45E5D">
        <w:rPr>
          <w:rFonts w:ascii="Times New Roman" w:hAnsi="Times New Roman" w:cs="Times New Roman"/>
          <w:b/>
          <w:bCs/>
          <w:sz w:val="24"/>
          <w:szCs w:val="24"/>
        </w:rPr>
        <w:t>Connection</w:t>
      </w:r>
      <w:r w:rsidR="011B80B1" w:rsidRPr="00E45E5D">
        <w:rPr>
          <w:rFonts w:ascii="Times New Roman" w:hAnsi="Times New Roman" w:cs="Times New Roman"/>
          <w:sz w:val="24"/>
          <w:szCs w:val="24"/>
        </w:rPr>
        <w:t xml:space="preserve"> section</w:t>
      </w:r>
      <w:r w:rsidR="2877E48A" w:rsidRPr="00E45E5D">
        <w:rPr>
          <w:rFonts w:ascii="Times New Roman" w:hAnsi="Times New Roman" w:cs="Times New Roman"/>
          <w:sz w:val="24"/>
          <w:szCs w:val="24"/>
        </w:rPr>
        <w:t xml:space="preserve"> and </w:t>
      </w:r>
      <w:r w:rsidR="37DF0A7A" w:rsidRPr="00E45E5D">
        <w:rPr>
          <w:rFonts w:ascii="Times New Roman" w:hAnsi="Times New Roman" w:cs="Times New Roman"/>
          <w:sz w:val="24"/>
          <w:szCs w:val="24"/>
        </w:rPr>
        <w:t>expand</w:t>
      </w:r>
      <w:r w:rsidR="4235503C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177F06CE" w:rsidRPr="00E45E5D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="03D90DA6" w:rsidRPr="00E45E5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3254ADF7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039416B7" w:rsidRPr="00E45E5D">
        <w:rPr>
          <w:rFonts w:ascii="Times New Roman" w:hAnsi="Times New Roman" w:cs="Times New Roman"/>
          <w:sz w:val="24"/>
          <w:szCs w:val="24"/>
        </w:rPr>
        <w:t xml:space="preserve">Then click </w:t>
      </w:r>
      <w:r w:rsidR="039416B7" w:rsidRPr="00E45E5D">
        <w:rPr>
          <w:rFonts w:ascii="Times New Roman" w:hAnsi="Times New Roman" w:cs="Times New Roman"/>
          <w:b/>
          <w:bCs/>
          <w:sz w:val="24"/>
          <w:szCs w:val="24"/>
        </w:rPr>
        <w:t>Auth</w:t>
      </w:r>
      <w:r w:rsidR="6DCF4FBB" w:rsidRPr="00E45E5D">
        <w:rPr>
          <w:rFonts w:ascii="Times New Roman" w:hAnsi="Times New Roman" w:cs="Times New Roman"/>
          <w:sz w:val="24"/>
          <w:szCs w:val="24"/>
        </w:rPr>
        <w:t xml:space="preserve"> and choose</w:t>
      </w:r>
      <w:r w:rsidR="6DCF4FBB" w:rsidRPr="00E4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4D2A5520" w:rsidRPr="00E45E5D">
        <w:rPr>
          <w:rFonts w:ascii="Times New Roman" w:hAnsi="Times New Roman" w:cs="Times New Roman"/>
          <w:b/>
          <w:bCs/>
          <w:sz w:val="24"/>
          <w:szCs w:val="24"/>
        </w:rPr>
        <w:t>Browse</w:t>
      </w:r>
      <w:r w:rsidR="4D2A5520" w:rsidRPr="00E45E5D">
        <w:rPr>
          <w:rFonts w:ascii="Times New Roman" w:hAnsi="Times New Roman" w:cs="Times New Roman"/>
          <w:sz w:val="24"/>
          <w:szCs w:val="24"/>
        </w:rPr>
        <w:t xml:space="preserve">. </w:t>
      </w:r>
      <w:r w:rsidR="26FAFE02" w:rsidRPr="00E45E5D">
        <w:rPr>
          <w:rFonts w:ascii="Times New Roman" w:hAnsi="Times New Roman" w:cs="Times New Roman"/>
          <w:sz w:val="24"/>
          <w:szCs w:val="24"/>
        </w:rPr>
        <w:t xml:space="preserve">Look for </w:t>
      </w:r>
      <w:r w:rsidR="42159C1A" w:rsidRPr="00E45E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42159C1A" w:rsidRPr="00E45E5D">
        <w:rPr>
          <w:rFonts w:ascii="Times New Roman" w:hAnsi="Times New Roman" w:cs="Times New Roman"/>
          <w:b/>
          <w:bCs/>
          <w:sz w:val="24"/>
          <w:szCs w:val="24"/>
        </w:rPr>
        <w:t>labsuser</w:t>
      </w:r>
      <w:r w:rsidR="2627B97A" w:rsidRPr="00E45E5D">
        <w:rPr>
          <w:rFonts w:ascii="Times New Roman" w:hAnsi="Times New Roman" w:cs="Times New Roman"/>
          <w:b/>
          <w:bCs/>
          <w:sz w:val="24"/>
          <w:szCs w:val="24"/>
        </w:rPr>
        <w:t>.ppk</w:t>
      </w:r>
      <w:proofErr w:type="spellEnd"/>
      <w:r w:rsidR="2627B97A" w:rsidRPr="00E45E5D">
        <w:rPr>
          <w:rFonts w:ascii="Times New Roman" w:hAnsi="Times New Roman" w:cs="Times New Roman"/>
          <w:sz w:val="24"/>
          <w:szCs w:val="24"/>
        </w:rPr>
        <w:t xml:space="preserve"> file </w:t>
      </w:r>
      <w:r w:rsidR="1062F27F" w:rsidRPr="00E45E5D">
        <w:rPr>
          <w:rFonts w:ascii="Times New Roman" w:hAnsi="Times New Roman" w:cs="Times New Roman"/>
          <w:sz w:val="24"/>
          <w:szCs w:val="24"/>
        </w:rPr>
        <w:t xml:space="preserve">you downloaded </w:t>
      </w:r>
      <w:r w:rsidR="7A593494" w:rsidRPr="00E45E5D">
        <w:rPr>
          <w:rFonts w:ascii="Times New Roman" w:hAnsi="Times New Roman" w:cs="Times New Roman"/>
          <w:sz w:val="24"/>
          <w:szCs w:val="24"/>
        </w:rPr>
        <w:t>in step 15</w:t>
      </w:r>
      <w:r w:rsidR="6C526933" w:rsidRPr="00E45E5D">
        <w:rPr>
          <w:rFonts w:ascii="Times New Roman" w:hAnsi="Times New Roman" w:cs="Times New Roman"/>
          <w:sz w:val="24"/>
          <w:szCs w:val="24"/>
        </w:rPr>
        <w:t xml:space="preserve">, select it, and </w:t>
      </w:r>
      <w:r w:rsidR="0FA47F3B" w:rsidRPr="00E45E5D">
        <w:rPr>
          <w:rFonts w:ascii="Times New Roman" w:hAnsi="Times New Roman" w:cs="Times New Roman"/>
          <w:sz w:val="24"/>
          <w:szCs w:val="24"/>
        </w:rPr>
        <w:t>click</w:t>
      </w:r>
      <w:r w:rsidR="0FA47F3B" w:rsidRPr="00E4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213C1C19" w:rsidRPr="00E45E5D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="12969196" w:rsidRPr="00E45E5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510345B5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5F63D949" w:rsidRPr="00E45E5D">
        <w:rPr>
          <w:rFonts w:ascii="Times New Roman" w:hAnsi="Times New Roman" w:cs="Times New Roman"/>
          <w:sz w:val="24"/>
          <w:szCs w:val="24"/>
        </w:rPr>
        <w:t>Click</w:t>
      </w:r>
      <w:r w:rsidR="5F63D949" w:rsidRPr="00E45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3F03D59D" w:rsidRPr="00E45E5D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="3F03D59D" w:rsidRPr="00E45E5D">
        <w:rPr>
          <w:rFonts w:ascii="Times New Roman" w:hAnsi="Times New Roman" w:cs="Times New Roman"/>
          <w:sz w:val="24"/>
          <w:szCs w:val="24"/>
        </w:rPr>
        <w:t xml:space="preserve"> again</w:t>
      </w:r>
      <w:r w:rsidR="27E1DC3C" w:rsidRPr="00E45E5D">
        <w:rPr>
          <w:rFonts w:ascii="Times New Roman" w:hAnsi="Times New Roman" w:cs="Times New Roman"/>
          <w:sz w:val="24"/>
          <w:szCs w:val="24"/>
        </w:rPr>
        <w:t xml:space="preserve">. </w:t>
      </w:r>
      <w:r w:rsidR="587C4A60" w:rsidRPr="00E45E5D">
        <w:rPr>
          <w:rFonts w:ascii="Times New Roman" w:hAnsi="Times New Roman" w:cs="Times New Roman"/>
          <w:sz w:val="24"/>
          <w:szCs w:val="24"/>
        </w:rPr>
        <w:t xml:space="preserve">Click </w:t>
      </w:r>
      <w:r w:rsidR="587C4A60" w:rsidRPr="00E45E5D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="587C4A60" w:rsidRPr="00E45E5D">
        <w:rPr>
          <w:rFonts w:ascii="Times New Roman" w:hAnsi="Times New Roman" w:cs="Times New Roman"/>
          <w:sz w:val="24"/>
          <w:szCs w:val="24"/>
        </w:rPr>
        <w:t xml:space="preserve"> for the message </w:t>
      </w:r>
      <w:r w:rsidR="14CA30AD" w:rsidRPr="00E45E5D">
        <w:rPr>
          <w:rFonts w:ascii="Times New Roman" w:hAnsi="Times New Roman" w:cs="Times New Roman"/>
          <w:sz w:val="24"/>
          <w:szCs w:val="24"/>
        </w:rPr>
        <w:t>that shows up</w:t>
      </w:r>
    </w:p>
    <w:p w14:paraId="0C9EB03C" w14:textId="70D9D4EE" w:rsidR="177F06CE" w:rsidRPr="00E45E5D" w:rsidRDefault="68BE6F8D" w:rsidP="177F06CE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CC906" wp14:editId="4AD82B22">
            <wp:extent cx="419100" cy="171450"/>
            <wp:effectExtent l="0" t="0" r="0" b="0"/>
            <wp:docPr id="11014065" name="Picture 1101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EC92FA"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C5A94" wp14:editId="1CAA3B04">
            <wp:extent cx="4572000" cy="485775"/>
            <wp:effectExtent l="0" t="0" r="0" b="0"/>
            <wp:docPr id="1611413510" name="Picture 161141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951F" w14:textId="6324676B" w:rsidR="7351F189" w:rsidRPr="00E45E5D" w:rsidRDefault="5D8D2A8E" w:rsidP="5D8D2A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Under </w:t>
      </w:r>
      <w:r w:rsidR="52F1EDDD" w:rsidRPr="00E45E5D">
        <w:rPr>
          <w:rFonts w:ascii="Times New Roman" w:hAnsi="Times New Roman" w:cs="Times New Roman"/>
          <w:sz w:val="24"/>
          <w:szCs w:val="24"/>
        </w:rPr>
        <w:t>login,</w:t>
      </w:r>
      <w:r w:rsidR="0F3FD42A" w:rsidRPr="00E45E5D">
        <w:rPr>
          <w:rFonts w:ascii="Times New Roman" w:hAnsi="Times New Roman" w:cs="Times New Roman"/>
          <w:sz w:val="24"/>
          <w:szCs w:val="24"/>
        </w:rPr>
        <w:t xml:space="preserve"> type </w:t>
      </w:r>
      <w:r w:rsidR="4B8DBA76" w:rsidRPr="00E45E5D">
        <w:rPr>
          <w:rFonts w:ascii="Times New Roman" w:hAnsi="Times New Roman" w:cs="Times New Roman"/>
          <w:b/>
          <w:sz w:val="24"/>
          <w:szCs w:val="24"/>
        </w:rPr>
        <w:t>ec2-user</w:t>
      </w:r>
    </w:p>
    <w:p w14:paraId="4111BC51" w14:textId="1CE3A88B" w:rsidR="7E01FF7E" w:rsidRPr="00E45E5D" w:rsidRDefault="7E01FF7E" w:rsidP="7E01FF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2171D" wp14:editId="2D5FEB1B">
            <wp:extent cx="1685925" cy="161925"/>
            <wp:effectExtent l="0" t="0" r="0" b="0"/>
            <wp:docPr id="1579898679" name="Picture 157989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D7F" w14:textId="74043652" w:rsidR="7E01FF7E" w:rsidRPr="00E45E5D" w:rsidRDefault="6AEA53EF" w:rsidP="3A4FE5CB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>Creating</w:t>
      </w:r>
      <w:r w:rsidR="44A62B8D" w:rsidRPr="00E45E5D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5CCEB74A" w:rsidRPr="00E45E5D">
        <w:rPr>
          <w:rFonts w:ascii="Times New Roman" w:hAnsi="Times New Roman" w:cs="Times New Roman"/>
          <w:sz w:val="24"/>
          <w:szCs w:val="24"/>
          <w:u w:val="single"/>
        </w:rPr>
        <w:t xml:space="preserve">configuring Your </w:t>
      </w:r>
      <w:r w:rsidR="52337A99" w:rsidRPr="00E45E5D">
        <w:rPr>
          <w:rFonts w:ascii="Times New Roman" w:hAnsi="Times New Roman" w:cs="Times New Roman"/>
          <w:sz w:val="24"/>
          <w:szCs w:val="24"/>
          <w:u w:val="single"/>
        </w:rPr>
        <w:t>File System</w:t>
      </w:r>
    </w:p>
    <w:p w14:paraId="46EEA8D9" w14:textId="22AE602A" w:rsidR="6AEA53EF" w:rsidRPr="00E45E5D" w:rsidRDefault="64A18428" w:rsidP="55258C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Copy this </w:t>
      </w:r>
      <w:r w:rsidR="35E0ECE8" w:rsidRPr="00E45E5D">
        <w:rPr>
          <w:rFonts w:ascii="Times New Roman" w:hAnsi="Times New Roman" w:cs="Times New Roman"/>
          <w:sz w:val="24"/>
          <w:szCs w:val="24"/>
        </w:rPr>
        <w:t xml:space="preserve">into </w:t>
      </w:r>
      <w:r w:rsidR="201C25ED" w:rsidRPr="00E45E5D">
        <w:rPr>
          <w:rFonts w:ascii="Times New Roman" w:hAnsi="Times New Roman" w:cs="Times New Roman"/>
          <w:sz w:val="24"/>
          <w:szCs w:val="24"/>
        </w:rPr>
        <w:t>PuTTY</w:t>
      </w:r>
      <w:r w:rsidR="7C8518F6" w:rsidRPr="00E45E5D">
        <w:rPr>
          <w:rFonts w:ascii="Times New Roman" w:hAnsi="Times New Roman" w:cs="Times New Roman"/>
          <w:sz w:val="24"/>
          <w:szCs w:val="24"/>
        </w:rPr>
        <w:t xml:space="preserve"> to view the storage </w:t>
      </w:r>
      <w:r w:rsidR="230E3848" w:rsidRPr="00E45E5D">
        <w:rPr>
          <w:rFonts w:ascii="Times New Roman" w:hAnsi="Times New Roman" w:cs="Times New Roman"/>
          <w:sz w:val="24"/>
          <w:szCs w:val="24"/>
        </w:rPr>
        <w:t>size</w:t>
      </w:r>
      <w:r w:rsidR="0195F925" w:rsidRPr="00E45E5D">
        <w:rPr>
          <w:rFonts w:ascii="Times New Roman" w:hAnsi="Times New Roman" w:cs="Times New Roman"/>
          <w:sz w:val="24"/>
          <w:szCs w:val="24"/>
        </w:rPr>
        <w:t>. This shows you</w:t>
      </w:r>
      <w:r w:rsidR="6135F578" w:rsidRPr="00E45E5D">
        <w:rPr>
          <w:rFonts w:ascii="Times New Roman" w:hAnsi="Times New Roman" w:cs="Times New Roman"/>
          <w:sz w:val="24"/>
          <w:szCs w:val="24"/>
        </w:rPr>
        <w:t xml:space="preserve"> the </w:t>
      </w:r>
      <w:r w:rsidR="2B5621C0" w:rsidRPr="00E45E5D">
        <w:rPr>
          <w:rFonts w:ascii="Times New Roman" w:hAnsi="Times New Roman" w:cs="Times New Roman"/>
          <w:sz w:val="24"/>
          <w:szCs w:val="24"/>
        </w:rPr>
        <w:t>original</w:t>
      </w:r>
      <w:r w:rsidR="1CB0973D" w:rsidRPr="00E45E5D">
        <w:rPr>
          <w:rFonts w:ascii="Times New Roman" w:hAnsi="Times New Roman" w:cs="Times New Roman"/>
          <w:sz w:val="24"/>
          <w:szCs w:val="24"/>
        </w:rPr>
        <w:t xml:space="preserve"> 8GB disk </w:t>
      </w:r>
      <w:r w:rsidR="077A1DDB" w:rsidRPr="00E45E5D">
        <w:rPr>
          <w:rFonts w:ascii="Times New Roman" w:hAnsi="Times New Roman" w:cs="Times New Roman"/>
          <w:sz w:val="24"/>
          <w:szCs w:val="24"/>
        </w:rPr>
        <w:t>volume</w:t>
      </w:r>
    </w:p>
    <w:p w14:paraId="17CFC30D" w14:textId="7BEB2916" w:rsidR="230E3848" w:rsidRPr="00E45E5D" w:rsidRDefault="388E0854" w:rsidP="388E0854">
      <w:pPr>
        <w:ind w:firstLine="720"/>
        <w:rPr>
          <w:rFonts w:ascii="Times New Roman" w:eastAsia="Consolas" w:hAnsi="Times New Roman" w:cs="Times New Roman"/>
          <w:color w:val="0000CC"/>
          <w:sz w:val="24"/>
          <w:szCs w:val="24"/>
        </w:rPr>
      </w:pP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df </w:t>
      </w:r>
      <w:r w:rsidR="0195F925"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–</w:t>
      </w:r>
      <w:r w:rsidRPr="00E45E5D">
        <w:rPr>
          <w:rFonts w:ascii="Times New Roman" w:eastAsia="Consolas" w:hAnsi="Times New Roman" w:cs="Times New Roman"/>
          <w:color w:val="0000CC"/>
          <w:sz w:val="24"/>
          <w:szCs w:val="24"/>
        </w:rPr>
        <w:t>h</w:t>
      </w:r>
    </w:p>
    <w:p w14:paraId="1A768063" w14:textId="4A462068" w:rsidR="0195F925" w:rsidRPr="00E45E5D" w:rsidRDefault="24299BE8" w:rsidP="6601DEB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Copy this text to</w:t>
      </w:r>
      <w:r w:rsidR="40177E88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create </w:t>
      </w:r>
      <w:r w:rsidR="62965007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an ext3</w:t>
      </w:r>
      <w:r w:rsidR="2A0DC09E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 system on the new </w:t>
      </w:r>
      <w:r w:rsidR="68BF6BAC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volume</w:t>
      </w:r>
    </w:p>
    <w:p w14:paraId="5C83F611" w14:textId="7F80B598" w:rsidR="68BF6BAC" w:rsidRPr="00E45E5D" w:rsidRDefault="2483641B" w:rsidP="00CD0CED">
      <w:pPr>
        <w:ind w:firstLine="720"/>
        <w:rPr>
          <w:rFonts w:ascii="Times New Roman" w:eastAsia="Consolas" w:hAnsi="Times New Roman" w:cs="Times New Roman"/>
          <w:color w:val="333333"/>
          <w:sz w:val="24"/>
          <w:szCs w:val="24"/>
        </w:rPr>
      </w:pP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lastRenderedPageBreak/>
        <w:t>sudo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mkfs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45E5D">
        <w:rPr>
          <w:rFonts w:ascii="Times New Roman" w:eastAsia="Consolas" w:hAnsi="Times New Roman" w:cs="Times New Roman"/>
          <w:color w:val="0000CC"/>
          <w:sz w:val="24"/>
          <w:szCs w:val="24"/>
        </w:rPr>
        <w:t>-t</w:t>
      </w: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ext3 /dev/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sdf</w:t>
      </w:r>
      <w:proofErr w:type="spellEnd"/>
    </w:p>
    <w:p w14:paraId="0FCB4234" w14:textId="3F19178F" w:rsidR="68BF6BAC" w:rsidRPr="00E45E5D" w:rsidRDefault="29944449" w:rsidP="68BF6BA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Copy this text to create a </w:t>
      </w:r>
      <w:r w:rsidR="4CE65A50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directory for mounting </w:t>
      </w:r>
      <w:r w:rsidR="0934409D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 storage </w:t>
      </w:r>
      <w:r w:rsidR="287C08D2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volume</w:t>
      </w:r>
    </w:p>
    <w:p w14:paraId="50284EC6" w14:textId="21FFB41F" w:rsidR="0E4520CB" w:rsidRPr="00E45E5D" w:rsidRDefault="0D2CE554" w:rsidP="00CD0CED">
      <w:pPr>
        <w:ind w:firstLine="720"/>
        <w:rPr>
          <w:rFonts w:ascii="Times New Roman" w:eastAsia="Consolas" w:hAnsi="Times New Roman" w:cs="Times New Roman"/>
          <w:color w:val="333333"/>
          <w:sz w:val="24"/>
          <w:szCs w:val="24"/>
        </w:rPr>
      </w:pP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sudo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mkdir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mnt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/data-store</w:t>
      </w:r>
    </w:p>
    <w:p w14:paraId="07848751" w14:textId="65157D10" w:rsidR="287C08D2" w:rsidRPr="00E45E5D" w:rsidRDefault="3D4AAEFA" w:rsidP="287C08D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Now, mount the new volume </w:t>
      </w:r>
      <w:r w:rsidR="5C92772F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by </w:t>
      </w:r>
      <w:r w:rsidR="77232769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entering</w:t>
      </w:r>
      <w:r w:rsidR="5C92772F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3881EDE4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46E28178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following:</w:t>
      </w:r>
    </w:p>
    <w:p w14:paraId="32ACE056" w14:textId="3FB8E525" w:rsidR="0D86AD87" w:rsidRPr="00E45E5D" w:rsidRDefault="3A2A85F5" w:rsidP="00CD0CED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sudo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mount /dev/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sdf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mnt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/data-store</w:t>
      </w:r>
    </w:p>
    <w:p w14:paraId="0A3BC855" w14:textId="536EA72B" w:rsidR="383CF6F5" w:rsidRPr="00E45E5D" w:rsidRDefault="0CC83A43" w:rsidP="383CF6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View the configuration file by doing:</w:t>
      </w:r>
      <w:r w:rsidR="728CF280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7A07DFBF" w14:textId="025DA020" w:rsidR="2005289F" w:rsidRPr="00E45E5D" w:rsidRDefault="3F07F9E5" w:rsidP="00CD0CED">
      <w:pPr>
        <w:ind w:firstLine="720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cat</w:t>
      </w: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etc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fstab</w:t>
      </w:r>
      <w:proofErr w:type="spellEnd"/>
    </w:p>
    <w:p w14:paraId="044331F3" w14:textId="16D439BC" w:rsidR="5DD31D9C" w:rsidRPr="00E45E5D" w:rsidRDefault="0C09C6FF" w:rsidP="00CD0CE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view the </w:t>
      </w:r>
      <w:r w:rsidR="2005289F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available</w:t>
      </w:r>
      <w:r w:rsidR="4857AD4B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E6D8BC1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storage</w:t>
      </w:r>
      <w:r w:rsidR="375ECF8F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E6D8BC1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do: </w:t>
      </w:r>
    </w:p>
    <w:p w14:paraId="091451BA" w14:textId="1C254D8E" w:rsidR="63188330" w:rsidRPr="00E45E5D" w:rsidRDefault="375ECF8F" w:rsidP="00CD0CED">
      <w:pPr>
        <w:ind w:firstLine="720"/>
        <w:rPr>
          <w:rFonts w:ascii="Times New Roman" w:eastAsia="Consolas" w:hAnsi="Times New Roman" w:cs="Times New Roman"/>
          <w:color w:val="0000CC"/>
          <w:sz w:val="24"/>
          <w:szCs w:val="24"/>
        </w:rPr>
      </w:pP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df </w:t>
      </w:r>
      <w:r w:rsidRPr="00E45E5D">
        <w:rPr>
          <w:rFonts w:ascii="Times New Roman" w:eastAsia="Consolas" w:hAnsi="Times New Roman" w:cs="Times New Roman"/>
          <w:color w:val="0000CC"/>
          <w:sz w:val="24"/>
          <w:szCs w:val="24"/>
        </w:rPr>
        <w:t>-h</w:t>
      </w:r>
    </w:p>
    <w:p w14:paraId="04E8F431" w14:textId="7DB5968A" w:rsidR="63188330" w:rsidRPr="00E45E5D" w:rsidRDefault="07DFC50B" w:rsidP="631883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output should now contain </w:t>
      </w:r>
      <w:r w:rsidR="12360ACD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this additional line</w:t>
      </w:r>
      <w:r w:rsidR="2AECE423" w:rsidRPr="00E45E5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0147A50A" w14:textId="2A8B218B" w:rsidR="2AECE423" w:rsidRPr="00E45E5D" w:rsidRDefault="2AECE423" w:rsidP="00CD0C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034DD" wp14:editId="6760473A">
            <wp:extent cx="4067175" cy="171450"/>
            <wp:effectExtent l="0" t="0" r="0" b="0"/>
            <wp:docPr id="1133965306" name="Picture 113396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63E8" w14:textId="477F83FD" w:rsidR="01CB7AAA" w:rsidRPr="00E45E5D" w:rsidRDefault="3A0F1324" w:rsidP="01CB7A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Create a </w:t>
      </w:r>
      <w:r w:rsidR="04BD8D05" w:rsidRPr="00E45E5D">
        <w:rPr>
          <w:rFonts w:ascii="Times New Roman" w:hAnsi="Times New Roman" w:cs="Times New Roman"/>
          <w:sz w:val="24"/>
          <w:szCs w:val="24"/>
        </w:rPr>
        <w:t xml:space="preserve">file on </w:t>
      </w:r>
      <w:r w:rsidR="7B6DD99E" w:rsidRPr="00E45E5D">
        <w:rPr>
          <w:rFonts w:ascii="Times New Roman" w:hAnsi="Times New Roman" w:cs="Times New Roman"/>
          <w:sz w:val="24"/>
          <w:szCs w:val="24"/>
        </w:rPr>
        <w:t xml:space="preserve">it </w:t>
      </w:r>
      <w:r w:rsidR="280FA30C" w:rsidRPr="00E45E5D">
        <w:rPr>
          <w:rFonts w:ascii="Times New Roman" w:hAnsi="Times New Roman" w:cs="Times New Roman"/>
          <w:sz w:val="24"/>
          <w:szCs w:val="24"/>
        </w:rPr>
        <w:t xml:space="preserve">and add some </w:t>
      </w:r>
      <w:r w:rsidR="124ADC11" w:rsidRPr="00E45E5D">
        <w:rPr>
          <w:rFonts w:ascii="Times New Roman" w:hAnsi="Times New Roman" w:cs="Times New Roman"/>
          <w:sz w:val="24"/>
          <w:szCs w:val="24"/>
        </w:rPr>
        <w:t xml:space="preserve">text to your mounted </w:t>
      </w:r>
      <w:r w:rsidR="7C861515" w:rsidRPr="00E45E5D">
        <w:rPr>
          <w:rFonts w:ascii="Times New Roman" w:hAnsi="Times New Roman" w:cs="Times New Roman"/>
          <w:sz w:val="24"/>
          <w:szCs w:val="24"/>
        </w:rPr>
        <w:t>volume</w:t>
      </w:r>
      <w:r w:rsidR="4858DC3B" w:rsidRPr="00E45E5D">
        <w:rPr>
          <w:rFonts w:ascii="Times New Roman" w:hAnsi="Times New Roman" w:cs="Times New Roman"/>
          <w:sz w:val="24"/>
          <w:szCs w:val="24"/>
        </w:rPr>
        <w:t xml:space="preserve"> by </w:t>
      </w:r>
      <w:r w:rsidR="696E6986" w:rsidRPr="00E45E5D">
        <w:rPr>
          <w:rFonts w:ascii="Times New Roman" w:hAnsi="Times New Roman" w:cs="Times New Roman"/>
          <w:sz w:val="24"/>
          <w:szCs w:val="24"/>
        </w:rPr>
        <w:t>entering</w:t>
      </w:r>
      <w:r w:rsidR="21B20201" w:rsidRPr="00E45E5D">
        <w:rPr>
          <w:rFonts w:ascii="Times New Roman" w:hAnsi="Times New Roman" w:cs="Times New Roman"/>
          <w:sz w:val="24"/>
          <w:szCs w:val="24"/>
        </w:rPr>
        <w:t>:</w:t>
      </w:r>
    </w:p>
    <w:p w14:paraId="337FAA4B" w14:textId="13BD162E" w:rsidR="21B20201" w:rsidRPr="00E45E5D" w:rsidRDefault="5DFFE84D" w:rsidP="00CD0C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sudo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sh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45E5D">
        <w:rPr>
          <w:rFonts w:ascii="Times New Roman" w:eastAsia="Consolas" w:hAnsi="Times New Roman" w:cs="Times New Roman"/>
          <w:color w:val="0000CC"/>
          <w:sz w:val="24"/>
          <w:szCs w:val="24"/>
        </w:rPr>
        <w:t>-c</w:t>
      </w: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45E5D">
        <w:rPr>
          <w:rFonts w:ascii="Times New Roman" w:eastAsia="Consolas" w:hAnsi="Times New Roman" w:cs="Times New Roman"/>
          <w:color w:val="AA1111"/>
          <w:sz w:val="24"/>
          <w:szCs w:val="24"/>
        </w:rPr>
        <w:t>"echo some text has been written &gt; /</w:t>
      </w:r>
      <w:proofErr w:type="spellStart"/>
      <w:r w:rsidRPr="00E45E5D">
        <w:rPr>
          <w:rFonts w:ascii="Times New Roman" w:eastAsia="Consolas" w:hAnsi="Times New Roman" w:cs="Times New Roman"/>
          <w:color w:val="AA1111"/>
          <w:sz w:val="24"/>
          <w:szCs w:val="24"/>
        </w:rPr>
        <w:t>mnt</w:t>
      </w:r>
      <w:proofErr w:type="spellEnd"/>
      <w:r w:rsidRPr="00E45E5D">
        <w:rPr>
          <w:rFonts w:ascii="Times New Roman" w:eastAsia="Consolas" w:hAnsi="Times New Roman" w:cs="Times New Roman"/>
          <w:color w:val="AA1111"/>
          <w:sz w:val="24"/>
          <w:szCs w:val="24"/>
        </w:rPr>
        <w:t>/data-store/file.txt"</w:t>
      </w:r>
    </w:p>
    <w:p w14:paraId="4ACB5E37" w14:textId="1D87E2F6" w:rsidR="09CE6D33" w:rsidRPr="00E45E5D" w:rsidRDefault="352375C3" w:rsidP="09CE6D3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To verify that it</w:t>
      </w:r>
      <w:r w:rsidR="10B92445" w:rsidRPr="00E45E5D">
        <w:rPr>
          <w:rFonts w:ascii="Times New Roman" w:hAnsi="Times New Roman" w:cs="Times New Roman"/>
          <w:sz w:val="24"/>
          <w:szCs w:val="24"/>
        </w:rPr>
        <w:t xml:space="preserve"> was added, </w:t>
      </w:r>
      <w:r w:rsidR="3815881E" w:rsidRPr="00E45E5D">
        <w:rPr>
          <w:rFonts w:ascii="Times New Roman" w:hAnsi="Times New Roman" w:cs="Times New Roman"/>
          <w:sz w:val="24"/>
          <w:szCs w:val="24"/>
        </w:rPr>
        <w:t>enter</w:t>
      </w:r>
      <w:r w:rsidR="16E23FEA" w:rsidRPr="00E45E5D">
        <w:rPr>
          <w:rFonts w:ascii="Times New Roman" w:hAnsi="Times New Roman" w:cs="Times New Roman"/>
          <w:sz w:val="24"/>
          <w:szCs w:val="24"/>
        </w:rPr>
        <w:t>:</w:t>
      </w:r>
    </w:p>
    <w:p w14:paraId="7784786C" w14:textId="67848D55" w:rsidR="735BA47C" w:rsidRPr="00E45E5D" w:rsidRDefault="16E23FEA" w:rsidP="00CD0CED">
      <w:pPr>
        <w:ind w:firstLine="720"/>
        <w:rPr>
          <w:rFonts w:ascii="Times New Roman" w:eastAsia="Consolas" w:hAnsi="Times New Roman" w:cs="Times New Roman"/>
          <w:color w:val="333333"/>
          <w:sz w:val="24"/>
          <w:szCs w:val="24"/>
        </w:rPr>
      </w:pPr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cat</w:t>
      </w: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mnt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/data-store/file.txt</w:t>
      </w:r>
    </w:p>
    <w:p w14:paraId="28EB8435" w14:textId="00DD5FB3" w:rsidR="687B70DC" w:rsidRPr="00E45E5D" w:rsidRDefault="39FFD08B" w:rsidP="687B70DC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 xml:space="preserve">Creating an Amazon EBS </w:t>
      </w:r>
      <w:r w:rsidR="687B70DC" w:rsidRPr="00E45E5D">
        <w:rPr>
          <w:rFonts w:ascii="Times New Roman" w:hAnsi="Times New Roman" w:cs="Times New Roman"/>
          <w:sz w:val="24"/>
          <w:szCs w:val="24"/>
          <w:u w:val="single"/>
        </w:rPr>
        <w:t>Snapshot</w:t>
      </w:r>
    </w:p>
    <w:p w14:paraId="6906363A" w14:textId="7201004A" w:rsidR="523D2D8C" w:rsidRPr="00E45E5D" w:rsidRDefault="70C35A54" w:rsidP="523D2D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In the AWS </w:t>
      </w:r>
      <w:r w:rsidR="1B34ACD4" w:rsidRPr="00E45E5D">
        <w:rPr>
          <w:rFonts w:ascii="Times New Roman" w:hAnsi="Times New Roman" w:cs="Times New Roman"/>
          <w:sz w:val="24"/>
          <w:szCs w:val="24"/>
        </w:rPr>
        <w:t xml:space="preserve">Management </w:t>
      </w:r>
      <w:r w:rsidR="29954068" w:rsidRPr="00E45E5D">
        <w:rPr>
          <w:rFonts w:ascii="Times New Roman" w:hAnsi="Times New Roman" w:cs="Times New Roman"/>
          <w:sz w:val="24"/>
          <w:szCs w:val="24"/>
        </w:rPr>
        <w:t xml:space="preserve">Console, </w:t>
      </w:r>
      <w:r w:rsidR="37228F74" w:rsidRPr="00E45E5D">
        <w:rPr>
          <w:rFonts w:ascii="Times New Roman" w:hAnsi="Times New Roman" w:cs="Times New Roman"/>
          <w:sz w:val="24"/>
          <w:szCs w:val="24"/>
        </w:rPr>
        <w:t>on the left menu</w:t>
      </w:r>
      <w:r w:rsidR="0861F834" w:rsidRPr="00E45E5D">
        <w:rPr>
          <w:rFonts w:ascii="Times New Roman" w:hAnsi="Times New Roman" w:cs="Times New Roman"/>
          <w:sz w:val="24"/>
          <w:szCs w:val="24"/>
        </w:rPr>
        <w:t xml:space="preserve">, select </w:t>
      </w:r>
      <w:r w:rsidR="16C28BC8" w:rsidRPr="00E45E5D">
        <w:rPr>
          <w:rFonts w:ascii="Times New Roman" w:hAnsi="Times New Roman" w:cs="Times New Roman"/>
          <w:b/>
          <w:bCs/>
          <w:sz w:val="24"/>
          <w:szCs w:val="24"/>
        </w:rPr>
        <w:t>Volumes</w:t>
      </w:r>
      <w:r w:rsidR="16C28BC8" w:rsidRPr="00E45E5D">
        <w:rPr>
          <w:rFonts w:ascii="Times New Roman" w:hAnsi="Times New Roman" w:cs="Times New Roman"/>
          <w:sz w:val="24"/>
          <w:szCs w:val="24"/>
        </w:rPr>
        <w:t xml:space="preserve">, then </w:t>
      </w:r>
      <w:r w:rsidR="15EF4740" w:rsidRPr="00E45E5D">
        <w:rPr>
          <w:rFonts w:ascii="Times New Roman" w:hAnsi="Times New Roman" w:cs="Times New Roman"/>
          <w:sz w:val="24"/>
          <w:szCs w:val="24"/>
        </w:rPr>
        <w:t>select</w:t>
      </w:r>
      <w:r w:rsidR="15EF4740"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My Volume</w:t>
      </w:r>
    </w:p>
    <w:p w14:paraId="3E389A2F" w14:textId="0DE2FA1F" w:rsidR="7D4D3F2D" w:rsidRPr="00E45E5D" w:rsidRDefault="1F0A7540" w:rsidP="7D4D3F2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Click the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Actions</w:t>
      </w:r>
      <w:r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1064EABD" w:rsidRPr="00E45E5D">
        <w:rPr>
          <w:rFonts w:ascii="Times New Roman" w:hAnsi="Times New Roman" w:cs="Times New Roman"/>
          <w:sz w:val="24"/>
          <w:szCs w:val="24"/>
        </w:rPr>
        <w:t>drop-down,</w:t>
      </w:r>
      <w:r w:rsidR="6CCDDDC6" w:rsidRPr="00E45E5D">
        <w:rPr>
          <w:rFonts w:ascii="Times New Roman" w:hAnsi="Times New Roman" w:cs="Times New Roman"/>
          <w:sz w:val="24"/>
          <w:szCs w:val="24"/>
        </w:rPr>
        <w:t xml:space="preserve"> and </w:t>
      </w:r>
      <w:r w:rsidR="7A5B2CD2" w:rsidRPr="00E45E5D">
        <w:rPr>
          <w:rFonts w:ascii="Times New Roman" w:hAnsi="Times New Roman" w:cs="Times New Roman"/>
          <w:sz w:val="24"/>
          <w:szCs w:val="24"/>
        </w:rPr>
        <w:t>select</w:t>
      </w:r>
      <w:r w:rsidR="7A5B2CD2"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DAD42DA"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7D4D3F2D" w:rsidRPr="00E45E5D">
        <w:rPr>
          <w:rFonts w:ascii="Times New Roman" w:hAnsi="Times New Roman" w:cs="Times New Roman"/>
          <w:b/>
          <w:bCs/>
          <w:sz w:val="24"/>
          <w:szCs w:val="24"/>
        </w:rPr>
        <w:t>snapshot</w:t>
      </w:r>
    </w:p>
    <w:p w14:paraId="7CA8D965" w14:textId="0B28265F" w:rsidR="6C546171" w:rsidRPr="00E45E5D" w:rsidRDefault="2E719B30" w:rsidP="001B0C5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71DEBDF4" w:rsidRPr="00E45E5D">
        <w:rPr>
          <w:rFonts w:ascii="Times New Roman" w:hAnsi="Times New Roman" w:cs="Times New Roman"/>
          <w:b/>
          <w:bCs/>
          <w:sz w:val="24"/>
          <w:szCs w:val="24"/>
        </w:rPr>
        <w:t>Tag</w:t>
      </w:r>
      <w:r w:rsidR="71DEBDF4" w:rsidRPr="00E45E5D">
        <w:rPr>
          <w:rFonts w:ascii="Times New Roman" w:hAnsi="Times New Roman" w:cs="Times New Roman"/>
          <w:sz w:val="24"/>
          <w:szCs w:val="24"/>
        </w:rPr>
        <w:t xml:space="preserve"> button</w:t>
      </w:r>
      <w:r w:rsidR="1530D3FC" w:rsidRPr="00E45E5D">
        <w:rPr>
          <w:rFonts w:ascii="Times New Roman" w:hAnsi="Times New Roman" w:cs="Times New Roman"/>
          <w:sz w:val="24"/>
          <w:szCs w:val="24"/>
        </w:rPr>
        <w:t xml:space="preserve"> and configure the </w:t>
      </w:r>
      <w:r w:rsidR="263A2341" w:rsidRPr="00E45E5D">
        <w:rPr>
          <w:rFonts w:ascii="Times New Roman" w:hAnsi="Times New Roman" w:cs="Times New Roman"/>
          <w:sz w:val="24"/>
          <w:szCs w:val="24"/>
        </w:rPr>
        <w:t>following:</w:t>
      </w:r>
    </w:p>
    <w:p w14:paraId="0699CBC9" w14:textId="6863DC4D" w:rsidR="568F9A76" w:rsidRPr="00E45E5D" w:rsidRDefault="4F2B670F" w:rsidP="001B0C58">
      <w:pPr>
        <w:spacing w:before="0"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Pr="00E45E5D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4D0EBCB6" w14:textId="0968C833" w:rsidR="4F2B670F" w:rsidRPr="00E45E5D" w:rsidRDefault="7CD3C2D8" w:rsidP="001B0C58">
      <w:pPr>
        <w:spacing w:before="0"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t>Value:</w:t>
      </w:r>
      <w:r w:rsidRPr="00E45E5D">
        <w:rPr>
          <w:rFonts w:ascii="Times New Roman" w:hAnsi="Times New Roman" w:cs="Times New Roman"/>
          <w:sz w:val="24"/>
          <w:szCs w:val="24"/>
        </w:rPr>
        <w:t xml:space="preserve"> My Snapshot</w:t>
      </w:r>
    </w:p>
    <w:p w14:paraId="36DA2D36" w14:textId="2836EA0F" w:rsidR="4377EEE7" w:rsidRPr="00E45E5D" w:rsidRDefault="1FE0E1F1" w:rsidP="4377EE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Click the orange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Create </w:t>
      </w:r>
      <w:r w:rsidR="5C2EC83D" w:rsidRPr="00E45E5D">
        <w:rPr>
          <w:rFonts w:ascii="Times New Roman" w:hAnsi="Times New Roman" w:cs="Times New Roman"/>
          <w:b/>
          <w:bCs/>
          <w:sz w:val="24"/>
          <w:szCs w:val="24"/>
        </w:rPr>
        <w:t>snapshot</w:t>
      </w:r>
      <w:r w:rsidR="5C2EC83D" w:rsidRPr="00E45E5D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3C78C5E" w14:textId="222E8C0B" w:rsidR="30604358" w:rsidRPr="00E45E5D" w:rsidRDefault="53B2595F" w:rsidP="306043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On the left menu, click </w:t>
      </w:r>
      <w:r w:rsidR="3DA89B75" w:rsidRPr="00E45E5D">
        <w:rPr>
          <w:rFonts w:ascii="Times New Roman" w:hAnsi="Times New Roman" w:cs="Times New Roman"/>
          <w:b/>
          <w:bCs/>
          <w:sz w:val="24"/>
          <w:szCs w:val="24"/>
        </w:rPr>
        <w:t>Snapshots</w:t>
      </w:r>
      <w:r w:rsidR="1F226EAD" w:rsidRPr="00E45E5D">
        <w:rPr>
          <w:rFonts w:ascii="Times New Roman" w:hAnsi="Times New Roman" w:cs="Times New Roman"/>
          <w:sz w:val="24"/>
          <w:szCs w:val="24"/>
        </w:rPr>
        <w:t xml:space="preserve"> to </w:t>
      </w:r>
      <w:r w:rsidR="5B7054F9" w:rsidRPr="00E45E5D">
        <w:rPr>
          <w:rFonts w:ascii="Times New Roman" w:hAnsi="Times New Roman" w:cs="Times New Roman"/>
          <w:sz w:val="24"/>
          <w:szCs w:val="24"/>
        </w:rPr>
        <w:t>view your snapshot</w:t>
      </w:r>
    </w:p>
    <w:p w14:paraId="2ED7F09C" w14:textId="799C8A7A" w:rsidR="22148108" w:rsidRPr="00E45E5D" w:rsidRDefault="57FDD5DD" w:rsidP="221481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On PuTTY, delete the file you created on your volume by entering:</w:t>
      </w:r>
    </w:p>
    <w:p w14:paraId="66CCDEC7" w14:textId="0E1A06C6" w:rsidR="4A77773D" w:rsidRPr="00E45E5D" w:rsidRDefault="4A77773D" w:rsidP="4A7777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sudo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</w:t>
      </w:r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rm</w:t>
      </w: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mnt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/data-store/file.txt</w:t>
      </w:r>
    </w:p>
    <w:p w14:paraId="520333CB" w14:textId="366EFBDA" w:rsidR="57FDD5DD" w:rsidRPr="00E45E5D" w:rsidRDefault="654D1E66" w:rsidP="57FDD5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Enter the following to </w:t>
      </w:r>
      <w:r w:rsidR="3A96D4F8" w:rsidRPr="00E45E5D">
        <w:rPr>
          <w:rFonts w:ascii="Times New Roman" w:hAnsi="Times New Roman" w:cs="Times New Roman"/>
          <w:sz w:val="24"/>
          <w:szCs w:val="24"/>
        </w:rPr>
        <w:t>verify this:</w:t>
      </w:r>
    </w:p>
    <w:p w14:paraId="3DF2E483" w14:textId="56BB1960" w:rsidR="72DA6D72" w:rsidRPr="00E45E5D" w:rsidRDefault="72DA6D72" w:rsidP="001460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eastAsia="Consolas" w:hAnsi="Times New Roman" w:cs="Times New Roman"/>
          <w:color w:val="3300AA"/>
          <w:sz w:val="24"/>
          <w:szCs w:val="24"/>
        </w:rPr>
        <w:t>ls</w:t>
      </w:r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 xml:space="preserve"> /</w:t>
      </w:r>
      <w:proofErr w:type="spellStart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mnt</w:t>
      </w:r>
      <w:proofErr w:type="spellEnd"/>
      <w:r w:rsidRPr="00E45E5D">
        <w:rPr>
          <w:rFonts w:ascii="Times New Roman" w:eastAsia="Consolas" w:hAnsi="Times New Roman" w:cs="Times New Roman"/>
          <w:color w:val="333333"/>
          <w:sz w:val="24"/>
          <w:szCs w:val="24"/>
        </w:rPr>
        <w:t>/data-store/</w:t>
      </w:r>
    </w:p>
    <w:p w14:paraId="6B5A9F8A" w14:textId="7238003E" w:rsidR="3A96D4F8" w:rsidRPr="00E45E5D" w:rsidRDefault="6007B8D2" w:rsidP="527A69C6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 xml:space="preserve">Restoring the </w:t>
      </w:r>
      <w:r w:rsidR="3C70ABDC" w:rsidRPr="00E45E5D">
        <w:rPr>
          <w:rFonts w:ascii="Times New Roman" w:hAnsi="Times New Roman" w:cs="Times New Roman"/>
          <w:sz w:val="24"/>
          <w:szCs w:val="24"/>
          <w:u w:val="single"/>
        </w:rPr>
        <w:t>Amazon EBS Snapshot</w:t>
      </w:r>
    </w:p>
    <w:p w14:paraId="4DD92197" w14:textId="0A94161B" w:rsidR="3FA7B526" w:rsidRPr="00E45E5D" w:rsidRDefault="7ADD5FFB" w:rsidP="3FA7B52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3BF72F87" w:rsidRPr="00E45E5D">
        <w:rPr>
          <w:rFonts w:ascii="Times New Roman" w:hAnsi="Times New Roman" w:cs="Times New Roman"/>
          <w:sz w:val="24"/>
          <w:szCs w:val="24"/>
        </w:rPr>
        <w:t>retrieve</w:t>
      </w:r>
      <w:r w:rsidRPr="00E45E5D">
        <w:rPr>
          <w:rFonts w:ascii="Times New Roman" w:hAnsi="Times New Roman" w:cs="Times New Roman"/>
          <w:sz w:val="24"/>
          <w:szCs w:val="24"/>
        </w:rPr>
        <w:t xml:space="preserve"> this</w:t>
      </w:r>
      <w:r w:rsidR="093DF390" w:rsidRPr="00E45E5D">
        <w:rPr>
          <w:rFonts w:ascii="Times New Roman" w:hAnsi="Times New Roman" w:cs="Times New Roman"/>
          <w:sz w:val="24"/>
          <w:szCs w:val="24"/>
        </w:rPr>
        <w:t xml:space="preserve"> data </w:t>
      </w:r>
      <w:r w:rsidR="73792C94" w:rsidRPr="00E45E5D">
        <w:rPr>
          <w:rFonts w:ascii="Times New Roman" w:hAnsi="Times New Roman" w:cs="Times New Roman"/>
          <w:sz w:val="24"/>
          <w:szCs w:val="24"/>
        </w:rPr>
        <w:t xml:space="preserve">click </w:t>
      </w:r>
      <w:r w:rsidR="5F8E3C7D" w:rsidRPr="00E45E5D">
        <w:rPr>
          <w:rFonts w:ascii="Times New Roman" w:hAnsi="Times New Roman" w:cs="Times New Roman"/>
          <w:b/>
          <w:bCs/>
          <w:sz w:val="24"/>
          <w:szCs w:val="24"/>
        </w:rPr>
        <w:t>Restore</w:t>
      </w:r>
      <w:r w:rsidR="5F8E3C7D" w:rsidRPr="00E45E5D">
        <w:rPr>
          <w:rFonts w:ascii="Times New Roman" w:hAnsi="Times New Roman" w:cs="Times New Roman"/>
          <w:sz w:val="24"/>
          <w:szCs w:val="24"/>
        </w:rPr>
        <w:t xml:space="preserve"> the snapshot</w:t>
      </w:r>
    </w:p>
    <w:p w14:paraId="3C074138" w14:textId="244CE907" w:rsidR="0068644F" w:rsidRPr="00E45E5D" w:rsidRDefault="0098303F" w:rsidP="0068644F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>Creating a Volume Using Your Snapshot</w:t>
      </w:r>
    </w:p>
    <w:p w14:paraId="75B35AAE" w14:textId="5F221A60" w:rsidR="00F06F34" w:rsidRPr="00E45E5D" w:rsidRDefault="00F06F34" w:rsidP="00F06F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In the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AWS Management Console</w:t>
      </w:r>
      <w:r w:rsidR="00736003" w:rsidRPr="00E45E5D">
        <w:rPr>
          <w:rFonts w:ascii="Times New Roman" w:hAnsi="Times New Roman" w:cs="Times New Roman"/>
          <w:sz w:val="24"/>
          <w:szCs w:val="24"/>
        </w:rPr>
        <w:t xml:space="preserve"> select </w:t>
      </w:r>
      <w:r w:rsidR="00736003" w:rsidRPr="00E45E5D">
        <w:rPr>
          <w:rFonts w:ascii="Times New Roman" w:hAnsi="Times New Roman" w:cs="Times New Roman"/>
          <w:b/>
          <w:bCs/>
          <w:sz w:val="24"/>
          <w:szCs w:val="24"/>
        </w:rPr>
        <w:t>My Snapshot</w:t>
      </w:r>
    </w:p>
    <w:p w14:paraId="1EAF0CA5" w14:textId="2F831E4A" w:rsidR="00785A75" w:rsidRPr="00E45E5D" w:rsidRDefault="00FE3C9D" w:rsidP="00785A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Click</w:t>
      </w:r>
      <w:r w:rsidR="000A629E" w:rsidRPr="00E45E5D">
        <w:rPr>
          <w:rFonts w:ascii="Times New Roman" w:hAnsi="Times New Roman" w:cs="Times New Roman"/>
          <w:sz w:val="24"/>
          <w:szCs w:val="24"/>
        </w:rPr>
        <w:t xml:space="preserve"> the </w:t>
      </w:r>
      <w:r w:rsidR="000A629E" w:rsidRPr="00E45E5D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="000A629E" w:rsidRPr="00E45E5D">
        <w:rPr>
          <w:rFonts w:ascii="Times New Roman" w:hAnsi="Times New Roman" w:cs="Times New Roman"/>
          <w:sz w:val="24"/>
          <w:szCs w:val="24"/>
        </w:rPr>
        <w:t xml:space="preserve"> drop-down, select </w:t>
      </w:r>
      <w:r w:rsidR="000A629E" w:rsidRPr="00E45E5D">
        <w:rPr>
          <w:rFonts w:ascii="Times New Roman" w:hAnsi="Times New Roman" w:cs="Times New Roman"/>
          <w:b/>
          <w:bCs/>
          <w:sz w:val="24"/>
          <w:szCs w:val="24"/>
        </w:rPr>
        <w:t>Create volume from snapshot</w:t>
      </w:r>
    </w:p>
    <w:p w14:paraId="30784958" w14:textId="0C29955B" w:rsidR="00785A75" w:rsidRPr="00E45E5D" w:rsidRDefault="00FE3C9D" w:rsidP="00785A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Select the same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Availability Zone</w:t>
      </w:r>
      <w:r w:rsidRPr="00E45E5D">
        <w:rPr>
          <w:rFonts w:ascii="Times New Roman" w:hAnsi="Times New Roman" w:cs="Times New Roman"/>
          <w:sz w:val="24"/>
          <w:szCs w:val="24"/>
        </w:rPr>
        <w:t xml:space="preserve"> you used earlier</w:t>
      </w:r>
    </w:p>
    <w:p w14:paraId="5CDD613B" w14:textId="5664DAF7" w:rsidR="00B83C3A" w:rsidRPr="00E45E5D" w:rsidRDefault="00B83C3A" w:rsidP="00785A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Add Tag</w:t>
      </w:r>
      <w:r w:rsidRPr="00E45E5D">
        <w:rPr>
          <w:rFonts w:ascii="Times New Roman" w:hAnsi="Times New Roman" w:cs="Times New Roman"/>
          <w:sz w:val="24"/>
          <w:szCs w:val="24"/>
        </w:rPr>
        <w:t xml:space="preserve"> button and configure the following:</w:t>
      </w:r>
    </w:p>
    <w:p w14:paraId="302FF9C6" w14:textId="1ABDB0ED" w:rsidR="00B83C3A" w:rsidRPr="00E45E5D" w:rsidRDefault="00B83C3A" w:rsidP="00B8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t>Key:</w:t>
      </w:r>
      <w:r w:rsidRPr="00E45E5D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025EAE26" w14:textId="71980CC7" w:rsidR="00B83C3A" w:rsidRPr="00E45E5D" w:rsidRDefault="00B83C3A" w:rsidP="00B83C3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t>Value:</w:t>
      </w:r>
      <w:r w:rsidRPr="00E45E5D">
        <w:rPr>
          <w:rFonts w:ascii="Times New Roman" w:hAnsi="Times New Roman" w:cs="Times New Roman"/>
          <w:sz w:val="24"/>
          <w:szCs w:val="24"/>
        </w:rPr>
        <w:t xml:space="preserve"> Restored</w:t>
      </w:r>
      <w:r w:rsidR="00293D27" w:rsidRPr="00E45E5D"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542BBE51" w14:textId="01E1789E" w:rsidR="00B83C3A" w:rsidRPr="00E45E5D" w:rsidRDefault="00B83C3A" w:rsidP="00B83C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CE7F1" wp14:editId="52BAD847">
            <wp:extent cx="1181100" cy="504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1E12" w14:textId="31844320" w:rsidR="00096F4F" w:rsidRPr="00E45E5D" w:rsidRDefault="00096F4F" w:rsidP="00096F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="00043CF0" w:rsidRPr="00E45E5D">
        <w:rPr>
          <w:rFonts w:ascii="Times New Roman" w:hAnsi="Times New Roman" w:cs="Times New Roman"/>
          <w:b/>
          <w:bCs/>
          <w:sz w:val="24"/>
          <w:szCs w:val="24"/>
        </w:rPr>
        <w:t>Create Vo</w:t>
      </w:r>
      <w:r w:rsidR="00C85C22" w:rsidRPr="00E45E5D">
        <w:rPr>
          <w:rFonts w:ascii="Times New Roman" w:hAnsi="Times New Roman" w:cs="Times New Roman"/>
          <w:b/>
          <w:bCs/>
          <w:sz w:val="24"/>
          <w:szCs w:val="24"/>
        </w:rPr>
        <w:t>lume</w:t>
      </w:r>
      <w:r w:rsidR="00C85C22" w:rsidRPr="00E45E5D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6279D9EE" w14:textId="3E186780" w:rsidR="00456013" w:rsidRPr="00E45E5D" w:rsidRDefault="00456013" w:rsidP="004560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77224" wp14:editId="54F2A458">
            <wp:extent cx="1733550" cy="333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233E" w14:textId="3EDB7E59" w:rsidR="00456013" w:rsidRPr="00E45E5D" w:rsidRDefault="00456013" w:rsidP="00456013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>Attaching the Restored Volume to Your EC2 Instance</w:t>
      </w:r>
    </w:p>
    <w:p w14:paraId="3E5ACFEF" w14:textId="17C9F68F" w:rsidR="00456013" w:rsidRPr="00E45E5D" w:rsidRDefault="00D03B17" w:rsidP="004560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On the left menu, click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Volumes</w:t>
      </w:r>
    </w:p>
    <w:p w14:paraId="6FA530D3" w14:textId="01D77D39" w:rsidR="0001388A" w:rsidRPr="00E45E5D" w:rsidRDefault="0001388A" w:rsidP="004560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Select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Restored Volumes</w:t>
      </w:r>
    </w:p>
    <w:p w14:paraId="6798CF4E" w14:textId="49E9E42D" w:rsidR="0001388A" w:rsidRPr="00E45E5D" w:rsidRDefault="0001388A" w:rsidP="004560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E45E5D">
        <w:rPr>
          <w:rFonts w:ascii="Times New Roman" w:hAnsi="Times New Roman" w:cs="Times New Roman"/>
          <w:sz w:val="24"/>
          <w:szCs w:val="24"/>
        </w:rPr>
        <w:t xml:space="preserve"> drop-down and select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Attach volume</w:t>
      </w:r>
    </w:p>
    <w:p w14:paraId="399D5729" w14:textId="65750EC2" w:rsidR="00513930" w:rsidRPr="00E45E5D" w:rsidRDefault="00C468F5" w:rsidP="004560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On the left menu, click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Instance</w:t>
      </w:r>
      <w:r w:rsidR="00B438AC" w:rsidRPr="00E45E5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438AC" w:rsidRPr="00E45E5D">
        <w:rPr>
          <w:rFonts w:ascii="Times New Roman" w:hAnsi="Times New Roman" w:cs="Times New Roman"/>
          <w:sz w:val="24"/>
          <w:szCs w:val="24"/>
        </w:rPr>
        <w:t xml:space="preserve"> and </w:t>
      </w:r>
      <w:r w:rsidR="00064FF3" w:rsidRPr="00E45E5D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064FF3" w:rsidRPr="00E45E5D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064FF3" w:rsidRPr="00E45E5D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18F9C81D" w14:textId="00F6807B" w:rsidR="00A5128E" w:rsidRPr="00E45E5D" w:rsidRDefault="00A5128E" w:rsidP="004560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Click the orange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 xml:space="preserve"> Attach Volume</w:t>
      </w:r>
      <w:r w:rsidRPr="00E45E5D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18FD02AA" w14:textId="04E0B71D" w:rsidR="000F31F2" w:rsidRPr="00E45E5D" w:rsidRDefault="002E2704" w:rsidP="000F3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D7F4B" wp14:editId="3B693D15">
            <wp:extent cx="175260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3B6B" w14:textId="182DA653" w:rsidR="002E2704" w:rsidRPr="00E45E5D" w:rsidRDefault="002E2704" w:rsidP="002E2704">
      <w:p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>Mounting the Restored Volume</w:t>
      </w:r>
    </w:p>
    <w:p w14:paraId="5BE1DBEB" w14:textId="3DC8B25A" w:rsidR="00CB1FB6" w:rsidRPr="00E45E5D" w:rsidRDefault="006A28E5" w:rsidP="00CB1F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To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create a directory</w:t>
      </w:r>
      <w:r w:rsidRPr="00E45E5D">
        <w:rPr>
          <w:rFonts w:ascii="Times New Roman" w:hAnsi="Times New Roman" w:cs="Times New Roman"/>
          <w:sz w:val="24"/>
          <w:szCs w:val="24"/>
        </w:rPr>
        <w:t xml:space="preserve"> for mounting your new storage volume, enter</w:t>
      </w:r>
      <w:r w:rsidR="005528ED" w:rsidRPr="00E45E5D">
        <w:rPr>
          <w:rFonts w:ascii="Times New Roman" w:hAnsi="Times New Roman" w:cs="Times New Roman"/>
          <w:sz w:val="24"/>
          <w:szCs w:val="24"/>
        </w:rPr>
        <w:t>:</w:t>
      </w:r>
    </w:p>
    <w:p w14:paraId="460C7B8D" w14:textId="0C0DCCF5" w:rsidR="005528ED" w:rsidRPr="00E45E5D" w:rsidRDefault="005777FA" w:rsidP="005777F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proofErr w:type="spellStart"/>
      <w:r w:rsidRPr="00E45E5D">
        <w:rPr>
          <w:rFonts w:ascii="Times New Roman" w:eastAsia="Times New Roman" w:hAnsi="Times New Roman" w:cs="Times New Roman"/>
          <w:color w:val="3300AA"/>
          <w:sz w:val="24"/>
          <w:szCs w:val="24"/>
          <w:lang w:eastAsia="en-US"/>
        </w:rPr>
        <w:t>sudo</w:t>
      </w:r>
      <w:proofErr w:type="spellEnd"/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</w:t>
      </w:r>
      <w:proofErr w:type="spellStart"/>
      <w:r w:rsidRPr="00E45E5D">
        <w:rPr>
          <w:rFonts w:ascii="Times New Roman" w:eastAsia="Times New Roman" w:hAnsi="Times New Roman" w:cs="Times New Roman"/>
          <w:color w:val="3300AA"/>
          <w:sz w:val="24"/>
          <w:szCs w:val="24"/>
          <w:lang w:eastAsia="en-US"/>
        </w:rPr>
        <w:t>mkdir</w:t>
      </w:r>
      <w:proofErr w:type="spellEnd"/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/</w:t>
      </w:r>
      <w:proofErr w:type="spellStart"/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mnt</w:t>
      </w:r>
      <w:proofErr w:type="spellEnd"/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/data-store2</w:t>
      </w:r>
    </w:p>
    <w:p w14:paraId="5820FD31" w14:textId="190A4957" w:rsidR="005528ED" w:rsidRPr="00E45E5D" w:rsidRDefault="00621E22" w:rsidP="00CB1F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To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mount</w:t>
      </w:r>
      <w:r w:rsidRPr="00E45E5D">
        <w:rPr>
          <w:rFonts w:ascii="Times New Roman" w:hAnsi="Times New Roman" w:cs="Times New Roman"/>
          <w:sz w:val="24"/>
          <w:szCs w:val="24"/>
        </w:rPr>
        <w:t xml:space="preserve"> your new volume, enter:</w:t>
      </w:r>
    </w:p>
    <w:p w14:paraId="0F5B45BA" w14:textId="22C19339" w:rsidR="00621E22" w:rsidRPr="00E45E5D" w:rsidRDefault="008C4C55" w:rsidP="008C4C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C4C5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C4C55">
        <w:rPr>
          <w:rFonts w:ascii="Times New Roman" w:hAnsi="Times New Roman" w:cs="Times New Roman"/>
          <w:sz w:val="24"/>
          <w:szCs w:val="24"/>
        </w:rPr>
        <w:t xml:space="preserve"> mount /dev/</w:t>
      </w:r>
      <w:proofErr w:type="spellStart"/>
      <w:r w:rsidRPr="008C4C55">
        <w:rPr>
          <w:rFonts w:ascii="Times New Roman" w:hAnsi="Times New Roman" w:cs="Times New Roman"/>
          <w:sz w:val="24"/>
          <w:szCs w:val="24"/>
        </w:rPr>
        <w:t>sdg</w:t>
      </w:r>
      <w:proofErr w:type="spellEnd"/>
      <w:r w:rsidRPr="008C4C5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C4C55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8C4C55">
        <w:rPr>
          <w:rFonts w:ascii="Times New Roman" w:hAnsi="Times New Roman" w:cs="Times New Roman"/>
          <w:sz w:val="24"/>
          <w:szCs w:val="24"/>
        </w:rPr>
        <w:t>/data-store2</w:t>
      </w:r>
    </w:p>
    <w:p w14:paraId="00CE4A82" w14:textId="6ACD87F3" w:rsidR="00621E22" w:rsidRPr="00E45E5D" w:rsidRDefault="00D957A7" w:rsidP="00CB1F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To </w:t>
      </w:r>
      <w:r w:rsidRPr="00E45E5D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="00EE51DA" w:rsidRPr="00E45E5D">
        <w:rPr>
          <w:rFonts w:ascii="Times New Roman" w:hAnsi="Times New Roman" w:cs="Times New Roman"/>
          <w:sz w:val="24"/>
          <w:szCs w:val="24"/>
        </w:rPr>
        <w:t xml:space="preserve"> that the volume you mounted has the file you created previously, enter:</w:t>
      </w:r>
    </w:p>
    <w:p w14:paraId="6A6283E3" w14:textId="032DAF94" w:rsidR="005B64A9" w:rsidRPr="00E45E5D" w:rsidRDefault="005B64A9" w:rsidP="005B64A9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</w:pPr>
      <w:r w:rsidRPr="00E45E5D">
        <w:rPr>
          <w:rFonts w:ascii="Times New Roman" w:eastAsia="Times New Roman" w:hAnsi="Times New Roman" w:cs="Times New Roman"/>
          <w:color w:val="3300AA"/>
          <w:sz w:val="24"/>
          <w:szCs w:val="24"/>
          <w:lang w:eastAsia="en-US"/>
        </w:rPr>
        <w:t>ls</w:t>
      </w:r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/</w:t>
      </w:r>
      <w:proofErr w:type="spellStart"/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mnt</w:t>
      </w:r>
      <w:proofErr w:type="spellEnd"/>
      <w:r w:rsidRPr="00E45E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/data-store2/</w:t>
      </w:r>
    </w:p>
    <w:p w14:paraId="1F12ECE3" w14:textId="00323A09" w:rsidR="00EE51DA" w:rsidRPr="00E45E5D" w:rsidRDefault="00DE3238" w:rsidP="00DE32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>A file called</w:t>
      </w:r>
      <w:r w:rsidR="00C311C3" w:rsidRPr="00E45E5D">
        <w:rPr>
          <w:rFonts w:ascii="Times New Roman" w:hAnsi="Times New Roman" w:cs="Times New Roman"/>
          <w:sz w:val="24"/>
          <w:szCs w:val="24"/>
        </w:rPr>
        <w:t xml:space="preserve"> </w:t>
      </w:r>
      <w:r w:rsidR="00C311C3" w:rsidRPr="00E45E5D">
        <w:rPr>
          <w:rFonts w:ascii="Times New Roman" w:hAnsi="Times New Roman" w:cs="Times New Roman"/>
          <w:b/>
          <w:bCs/>
          <w:sz w:val="24"/>
          <w:szCs w:val="24"/>
        </w:rPr>
        <w:t>file.txt</w:t>
      </w:r>
      <w:r w:rsidR="00C311C3" w:rsidRPr="00E45E5D">
        <w:rPr>
          <w:rFonts w:ascii="Times New Roman" w:hAnsi="Times New Roman" w:cs="Times New Roman"/>
          <w:sz w:val="24"/>
          <w:szCs w:val="24"/>
        </w:rPr>
        <w:t xml:space="preserve"> should appear</w:t>
      </w:r>
    </w:p>
    <w:p w14:paraId="16C1AAA9" w14:textId="77777777" w:rsidR="00893FAC" w:rsidRPr="00E45E5D" w:rsidRDefault="00893FAC" w:rsidP="00893F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5E5D">
        <w:rPr>
          <w:rFonts w:ascii="Times New Roman" w:hAnsi="Times New Roman" w:cs="Times New Roman"/>
          <w:sz w:val="24"/>
          <w:szCs w:val="24"/>
          <w:u w:val="single"/>
        </w:rPr>
        <w:t>You have finished this lab!</w:t>
      </w:r>
    </w:p>
    <w:p w14:paraId="1EBCDBFB" w14:textId="77777777" w:rsidR="00893FAC" w:rsidRPr="00E45E5D" w:rsidRDefault="00893FAC" w:rsidP="00893FA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E45E5D">
        <w:rPr>
          <w:rFonts w:ascii="Times New Roman" w:hAnsi="Times New Roman" w:cs="Times New Roman"/>
          <w:b/>
          <w:sz w:val="24"/>
          <w:szCs w:val="24"/>
        </w:rPr>
        <w:t>End Lab</w:t>
      </w:r>
      <w:r w:rsidRPr="00E45E5D">
        <w:rPr>
          <w:rFonts w:ascii="Times New Roman" w:hAnsi="Times New Roman" w:cs="Times New Roman"/>
          <w:sz w:val="24"/>
          <w:szCs w:val="24"/>
        </w:rPr>
        <w:t xml:space="preserve"> button and select the blue </w:t>
      </w:r>
      <w:r w:rsidRPr="00E45E5D">
        <w:rPr>
          <w:rFonts w:ascii="Times New Roman" w:hAnsi="Times New Roman" w:cs="Times New Roman"/>
          <w:b/>
          <w:sz w:val="24"/>
          <w:szCs w:val="24"/>
        </w:rPr>
        <w:t>Yes</w:t>
      </w:r>
      <w:r w:rsidRPr="00E45E5D">
        <w:rPr>
          <w:rFonts w:ascii="Times New Roman" w:hAnsi="Times New Roman" w:cs="Times New Roman"/>
          <w:bCs/>
          <w:sz w:val="24"/>
          <w:szCs w:val="24"/>
        </w:rPr>
        <w:t xml:space="preserve"> button.</w:t>
      </w:r>
    </w:p>
    <w:p w14:paraId="4E4FE3B4" w14:textId="77777777" w:rsidR="0067028B" w:rsidRPr="00E45E5D" w:rsidRDefault="00893FAC" w:rsidP="006702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45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F6115" wp14:editId="399C43A9">
            <wp:extent cx="840018" cy="439276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018" cy="4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DC68" w14:textId="2AE46FA5" w:rsidR="0067028B" w:rsidRPr="00E45E5D" w:rsidRDefault="00015E8E" w:rsidP="006702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E5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89BC42B" w14:textId="11689B03" w:rsidR="00AE1DB2" w:rsidRPr="00E45E5D" w:rsidRDefault="00AE1DB2" w:rsidP="0067028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45E5D">
        <w:rPr>
          <w:rFonts w:ascii="Times New Roman" w:hAnsi="Times New Roman" w:cs="Times New Roman"/>
          <w:sz w:val="24"/>
          <w:szCs w:val="24"/>
        </w:rPr>
        <w:lastRenderedPageBreak/>
        <w:t>In this lab you will, create an EBS volume, attach your volume to an EC2 instance, make a snapshot of your volume, make a new volume from your snapshot, and attach this new volume to your EC2 instance.</w:t>
      </w:r>
    </w:p>
    <w:p w14:paraId="51CC3423" w14:textId="77777777" w:rsidR="00015E8E" w:rsidRPr="00015E8E" w:rsidRDefault="00015E8E" w:rsidP="00015E8E">
      <w:pPr>
        <w:pStyle w:val="ContactInfo"/>
        <w:jc w:val="left"/>
        <w:rPr>
          <w:rFonts w:ascii="Times New Roman" w:hAnsi="Times New Roman" w:cs="Times New Roman"/>
          <w:sz w:val="24"/>
          <w:szCs w:val="24"/>
        </w:rPr>
      </w:pPr>
    </w:p>
    <w:p w14:paraId="229900B7" w14:textId="77777777" w:rsidR="00015E8E" w:rsidRPr="00015E8E" w:rsidRDefault="00015E8E" w:rsidP="00015E8E">
      <w:pPr>
        <w:pStyle w:val="ContactInf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5E8E" w:rsidRPr="00015E8E">
      <w:headerReference w:type="default" r:id="rId3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A300" w14:textId="77777777" w:rsidR="00F13FAD" w:rsidRDefault="00F13FAD">
      <w:pPr>
        <w:spacing w:before="0" w:after="0" w:line="240" w:lineRule="auto"/>
      </w:pPr>
      <w:r>
        <w:separator/>
      </w:r>
    </w:p>
  </w:endnote>
  <w:endnote w:type="continuationSeparator" w:id="0">
    <w:p w14:paraId="5C72F396" w14:textId="77777777" w:rsidR="00F13FAD" w:rsidRDefault="00F13FAD">
      <w:pPr>
        <w:spacing w:before="0" w:after="0" w:line="240" w:lineRule="auto"/>
      </w:pPr>
      <w:r>
        <w:continuationSeparator/>
      </w:r>
    </w:p>
  </w:endnote>
  <w:endnote w:type="continuationNotice" w:id="1">
    <w:p w14:paraId="76177D29" w14:textId="77777777" w:rsidR="00F13FAD" w:rsidRDefault="00F13FA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7DFB" w14:textId="77777777" w:rsidR="00F13FAD" w:rsidRDefault="00F13FAD">
      <w:pPr>
        <w:spacing w:before="0" w:after="0" w:line="240" w:lineRule="auto"/>
      </w:pPr>
      <w:r>
        <w:separator/>
      </w:r>
    </w:p>
  </w:footnote>
  <w:footnote w:type="continuationSeparator" w:id="0">
    <w:p w14:paraId="2495CD31" w14:textId="77777777" w:rsidR="00F13FAD" w:rsidRDefault="00F13FAD">
      <w:pPr>
        <w:spacing w:before="0" w:after="0" w:line="240" w:lineRule="auto"/>
      </w:pPr>
      <w:r>
        <w:continuationSeparator/>
      </w:r>
    </w:p>
  </w:footnote>
  <w:footnote w:type="continuationNotice" w:id="1">
    <w:p w14:paraId="34119A43" w14:textId="77777777" w:rsidR="00F13FAD" w:rsidRDefault="00F13FA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B76D" w14:textId="7EFBFDD0" w:rsidR="0067028B" w:rsidRPr="0067028B" w:rsidRDefault="00EF15C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auto"/>
      </w:rPr>
      <w:t xml:space="preserve">AWS Lab </w:t>
    </w:r>
    <w:r>
      <w:rPr>
        <w:rFonts w:ascii="Times New Roman" w:hAnsi="Times New Roman" w:cs="Times New Roman"/>
        <w:color w:val="auto"/>
      </w:rPr>
      <w:t>4</w:t>
    </w:r>
    <w:r>
      <w:rPr>
        <w:rFonts w:ascii="Times New Roman" w:hAnsi="Times New Roman" w:cs="Times New Roman"/>
        <w:color w:val="auto"/>
      </w:rPr>
      <w:t xml:space="preserve"> | </w:t>
    </w:r>
    <w:r w:rsidR="0067028B" w:rsidRPr="0067028B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5109907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7028B" w:rsidRPr="006702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7028B" w:rsidRPr="0067028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7028B" w:rsidRPr="006702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028B" w:rsidRPr="0067028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67028B" w:rsidRPr="0067028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E5ABED3" w14:textId="77777777" w:rsidR="0067028B" w:rsidRDefault="00670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4032491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FD0C86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60C8E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13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8E"/>
    <w:rsid w:val="0000047B"/>
    <w:rsid w:val="00004185"/>
    <w:rsid w:val="00010007"/>
    <w:rsid w:val="0001388A"/>
    <w:rsid w:val="00015E8E"/>
    <w:rsid w:val="00034FBB"/>
    <w:rsid w:val="000415D3"/>
    <w:rsid w:val="00043CF0"/>
    <w:rsid w:val="00043E51"/>
    <w:rsid w:val="00046DEE"/>
    <w:rsid w:val="0005071D"/>
    <w:rsid w:val="0005629E"/>
    <w:rsid w:val="00064FF3"/>
    <w:rsid w:val="00067928"/>
    <w:rsid w:val="000748AA"/>
    <w:rsid w:val="00076E22"/>
    <w:rsid w:val="000942E9"/>
    <w:rsid w:val="00096F4F"/>
    <w:rsid w:val="000A629E"/>
    <w:rsid w:val="000B3A88"/>
    <w:rsid w:val="000B5CC8"/>
    <w:rsid w:val="000B5DDE"/>
    <w:rsid w:val="000C22B1"/>
    <w:rsid w:val="000C2545"/>
    <w:rsid w:val="000C26B7"/>
    <w:rsid w:val="000C3187"/>
    <w:rsid w:val="000D0600"/>
    <w:rsid w:val="000F31F2"/>
    <w:rsid w:val="00104C0F"/>
    <w:rsid w:val="00122CF4"/>
    <w:rsid w:val="0012605D"/>
    <w:rsid w:val="001274CE"/>
    <w:rsid w:val="00131B12"/>
    <w:rsid w:val="00140D5B"/>
    <w:rsid w:val="001418C4"/>
    <w:rsid w:val="00146049"/>
    <w:rsid w:val="001638F6"/>
    <w:rsid w:val="00175F76"/>
    <w:rsid w:val="00185332"/>
    <w:rsid w:val="00185B08"/>
    <w:rsid w:val="00191FAF"/>
    <w:rsid w:val="00194E26"/>
    <w:rsid w:val="0019549F"/>
    <w:rsid w:val="001A2000"/>
    <w:rsid w:val="001A33C8"/>
    <w:rsid w:val="001A4991"/>
    <w:rsid w:val="001A7BC0"/>
    <w:rsid w:val="001B0C58"/>
    <w:rsid w:val="00214689"/>
    <w:rsid w:val="00236BDF"/>
    <w:rsid w:val="00240AE3"/>
    <w:rsid w:val="0024177D"/>
    <w:rsid w:val="00245DB2"/>
    <w:rsid w:val="00247072"/>
    <w:rsid w:val="0025362E"/>
    <w:rsid w:val="002570BF"/>
    <w:rsid w:val="00260156"/>
    <w:rsid w:val="002614DB"/>
    <w:rsid w:val="00262BD1"/>
    <w:rsid w:val="00266DC2"/>
    <w:rsid w:val="00267FC4"/>
    <w:rsid w:val="00277306"/>
    <w:rsid w:val="00293D27"/>
    <w:rsid w:val="00293EAF"/>
    <w:rsid w:val="002A76DC"/>
    <w:rsid w:val="002B1D05"/>
    <w:rsid w:val="002B6818"/>
    <w:rsid w:val="002C3FA6"/>
    <w:rsid w:val="002E19B7"/>
    <w:rsid w:val="002E2704"/>
    <w:rsid w:val="00304D75"/>
    <w:rsid w:val="00307364"/>
    <w:rsid w:val="003075E7"/>
    <w:rsid w:val="0031153C"/>
    <w:rsid w:val="00312822"/>
    <w:rsid w:val="0031468A"/>
    <w:rsid w:val="003209D6"/>
    <w:rsid w:val="003224FE"/>
    <w:rsid w:val="00334A73"/>
    <w:rsid w:val="00341C6C"/>
    <w:rsid w:val="003422FF"/>
    <w:rsid w:val="0034465F"/>
    <w:rsid w:val="00354BF5"/>
    <w:rsid w:val="00356217"/>
    <w:rsid w:val="00366E6C"/>
    <w:rsid w:val="0036720A"/>
    <w:rsid w:val="00367D44"/>
    <w:rsid w:val="00370A94"/>
    <w:rsid w:val="003725A5"/>
    <w:rsid w:val="0037538F"/>
    <w:rsid w:val="00387B1F"/>
    <w:rsid w:val="003910D7"/>
    <w:rsid w:val="003929BB"/>
    <w:rsid w:val="003941E3"/>
    <w:rsid w:val="00397DA1"/>
    <w:rsid w:val="003A159A"/>
    <w:rsid w:val="003C0F3B"/>
    <w:rsid w:val="003C3A8D"/>
    <w:rsid w:val="003C533E"/>
    <w:rsid w:val="003D664A"/>
    <w:rsid w:val="003D6E17"/>
    <w:rsid w:val="003E3DA4"/>
    <w:rsid w:val="003E7B4A"/>
    <w:rsid w:val="003F32FC"/>
    <w:rsid w:val="00402047"/>
    <w:rsid w:val="00405340"/>
    <w:rsid w:val="00407975"/>
    <w:rsid w:val="004169DF"/>
    <w:rsid w:val="00436412"/>
    <w:rsid w:val="00456013"/>
    <w:rsid w:val="00471CBC"/>
    <w:rsid w:val="00484321"/>
    <w:rsid w:val="00485009"/>
    <w:rsid w:val="00486813"/>
    <w:rsid w:val="0049014A"/>
    <w:rsid w:val="004952C4"/>
    <w:rsid w:val="00495375"/>
    <w:rsid w:val="0049605A"/>
    <w:rsid w:val="00496EE8"/>
    <w:rsid w:val="004B6C3C"/>
    <w:rsid w:val="004C2E05"/>
    <w:rsid w:val="004D0892"/>
    <w:rsid w:val="004D607B"/>
    <w:rsid w:val="004D74BA"/>
    <w:rsid w:val="004E4B28"/>
    <w:rsid w:val="004E612F"/>
    <w:rsid w:val="004F2388"/>
    <w:rsid w:val="00512B05"/>
    <w:rsid w:val="0051364D"/>
    <w:rsid w:val="00513930"/>
    <w:rsid w:val="00517D3A"/>
    <w:rsid w:val="005261E8"/>
    <w:rsid w:val="00531F55"/>
    <w:rsid w:val="00534EC1"/>
    <w:rsid w:val="0054026F"/>
    <w:rsid w:val="005418B2"/>
    <w:rsid w:val="00542FE2"/>
    <w:rsid w:val="005528ED"/>
    <w:rsid w:val="00553A43"/>
    <w:rsid w:val="00557061"/>
    <w:rsid w:val="00574A27"/>
    <w:rsid w:val="005777FA"/>
    <w:rsid w:val="00581500"/>
    <w:rsid w:val="00586CD8"/>
    <w:rsid w:val="005909CB"/>
    <w:rsid w:val="00590CAB"/>
    <w:rsid w:val="00597D61"/>
    <w:rsid w:val="005A0F42"/>
    <w:rsid w:val="005A1C5A"/>
    <w:rsid w:val="005A2234"/>
    <w:rsid w:val="005A35B9"/>
    <w:rsid w:val="005A4997"/>
    <w:rsid w:val="005B58F1"/>
    <w:rsid w:val="005B64A9"/>
    <w:rsid w:val="005B6F4A"/>
    <w:rsid w:val="005C18A4"/>
    <w:rsid w:val="005C3962"/>
    <w:rsid w:val="005D5F1F"/>
    <w:rsid w:val="005D7520"/>
    <w:rsid w:val="005E1BE7"/>
    <w:rsid w:val="00601F5F"/>
    <w:rsid w:val="0060768A"/>
    <w:rsid w:val="00621E22"/>
    <w:rsid w:val="00636D4A"/>
    <w:rsid w:val="00666005"/>
    <w:rsid w:val="0067028B"/>
    <w:rsid w:val="00675A65"/>
    <w:rsid w:val="00685B40"/>
    <w:rsid w:val="0068644F"/>
    <w:rsid w:val="00690EFD"/>
    <w:rsid w:val="00693BF3"/>
    <w:rsid w:val="00694294"/>
    <w:rsid w:val="006A28E5"/>
    <w:rsid w:val="006A437A"/>
    <w:rsid w:val="006A6ADD"/>
    <w:rsid w:val="006C7744"/>
    <w:rsid w:val="006D494B"/>
    <w:rsid w:val="006D5FA3"/>
    <w:rsid w:val="006D6C9B"/>
    <w:rsid w:val="006E034B"/>
    <w:rsid w:val="006F1B66"/>
    <w:rsid w:val="006F3077"/>
    <w:rsid w:val="006F64B4"/>
    <w:rsid w:val="00701E48"/>
    <w:rsid w:val="007021DE"/>
    <w:rsid w:val="00711DD0"/>
    <w:rsid w:val="00714D32"/>
    <w:rsid w:val="00715619"/>
    <w:rsid w:val="00732607"/>
    <w:rsid w:val="00736003"/>
    <w:rsid w:val="00750184"/>
    <w:rsid w:val="00752754"/>
    <w:rsid w:val="00757264"/>
    <w:rsid w:val="00757A4D"/>
    <w:rsid w:val="00761F6C"/>
    <w:rsid w:val="00770F9B"/>
    <w:rsid w:val="00785A75"/>
    <w:rsid w:val="007878E7"/>
    <w:rsid w:val="00790FDC"/>
    <w:rsid w:val="00792091"/>
    <w:rsid w:val="007C44C2"/>
    <w:rsid w:val="007D2D5C"/>
    <w:rsid w:val="007E319F"/>
    <w:rsid w:val="007E6BAF"/>
    <w:rsid w:val="007F2C29"/>
    <w:rsid w:val="00800AB0"/>
    <w:rsid w:val="00804190"/>
    <w:rsid w:val="00811DB7"/>
    <w:rsid w:val="0082097D"/>
    <w:rsid w:val="00823680"/>
    <w:rsid w:val="00834B16"/>
    <w:rsid w:val="008369EE"/>
    <w:rsid w:val="00844483"/>
    <w:rsid w:val="0084546E"/>
    <w:rsid w:val="00854E09"/>
    <w:rsid w:val="008614D9"/>
    <w:rsid w:val="008719F4"/>
    <w:rsid w:val="00872024"/>
    <w:rsid w:val="00893FAC"/>
    <w:rsid w:val="008B21D9"/>
    <w:rsid w:val="008B3DAC"/>
    <w:rsid w:val="008C4C55"/>
    <w:rsid w:val="008C7E36"/>
    <w:rsid w:val="008D2BC0"/>
    <w:rsid w:val="008D3C8E"/>
    <w:rsid w:val="0090378A"/>
    <w:rsid w:val="00906165"/>
    <w:rsid w:val="0090700F"/>
    <w:rsid w:val="0090760E"/>
    <w:rsid w:val="00931A8C"/>
    <w:rsid w:val="00934318"/>
    <w:rsid w:val="00934F1C"/>
    <w:rsid w:val="00947CCA"/>
    <w:rsid w:val="009563AC"/>
    <w:rsid w:val="009577AB"/>
    <w:rsid w:val="00963E55"/>
    <w:rsid w:val="00974020"/>
    <w:rsid w:val="0098303F"/>
    <w:rsid w:val="00990154"/>
    <w:rsid w:val="00991DA5"/>
    <w:rsid w:val="009B4117"/>
    <w:rsid w:val="009B4538"/>
    <w:rsid w:val="009B5882"/>
    <w:rsid w:val="009D017E"/>
    <w:rsid w:val="009D158F"/>
    <w:rsid w:val="009D2231"/>
    <w:rsid w:val="009D6545"/>
    <w:rsid w:val="009E227F"/>
    <w:rsid w:val="009F4C4B"/>
    <w:rsid w:val="00A122DB"/>
    <w:rsid w:val="00A27E58"/>
    <w:rsid w:val="00A310CD"/>
    <w:rsid w:val="00A34E35"/>
    <w:rsid w:val="00A5128E"/>
    <w:rsid w:val="00A57347"/>
    <w:rsid w:val="00A60B45"/>
    <w:rsid w:val="00A634F2"/>
    <w:rsid w:val="00A84D38"/>
    <w:rsid w:val="00A871E6"/>
    <w:rsid w:val="00A909DE"/>
    <w:rsid w:val="00A92E31"/>
    <w:rsid w:val="00A9402C"/>
    <w:rsid w:val="00AA5DC3"/>
    <w:rsid w:val="00AC0B5B"/>
    <w:rsid w:val="00AC70A5"/>
    <w:rsid w:val="00AD165F"/>
    <w:rsid w:val="00AD3C28"/>
    <w:rsid w:val="00AD615E"/>
    <w:rsid w:val="00AE0413"/>
    <w:rsid w:val="00AE1DB2"/>
    <w:rsid w:val="00AF6A89"/>
    <w:rsid w:val="00B01FAA"/>
    <w:rsid w:val="00B02E71"/>
    <w:rsid w:val="00B049D7"/>
    <w:rsid w:val="00B10B3D"/>
    <w:rsid w:val="00B16156"/>
    <w:rsid w:val="00B20204"/>
    <w:rsid w:val="00B40946"/>
    <w:rsid w:val="00B438AC"/>
    <w:rsid w:val="00B444D2"/>
    <w:rsid w:val="00B47B7A"/>
    <w:rsid w:val="00B56B87"/>
    <w:rsid w:val="00B610CA"/>
    <w:rsid w:val="00B646B8"/>
    <w:rsid w:val="00B64E14"/>
    <w:rsid w:val="00B64FC2"/>
    <w:rsid w:val="00B6561D"/>
    <w:rsid w:val="00B6654D"/>
    <w:rsid w:val="00B83C3A"/>
    <w:rsid w:val="00B84E9D"/>
    <w:rsid w:val="00B87C77"/>
    <w:rsid w:val="00B937C5"/>
    <w:rsid w:val="00B97DEA"/>
    <w:rsid w:val="00BA1597"/>
    <w:rsid w:val="00BA45C1"/>
    <w:rsid w:val="00BA555B"/>
    <w:rsid w:val="00BA6C36"/>
    <w:rsid w:val="00BB77B9"/>
    <w:rsid w:val="00BC1E8D"/>
    <w:rsid w:val="00BD2AC7"/>
    <w:rsid w:val="00BD3DB1"/>
    <w:rsid w:val="00BD3E27"/>
    <w:rsid w:val="00BD7B65"/>
    <w:rsid w:val="00BE057A"/>
    <w:rsid w:val="00BE3B42"/>
    <w:rsid w:val="00BE4320"/>
    <w:rsid w:val="00BE9055"/>
    <w:rsid w:val="00BF7A9F"/>
    <w:rsid w:val="00C05C70"/>
    <w:rsid w:val="00C25DB2"/>
    <w:rsid w:val="00C311C3"/>
    <w:rsid w:val="00C42460"/>
    <w:rsid w:val="00C468F5"/>
    <w:rsid w:val="00C53D2A"/>
    <w:rsid w:val="00C5703F"/>
    <w:rsid w:val="00C66551"/>
    <w:rsid w:val="00C76845"/>
    <w:rsid w:val="00C77E36"/>
    <w:rsid w:val="00C80BD4"/>
    <w:rsid w:val="00C80FB5"/>
    <w:rsid w:val="00C81586"/>
    <w:rsid w:val="00C85985"/>
    <w:rsid w:val="00C85C22"/>
    <w:rsid w:val="00C85DFB"/>
    <w:rsid w:val="00C93E5A"/>
    <w:rsid w:val="00CA05A0"/>
    <w:rsid w:val="00CA535B"/>
    <w:rsid w:val="00CB1FB6"/>
    <w:rsid w:val="00CB64A1"/>
    <w:rsid w:val="00CD0CED"/>
    <w:rsid w:val="00CE7A48"/>
    <w:rsid w:val="00CF3A42"/>
    <w:rsid w:val="00D03B17"/>
    <w:rsid w:val="00D06137"/>
    <w:rsid w:val="00D064ED"/>
    <w:rsid w:val="00D06749"/>
    <w:rsid w:val="00D069BF"/>
    <w:rsid w:val="00D366F6"/>
    <w:rsid w:val="00D5413C"/>
    <w:rsid w:val="00D566A9"/>
    <w:rsid w:val="00D61689"/>
    <w:rsid w:val="00D655B8"/>
    <w:rsid w:val="00D7722F"/>
    <w:rsid w:val="00D785E1"/>
    <w:rsid w:val="00D90FC4"/>
    <w:rsid w:val="00D91ABA"/>
    <w:rsid w:val="00D92EB8"/>
    <w:rsid w:val="00D957A7"/>
    <w:rsid w:val="00DA3679"/>
    <w:rsid w:val="00DC07A3"/>
    <w:rsid w:val="00DC1512"/>
    <w:rsid w:val="00DC2F8A"/>
    <w:rsid w:val="00DD374F"/>
    <w:rsid w:val="00DE3238"/>
    <w:rsid w:val="00DE4529"/>
    <w:rsid w:val="00DF3EEF"/>
    <w:rsid w:val="00E11B8A"/>
    <w:rsid w:val="00E34261"/>
    <w:rsid w:val="00E43149"/>
    <w:rsid w:val="00E45E5D"/>
    <w:rsid w:val="00E70783"/>
    <w:rsid w:val="00E748AD"/>
    <w:rsid w:val="00E8764B"/>
    <w:rsid w:val="00EA36A4"/>
    <w:rsid w:val="00EA4FEA"/>
    <w:rsid w:val="00EA78A2"/>
    <w:rsid w:val="00EA793A"/>
    <w:rsid w:val="00EB0EF9"/>
    <w:rsid w:val="00EB6995"/>
    <w:rsid w:val="00EC0383"/>
    <w:rsid w:val="00EE51DA"/>
    <w:rsid w:val="00EF15C0"/>
    <w:rsid w:val="00EF3132"/>
    <w:rsid w:val="00F01950"/>
    <w:rsid w:val="00F06F34"/>
    <w:rsid w:val="00F13FAD"/>
    <w:rsid w:val="00F1417C"/>
    <w:rsid w:val="00F22076"/>
    <w:rsid w:val="00F308F6"/>
    <w:rsid w:val="00F31966"/>
    <w:rsid w:val="00F40314"/>
    <w:rsid w:val="00F45D1B"/>
    <w:rsid w:val="00F5223F"/>
    <w:rsid w:val="00F53125"/>
    <w:rsid w:val="00F55AE5"/>
    <w:rsid w:val="00F677F9"/>
    <w:rsid w:val="00F77264"/>
    <w:rsid w:val="00F830FA"/>
    <w:rsid w:val="00F843E5"/>
    <w:rsid w:val="00F84544"/>
    <w:rsid w:val="00F90920"/>
    <w:rsid w:val="00F90AAF"/>
    <w:rsid w:val="00F91AD8"/>
    <w:rsid w:val="00FB1356"/>
    <w:rsid w:val="00FB2115"/>
    <w:rsid w:val="00FB5EE1"/>
    <w:rsid w:val="00FD0566"/>
    <w:rsid w:val="00FD1504"/>
    <w:rsid w:val="00FE0AE3"/>
    <w:rsid w:val="00FE1159"/>
    <w:rsid w:val="00FE30DE"/>
    <w:rsid w:val="00FE3C9D"/>
    <w:rsid w:val="00FF1FCD"/>
    <w:rsid w:val="00FF2555"/>
    <w:rsid w:val="00FF571E"/>
    <w:rsid w:val="00FF76CD"/>
    <w:rsid w:val="011B80B1"/>
    <w:rsid w:val="011C7CD0"/>
    <w:rsid w:val="013B0107"/>
    <w:rsid w:val="0151FE55"/>
    <w:rsid w:val="0195F925"/>
    <w:rsid w:val="01CB7AAA"/>
    <w:rsid w:val="01D3355F"/>
    <w:rsid w:val="01DAF014"/>
    <w:rsid w:val="0233BC28"/>
    <w:rsid w:val="0266CEAB"/>
    <w:rsid w:val="026FFC43"/>
    <w:rsid w:val="02D79BB1"/>
    <w:rsid w:val="02DF176C"/>
    <w:rsid w:val="036BABC1"/>
    <w:rsid w:val="039416B7"/>
    <w:rsid w:val="03D24F10"/>
    <w:rsid w:val="03D90DA6"/>
    <w:rsid w:val="04BD8D05"/>
    <w:rsid w:val="051BD2DC"/>
    <w:rsid w:val="059FCBAD"/>
    <w:rsid w:val="0603F5E9"/>
    <w:rsid w:val="0661E264"/>
    <w:rsid w:val="06862912"/>
    <w:rsid w:val="06950103"/>
    <w:rsid w:val="077A1DDB"/>
    <w:rsid w:val="07D83D27"/>
    <w:rsid w:val="07DFC50B"/>
    <w:rsid w:val="0861F834"/>
    <w:rsid w:val="08EDA714"/>
    <w:rsid w:val="0934409D"/>
    <w:rsid w:val="093DF390"/>
    <w:rsid w:val="097FF622"/>
    <w:rsid w:val="09893C84"/>
    <w:rsid w:val="09CE6D33"/>
    <w:rsid w:val="09E57AAC"/>
    <w:rsid w:val="0A3772AE"/>
    <w:rsid w:val="0AB8634C"/>
    <w:rsid w:val="0C09C6FF"/>
    <w:rsid w:val="0C3B2B5D"/>
    <w:rsid w:val="0C4FBA0D"/>
    <w:rsid w:val="0C57AD68"/>
    <w:rsid w:val="0CC83A43"/>
    <w:rsid w:val="0D2CE554"/>
    <w:rsid w:val="0D86AD87"/>
    <w:rsid w:val="0E4520CB"/>
    <w:rsid w:val="0E6D8BC1"/>
    <w:rsid w:val="0F39B404"/>
    <w:rsid w:val="0F3FD42A"/>
    <w:rsid w:val="0F5AE3F3"/>
    <w:rsid w:val="0FA47F3B"/>
    <w:rsid w:val="0FE0BF56"/>
    <w:rsid w:val="10003FAC"/>
    <w:rsid w:val="1062F27F"/>
    <w:rsid w:val="1064EABD"/>
    <w:rsid w:val="10B92445"/>
    <w:rsid w:val="10DD6AF3"/>
    <w:rsid w:val="11B76E11"/>
    <w:rsid w:val="11CB3B67"/>
    <w:rsid w:val="11D0639D"/>
    <w:rsid w:val="11D15FBC"/>
    <w:rsid w:val="12155A8C"/>
    <w:rsid w:val="12360ACD"/>
    <w:rsid w:val="124ADC11"/>
    <w:rsid w:val="12969196"/>
    <w:rsid w:val="12EF5DAA"/>
    <w:rsid w:val="1329FF96"/>
    <w:rsid w:val="132B9DC5"/>
    <w:rsid w:val="1394C883"/>
    <w:rsid w:val="13B22009"/>
    <w:rsid w:val="13CED0E6"/>
    <w:rsid w:val="13E83BD5"/>
    <w:rsid w:val="142C6DAA"/>
    <w:rsid w:val="14CA30AD"/>
    <w:rsid w:val="14E5C087"/>
    <w:rsid w:val="152AB776"/>
    <w:rsid w:val="1530D3FC"/>
    <w:rsid w:val="15EF4740"/>
    <w:rsid w:val="16C28BC8"/>
    <w:rsid w:val="16E23FEA"/>
    <w:rsid w:val="177F06CE"/>
    <w:rsid w:val="1786C183"/>
    <w:rsid w:val="17F88323"/>
    <w:rsid w:val="1879BA2D"/>
    <w:rsid w:val="189B668D"/>
    <w:rsid w:val="18BEB11C"/>
    <w:rsid w:val="18DE653E"/>
    <w:rsid w:val="191BA178"/>
    <w:rsid w:val="1A39D13C"/>
    <w:rsid w:val="1A66B556"/>
    <w:rsid w:val="1B34ACD4"/>
    <w:rsid w:val="1B3921BC"/>
    <w:rsid w:val="1B4F408F"/>
    <w:rsid w:val="1CAC72F5"/>
    <w:rsid w:val="1CB0973D"/>
    <w:rsid w:val="1CC024A4"/>
    <w:rsid w:val="1CCD2336"/>
    <w:rsid w:val="1D0F6312"/>
    <w:rsid w:val="1DA0464A"/>
    <w:rsid w:val="1DA54EA2"/>
    <w:rsid w:val="1DAB4A9C"/>
    <w:rsid w:val="1DAD42DA"/>
    <w:rsid w:val="1E0512CF"/>
    <w:rsid w:val="1E05CC9B"/>
    <w:rsid w:val="1E35FCF3"/>
    <w:rsid w:val="1E4152EA"/>
    <w:rsid w:val="1EF54534"/>
    <w:rsid w:val="1F0A7540"/>
    <w:rsid w:val="1F226EAD"/>
    <w:rsid w:val="1F3DFE87"/>
    <w:rsid w:val="1FE0E1F1"/>
    <w:rsid w:val="2005289F"/>
    <w:rsid w:val="201C25ED"/>
    <w:rsid w:val="2037B5C7"/>
    <w:rsid w:val="20513423"/>
    <w:rsid w:val="2059CEBF"/>
    <w:rsid w:val="207CACB6"/>
    <w:rsid w:val="20B9E8F0"/>
    <w:rsid w:val="213B1FFA"/>
    <w:rsid w:val="213C1C19"/>
    <w:rsid w:val="2193FB5B"/>
    <w:rsid w:val="21B20201"/>
    <w:rsid w:val="21D744CE"/>
    <w:rsid w:val="22148108"/>
    <w:rsid w:val="22B47026"/>
    <w:rsid w:val="230E3848"/>
    <w:rsid w:val="2372E359"/>
    <w:rsid w:val="2409E7C6"/>
    <w:rsid w:val="24299BE8"/>
    <w:rsid w:val="2483641B"/>
    <w:rsid w:val="25678AE1"/>
    <w:rsid w:val="25684A17"/>
    <w:rsid w:val="2580C378"/>
    <w:rsid w:val="25B3E678"/>
    <w:rsid w:val="2627B97A"/>
    <w:rsid w:val="263A2341"/>
    <w:rsid w:val="26FAFE02"/>
    <w:rsid w:val="27CD1C86"/>
    <w:rsid w:val="27E1DC3C"/>
    <w:rsid w:val="280FA30C"/>
    <w:rsid w:val="2825D70C"/>
    <w:rsid w:val="285E9150"/>
    <w:rsid w:val="2877E48A"/>
    <w:rsid w:val="287C08D2"/>
    <w:rsid w:val="28A2A850"/>
    <w:rsid w:val="28C1FBE0"/>
    <w:rsid w:val="28D64529"/>
    <w:rsid w:val="28E8FF59"/>
    <w:rsid w:val="290F89D8"/>
    <w:rsid w:val="291BC413"/>
    <w:rsid w:val="29944449"/>
    <w:rsid w:val="29954068"/>
    <w:rsid w:val="29C56635"/>
    <w:rsid w:val="2A0DC09E"/>
    <w:rsid w:val="2A8FF3C7"/>
    <w:rsid w:val="2AECE423"/>
    <w:rsid w:val="2B5621C0"/>
    <w:rsid w:val="2CBEA44E"/>
    <w:rsid w:val="2CC296BF"/>
    <w:rsid w:val="2CF1468F"/>
    <w:rsid w:val="2CF23752"/>
    <w:rsid w:val="2D0E4C44"/>
    <w:rsid w:val="2E719B30"/>
    <w:rsid w:val="2FD3B5AE"/>
    <w:rsid w:val="2FEE81B8"/>
    <w:rsid w:val="3045558E"/>
    <w:rsid w:val="30604358"/>
    <w:rsid w:val="317AAAD9"/>
    <w:rsid w:val="31C33835"/>
    <w:rsid w:val="3254ADF7"/>
    <w:rsid w:val="3382EEC8"/>
    <w:rsid w:val="33C8DDAB"/>
    <w:rsid w:val="3442189A"/>
    <w:rsid w:val="346CBD34"/>
    <w:rsid w:val="35098418"/>
    <w:rsid w:val="352375C3"/>
    <w:rsid w:val="355FB5DE"/>
    <w:rsid w:val="358820D4"/>
    <w:rsid w:val="35E0ECE8"/>
    <w:rsid w:val="35E7AB7E"/>
    <w:rsid w:val="366F8469"/>
    <w:rsid w:val="367EAFEB"/>
    <w:rsid w:val="367F7D1C"/>
    <w:rsid w:val="37228F74"/>
    <w:rsid w:val="37424396"/>
    <w:rsid w:val="375ECF8F"/>
    <w:rsid w:val="377E83B1"/>
    <w:rsid w:val="37DF0A7A"/>
    <w:rsid w:val="3815881E"/>
    <w:rsid w:val="383CF6F5"/>
    <w:rsid w:val="38604184"/>
    <w:rsid w:val="3881EDE4"/>
    <w:rsid w:val="388E0854"/>
    <w:rsid w:val="39BAD99C"/>
    <w:rsid w:val="39FFD08B"/>
    <w:rsid w:val="3A0F1324"/>
    <w:rsid w:val="3A2A85F5"/>
    <w:rsid w:val="3A4FE5CB"/>
    <w:rsid w:val="3A6A5A44"/>
    <w:rsid w:val="3A7754A2"/>
    <w:rsid w:val="3A96D4F8"/>
    <w:rsid w:val="3AB394BD"/>
    <w:rsid w:val="3AD134B9"/>
    <w:rsid w:val="3B1FA171"/>
    <w:rsid w:val="3B7C4607"/>
    <w:rsid w:val="3BBD8B58"/>
    <w:rsid w:val="3BF72F87"/>
    <w:rsid w:val="3C70ABDC"/>
    <w:rsid w:val="3CEA2831"/>
    <w:rsid w:val="3D2C2AC3"/>
    <w:rsid w:val="3D4AAEFA"/>
    <w:rsid w:val="3D5E5BEF"/>
    <w:rsid w:val="3DA89B75"/>
    <w:rsid w:val="3DEA9E07"/>
    <w:rsid w:val="3F03D59D"/>
    <w:rsid w:val="3F07F9E5"/>
    <w:rsid w:val="3FA7B526"/>
    <w:rsid w:val="40177E88"/>
    <w:rsid w:val="4025F7D3"/>
    <w:rsid w:val="4085DC8C"/>
    <w:rsid w:val="40FF58E1"/>
    <w:rsid w:val="4119EC9C"/>
    <w:rsid w:val="41D0A598"/>
    <w:rsid w:val="41F007CE"/>
    <w:rsid w:val="42159C1A"/>
    <w:rsid w:val="4235503C"/>
    <w:rsid w:val="42364C5B"/>
    <w:rsid w:val="4251DC35"/>
    <w:rsid w:val="4319064D"/>
    <w:rsid w:val="4377EEE7"/>
    <w:rsid w:val="44A62B8D"/>
    <w:rsid w:val="45AA91DF"/>
    <w:rsid w:val="46E28178"/>
    <w:rsid w:val="47B0B223"/>
    <w:rsid w:val="47DC38B8"/>
    <w:rsid w:val="48181276"/>
    <w:rsid w:val="4857AD4B"/>
    <w:rsid w:val="4858DC3B"/>
    <w:rsid w:val="4900532C"/>
    <w:rsid w:val="4A0FD7CF"/>
    <w:rsid w:val="4A7482E0"/>
    <w:rsid w:val="4A77773D"/>
    <w:rsid w:val="4B6F363F"/>
    <w:rsid w:val="4B8CBE57"/>
    <w:rsid w:val="4B8DBA76"/>
    <w:rsid w:val="4B91DEBE"/>
    <w:rsid w:val="4BBC91B5"/>
    <w:rsid w:val="4CE65A50"/>
    <w:rsid w:val="4D2A5520"/>
    <w:rsid w:val="4D320FD5"/>
    <w:rsid w:val="4D65B476"/>
    <w:rsid w:val="4D6E4FF0"/>
    <w:rsid w:val="4DC481B6"/>
    <w:rsid w:val="4F2B670F"/>
    <w:rsid w:val="4FB2FA54"/>
    <w:rsid w:val="5058A796"/>
    <w:rsid w:val="50820EAB"/>
    <w:rsid w:val="510345B5"/>
    <w:rsid w:val="5110AD54"/>
    <w:rsid w:val="52337A99"/>
    <w:rsid w:val="523D2D8C"/>
    <w:rsid w:val="524F0A73"/>
    <w:rsid w:val="527A69C6"/>
    <w:rsid w:val="528ADB4F"/>
    <w:rsid w:val="528C46AD"/>
    <w:rsid w:val="52F1EDDD"/>
    <w:rsid w:val="53088D77"/>
    <w:rsid w:val="53B2595F"/>
    <w:rsid w:val="54AB1480"/>
    <w:rsid w:val="55258CF4"/>
    <w:rsid w:val="55EABECE"/>
    <w:rsid w:val="568F9A76"/>
    <w:rsid w:val="56DCB32C"/>
    <w:rsid w:val="574A08C1"/>
    <w:rsid w:val="578B49F4"/>
    <w:rsid w:val="5791E2DA"/>
    <w:rsid w:val="57FDD5DD"/>
    <w:rsid w:val="5867840F"/>
    <w:rsid w:val="587C4A60"/>
    <w:rsid w:val="5939C185"/>
    <w:rsid w:val="5950376C"/>
    <w:rsid w:val="59E27F0E"/>
    <w:rsid w:val="5A357103"/>
    <w:rsid w:val="5A935D7E"/>
    <w:rsid w:val="5AB7EE3B"/>
    <w:rsid w:val="5B394C78"/>
    <w:rsid w:val="5B61460A"/>
    <w:rsid w:val="5B7054F9"/>
    <w:rsid w:val="5C22268E"/>
    <w:rsid w:val="5C2EC83D"/>
    <w:rsid w:val="5C573333"/>
    <w:rsid w:val="5C92772F"/>
    <w:rsid w:val="5CCEB74A"/>
    <w:rsid w:val="5CE11222"/>
    <w:rsid w:val="5D06D31D"/>
    <w:rsid w:val="5D27835E"/>
    <w:rsid w:val="5D8D2A8E"/>
    <w:rsid w:val="5DD31D9C"/>
    <w:rsid w:val="5DFFE84D"/>
    <w:rsid w:val="5E48C358"/>
    <w:rsid w:val="5E4B33FE"/>
    <w:rsid w:val="5F63D949"/>
    <w:rsid w:val="5F838D6B"/>
    <w:rsid w:val="5F8E3C7D"/>
    <w:rsid w:val="5F8F0324"/>
    <w:rsid w:val="6007B8D2"/>
    <w:rsid w:val="610002D2"/>
    <w:rsid w:val="6135F578"/>
    <w:rsid w:val="6274A3A7"/>
    <w:rsid w:val="62965007"/>
    <w:rsid w:val="63188330"/>
    <w:rsid w:val="6369948F"/>
    <w:rsid w:val="63E9CF7A"/>
    <w:rsid w:val="642EC669"/>
    <w:rsid w:val="64A18428"/>
    <w:rsid w:val="654D1E66"/>
    <w:rsid w:val="65886262"/>
    <w:rsid w:val="65A3F23C"/>
    <w:rsid w:val="6601DEB7"/>
    <w:rsid w:val="667F32C2"/>
    <w:rsid w:val="6721D4E3"/>
    <w:rsid w:val="673ACA6F"/>
    <w:rsid w:val="675E14FE"/>
    <w:rsid w:val="676FC42C"/>
    <w:rsid w:val="680AAB5B"/>
    <w:rsid w:val="68357DCE"/>
    <w:rsid w:val="6859C47C"/>
    <w:rsid w:val="687B70DC"/>
    <w:rsid w:val="68960497"/>
    <w:rsid w:val="68B7B0F7"/>
    <w:rsid w:val="68BE6F8D"/>
    <w:rsid w:val="68BF6BAC"/>
    <w:rsid w:val="68F3F112"/>
    <w:rsid w:val="691BB5F3"/>
    <w:rsid w:val="696E6986"/>
    <w:rsid w:val="69BA1F0B"/>
    <w:rsid w:val="6AEA53EF"/>
    <w:rsid w:val="6B3F1922"/>
    <w:rsid w:val="6B61E289"/>
    <w:rsid w:val="6C4E44EB"/>
    <w:rsid w:val="6C526933"/>
    <w:rsid w:val="6C546171"/>
    <w:rsid w:val="6CCDDDC6"/>
    <w:rsid w:val="6D24B19C"/>
    <w:rsid w:val="6D670E3D"/>
    <w:rsid w:val="6D8B433D"/>
    <w:rsid w:val="6DCF4FBB"/>
    <w:rsid w:val="6E0B8FD6"/>
    <w:rsid w:val="6EDED45E"/>
    <w:rsid w:val="70C35A54"/>
    <w:rsid w:val="70D5373B"/>
    <w:rsid w:val="71B45AC0"/>
    <w:rsid w:val="71D8A16E"/>
    <w:rsid w:val="71DEBDF4"/>
    <w:rsid w:val="721B63B4"/>
    <w:rsid w:val="728CF280"/>
    <w:rsid w:val="72DA6D72"/>
    <w:rsid w:val="7315B16E"/>
    <w:rsid w:val="732A82B2"/>
    <w:rsid w:val="7351F189"/>
    <w:rsid w:val="735BA47C"/>
    <w:rsid w:val="73792C94"/>
    <w:rsid w:val="7398E0B6"/>
    <w:rsid w:val="73F2A8E9"/>
    <w:rsid w:val="746B291F"/>
    <w:rsid w:val="74C4F6AC"/>
    <w:rsid w:val="74EC92FA"/>
    <w:rsid w:val="750B182C"/>
    <w:rsid w:val="75CC7FCD"/>
    <w:rsid w:val="75E61769"/>
    <w:rsid w:val="76470E3E"/>
    <w:rsid w:val="76C53AEE"/>
    <w:rsid w:val="77232769"/>
    <w:rsid w:val="780CEB0D"/>
    <w:rsid w:val="78AB63CC"/>
    <w:rsid w:val="78C55353"/>
    <w:rsid w:val="78DC4E0C"/>
    <w:rsid w:val="79380E7D"/>
    <w:rsid w:val="79E1B07D"/>
    <w:rsid w:val="7A593494"/>
    <w:rsid w:val="7A5B2CD2"/>
    <w:rsid w:val="7ADD5FFB"/>
    <w:rsid w:val="7B10E942"/>
    <w:rsid w:val="7B53E7F3"/>
    <w:rsid w:val="7B6DD99E"/>
    <w:rsid w:val="7B95B6B9"/>
    <w:rsid w:val="7BEAEC60"/>
    <w:rsid w:val="7C575032"/>
    <w:rsid w:val="7C584E45"/>
    <w:rsid w:val="7C8518F6"/>
    <w:rsid w:val="7C861515"/>
    <w:rsid w:val="7CD3C2D8"/>
    <w:rsid w:val="7D4D3F2D"/>
    <w:rsid w:val="7DA41303"/>
    <w:rsid w:val="7E01FF7E"/>
    <w:rsid w:val="7EB9B42C"/>
    <w:rsid w:val="7F16B6DA"/>
    <w:rsid w:val="7F5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7D3028"/>
  <w15:chartTrackingRefBased/>
  <w15:docId w15:val="{C3E7B729-420E-4265-8325-6BFAF43A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9B5882"/>
    <w:pPr>
      <w:ind w:left="720"/>
      <w:contextualSpacing/>
    </w:pPr>
  </w:style>
  <w:style w:type="character" w:customStyle="1" w:styleId="cm-builtin">
    <w:name w:val="cm-builtin"/>
    <w:basedOn w:val="DefaultParagraphFont"/>
    <w:rsid w:val="0057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oiev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202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Choi, Evan (Student)</dc:creator>
  <cp:keywords/>
  <cp:lastModifiedBy>Choi, Evan (Student)</cp:lastModifiedBy>
  <cp:revision>363</cp:revision>
  <dcterms:created xsi:type="dcterms:W3CDTF">2022-04-26T20:33:00Z</dcterms:created>
  <dcterms:modified xsi:type="dcterms:W3CDTF">2022-06-14T16:41:00Z</dcterms:modified>
  <cp:version/>
</cp:coreProperties>
</file>