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92F7" w14:textId="77777777" w:rsidR="00D5413C" w:rsidRPr="003F7B03" w:rsidRDefault="63BEF2C6">
      <w:pPr>
        <w:pStyle w:val="Photo"/>
        <w:rPr>
          <w:rFonts w:ascii="Times New Roman" w:hAnsi="Times New Roman" w:cs="Times New Roman"/>
          <w:sz w:val="24"/>
          <w:szCs w:val="24"/>
        </w:rPr>
      </w:pPr>
      <w:bookmarkStart w:id="0" w:name="_Toc321147011"/>
      <w:bookmarkStart w:id="1" w:name="_Toc318189312"/>
      <w:bookmarkStart w:id="2" w:name="_Toc318188327"/>
      <w:bookmarkStart w:id="3" w:name="_Toc318188227"/>
      <w:bookmarkStart w:id="4" w:name="_Toc321147149"/>
      <w:r>
        <w:rPr>
          <w:noProof/>
        </w:rPr>
        <w:drawing>
          <wp:inline distT="0" distB="0" distL="0" distR="0" wp14:anchorId="639B3703" wp14:editId="78B07539">
            <wp:extent cx="5440680" cy="219978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440680" cy="2199781"/>
                    </a:xfrm>
                    <a:prstGeom prst="rect">
                      <a:avLst/>
                    </a:prstGeom>
                  </pic:spPr>
                </pic:pic>
              </a:graphicData>
            </a:graphic>
          </wp:inline>
        </w:drawing>
      </w:r>
    </w:p>
    <w:p w14:paraId="3649FE93" w14:textId="6590777D" w:rsidR="001638F6" w:rsidRPr="00564152" w:rsidRDefault="0047715E" w:rsidP="00D5413C">
      <w:pPr>
        <w:pStyle w:val="Title"/>
        <w:rPr>
          <w:rFonts w:cs="Times New Roman"/>
        </w:rPr>
      </w:pPr>
      <w:r w:rsidRPr="00564152">
        <w:rPr>
          <w:rFonts w:cs="Times New Roman"/>
        </w:rPr>
        <w:t>Introduction to AWS IAM</w:t>
      </w:r>
    </w:p>
    <w:p w14:paraId="4FB81628" w14:textId="5709817D" w:rsidR="001638F6" w:rsidRPr="00564152" w:rsidRDefault="0047715E" w:rsidP="00D5413C">
      <w:pPr>
        <w:pStyle w:val="Subtitle"/>
        <w:rPr>
          <w:rFonts w:cs="Times New Roman"/>
          <w:sz w:val="24"/>
          <w:szCs w:val="24"/>
        </w:rPr>
      </w:pPr>
      <w:r w:rsidRPr="00564152">
        <w:rPr>
          <w:rFonts w:cs="Times New Roman"/>
          <w:sz w:val="24"/>
          <w:szCs w:val="24"/>
        </w:rPr>
        <w:t>AWS Lab 1</w:t>
      </w:r>
    </w:p>
    <w:p w14:paraId="6436E4AE" w14:textId="091D45AD" w:rsidR="003422FF" w:rsidRPr="007F2143" w:rsidRDefault="0047715E" w:rsidP="003422FF">
      <w:pPr>
        <w:pStyle w:val="ContactInfo"/>
        <w:rPr>
          <w:rFonts w:cs="Times New Roman"/>
          <w:sz w:val="24"/>
          <w:szCs w:val="24"/>
        </w:rPr>
      </w:pPr>
      <w:r w:rsidRPr="007F2143">
        <w:rPr>
          <w:rFonts w:cs="Times New Roman"/>
          <w:sz w:val="24"/>
          <w:szCs w:val="24"/>
        </w:rPr>
        <w:t>Evan Choi</w:t>
      </w:r>
      <w:r w:rsidR="00D5413C" w:rsidRPr="007F2143">
        <w:rPr>
          <w:rFonts w:cs="Times New Roman"/>
          <w:sz w:val="24"/>
          <w:szCs w:val="24"/>
        </w:rPr>
        <w:t xml:space="preserve"> | </w:t>
      </w:r>
      <w:r w:rsidRPr="007F2143">
        <w:rPr>
          <w:rFonts w:cs="Times New Roman"/>
          <w:sz w:val="24"/>
          <w:szCs w:val="24"/>
        </w:rPr>
        <w:t>Cisco CCNP</w:t>
      </w:r>
      <w:r w:rsidR="00D5413C" w:rsidRPr="007F2143">
        <w:rPr>
          <w:rFonts w:cs="Times New Roman"/>
          <w:sz w:val="24"/>
          <w:szCs w:val="24"/>
        </w:rPr>
        <w:t xml:space="preserve"> | </w:t>
      </w:r>
      <w:r w:rsidRPr="007F2143">
        <w:rPr>
          <w:rFonts w:cs="Times New Roman"/>
          <w:sz w:val="24"/>
          <w:szCs w:val="24"/>
        </w:rPr>
        <w:t>4/24/2022</w:t>
      </w:r>
      <w:r w:rsidR="003422FF" w:rsidRPr="007F2143">
        <w:rPr>
          <w:rFonts w:cs="Times New Roman"/>
          <w:sz w:val="24"/>
          <w:szCs w:val="24"/>
        </w:rPr>
        <w:br w:type="page"/>
      </w:r>
    </w:p>
    <w:bookmarkEnd w:id="0"/>
    <w:bookmarkEnd w:id="1"/>
    <w:bookmarkEnd w:id="2"/>
    <w:bookmarkEnd w:id="3"/>
    <w:bookmarkEnd w:id="4"/>
    <w:p w14:paraId="1182D7BD" w14:textId="358DD46A" w:rsidR="001638F6" w:rsidRPr="00D53D11" w:rsidRDefault="00855E8D" w:rsidP="007021DE">
      <w:pPr>
        <w:rPr>
          <w:rFonts w:ascii="Times New Roman" w:hAnsi="Times New Roman" w:cs="Times New Roman"/>
          <w:b/>
          <w:bCs/>
          <w:sz w:val="24"/>
          <w:szCs w:val="24"/>
        </w:rPr>
      </w:pPr>
      <w:r w:rsidRPr="00D53D11">
        <w:rPr>
          <w:rFonts w:ascii="Times New Roman" w:hAnsi="Times New Roman" w:cs="Times New Roman"/>
          <w:b/>
          <w:bCs/>
          <w:sz w:val="24"/>
          <w:szCs w:val="24"/>
        </w:rPr>
        <w:lastRenderedPageBreak/>
        <w:t>Background Information</w:t>
      </w:r>
    </w:p>
    <w:p w14:paraId="47D0F33F" w14:textId="1746C277" w:rsidR="00855E8D" w:rsidRPr="00D53D11" w:rsidRDefault="00855E8D" w:rsidP="00855E8D">
      <w:pPr>
        <w:ind w:firstLine="720"/>
        <w:rPr>
          <w:rFonts w:ascii="Times New Roman" w:hAnsi="Times New Roman" w:cs="Times New Roman"/>
          <w:sz w:val="24"/>
          <w:szCs w:val="24"/>
        </w:rPr>
      </w:pPr>
      <w:r w:rsidRPr="00D53D11">
        <w:rPr>
          <w:rFonts w:ascii="Times New Roman" w:hAnsi="Times New Roman" w:cs="Times New Roman"/>
          <w:sz w:val="24"/>
          <w:szCs w:val="24"/>
        </w:rPr>
        <w:t>AWS Identity and Access Management (IAM) is an amazon web service which enables AWS provides customers access to manage users and user permissions within AWS. It gives them access to specify who can access certain services and resources, and under what conditions they can do that. You can use it to manage users, security credentials like access keys, and permissions that determine what AWS resources certain users can use.</w:t>
      </w:r>
    </w:p>
    <w:p w14:paraId="6C8C833D" w14:textId="6EFE5095" w:rsidR="00B14CE7" w:rsidRPr="00D53D11" w:rsidRDefault="00855E8D" w:rsidP="007021DE">
      <w:pPr>
        <w:rPr>
          <w:rFonts w:ascii="Times New Roman" w:hAnsi="Times New Roman" w:cs="Times New Roman"/>
          <w:sz w:val="24"/>
          <w:szCs w:val="24"/>
        </w:rPr>
      </w:pPr>
      <w:r w:rsidRPr="00D53D11">
        <w:rPr>
          <w:rFonts w:ascii="Times New Roman" w:hAnsi="Times New Roman" w:cs="Times New Roman"/>
          <w:sz w:val="24"/>
          <w:szCs w:val="24"/>
        </w:rPr>
        <w:tab/>
        <w:t xml:space="preserve">With </w:t>
      </w:r>
      <w:r w:rsidR="002033CA" w:rsidRPr="00D53D11">
        <w:rPr>
          <w:rFonts w:ascii="Times New Roman" w:hAnsi="Times New Roman" w:cs="Times New Roman"/>
          <w:sz w:val="24"/>
          <w:szCs w:val="24"/>
        </w:rPr>
        <w:t xml:space="preserve">AWS IAM you can manage IAM Users and </w:t>
      </w:r>
      <w:r w:rsidR="00B14CE7" w:rsidRPr="00D53D11">
        <w:rPr>
          <w:rFonts w:ascii="Times New Roman" w:hAnsi="Times New Roman" w:cs="Times New Roman"/>
          <w:sz w:val="24"/>
          <w:szCs w:val="24"/>
        </w:rPr>
        <w:t>what they can</w:t>
      </w:r>
      <w:r w:rsidR="002033CA" w:rsidRPr="00D53D11">
        <w:rPr>
          <w:rFonts w:ascii="Times New Roman" w:hAnsi="Times New Roman" w:cs="Times New Roman"/>
          <w:sz w:val="24"/>
          <w:szCs w:val="24"/>
        </w:rPr>
        <w:t xml:space="preserve"> access by creating Users and assigning them specific security credentials such as multi-factor authentication devices, access keys, and passwords. You can also control what operations a User can perform.</w:t>
      </w:r>
      <w:r w:rsidR="00B14CE7" w:rsidRPr="00D53D11">
        <w:rPr>
          <w:rFonts w:ascii="Times New Roman" w:hAnsi="Times New Roman" w:cs="Times New Roman"/>
          <w:sz w:val="24"/>
          <w:szCs w:val="24"/>
        </w:rPr>
        <w:t xml:space="preserve"> Similar, it can manage IAM Roles and what permissions they have, determining what each identity can and can’t do. These roles can be given to anyone based on what access they need. AWS IAM can also be used to manage federated users and what permissions they have. You can enable identity federation which allows users in your enterprise to have access to the management console, and access to call AWS APIs and access resources, all without needing to create </w:t>
      </w:r>
      <w:r w:rsidR="001D16DE" w:rsidRPr="00D53D11">
        <w:rPr>
          <w:rFonts w:ascii="Times New Roman" w:hAnsi="Times New Roman" w:cs="Times New Roman"/>
          <w:sz w:val="24"/>
          <w:szCs w:val="24"/>
        </w:rPr>
        <w:t>separate IAM User’s for each identity.</w:t>
      </w:r>
    </w:p>
    <w:p w14:paraId="46762F21" w14:textId="11FE92C2" w:rsidR="00855E8D" w:rsidRPr="00D53D11" w:rsidRDefault="007906CB" w:rsidP="007021DE">
      <w:pPr>
        <w:rPr>
          <w:rFonts w:ascii="Times New Roman" w:hAnsi="Times New Roman" w:cs="Times New Roman"/>
          <w:b/>
          <w:bCs/>
          <w:sz w:val="24"/>
          <w:szCs w:val="24"/>
        </w:rPr>
      </w:pPr>
      <w:r w:rsidRPr="00D53D11">
        <w:rPr>
          <w:rFonts w:ascii="Times New Roman" w:hAnsi="Times New Roman" w:cs="Times New Roman"/>
          <w:b/>
          <w:bCs/>
          <w:sz w:val="24"/>
          <w:szCs w:val="24"/>
        </w:rPr>
        <w:t>Configuration Steps</w:t>
      </w:r>
    </w:p>
    <w:p w14:paraId="10BD86BB" w14:textId="503FFBA0" w:rsidR="78B4A31E" w:rsidRPr="00D53D11" w:rsidRDefault="58549F72" w:rsidP="78B4A31E">
      <w:pPr>
        <w:rPr>
          <w:rFonts w:ascii="Times New Roman" w:hAnsi="Times New Roman" w:cs="Times New Roman"/>
          <w:sz w:val="24"/>
          <w:szCs w:val="24"/>
          <w:u w:val="single"/>
        </w:rPr>
      </w:pPr>
      <w:r w:rsidRPr="00D53D11">
        <w:rPr>
          <w:rFonts w:ascii="Times New Roman" w:hAnsi="Times New Roman" w:cs="Times New Roman"/>
          <w:sz w:val="24"/>
          <w:szCs w:val="24"/>
          <w:u w:val="single"/>
        </w:rPr>
        <w:t>Opening AWS</w:t>
      </w:r>
    </w:p>
    <w:p w14:paraId="518EF5B9" w14:textId="09381105" w:rsidR="00855E8D" w:rsidRPr="00D53D11" w:rsidRDefault="00C35568" w:rsidP="002756F3">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Click the start lab button</w:t>
      </w:r>
      <w:r w:rsidR="00CA463D" w:rsidRPr="00D53D11">
        <w:rPr>
          <w:rFonts w:ascii="Times New Roman" w:hAnsi="Times New Roman" w:cs="Times New Roman"/>
          <w:sz w:val="24"/>
          <w:szCs w:val="24"/>
        </w:rPr>
        <w:t xml:space="preserve"> un</w:t>
      </w:r>
      <w:r w:rsidR="003429C9" w:rsidRPr="00D53D11">
        <w:rPr>
          <w:rFonts w:ascii="Times New Roman" w:hAnsi="Times New Roman" w:cs="Times New Roman"/>
          <w:sz w:val="24"/>
          <w:szCs w:val="24"/>
        </w:rPr>
        <w:t>til</w:t>
      </w:r>
      <w:r w:rsidR="00B966F4" w:rsidRPr="00D53D11">
        <w:rPr>
          <w:rFonts w:ascii="Times New Roman" w:hAnsi="Times New Roman" w:cs="Times New Roman"/>
          <w:sz w:val="24"/>
          <w:szCs w:val="24"/>
        </w:rPr>
        <w:t xml:space="preserve"> you get the </w:t>
      </w:r>
      <w:r w:rsidR="00B966F4" w:rsidRPr="00D53D11">
        <w:rPr>
          <w:rFonts w:ascii="Times New Roman" w:hAnsi="Times New Roman" w:cs="Times New Roman"/>
          <w:b/>
          <w:bCs/>
          <w:sz w:val="24"/>
          <w:szCs w:val="24"/>
        </w:rPr>
        <w:t>“Lab status ready”</w:t>
      </w:r>
      <w:r w:rsidR="00B966F4" w:rsidRPr="00D53D11">
        <w:rPr>
          <w:rFonts w:ascii="Times New Roman" w:hAnsi="Times New Roman" w:cs="Times New Roman"/>
          <w:sz w:val="24"/>
          <w:szCs w:val="24"/>
        </w:rPr>
        <w:t xml:space="preserve"> message</w:t>
      </w:r>
    </w:p>
    <w:p w14:paraId="47630AA3" w14:textId="107BECF9" w:rsidR="00343908" w:rsidRPr="00D53D11" w:rsidRDefault="00343908" w:rsidP="00343908">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195B9E91" wp14:editId="6ADEED8D">
            <wp:extent cx="12382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8250" cy="438150"/>
                    </a:xfrm>
                    <a:prstGeom prst="rect">
                      <a:avLst/>
                    </a:prstGeom>
                  </pic:spPr>
                </pic:pic>
              </a:graphicData>
            </a:graphic>
          </wp:inline>
        </w:drawing>
      </w:r>
    </w:p>
    <w:p w14:paraId="7D3ECF84" w14:textId="4F71441B" w:rsidR="00343908" w:rsidRPr="00D53D11" w:rsidRDefault="00B966F4" w:rsidP="00343908">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Open the AWS Management Console by clicking the AWS button</w:t>
      </w:r>
    </w:p>
    <w:p w14:paraId="474E8F15" w14:textId="47727B7C" w:rsidR="00B966F4" w:rsidRPr="00D53D11" w:rsidRDefault="00B966F4" w:rsidP="00B966F4">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30B39E20" wp14:editId="45639871">
            <wp:extent cx="9048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904875" cy="457200"/>
                    </a:xfrm>
                    <a:prstGeom prst="rect">
                      <a:avLst/>
                    </a:prstGeom>
                  </pic:spPr>
                </pic:pic>
              </a:graphicData>
            </a:graphic>
          </wp:inline>
        </w:drawing>
      </w:r>
    </w:p>
    <w:p w14:paraId="3C5D5947" w14:textId="71E2D698" w:rsidR="009A3DD3" w:rsidRPr="00D53D11" w:rsidRDefault="009A3DD3" w:rsidP="009A3DD3">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Take note of the</w:t>
      </w:r>
      <w:r w:rsidR="00721C2A" w:rsidRPr="00D53D11">
        <w:rPr>
          <w:rFonts w:ascii="Times New Roman" w:hAnsi="Times New Roman" w:cs="Times New Roman"/>
          <w:sz w:val="24"/>
          <w:szCs w:val="24"/>
        </w:rPr>
        <w:t xml:space="preserve"> region</w:t>
      </w:r>
    </w:p>
    <w:p w14:paraId="264F711E" w14:textId="7BAB4F77" w:rsidR="00F772A5" w:rsidRPr="00D53D11" w:rsidRDefault="00F772A5" w:rsidP="00F772A5">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76148B21" wp14:editId="6BA4F082">
            <wp:extent cx="3470280" cy="115503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0202"/>
                    <a:stretch/>
                  </pic:blipFill>
                  <pic:spPr bwMode="auto">
                    <a:xfrm>
                      <a:off x="0" y="0"/>
                      <a:ext cx="3485278" cy="1160024"/>
                    </a:xfrm>
                    <a:prstGeom prst="rect">
                      <a:avLst/>
                    </a:prstGeom>
                    <a:ln>
                      <a:noFill/>
                    </a:ln>
                    <a:extLst>
                      <a:ext uri="{53640926-AAD7-44D8-BBD7-CCE9431645EC}">
                        <a14:shadowObscured xmlns:a14="http://schemas.microsoft.com/office/drawing/2010/main"/>
                      </a:ext>
                    </a:extLst>
                  </pic:spPr>
                </pic:pic>
              </a:graphicData>
            </a:graphic>
          </wp:inline>
        </w:drawing>
      </w:r>
    </w:p>
    <w:p w14:paraId="680DA0BD" w14:textId="5118AC99" w:rsidR="213E3DE2" w:rsidRPr="00D53D11" w:rsidRDefault="58549F72" w:rsidP="58549F72">
      <w:pPr>
        <w:rPr>
          <w:rFonts w:ascii="Times New Roman" w:hAnsi="Times New Roman" w:cs="Times New Roman"/>
          <w:sz w:val="24"/>
          <w:szCs w:val="24"/>
          <w:u w:val="single"/>
        </w:rPr>
      </w:pPr>
      <w:r w:rsidRPr="00D53D11">
        <w:rPr>
          <w:rFonts w:ascii="Times New Roman" w:hAnsi="Times New Roman" w:cs="Times New Roman"/>
          <w:sz w:val="24"/>
          <w:szCs w:val="24"/>
          <w:u w:val="single"/>
        </w:rPr>
        <w:t xml:space="preserve">Exploring </w:t>
      </w:r>
      <w:r w:rsidR="7BA6B579" w:rsidRPr="00D53D11">
        <w:rPr>
          <w:rFonts w:ascii="Times New Roman" w:hAnsi="Times New Roman" w:cs="Times New Roman"/>
          <w:sz w:val="24"/>
          <w:szCs w:val="24"/>
          <w:u w:val="single"/>
        </w:rPr>
        <w:t>AWS</w:t>
      </w:r>
    </w:p>
    <w:p w14:paraId="6433556A" w14:textId="7EF7DDB1" w:rsidR="7BA6B579" w:rsidRPr="00D53D11" w:rsidRDefault="00CB5964" w:rsidP="7BA6B579">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Click the </w:t>
      </w:r>
      <w:r w:rsidRPr="00D53D11">
        <w:rPr>
          <w:rFonts w:ascii="Times New Roman" w:hAnsi="Times New Roman" w:cs="Times New Roman"/>
          <w:b/>
          <w:sz w:val="24"/>
          <w:szCs w:val="24"/>
        </w:rPr>
        <w:t>All services</w:t>
      </w:r>
      <w:r w:rsidRPr="00D53D11">
        <w:rPr>
          <w:rFonts w:ascii="Times New Roman" w:hAnsi="Times New Roman" w:cs="Times New Roman"/>
          <w:sz w:val="24"/>
          <w:szCs w:val="24"/>
        </w:rPr>
        <w:t xml:space="preserve"> dropdown</w:t>
      </w:r>
      <w:r w:rsidR="00C21E7B" w:rsidRPr="00D53D11">
        <w:rPr>
          <w:rFonts w:ascii="Times New Roman" w:hAnsi="Times New Roman" w:cs="Times New Roman"/>
          <w:sz w:val="24"/>
          <w:szCs w:val="24"/>
        </w:rPr>
        <w:t xml:space="preserve"> and </w:t>
      </w:r>
      <w:r w:rsidR="00F953AB" w:rsidRPr="00D53D11">
        <w:rPr>
          <w:rFonts w:ascii="Times New Roman" w:hAnsi="Times New Roman" w:cs="Times New Roman"/>
          <w:sz w:val="24"/>
          <w:szCs w:val="24"/>
        </w:rPr>
        <w:t xml:space="preserve">scroll until you see </w:t>
      </w:r>
      <w:r w:rsidR="00F953AB" w:rsidRPr="00D53D11">
        <w:rPr>
          <w:rFonts w:ascii="Times New Roman" w:hAnsi="Times New Roman" w:cs="Times New Roman"/>
          <w:b/>
          <w:sz w:val="24"/>
          <w:szCs w:val="24"/>
        </w:rPr>
        <w:t>IAM</w:t>
      </w:r>
      <w:r w:rsidR="00B45FE9" w:rsidRPr="00D53D11">
        <w:rPr>
          <w:rFonts w:ascii="Times New Roman" w:hAnsi="Times New Roman" w:cs="Times New Roman"/>
          <w:sz w:val="24"/>
          <w:szCs w:val="24"/>
        </w:rPr>
        <w:t>, then click it</w:t>
      </w:r>
    </w:p>
    <w:p w14:paraId="33199E15" w14:textId="76AACF23" w:rsidR="00CB5964" w:rsidRPr="00D53D11" w:rsidRDefault="392F8EA5" w:rsidP="00CB5964">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11D9701F" wp14:editId="7BF7454B">
            <wp:extent cx="17907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1790700" cy="590550"/>
                    </a:xfrm>
                    <a:prstGeom prst="rect">
                      <a:avLst/>
                    </a:prstGeom>
                  </pic:spPr>
                </pic:pic>
              </a:graphicData>
            </a:graphic>
          </wp:inline>
        </w:drawing>
      </w:r>
    </w:p>
    <w:p w14:paraId="68AD9308" w14:textId="7B6DD121" w:rsidR="00B45FE9" w:rsidRPr="00D53D11" w:rsidRDefault="002E0AEC" w:rsidP="00B45FE9">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On the dashboard, click </w:t>
      </w:r>
      <w:r w:rsidRPr="00D53D11">
        <w:rPr>
          <w:rFonts w:ascii="Times New Roman" w:hAnsi="Times New Roman" w:cs="Times New Roman"/>
          <w:b/>
          <w:sz w:val="24"/>
          <w:szCs w:val="24"/>
        </w:rPr>
        <w:t>User Groups</w:t>
      </w:r>
    </w:p>
    <w:p w14:paraId="030BAF02" w14:textId="6F488883" w:rsidR="002E0AEC" w:rsidRPr="00D53D11" w:rsidRDefault="002E0AEC" w:rsidP="002E0AEC">
      <w:pPr>
        <w:pStyle w:val="ListParagraph"/>
        <w:rPr>
          <w:rFonts w:ascii="Times New Roman" w:hAnsi="Times New Roman" w:cs="Times New Roman"/>
          <w:sz w:val="24"/>
          <w:szCs w:val="24"/>
        </w:rPr>
      </w:pPr>
      <w:r w:rsidRPr="00D53D11">
        <w:rPr>
          <w:rFonts w:ascii="Times New Roman" w:hAnsi="Times New Roman" w:cs="Times New Roman"/>
          <w:noProof/>
          <w:sz w:val="24"/>
          <w:szCs w:val="24"/>
        </w:rPr>
        <w:lastRenderedPageBreak/>
        <w:drawing>
          <wp:inline distT="0" distB="0" distL="0" distR="0" wp14:anchorId="4CAA0DFD" wp14:editId="5CEABAAD">
            <wp:extent cx="1322772" cy="12587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322772" cy="1258767"/>
                    </a:xfrm>
                    <a:prstGeom prst="rect">
                      <a:avLst/>
                    </a:prstGeom>
                  </pic:spPr>
                </pic:pic>
              </a:graphicData>
            </a:graphic>
          </wp:inline>
        </w:drawing>
      </w:r>
    </w:p>
    <w:p w14:paraId="36D98DD1" w14:textId="17DD1E37" w:rsidR="002E0AEC" w:rsidRPr="00D53D11" w:rsidRDefault="0C762284" w:rsidP="002E0AEC">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Select the </w:t>
      </w:r>
      <w:r w:rsidR="6C161ED7" w:rsidRPr="00D53D11">
        <w:rPr>
          <w:rFonts w:ascii="Times New Roman" w:hAnsi="Times New Roman" w:cs="Times New Roman"/>
          <w:b/>
          <w:sz w:val="24"/>
          <w:szCs w:val="24"/>
        </w:rPr>
        <w:t>EC2-</w:t>
      </w:r>
      <w:r w:rsidR="766C6499" w:rsidRPr="00D53D11">
        <w:rPr>
          <w:rFonts w:ascii="Times New Roman" w:hAnsi="Times New Roman" w:cs="Times New Roman"/>
          <w:b/>
          <w:sz w:val="24"/>
          <w:szCs w:val="24"/>
        </w:rPr>
        <w:t>Support</w:t>
      </w:r>
      <w:r w:rsidR="766C6499" w:rsidRPr="00D53D11">
        <w:rPr>
          <w:rFonts w:ascii="Times New Roman" w:hAnsi="Times New Roman" w:cs="Times New Roman"/>
          <w:sz w:val="24"/>
          <w:szCs w:val="24"/>
        </w:rPr>
        <w:t xml:space="preserve"> group</w:t>
      </w:r>
    </w:p>
    <w:p w14:paraId="6A67E233" w14:textId="0F7D4CF1" w:rsidR="795E76F4" w:rsidRPr="00D53D11" w:rsidRDefault="5BBC003D" w:rsidP="795E76F4">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Click the</w:t>
      </w:r>
      <w:r w:rsidRPr="00D53D11">
        <w:rPr>
          <w:rFonts w:ascii="Times New Roman" w:hAnsi="Times New Roman" w:cs="Times New Roman"/>
          <w:b/>
          <w:sz w:val="24"/>
          <w:szCs w:val="24"/>
        </w:rPr>
        <w:t xml:space="preserve"> </w:t>
      </w:r>
      <w:r w:rsidR="041EF673" w:rsidRPr="00D53D11">
        <w:rPr>
          <w:rFonts w:ascii="Times New Roman" w:hAnsi="Times New Roman" w:cs="Times New Roman"/>
          <w:b/>
          <w:sz w:val="24"/>
          <w:szCs w:val="24"/>
        </w:rPr>
        <w:t>Permissions</w:t>
      </w:r>
      <w:r w:rsidR="406CDCBF" w:rsidRPr="00D53D11">
        <w:rPr>
          <w:rFonts w:ascii="Times New Roman" w:hAnsi="Times New Roman" w:cs="Times New Roman"/>
          <w:sz w:val="24"/>
          <w:szCs w:val="24"/>
        </w:rPr>
        <w:t xml:space="preserve"> tab</w:t>
      </w:r>
    </w:p>
    <w:p w14:paraId="536D2470" w14:textId="0A7D678C" w:rsidR="3AE2803C" w:rsidRPr="00D53D11" w:rsidRDefault="5E349643" w:rsidP="3AE2803C">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Click the </w:t>
      </w:r>
      <w:r w:rsidR="486FCF48" w:rsidRPr="00D53D11">
        <w:rPr>
          <w:rFonts w:ascii="Times New Roman" w:hAnsi="Times New Roman" w:cs="Times New Roman"/>
          <w:b/>
          <w:sz w:val="24"/>
          <w:szCs w:val="24"/>
        </w:rPr>
        <w:t>+</w:t>
      </w:r>
      <w:r w:rsidR="00B367C3" w:rsidRPr="00D53D11">
        <w:rPr>
          <w:rFonts w:ascii="Times New Roman" w:hAnsi="Times New Roman" w:cs="Times New Roman"/>
          <w:sz w:val="24"/>
          <w:szCs w:val="24"/>
        </w:rPr>
        <w:t xml:space="preserve"> </w:t>
      </w:r>
      <w:r w:rsidR="24057DCA" w:rsidRPr="00D53D11">
        <w:rPr>
          <w:rFonts w:ascii="Times New Roman" w:hAnsi="Times New Roman" w:cs="Times New Roman"/>
          <w:sz w:val="24"/>
          <w:szCs w:val="24"/>
        </w:rPr>
        <w:t xml:space="preserve">icon next to </w:t>
      </w:r>
      <w:r w:rsidR="03A57A1E" w:rsidRPr="00D53D11">
        <w:rPr>
          <w:rFonts w:ascii="Times New Roman" w:hAnsi="Times New Roman" w:cs="Times New Roman"/>
          <w:b/>
          <w:sz w:val="24"/>
          <w:szCs w:val="24"/>
        </w:rPr>
        <w:t>AmazonEC2ReadOnlyAccess</w:t>
      </w:r>
      <w:r w:rsidR="03A57A1E" w:rsidRPr="00D53D11">
        <w:rPr>
          <w:rFonts w:ascii="Times New Roman" w:hAnsi="Times New Roman" w:cs="Times New Roman"/>
          <w:sz w:val="24"/>
          <w:szCs w:val="24"/>
        </w:rPr>
        <w:t xml:space="preserve"> to open the policy details. The policy details tell us what actions are allowed and what actions are denied for each specific AWS resource. </w:t>
      </w:r>
      <w:r w:rsidR="03A57A1E" w:rsidRPr="00D53D11">
        <w:rPr>
          <w:rFonts w:ascii="Times New Roman" w:hAnsi="Times New Roman" w:cs="Times New Roman"/>
          <w:b/>
          <w:bCs/>
          <w:sz w:val="24"/>
          <w:szCs w:val="24"/>
        </w:rPr>
        <w:t>Effect</w:t>
      </w:r>
      <w:r w:rsidR="03A57A1E" w:rsidRPr="00D53D11">
        <w:rPr>
          <w:rFonts w:ascii="Times New Roman" w:hAnsi="Times New Roman" w:cs="Times New Roman"/>
          <w:sz w:val="24"/>
          <w:szCs w:val="24"/>
        </w:rPr>
        <w:t xml:space="preserve"> tells us if the permission is Allowed or Denied, </w:t>
      </w:r>
      <w:r w:rsidR="03A57A1E" w:rsidRPr="00D53D11">
        <w:rPr>
          <w:rFonts w:ascii="Times New Roman" w:hAnsi="Times New Roman" w:cs="Times New Roman"/>
          <w:b/>
          <w:bCs/>
          <w:sz w:val="24"/>
          <w:szCs w:val="24"/>
        </w:rPr>
        <w:t>Action</w:t>
      </w:r>
      <w:r w:rsidR="03A57A1E" w:rsidRPr="00D53D11">
        <w:rPr>
          <w:rFonts w:ascii="Times New Roman" w:hAnsi="Times New Roman" w:cs="Times New Roman"/>
          <w:sz w:val="24"/>
          <w:szCs w:val="24"/>
        </w:rPr>
        <w:t xml:space="preserve"> specifies what API calls can be made, and </w:t>
      </w:r>
      <w:r w:rsidR="03A57A1E" w:rsidRPr="00D53D11">
        <w:rPr>
          <w:rFonts w:ascii="Times New Roman" w:hAnsi="Times New Roman" w:cs="Times New Roman"/>
          <w:b/>
          <w:bCs/>
          <w:sz w:val="24"/>
          <w:szCs w:val="24"/>
        </w:rPr>
        <w:t>Resource</w:t>
      </w:r>
      <w:r w:rsidR="03A57A1E" w:rsidRPr="00D53D11">
        <w:rPr>
          <w:rFonts w:ascii="Times New Roman" w:hAnsi="Times New Roman" w:cs="Times New Roman"/>
          <w:sz w:val="24"/>
          <w:szCs w:val="24"/>
        </w:rPr>
        <w:t xml:space="preserve"> tells us which entities are covered by the policy</w:t>
      </w:r>
    </w:p>
    <w:p w14:paraId="4D6DB8C5" w14:textId="4D99EB51" w:rsidR="4AE8654E" w:rsidRPr="00D53D11" w:rsidRDefault="00BB30F9" w:rsidP="756A2956">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4BBA60A3" wp14:editId="3F79E415">
            <wp:extent cx="2724150" cy="3942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724150" cy="394285"/>
                    </a:xfrm>
                    <a:prstGeom prst="rect">
                      <a:avLst/>
                    </a:prstGeom>
                  </pic:spPr>
                </pic:pic>
              </a:graphicData>
            </a:graphic>
          </wp:inline>
        </w:drawing>
      </w:r>
    </w:p>
    <w:p w14:paraId="0B344941" w14:textId="3F979E47" w:rsidR="4E49087E" w:rsidRPr="00D53D11" w:rsidRDefault="4E49087E" w:rsidP="4E49087E">
      <w:pPr>
        <w:pStyle w:val="ListParagraph"/>
        <w:ind w:left="0"/>
        <w:rPr>
          <w:rFonts w:ascii="Times New Roman" w:hAnsi="Times New Roman" w:cs="Times New Roman"/>
          <w:sz w:val="24"/>
          <w:szCs w:val="24"/>
        </w:rPr>
      </w:pPr>
    </w:p>
    <w:p w14:paraId="26719761" w14:textId="11C907CB" w:rsidR="756A2956" w:rsidRPr="00D53D11" w:rsidRDefault="021A7FED" w:rsidP="748D30E0">
      <w:pPr>
        <w:pStyle w:val="ListParagraph"/>
        <w:ind w:left="0"/>
        <w:rPr>
          <w:rFonts w:ascii="Times New Roman" w:hAnsi="Times New Roman" w:cs="Times New Roman"/>
          <w:sz w:val="24"/>
          <w:szCs w:val="24"/>
          <w:u w:val="single"/>
        </w:rPr>
      </w:pPr>
      <w:r w:rsidRPr="00D53D11">
        <w:rPr>
          <w:rFonts w:ascii="Times New Roman" w:hAnsi="Times New Roman" w:cs="Times New Roman"/>
          <w:sz w:val="24"/>
          <w:szCs w:val="24"/>
          <w:u w:val="single"/>
        </w:rPr>
        <w:t>Business</w:t>
      </w:r>
      <w:r w:rsidR="748D30E0" w:rsidRPr="00D53D11">
        <w:rPr>
          <w:rFonts w:ascii="Times New Roman" w:hAnsi="Times New Roman" w:cs="Times New Roman"/>
          <w:sz w:val="24"/>
          <w:szCs w:val="24"/>
          <w:u w:val="single"/>
        </w:rPr>
        <w:t xml:space="preserve"> </w:t>
      </w:r>
      <w:r w:rsidR="49D6E772" w:rsidRPr="00D53D11">
        <w:rPr>
          <w:rFonts w:ascii="Times New Roman" w:hAnsi="Times New Roman" w:cs="Times New Roman"/>
          <w:sz w:val="24"/>
          <w:szCs w:val="24"/>
          <w:u w:val="single"/>
        </w:rPr>
        <w:t>Scenario</w:t>
      </w:r>
    </w:p>
    <w:p w14:paraId="2B346A76" w14:textId="7BF2D8B7" w:rsidR="021A7FED" w:rsidRPr="00D53D11" w:rsidRDefault="6F6B3D19" w:rsidP="48BEABFB">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You want to give </w:t>
      </w:r>
      <w:r w:rsidR="0A40E443" w:rsidRPr="00D53D11">
        <w:rPr>
          <w:rFonts w:ascii="Times New Roman" w:hAnsi="Times New Roman" w:cs="Times New Roman"/>
          <w:sz w:val="24"/>
          <w:szCs w:val="24"/>
        </w:rPr>
        <w:t xml:space="preserve">your </w:t>
      </w:r>
      <w:r w:rsidR="17CE334F" w:rsidRPr="00D53D11">
        <w:rPr>
          <w:rFonts w:ascii="Times New Roman" w:hAnsi="Times New Roman" w:cs="Times New Roman"/>
          <w:sz w:val="24"/>
          <w:szCs w:val="24"/>
        </w:rPr>
        <w:t xml:space="preserve">staff access to </w:t>
      </w:r>
      <w:r w:rsidR="776E2FA2" w:rsidRPr="00D53D11">
        <w:rPr>
          <w:rFonts w:ascii="Times New Roman" w:hAnsi="Times New Roman" w:cs="Times New Roman"/>
          <w:sz w:val="24"/>
          <w:szCs w:val="24"/>
        </w:rPr>
        <w:t xml:space="preserve">AWS EC2 instances </w:t>
      </w:r>
      <w:r w:rsidR="3E125BB1" w:rsidRPr="00D53D11">
        <w:rPr>
          <w:rFonts w:ascii="Times New Roman" w:hAnsi="Times New Roman" w:cs="Times New Roman"/>
          <w:sz w:val="24"/>
          <w:szCs w:val="24"/>
        </w:rPr>
        <w:t>based on their job function</w:t>
      </w:r>
    </w:p>
    <w:p w14:paraId="597AE184" w14:textId="302F860D" w:rsidR="005E5DD0" w:rsidRPr="00D53D11" w:rsidRDefault="005E5DD0" w:rsidP="005E5DD0">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2A3667D5" wp14:editId="170FC00B">
            <wp:extent cx="2600325" cy="165710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600325" cy="1657105"/>
                    </a:xfrm>
                    <a:prstGeom prst="rect">
                      <a:avLst/>
                    </a:prstGeom>
                  </pic:spPr>
                </pic:pic>
              </a:graphicData>
            </a:graphic>
          </wp:inline>
        </w:drawing>
      </w:r>
    </w:p>
    <w:p w14:paraId="6696DBE7" w14:textId="79063B0B" w:rsidR="014AF910" w:rsidRPr="00D53D11" w:rsidRDefault="4021E6EB" w:rsidP="014AF910">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On the left </w:t>
      </w:r>
      <w:r w:rsidR="038F09B0" w:rsidRPr="00D53D11">
        <w:rPr>
          <w:rFonts w:ascii="Times New Roman" w:hAnsi="Times New Roman" w:cs="Times New Roman"/>
          <w:sz w:val="24"/>
          <w:szCs w:val="24"/>
        </w:rPr>
        <w:t>navigation pane,</w:t>
      </w:r>
      <w:r w:rsidR="3FDCEFFC" w:rsidRPr="00D53D11">
        <w:rPr>
          <w:rFonts w:ascii="Times New Roman" w:hAnsi="Times New Roman" w:cs="Times New Roman"/>
          <w:sz w:val="24"/>
          <w:szCs w:val="24"/>
        </w:rPr>
        <w:t xml:space="preserve"> select </w:t>
      </w:r>
      <w:r w:rsidR="1F7CEC50" w:rsidRPr="00D53D11">
        <w:rPr>
          <w:rFonts w:ascii="Times New Roman" w:hAnsi="Times New Roman" w:cs="Times New Roman"/>
          <w:b/>
          <w:bCs/>
          <w:sz w:val="24"/>
          <w:szCs w:val="24"/>
        </w:rPr>
        <w:t xml:space="preserve">User </w:t>
      </w:r>
      <w:r w:rsidR="140E6B17" w:rsidRPr="00D53D11">
        <w:rPr>
          <w:rFonts w:ascii="Times New Roman" w:hAnsi="Times New Roman" w:cs="Times New Roman"/>
          <w:b/>
          <w:bCs/>
          <w:sz w:val="24"/>
          <w:szCs w:val="24"/>
        </w:rPr>
        <w:t>groups</w:t>
      </w:r>
    </w:p>
    <w:p w14:paraId="0F062804" w14:textId="22E36AB0" w:rsidR="654DD3D6" w:rsidRPr="00D53D11" w:rsidRDefault="73AE676A" w:rsidP="654DD3D6">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Select </w:t>
      </w:r>
      <w:r w:rsidR="350D2DE5" w:rsidRPr="00D53D11">
        <w:rPr>
          <w:rFonts w:ascii="Times New Roman" w:hAnsi="Times New Roman" w:cs="Times New Roman"/>
          <w:sz w:val="24"/>
          <w:szCs w:val="24"/>
        </w:rPr>
        <w:t>the</w:t>
      </w:r>
      <w:r w:rsidR="350D2DE5" w:rsidRPr="00D53D11">
        <w:rPr>
          <w:rFonts w:ascii="Times New Roman" w:hAnsi="Times New Roman" w:cs="Times New Roman"/>
          <w:b/>
          <w:bCs/>
          <w:sz w:val="24"/>
          <w:szCs w:val="24"/>
        </w:rPr>
        <w:t xml:space="preserve"> </w:t>
      </w:r>
      <w:r w:rsidR="47DFE285" w:rsidRPr="00D53D11">
        <w:rPr>
          <w:rFonts w:ascii="Times New Roman" w:hAnsi="Times New Roman" w:cs="Times New Roman"/>
          <w:b/>
          <w:bCs/>
          <w:sz w:val="24"/>
          <w:szCs w:val="24"/>
        </w:rPr>
        <w:t>S3-Support</w:t>
      </w:r>
      <w:r w:rsidR="277FDED9" w:rsidRPr="00D53D11">
        <w:rPr>
          <w:rFonts w:ascii="Times New Roman" w:hAnsi="Times New Roman" w:cs="Times New Roman"/>
          <w:b/>
          <w:bCs/>
          <w:sz w:val="24"/>
          <w:szCs w:val="24"/>
        </w:rPr>
        <w:t xml:space="preserve"> </w:t>
      </w:r>
      <w:r w:rsidR="350D2DE5" w:rsidRPr="00D53D11">
        <w:rPr>
          <w:rFonts w:ascii="Times New Roman" w:hAnsi="Times New Roman" w:cs="Times New Roman"/>
          <w:sz w:val="24"/>
          <w:szCs w:val="24"/>
        </w:rPr>
        <w:t>group</w:t>
      </w:r>
    </w:p>
    <w:p w14:paraId="2A38922C" w14:textId="766B98F0" w:rsidR="350D2DE5" w:rsidRPr="00D53D11" w:rsidRDefault="27066284" w:rsidP="350D2DE5">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In the </w:t>
      </w:r>
      <w:r w:rsidRPr="00D53D11">
        <w:rPr>
          <w:rFonts w:ascii="Times New Roman" w:hAnsi="Times New Roman" w:cs="Times New Roman"/>
          <w:b/>
          <w:bCs/>
          <w:sz w:val="24"/>
          <w:szCs w:val="24"/>
        </w:rPr>
        <w:t>Users tab</w:t>
      </w:r>
      <w:r w:rsidRPr="00D53D11">
        <w:rPr>
          <w:rFonts w:ascii="Times New Roman" w:hAnsi="Times New Roman" w:cs="Times New Roman"/>
          <w:sz w:val="24"/>
          <w:szCs w:val="24"/>
        </w:rPr>
        <w:t>,</w:t>
      </w:r>
      <w:r w:rsidR="7845CB43" w:rsidRPr="00D53D11">
        <w:rPr>
          <w:rFonts w:ascii="Times New Roman" w:hAnsi="Times New Roman" w:cs="Times New Roman"/>
          <w:b/>
          <w:bCs/>
          <w:sz w:val="24"/>
          <w:szCs w:val="24"/>
        </w:rPr>
        <w:t xml:space="preserve"> </w:t>
      </w:r>
      <w:r w:rsidR="3EE9F752" w:rsidRPr="00D53D11">
        <w:rPr>
          <w:rFonts w:ascii="Times New Roman" w:hAnsi="Times New Roman" w:cs="Times New Roman"/>
          <w:sz w:val="24"/>
          <w:szCs w:val="24"/>
        </w:rPr>
        <w:t xml:space="preserve">select </w:t>
      </w:r>
      <w:r w:rsidR="4C77465E" w:rsidRPr="00D53D11">
        <w:rPr>
          <w:rFonts w:ascii="Times New Roman" w:hAnsi="Times New Roman" w:cs="Times New Roman"/>
          <w:sz w:val="24"/>
          <w:szCs w:val="24"/>
        </w:rPr>
        <w:t xml:space="preserve">click the </w:t>
      </w:r>
      <w:r w:rsidR="6FC95C65" w:rsidRPr="00D53D11">
        <w:rPr>
          <w:rFonts w:ascii="Times New Roman" w:hAnsi="Times New Roman" w:cs="Times New Roman"/>
          <w:b/>
          <w:bCs/>
          <w:sz w:val="24"/>
          <w:szCs w:val="24"/>
        </w:rPr>
        <w:t xml:space="preserve">Add </w:t>
      </w:r>
      <w:proofErr w:type="gramStart"/>
      <w:r w:rsidR="6FC95C65" w:rsidRPr="00D53D11">
        <w:rPr>
          <w:rFonts w:ascii="Times New Roman" w:hAnsi="Times New Roman" w:cs="Times New Roman"/>
          <w:b/>
          <w:bCs/>
          <w:sz w:val="24"/>
          <w:szCs w:val="24"/>
        </w:rPr>
        <w:t>users</w:t>
      </w:r>
      <w:proofErr w:type="gramEnd"/>
      <w:r w:rsidR="6FC95C65" w:rsidRPr="00D53D11">
        <w:rPr>
          <w:rFonts w:ascii="Times New Roman" w:hAnsi="Times New Roman" w:cs="Times New Roman"/>
          <w:sz w:val="24"/>
          <w:szCs w:val="24"/>
        </w:rPr>
        <w:t xml:space="preserve"> button</w:t>
      </w:r>
    </w:p>
    <w:p w14:paraId="47875412" w14:textId="151CEC3B" w:rsidR="00877B1C" w:rsidRPr="00D53D11" w:rsidRDefault="00877B1C" w:rsidP="00877B1C">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119F4B1C" wp14:editId="49657FE1">
            <wp:extent cx="2438400" cy="148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438400" cy="1485900"/>
                    </a:xfrm>
                    <a:prstGeom prst="rect">
                      <a:avLst/>
                    </a:prstGeom>
                  </pic:spPr>
                </pic:pic>
              </a:graphicData>
            </a:graphic>
          </wp:inline>
        </w:drawing>
      </w:r>
    </w:p>
    <w:p w14:paraId="7EA1C8CE" w14:textId="3BC63231" w:rsidR="7752D299" w:rsidRPr="00D53D11" w:rsidRDefault="4187D025" w:rsidP="1AA4E8A1">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Click the </w:t>
      </w:r>
      <w:r w:rsidR="6406A1A4" w:rsidRPr="00D53D11">
        <w:rPr>
          <w:rFonts w:ascii="Times New Roman" w:hAnsi="Times New Roman" w:cs="Times New Roman"/>
          <w:sz w:val="24"/>
          <w:szCs w:val="24"/>
        </w:rPr>
        <w:t xml:space="preserve">box next to </w:t>
      </w:r>
      <w:r w:rsidR="72673538" w:rsidRPr="00D53D11">
        <w:rPr>
          <w:rFonts w:ascii="Times New Roman" w:hAnsi="Times New Roman" w:cs="Times New Roman"/>
          <w:b/>
          <w:bCs/>
          <w:sz w:val="24"/>
          <w:szCs w:val="24"/>
        </w:rPr>
        <w:t>user-1</w:t>
      </w:r>
      <w:r w:rsidR="72673538" w:rsidRPr="00D53D11">
        <w:rPr>
          <w:rFonts w:ascii="Times New Roman" w:hAnsi="Times New Roman" w:cs="Times New Roman"/>
          <w:sz w:val="24"/>
          <w:szCs w:val="24"/>
        </w:rPr>
        <w:t xml:space="preserve"> </w:t>
      </w:r>
      <w:r w:rsidR="6A2FBD49" w:rsidRPr="00D53D11">
        <w:rPr>
          <w:rFonts w:ascii="Times New Roman" w:hAnsi="Times New Roman" w:cs="Times New Roman"/>
          <w:sz w:val="24"/>
          <w:szCs w:val="24"/>
        </w:rPr>
        <w:t xml:space="preserve">and </w:t>
      </w:r>
      <w:r w:rsidR="5F948098" w:rsidRPr="00D53D11">
        <w:rPr>
          <w:rFonts w:ascii="Times New Roman" w:hAnsi="Times New Roman" w:cs="Times New Roman"/>
          <w:sz w:val="24"/>
          <w:szCs w:val="24"/>
        </w:rPr>
        <w:t xml:space="preserve">select </w:t>
      </w:r>
      <w:r w:rsidR="5F948098" w:rsidRPr="00D53D11">
        <w:rPr>
          <w:rFonts w:ascii="Times New Roman" w:hAnsi="Times New Roman" w:cs="Times New Roman"/>
          <w:b/>
          <w:bCs/>
          <w:sz w:val="24"/>
          <w:szCs w:val="24"/>
        </w:rPr>
        <w:t xml:space="preserve">Add </w:t>
      </w:r>
      <w:r w:rsidR="69EAC65A" w:rsidRPr="00D53D11">
        <w:rPr>
          <w:rFonts w:ascii="Times New Roman" w:hAnsi="Times New Roman" w:cs="Times New Roman"/>
          <w:b/>
          <w:bCs/>
          <w:sz w:val="24"/>
          <w:szCs w:val="24"/>
        </w:rPr>
        <w:t>Users</w:t>
      </w:r>
    </w:p>
    <w:p w14:paraId="43E4EDE0" w14:textId="4AAE2437" w:rsidR="77781566" w:rsidRPr="00D53D11" w:rsidRDefault="008D05B2" w:rsidP="008D05B2">
      <w:pPr>
        <w:pStyle w:val="ListParagraph"/>
        <w:rPr>
          <w:rFonts w:ascii="Times New Roman" w:hAnsi="Times New Roman" w:cs="Times New Roman"/>
          <w:sz w:val="24"/>
          <w:szCs w:val="24"/>
        </w:rPr>
      </w:pPr>
      <w:r w:rsidRPr="00D53D11">
        <w:rPr>
          <w:rFonts w:ascii="Times New Roman" w:hAnsi="Times New Roman" w:cs="Times New Roman"/>
          <w:noProof/>
          <w:sz w:val="24"/>
          <w:szCs w:val="24"/>
        </w:rPr>
        <w:lastRenderedPageBreak/>
        <w:drawing>
          <wp:inline distT="0" distB="0" distL="0" distR="0" wp14:anchorId="15B0254E" wp14:editId="3E418442">
            <wp:extent cx="3390900" cy="685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3390900" cy="685800"/>
                    </a:xfrm>
                    <a:prstGeom prst="rect">
                      <a:avLst/>
                    </a:prstGeom>
                  </pic:spPr>
                </pic:pic>
              </a:graphicData>
            </a:graphic>
          </wp:inline>
        </w:drawing>
      </w:r>
    </w:p>
    <w:p w14:paraId="2F82F2A6" w14:textId="066AA2CB" w:rsidR="6C2ED6FA" w:rsidRPr="00D53D11" w:rsidRDefault="60C055C1" w:rsidP="60C055C1">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In the </w:t>
      </w:r>
      <w:r w:rsidR="6BB55AA5" w:rsidRPr="00D53D11">
        <w:rPr>
          <w:rFonts w:ascii="Times New Roman" w:hAnsi="Times New Roman" w:cs="Times New Roman"/>
          <w:b/>
          <w:bCs/>
          <w:sz w:val="24"/>
          <w:szCs w:val="24"/>
        </w:rPr>
        <w:t>Users</w:t>
      </w:r>
      <w:r w:rsidR="1272FF5D" w:rsidRPr="00D53D11">
        <w:rPr>
          <w:rFonts w:ascii="Times New Roman" w:hAnsi="Times New Roman" w:cs="Times New Roman"/>
          <w:sz w:val="24"/>
          <w:szCs w:val="24"/>
        </w:rPr>
        <w:t xml:space="preserve"> tab, </w:t>
      </w:r>
      <w:r w:rsidR="1272FF5D" w:rsidRPr="00D53D11">
        <w:rPr>
          <w:rFonts w:ascii="Times New Roman" w:hAnsi="Times New Roman" w:cs="Times New Roman"/>
          <w:b/>
          <w:bCs/>
          <w:sz w:val="24"/>
          <w:szCs w:val="24"/>
        </w:rPr>
        <w:t>user-</w:t>
      </w:r>
      <w:r w:rsidR="7212FBB0" w:rsidRPr="00D53D11">
        <w:rPr>
          <w:rFonts w:ascii="Times New Roman" w:hAnsi="Times New Roman" w:cs="Times New Roman"/>
          <w:b/>
          <w:bCs/>
          <w:sz w:val="24"/>
          <w:szCs w:val="24"/>
        </w:rPr>
        <w:t xml:space="preserve">1 </w:t>
      </w:r>
      <w:r w:rsidR="1491CD30" w:rsidRPr="00D53D11">
        <w:rPr>
          <w:rFonts w:ascii="Times New Roman" w:hAnsi="Times New Roman" w:cs="Times New Roman"/>
          <w:sz w:val="24"/>
          <w:szCs w:val="24"/>
        </w:rPr>
        <w:t>should be added</w:t>
      </w:r>
      <w:r w:rsidR="464476CB" w:rsidRPr="00D53D11">
        <w:rPr>
          <w:rFonts w:ascii="Times New Roman" w:hAnsi="Times New Roman" w:cs="Times New Roman"/>
          <w:sz w:val="24"/>
          <w:szCs w:val="24"/>
        </w:rPr>
        <w:t xml:space="preserve"> to the </w:t>
      </w:r>
      <w:r w:rsidR="68C3484A" w:rsidRPr="00D53D11">
        <w:rPr>
          <w:rFonts w:ascii="Times New Roman" w:hAnsi="Times New Roman" w:cs="Times New Roman"/>
          <w:sz w:val="24"/>
          <w:szCs w:val="24"/>
        </w:rPr>
        <w:t>group</w:t>
      </w:r>
    </w:p>
    <w:p w14:paraId="784BC18D" w14:textId="1FEADC7B" w:rsidR="6E7F7244" w:rsidRPr="00D53D11" w:rsidRDefault="1CEE87EC" w:rsidP="6E7F7244">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2FF7FB82" wp14:editId="5AA87CCD">
            <wp:extent cx="4933134" cy="179625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933134" cy="1796254"/>
                    </a:xfrm>
                    <a:prstGeom prst="rect">
                      <a:avLst/>
                    </a:prstGeom>
                  </pic:spPr>
                </pic:pic>
              </a:graphicData>
            </a:graphic>
          </wp:inline>
        </w:drawing>
      </w:r>
    </w:p>
    <w:p w14:paraId="49295B10" w14:textId="0931991C" w:rsidR="71200306" w:rsidRPr="00D53D11" w:rsidRDefault="47704BF4" w:rsidP="1472190E">
      <w:pPr>
        <w:pStyle w:val="ListParagraph"/>
        <w:numPr>
          <w:ilvl w:val="0"/>
          <w:numId w:val="21"/>
        </w:numPr>
        <w:rPr>
          <w:rFonts w:ascii="Times New Roman" w:hAnsi="Times New Roman" w:cs="Times New Roman"/>
          <w:sz w:val="24"/>
          <w:szCs w:val="24"/>
        </w:rPr>
      </w:pPr>
      <w:r w:rsidRPr="00D53D11">
        <w:rPr>
          <w:rFonts w:ascii="Times New Roman" w:hAnsi="Times New Roman" w:cs="Times New Roman"/>
          <w:b/>
          <w:bCs/>
          <w:sz w:val="24"/>
          <w:szCs w:val="24"/>
        </w:rPr>
        <w:t>User-</w:t>
      </w:r>
      <w:r w:rsidRPr="00D53D11">
        <w:rPr>
          <w:rFonts w:ascii="Times New Roman" w:hAnsi="Times New Roman" w:cs="Times New Roman"/>
          <w:sz w:val="24"/>
          <w:szCs w:val="24"/>
        </w:rPr>
        <w:t>2 was hired into a role where they provide support for Amazon EC2. F</w:t>
      </w:r>
      <w:r w:rsidR="376FF58D" w:rsidRPr="00D53D11">
        <w:rPr>
          <w:rFonts w:ascii="Times New Roman" w:hAnsi="Times New Roman" w:cs="Times New Roman"/>
          <w:sz w:val="24"/>
          <w:szCs w:val="24"/>
        </w:rPr>
        <w:t>ollowing steps 9-13</w:t>
      </w:r>
      <w:r w:rsidR="0BA170A8" w:rsidRPr="00D53D11">
        <w:rPr>
          <w:rFonts w:ascii="Times New Roman" w:hAnsi="Times New Roman" w:cs="Times New Roman"/>
          <w:sz w:val="24"/>
          <w:szCs w:val="24"/>
        </w:rPr>
        <w:t>,</w:t>
      </w:r>
      <w:r w:rsidR="753DEA8A" w:rsidRPr="00D53D11">
        <w:rPr>
          <w:rFonts w:ascii="Times New Roman" w:hAnsi="Times New Roman" w:cs="Times New Roman"/>
          <w:sz w:val="24"/>
          <w:szCs w:val="24"/>
        </w:rPr>
        <w:t xml:space="preserve"> </w:t>
      </w:r>
      <w:r w:rsidR="2F6D0304" w:rsidRPr="00D53D11">
        <w:rPr>
          <w:rFonts w:ascii="Times New Roman" w:hAnsi="Times New Roman" w:cs="Times New Roman"/>
          <w:sz w:val="24"/>
          <w:szCs w:val="24"/>
        </w:rPr>
        <w:t>add</w:t>
      </w:r>
      <w:r w:rsidRPr="00D53D11">
        <w:rPr>
          <w:rFonts w:ascii="Times New Roman" w:hAnsi="Times New Roman" w:cs="Times New Roman"/>
          <w:sz w:val="24"/>
          <w:szCs w:val="24"/>
        </w:rPr>
        <w:t xml:space="preserve"> </w:t>
      </w:r>
      <w:r w:rsidR="6AC261FB" w:rsidRPr="00D53D11">
        <w:rPr>
          <w:rFonts w:ascii="Times New Roman" w:hAnsi="Times New Roman" w:cs="Times New Roman"/>
          <w:b/>
          <w:bCs/>
          <w:sz w:val="24"/>
          <w:szCs w:val="24"/>
        </w:rPr>
        <w:t>user-2</w:t>
      </w:r>
      <w:r w:rsidR="7922F58F" w:rsidRPr="00D53D11">
        <w:rPr>
          <w:rFonts w:ascii="Times New Roman" w:hAnsi="Times New Roman" w:cs="Times New Roman"/>
          <w:b/>
          <w:bCs/>
          <w:sz w:val="24"/>
          <w:szCs w:val="24"/>
        </w:rPr>
        <w:t xml:space="preserve"> </w:t>
      </w:r>
      <w:r w:rsidR="31668E0A" w:rsidRPr="00D53D11">
        <w:rPr>
          <w:rFonts w:ascii="Times New Roman" w:hAnsi="Times New Roman" w:cs="Times New Roman"/>
          <w:sz w:val="24"/>
          <w:szCs w:val="24"/>
        </w:rPr>
        <w:t xml:space="preserve">to </w:t>
      </w:r>
      <w:r w:rsidR="7C1507EA" w:rsidRPr="00D53D11">
        <w:rPr>
          <w:rFonts w:ascii="Times New Roman" w:hAnsi="Times New Roman" w:cs="Times New Roman"/>
          <w:sz w:val="24"/>
          <w:szCs w:val="24"/>
        </w:rPr>
        <w:t xml:space="preserve">the </w:t>
      </w:r>
      <w:r w:rsidR="7C1507EA" w:rsidRPr="00D53D11">
        <w:rPr>
          <w:rFonts w:ascii="Times New Roman" w:hAnsi="Times New Roman" w:cs="Times New Roman"/>
          <w:b/>
          <w:bCs/>
          <w:sz w:val="24"/>
          <w:szCs w:val="24"/>
        </w:rPr>
        <w:t>EC2-</w:t>
      </w:r>
      <w:r w:rsidR="1F671DF2" w:rsidRPr="00D53D11">
        <w:rPr>
          <w:rFonts w:ascii="Times New Roman" w:hAnsi="Times New Roman" w:cs="Times New Roman"/>
          <w:b/>
          <w:bCs/>
          <w:sz w:val="24"/>
          <w:szCs w:val="24"/>
        </w:rPr>
        <w:t xml:space="preserve">Support </w:t>
      </w:r>
      <w:r w:rsidR="09A256F7" w:rsidRPr="00D53D11">
        <w:rPr>
          <w:rFonts w:ascii="Times New Roman" w:hAnsi="Times New Roman" w:cs="Times New Roman"/>
          <w:sz w:val="24"/>
          <w:szCs w:val="24"/>
        </w:rPr>
        <w:t>group</w:t>
      </w:r>
    </w:p>
    <w:p w14:paraId="578D7BF4" w14:textId="4D8E6B9D" w:rsidR="0BA170A8" w:rsidRPr="00D53D11" w:rsidRDefault="3C80D5BB" w:rsidP="0BA170A8">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It should look like this </w:t>
      </w:r>
      <w:r w:rsidR="4A0E24C7" w:rsidRPr="00D53D11">
        <w:rPr>
          <w:rFonts w:ascii="Times New Roman" w:hAnsi="Times New Roman" w:cs="Times New Roman"/>
          <w:sz w:val="24"/>
          <w:szCs w:val="24"/>
        </w:rPr>
        <w:t xml:space="preserve">once </w:t>
      </w:r>
      <w:r w:rsidR="4A0E24C7" w:rsidRPr="00D53D11">
        <w:rPr>
          <w:rFonts w:ascii="Times New Roman" w:hAnsi="Times New Roman" w:cs="Times New Roman"/>
          <w:b/>
          <w:bCs/>
          <w:sz w:val="24"/>
          <w:szCs w:val="24"/>
        </w:rPr>
        <w:t xml:space="preserve">user-2 </w:t>
      </w:r>
      <w:r w:rsidR="10B250D6" w:rsidRPr="00D53D11">
        <w:rPr>
          <w:rFonts w:ascii="Times New Roman" w:hAnsi="Times New Roman" w:cs="Times New Roman"/>
          <w:sz w:val="24"/>
          <w:szCs w:val="24"/>
        </w:rPr>
        <w:t xml:space="preserve">is a part of the </w:t>
      </w:r>
      <w:r w:rsidR="0543CF9D" w:rsidRPr="00D53D11">
        <w:rPr>
          <w:rFonts w:ascii="Times New Roman" w:hAnsi="Times New Roman" w:cs="Times New Roman"/>
          <w:b/>
          <w:bCs/>
          <w:sz w:val="24"/>
          <w:szCs w:val="24"/>
        </w:rPr>
        <w:t xml:space="preserve">EC2-Support </w:t>
      </w:r>
      <w:r w:rsidR="0543CF9D" w:rsidRPr="00D53D11">
        <w:rPr>
          <w:rFonts w:ascii="Times New Roman" w:hAnsi="Times New Roman" w:cs="Times New Roman"/>
          <w:sz w:val="24"/>
          <w:szCs w:val="24"/>
        </w:rPr>
        <w:t>group</w:t>
      </w:r>
    </w:p>
    <w:p w14:paraId="3A35DABB" w14:textId="382D3525" w:rsidR="0543CF9D" w:rsidRPr="00D53D11" w:rsidRDefault="00BD5D4D" w:rsidP="00BD5D4D">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4EF97426" wp14:editId="20B835E8">
            <wp:extent cx="4940575" cy="177666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4940575" cy="1776663"/>
                    </a:xfrm>
                    <a:prstGeom prst="rect">
                      <a:avLst/>
                    </a:prstGeom>
                  </pic:spPr>
                </pic:pic>
              </a:graphicData>
            </a:graphic>
          </wp:inline>
        </w:drawing>
      </w:r>
    </w:p>
    <w:p w14:paraId="27F576A4" w14:textId="6A41EB76" w:rsidR="00BB30F9" w:rsidRPr="00D53D11" w:rsidRDefault="337BA7EF" w:rsidP="0A007643">
      <w:pPr>
        <w:pStyle w:val="ListParagraph"/>
        <w:numPr>
          <w:ilvl w:val="0"/>
          <w:numId w:val="21"/>
        </w:numPr>
        <w:rPr>
          <w:rFonts w:ascii="Times New Roman" w:hAnsi="Times New Roman" w:cs="Times New Roman"/>
          <w:sz w:val="24"/>
          <w:szCs w:val="24"/>
        </w:rPr>
      </w:pPr>
      <w:r w:rsidRPr="00D53D11">
        <w:rPr>
          <w:rFonts w:ascii="Times New Roman" w:hAnsi="Times New Roman" w:cs="Times New Roman"/>
          <w:b/>
          <w:bCs/>
          <w:sz w:val="24"/>
          <w:szCs w:val="24"/>
        </w:rPr>
        <w:t xml:space="preserve">User-3 </w:t>
      </w:r>
      <w:r w:rsidRPr="00D53D11">
        <w:rPr>
          <w:rFonts w:ascii="Times New Roman" w:hAnsi="Times New Roman" w:cs="Times New Roman"/>
          <w:sz w:val="24"/>
          <w:szCs w:val="24"/>
        </w:rPr>
        <w:t xml:space="preserve">was hired as the Amazon EC2 administrator, </w:t>
      </w:r>
      <w:r w:rsidR="4E0C5829" w:rsidRPr="00D53D11">
        <w:rPr>
          <w:rFonts w:ascii="Times New Roman" w:hAnsi="Times New Roman" w:cs="Times New Roman"/>
          <w:sz w:val="24"/>
          <w:szCs w:val="24"/>
        </w:rPr>
        <w:t xml:space="preserve">who will be managing your EC2 </w:t>
      </w:r>
      <w:r w:rsidR="50FE6A84" w:rsidRPr="00D53D11">
        <w:rPr>
          <w:rFonts w:ascii="Times New Roman" w:hAnsi="Times New Roman" w:cs="Times New Roman"/>
          <w:sz w:val="24"/>
          <w:szCs w:val="24"/>
        </w:rPr>
        <w:t xml:space="preserve">instances. </w:t>
      </w:r>
      <w:r w:rsidR="737D3C03" w:rsidRPr="00D53D11">
        <w:rPr>
          <w:rFonts w:ascii="Times New Roman" w:hAnsi="Times New Roman" w:cs="Times New Roman"/>
          <w:sz w:val="24"/>
          <w:szCs w:val="24"/>
        </w:rPr>
        <w:t xml:space="preserve">Following steps 9-13, add </w:t>
      </w:r>
      <w:r w:rsidR="252FE59F" w:rsidRPr="00D53D11">
        <w:rPr>
          <w:rFonts w:ascii="Times New Roman" w:hAnsi="Times New Roman" w:cs="Times New Roman"/>
          <w:b/>
          <w:bCs/>
          <w:sz w:val="24"/>
          <w:szCs w:val="24"/>
        </w:rPr>
        <w:t xml:space="preserve">user-3 </w:t>
      </w:r>
      <w:r w:rsidR="252FE59F" w:rsidRPr="00D53D11">
        <w:rPr>
          <w:rFonts w:ascii="Times New Roman" w:hAnsi="Times New Roman" w:cs="Times New Roman"/>
          <w:sz w:val="24"/>
          <w:szCs w:val="24"/>
        </w:rPr>
        <w:t xml:space="preserve">to the </w:t>
      </w:r>
      <w:r w:rsidR="32BD34AB" w:rsidRPr="00D53D11">
        <w:rPr>
          <w:rFonts w:ascii="Times New Roman" w:hAnsi="Times New Roman" w:cs="Times New Roman"/>
          <w:b/>
          <w:bCs/>
          <w:sz w:val="24"/>
          <w:szCs w:val="24"/>
        </w:rPr>
        <w:t xml:space="preserve">EC2-Admin </w:t>
      </w:r>
      <w:r w:rsidR="560F4AB2" w:rsidRPr="00D53D11">
        <w:rPr>
          <w:rFonts w:ascii="Times New Roman" w:hAnsi="Times New Roman" w:cs="Times New Roman"/>
          <w:sz w:val="24"/>
          <w:szCs w:val="24"/>
        </w:rPr>
        <w:t>group.</w:t>
      </w:r>
    </w:p>
    <w:p w14:paraId="6A22B11D" w14:textId="0D8CF469" w:rsidR="50FE6A84" w:rsidRPr="00D53D11" w:rsidRDefault="7F110009" w:rsidP="50FE6A84">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It should look like this once </w:t>
      </w:r>
      <w:r w:rsidRPr="00D53D11">
        <w:rPr>
          <w:rFonts w:ascii="Times New Roman" w:hAnsi="Times New Roman" w:cs="Times New Roman"/>
          <w:b/>
          <w:bCs/>
          <w:sz w:val="24"/>
          <w:szCs w:val="24"/>
        </w:rPr>
        <w:t>user</w:t>
      </w:r>
      <w:r w:rsidR="218FD189" w:rsidRPr="00D53D11">
        <w:rPr>
          <w:rFonts w:ascii="Times New Roman" w:hAnsi="Times New Roman" w:cs="Times New Roman"/>
          <w:b/>
          <w:bCs/>
          <w:sz w:val="24"/>
          <w:szCs w:val="24"/>
        </w:rPr>
        <w:t xml:space="preserve">-3 </w:t>
      </w:r>
      <w:r w:rsidR="218FD189" w:rsidRPr="00D53D11">
        <w:rPr>
          <w:rFonts w:ascii="Times New Roman" w:hAnsi="Times New Roman" w:cs="Times New Roman"/>
          <w:sz w:val="24"/>
          <w:szCs w:val="24"/>
        </w:rPr>
        <w:t xml:space="preserve">is a part of the </w:t>
      </w:r>
      <w:r w:rsidR="218FD189" w:rsidRPr="00D53D11">
        <w:rPr>
          <w:rFonts w:ascii="Times New Roman" w:hAnsi="Times New Roman" w:cs="Times New Roman"/>
          <w:b/>
          <w:sz w:val="24"/>
          <w:szCs w:val="24"/>
        </w:rPr>
        <w:t>EC2-Admin</w:t>
      </w:r>
      <w:r w:rsidR="218FD189" w:rsidRPr="00D53D11">
        <w:rPr>
          <w:rFonts w:ascii="Times New Roman" w:hAnsi="Times New Roman" w:cs="Times New Roman"/>
          <w:sz w:val="24"/>
          <w:szCs w:val="24"/>
        </w:rPr>
        <w:t xml:space="preserve"> </w:t>
      </w:r>
      <w:r w:rsidR="012FCDDD" w:rsidRPr="00D53D11">
        <w:rPr>
          <w:rFonts w:ascii="Times New Roman" w:hAnsi="Times New Roman" w:cs="Times New Roman"/>
          <w:sz w:val="24"/>
          <w:szCs w:val="24"/>
        </w:rPr>
        <w:t>group</w:t>
      </w:r>
    </w:p>
    <w:p w14:paraId="073CEB71" w14:textId="29A56206" w:rsidR="007B4186" w:rsidRPr="00D53D11" w:rsidRDefault="002905D3" w:rsidP="00017A88">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4B330BE2" wp14:editId="718A2A0C">
            <wp:extent cx="4971201" cy="181582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rotWithShape="1">
                    <a:blip r:embed="rId20">
                      <a:extLst>
                        <a:ext uri="{28A0092B-C50C-407E-A947-70E740481C1C}">
                          <a14:useLocalDpi xmlns:a14="http://schemas.microsoft.com/office/drawing/2010/main" val="0"/>
                        </a:ext>
                      </a:extLst>
                    </a:blip>
                    <a:srcRect b="2769"/>
                    <a:stretch/>
                  </pic:blipFill>
                  <pic:spPr bwMode="auto">
                    <a:xfrm>
                      <a:off x="0" y="0"/>
                      <a:ext cx="4972050" cy="1816139"/>
                    </a:xfrm>
                    <a:prstGeom prst="rect">
                      <a:avLst/>
                    </a:prstGeom>
                    <a:ln>
                      <a:noFill/>
                    </a:ln>
                    <a:extLst>
                      <a:ext uri="{53640926-AAD7-44D8-BBD7-CCE9431645EC}">
                        <a14:shadowObscured xmlns:a14="http://schemas.microsoft.com/office/drawing/2010/main"/>
                      </a:ext>
                    </a:extLst>
                  </pic:spPr>
                </pic:pic>
              </a:graphicData>
            </a:graphic>
          </wp:inline>
        </w:drawing>
      </w:r>
    </w:p>
    <w:p w14:paraId="5E7C2024" w14:textId="213FB219" w:rsidR="00017A88" w:rsidRPr="00D53D11" w:rsidRDefault="005C7E68" w:rsidP="00017A88">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To verify you did it right, c</w:t>
      </w:r>
      <w:r w:rsidR="00E44A7D" w:rsidRPr="00D53D11">
        <w:rPr>
          <w:rFonts w:ascii="Times New Roman" w:hAnsi="Times New Roman" w:cs="Times New Roman"/>
          <w:sz w:val="24"/>
          <w:szCs w:val="24"/>
        </w:rPr>
        <w:t>h</w:t>
      </w:r>
      <w:r w:rsidR="003A2981" w:rsidRPr="00D53D11">
        <w:rPr>
          <w:rFonts w:ascii="Times New Roman" w:hAnsi="Times New Roman" w:cs="Times New Roman"/>
          <w:sz w:val="24"/>
          <w:szCs w:val="24"/>
        </w:rPr>
        <w:t>oose</w:t>
      </w:r>
      <w:r w:rsidR="003A2981" w:rsidRPr="00D53D11">
        <w:rPr>
          <w:rFonts w:ascii="Times New Roman" w:hAnsi="Times New Roman" w:cs="Times New Roman"/>
          <w:b/>
          <w:bCs/>
          <w:sz w:val="24"/>
          <w:szCs w:val="24"/>
        </w:rPr>
        <w:t xml:space="preserve"> User groups</w:t>
      </w:r>
      <w:r w:rsidR="003A2981" w:rsidRPr="00D53D11">
        <w:rPr>
          <w:rFonts w:ascii="Times New Roman" w:hAnsi="Times New Roman" w:cs="Times New Roman"/>
          <w:sz w:val="24"/>
          <w:szCs w:val="24"/>
        </w:rPr>
        <w:t xml:space="preserve"> in the navigation pane</w:t>
      </w:r>
      <w:r w:rsidRPr="00D53D11">
        <w:rPr>
          <w:rFonts w:ascii="Times New Roman" w:hAnsi="Times New Roman" w:cs="Times New Roman"/>
          <w:sz w:val="24"/>
          <w:szCs w:val="24"/>
        </w:rPr>
        <w:t xml:space="preserve">. </w:t>
      </w:r>
      <w:r w:rsidR="00F3314C" w:rsidRPr="00D53D11">
        <w:rPr>
          <w:rFonts w:ascii="Times New Roman" w:hAnsi="Times New Roman" w:cs="Times New Roman"/>
          <w:sz w:val="24"/>
          <w:szCs w:val="24"/>
        </w:rPr>
        <w:t xml:space="preserve">There should be a </w:t>
      </w:r>
      <w:r w:rsidR="00F3314C" w:rsidRPr="00D53D11">
        <w:rPr>
          <w:rFonts w:ascii="Times New Roman" w:hAnsi="Times New Roman" w:cs="Times New Roman"/>
          <w:b/>
          <w:bCs/>
          <w:sz w:val="24"/>
          <w:szCs w:val="24"/>
        </w:rPr>
        <w:t>1</w:t>
      </w:r>
      <w:r w:rsidR="00F3314C" w:rsidRPr="00D53D11">
        <w:rPr>
          <w:rFonts w:ascii="Times New Roman" w:hAnsi="Times New Roman" w:cs="Times New Roman"/>
          <w:sz w:val="24"/>
          <w:szCs w:val="24"/>
        </w:rPr>
        <w:t xml:space="preserve"> in the Users column for </w:t>
      </w:r>
      <w:r w:rsidR="00A943F6" w:rsidRPr="00D53D11">
        <w:rPr>
          <w:rFonts w:ascii="Times New Roman" w:hAnsi="Times New Roman" w:cs="Times New Roman"/>
          <w:sz w:val="24"/>
          <w:szCs w:val="24"/>
        </w:rPr>
        <w:t>each group. If there isn’t go bac</w:t>
      </w:r>
      <w:r w:rsidR="00B22AA0" w:rsidRPr="00D53D11">
        <w:rPr>
          <w:rFonts w:ascii="Times New Roman" w:hAnsi="Times New Roman" w:cs="Times New Roman"/>
          <w:sz w:val="24"/>
          <w:szCs w:val="24"/>
        </w:rPr>
        <w:t>k to the</w:t>
      </w:r>
      <w:r w:rsidR="00165D9C" w:rsidRPr="00D53D11">
        <w:rPr>
          <w:rFonts w:ascii="Times New Roman" w:hAnsi="Times New Roman" w:cs="Times New Roman"/>
          <w:sz w:val="24"/>
          <w:szCs w:val="24"/>
        </w:rPr>
        <w:t xml:space="preserve"> steps above</w:t>
      </w:r>
    </w:p>
    <w:p w14:paraId="78049A94" w14:textId="7733DF5B" w:rsidR="00F3314C" w:rsidRPr="00D53D11" w:rsidRDefault="00F3314C" w:rsidP="00F3314C">
      <w:pPr>
        <w:pStyle w:val="ListParagraph"/>
        <w:rPr>
          <w:rFonts w:ascii="Times New Roman" w:hAnsi="Times New Roman" w:cs="Times New Roman"/>
          <w:sz w:val="24"/>
          <w:szCs w:val="24"/>
        </w:rPr>
      </w:pPr>
      <w:r w:rsidRPr="00D53D11">
        <w:rPr>
          <w:rFonts w:ascii="Times New Roman" w:hAnsi="Times New Roman" w:cs="Times New Roman"/>
          <w:noProof/>
          <w:sz w:val="24"/>
          <w:szCs w:val="24"/>
        </w:rPr>
        <w:lastRenderedPageBreak/>
        <w:drawing>
          <wp:inline distT="0" distB="0" distL="0" distR="0" wp14:anchorId="1C0CA31E" wp14:editId="65DECBE8">
            <wp:extent cx="4672800" cy="159978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9031" cy="1601918"/>
                    </a:xfrm>
                    <a:prstGeom prst="rect">
                      <a:avLst/>
                    </a:prstGeom>
                  </pic:spPr>
                </pic:pic>
              </a:graphicData>
            </a:graphic>
          </wp:inline>
        </w:drawing>
      </w:r>
    </w:p>
    <w:p w14:paraId="538AE80E" w14:textId="69F78D84" w:rsidR="00165D9C" w:rsidRPr="00D53D11" w:rsidRDefault="00EE7E15" w:rsidP="00EE7E15">
      <w:pPr>
        <w:rPr>
          <w:rFonts w:ascii="Times New Roman" w:hAnsi="Times New Roman" w:cs="Times New Roman"/>
          <w:sz w:val="24"/>
          <w:szCs w:val="24"/>
        </w:rPr>
      </w:pPr>
      <w:r w:rsidRPr="00D53D11">
        <w:rPr>
          <w:rFonts w:ascii="Times New Roman" w:hAnsi="Times New Roman" w:cs="Times New Roman"/>
          <w:sz w:val="24"/>
          <w:szCs w:val="24"/>
          <w:u w:val="single"/>
        </w:rPr>
        <w:t>Sign-In and Test Users</w:t>
      </w:r>
    </w:p>
    <w:p w14:paraId="7CE8AFC9" w14:textId="52484BFD" w:rsidR="00EE7E15" w:rsidRPr="00D53D11" w:rsidRDefault="00EE7E15" w:rsidP="00EE7E15">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Choose </w:t>
      </w:r>
      <w:r w:rsidRPr="00D53D11">
        <w:rPr>
          <w:rFonts w:ascii="Times New Roman" w:hAnsi="Times New Roman" w:cs="Times New Roman"/>
          <w:b/>
          <w:bCs/>
          <w:sz w:val="24"/>
          <w:szCs w:val="24"/>
        </w:rPr>
        <w:t>Dashboard</w:t>
      </w:r>
      <w:r w:rsidRPr="00D53D11">
        <w:rPr>
          <w:rFonts w:ascii="Times New Roman" w:hAnsi="Times New Roman" w:cs="Times New Roman"/>
          <w:sz w:val="24"/>
          <w:szCs w:val="24"/>
        </w:rPr>
        <w:t xml:space="preserve"> in the navigation pane</w:t>
      </w:r>
    </w:p>
    <w:p w14:paraId="05DED865" w14:textId="295F950D" w:rsidR="008B5C9B" w:rsidRPr="00D53D11" w:rsidRDefault="008B5C9B" w:rsidP="00EE7E15">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Find the </w:t>
      </w:r>
      <w:r w:rsidRPr="00D53D11">
        <w:rPr>
          <w:rFonts w:ascii="Times New Roman" w:hAnsi="Times New Roman" w:cs="Times New Roman"/>
          <w:b/>
          <w:bCs/>
          <w:sz w:val="24"/>
          <w:szCs w:val="24"/>
        </w:rPr>
        <w:t>IAM users sign-in link</w:t>
      </w:r>
      <w:r w:rsidRPr="00D53D11">
        <w:rPr>
          <w:rFonts w:ascii="Times New Roman" w:hAnsi="Times New Roman" w:cs="Times New Roman"/>
          <w:sz w:val="24"/>
          <w:szCs w:val="24"/>
        </w:rPr>
        <w:t xml:space="preserve"> on the right side of your screen</w:t>
      </w:r>
      <w:r w:rsidR="00914985" w:rsidRPr="00D53D11">
        <w:rPr>
          <w:rFonts w:ascii="Times New Roman" w:hAnsi="Times New Roman" w:cs="Times New Roman"/>
          <w:sz w:val="24"/>
          <w:szCs w:val="24"/>
        </w:rPr>
        <w:t xml:space="preserve"> and copy it</w:t>
      </w:r>
    </w:p>
    <w:p w14:paraId="0FEBBDBE" w14:textId="5ECC728A" w:rsidR="008B5C9B" w:rsidRPr="00D53D11" w:rsidRDefault="008B5C9B" w:rsidP="008B5C9B">
      <w:pPr>
        <w:pStyle w:val="ListParagraph"/>
        <w:rPr>
          <w:rFonts w:ascii="Times New Roman" w:hAnsi="Times New Roman" w:cs="Times New Roman"/>
          <w:b/>
          <w:bCs/>
          <w:sz w:val="24"/>
          <w:szCs w:val="24"/>
        </w:rPr>
      </w:pPr>
      <w:r w:rsidRPr="00D53D11">
        <w:rPr>
          <w:rFonts w:ascii="Times New Roman" w:hAnsi="Times New Roman" w:cs="Times New Roman"/>
          <w:noProof/>
          <w:sz w:val="24"/>
          <w:szCs w:val="24"/>
        </w:rPr>
        <w:drawing>
          <wp:inline distT="0" distB="0" distL="0" distR="0" wp14:anchorId="64530527" wp14:editId="1A42A2CF">
            <wp:extent cx="3650400" cy="1294963"/>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5255" cy="1300233"/>
                    </a:xfrm>
                    <a:prstGeom prst="rect">
                      <a:avLst/>
                    </a:prstGeom>
                  </pic:spPr>
                </pic:pic>
              </a:graphicData>
            </a:graphic>
          </wp:inline>
        </w:drawing>
      </w:r>
    </w:p>
    <w:p w14:paraId="6010D514" w14:textId="59A531FE" w:rsidR="0005470C" w:rsidRPr="00D53D11" w:rsidRDefault="00085D0C" w:rsidP="008B5C9B">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Open an Incognito window</w:t>
      </w:r>
      <w:r w:rsidR="0021065D" w:rsidRPr="00D53D11">
        <w:rPr>
          <w:rFonts w:ascii="Times New Roman" w:hAnsi="Times New Roman" w:cs="Times New Roman"/>
          <w:sz w:val="24"/>
          <w:szCs w:val="24"/>
        </w:rPr>
        <w:t xml:space="preserve"> by clicking on the 3 dots at the top-right of your screen, then select </w:t>
      </w:r>
      <w:r w:rsidR="0021065D" w:rsidRPr="00D53D11">
        <w:rPr>
          <w:rFonts w:ascii="Times New Roman" w:hAnsi="Times New Roman" w:cs="Times New Roman"/>
          <w:b/>
          <w:bCs/>
          <w:sz w:val="24"/>
          <w:szCs w:val="24"/>
        </w:rPr>
        <w:t>New Incognito Window</w:t>
      </w:r>
      <w:r w:rsidR="00DC3083" w:rsidRPr="00D53D11">
        <w:rPr>
          <w:rFonts w:ascii="Times New Roman" w:hAnsi="Times New Roman" w:cs="Times New Roman"/>
          <w:b/>
          <w:bCs/>
          <w:sz w:val="24"/>
          <w:szCs w:val="24"/>
        </w:rPr>
        <w:t xml:space="preserve"> </w:t>
      </w:r>
    </w:p>
    <w:p w14:paraId="67588AF2" w14:textId="31E7B75B" w:rsidR="3805F43E" w:rsidRPr="00D53D11" w:rsidRDefault="72A10243" w:rsidP="5904DE4A">
      <w:pPr>
        <w:ind w:firstLine="720"/>
        <w:rPr>
          <w:rFonts w:ascii="Times New Roman" w:hAnsi="Times New Roman" w:cs="Times New Roman"/>
          <w:sz w:val="24"/>
          <w:szCs w:val="24"/>
        </w:rPr>
      </w:pPr>
      <w:r w:rsidRPr="00D53D11">
        <w:rPr>
          <w:rFonts w:ascii="Times New Roman" w:hAnsi="Times New Roman" w:cs="Times New Roman"/>
          <w:noProof/>
          <w:sz w:val="24"/>
          <w:szCs w:val="24"/>
        </w:rPr>
        <w:lastRenderedPageBreak/>
        <w:drawing>
          <wp:inline distT="0" distB="0" distL="0" distR="0" wp14:anchorId="66B0C5ED" wp14:editId="7BB8352F">
            <wp:extent cx="2571750" cy="4095750"/>
            <wp:effectExtent l="0" t="0" r="0" b="0"/>
            <wp:docPr id="1687786435" name="Picture 1687786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786435"/>
                    <pic:cNvPicPr/>
                  </pic:nvPicPr>
                  <pic:blipFill>
                    <a:blip r:embed="rId23">
                      <a:extLst>
                        <a:ext uri="{28A0092B-C50C-407E-A947-70E740481C1C}">
                          <a14:useLocalDpi xmlns:a14="http://schemas.microsoft.com/office/drawing/2010/main" val="0"/>
                        </a:ext>
                      </a:extLst>
                    </a:blip>
                    <a:stretch>
                      <a:fillRect/>
                    </a:stretch>
                  </pic:blipFill>
                  <pic:spPr>
                    <a:xfrm>
                      <a:off x="0" y="0"/>
                      <a:ext cx="2571750" cy="4095750"/>
                    </a:xfrm>
                    <a:prstGeom prst="rect">
                      <a:avLst/>
                    </a:prstGeom>
                  </pic:spPr>
                </pic:pic>
              </a:graphicData>
            </a:graphic>
          </wp:inline>
        </w:drawing>
      </w:r>
    </w:p>
    <w:p w14:paraId="17055A88" w14:textId="5746979E" w:rsidR="00920013" w:rsidRPr="00D53D11" w:rsidRDefault="00920013" w:rsidP="00920013">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Paste the</w:t>
      </w:r>
      <w:r w:rsidR="00914985" w:rsidRPr="00D53D11">
        <w:rPr>
          <w:rFonts w:ascii="Times New Roman" w:hAnsi="Times New Roman" w:cs="Times New Roman"/>
          <w:sz w:val="24"/>
          <w:szCs w:val="24"/>
        </w:rPr>
        <w:t xml:space="preserve"> </w:t>
      </w:r>
      <w:r w:rsidR="00914985" w:rsidRPr="00D53D11">
        <w:rPr>
          <w:rFonts w:ascii="Times New Roman" w:hAnsi="Times New Roman" w:cs="Times New Roman"/>
          <w:b/>
          <w:bCs/>
          <w:sz w:val="24"/>
          <w:szCs w:val="24"/>
        </w:rPr>
        <w:t>IAM users sign-in</w:t>
      </w:r>
      <w:r w:rsidRPr="00D53D11">
        <w:rPr>
          <w:rFonts w:ascii="Times New Roman" w:hAnsi="Times New Roman" w:cs="Times New Roman"/>
          <w:sz w:val="24"/>
          <w:szCs w:val="24"/>
        </w:rPr>
        <w:t xml:space="preserve"> link into the </w:t>
      </w:r>
      <w:r w:rsidR="0079548E" w:rsidRPr="00D53D11">
        <w:rPr>
          <w:rFonts w:ascii="Times New Roman" w:hAnsi="Times New Roman" w:cs="Times New Roman"/>
          <w:sz w:val="24"/>
          <w:szCs w:val="24"/>
        </w:rPr>
        <w:t>address bar</w:t>
      </w:r>
    </w:p>
    <w:p w14:paraId="2ECFDA96" w14:textId="106F7041" w:rsidR="00071CCB" w:rsidRPr="00D53D11" w:rsidRDefault="00071CCB" w:rsidP="00920013">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Sign-in as </w:t>
      </w:r>
      <w:r w:rsidRPr="00D53D11">
        <w:rPr>
          <w:rFonts w:ascii="Times New Roman" w:hAnsi="Times New Roman" w:cs="Times New Roman"/>
          <w:b/>
          <w:bCs/>
          <w:sz w:val="24"/>
          <w:szCs w:val="24"/>
        </w:rPr>
        <w:t>user-1</w:t>
      </w:r>
      <w:r w:rsidRPr="00D53D11">
        <w:rPr>
          <w:rFonts w:ascii="Times New Roman" w:hAnsi="Times New Roman" w:cs="Times New Roman"/>
          <w:sz w:val="24"/>
          <w:szCs w:val="24"/>
        </w:rPr>
        <w:t xml:space="preserve"> using </w:t>
      </w:r>
      <w:r w:rsidR="005C0CA1" w:rsidRPr="00D53D11">
        <w:rPr>
          <w:rFonts w:ascii="Times New Roman" w:hAnsi="Times New Roman" w:cs="Times New Roman"/>
          <w:sz w:val="24"/>
          <w:szCs w:val="24"/>
        </w:rPr>
        <w:t xml:space="preserve">the </w:t>
      </w:r>
      <w:r w:rsidR="005C0CA1" w:rsidRPr="00D53D11">
        <w:rPr>
          <w:rFonts w:ascii="Times New Roman" w:hAnsi="Times New Roman" w:cs="Times New Roman"/>
          <w:b/>
          <w:bCs/>
          <w:sz w:val="24"/>
          <w:szCs w:val="24"/>
        </w:rPr>
        <w:t xml:space="preserve">IAM </w:t>
      </w:r>
      <w:proofErr w:type="gramStart"/>
      <w:r w:rsidR="005C0CA1" w:rsidRPr="00D53D11">
        <w:rPr>
          <w:rFonts w:ascii="Times New Roman" w:hAnsi="Times New Roman" w:cs="Times New Roman"/>
          <w:b/>
          <w:bCs/>
          <w:sz w:val="24"/>
          <w:szCs w:val="24"/>
        </w:rPr>
        <w:t>user name</w:t>
      </w:r>
      <w:proofErr w:type="gramEnd"/>
      <w:r w:rsidR="005C0CA1" w:rsidRPr="00D53D11">
        <w:rPr>
          <w:rFonts w:ascii="Times New Roman" w:hAnsi="Times New Roman" w:cs="Times New Roman"/>
          <w:b/>
          <w:bCs/>
          <w:sz w:val="24"/>
          <w:szCs w:val="24"/>
        </w:rPr>
        <w:t xml:space="preserve">: </w:t>
      </w:r>
      <w:r w:rsidR="005C0CA1" w:rsidRPr="00D53D11">
        <w:rPr>
          <w:rFonts w:ascii="Times New Roman" w:hAnsi="Times New Roman" w:cs="Times New Roman"/>
          <w:sz w:val="24"/>
          <w:szCs w:val="24"/>
        </w:rPr>
        <w:t xml:space="preserve">user-1 and the </w:t>
      </w:r>
      <w:r w:rsidR="005C0CA1" w:rsidRPr="00D53D11">
        <w:rPr>
          <w:rFonts w:ascii="Times New Roman" w:hAnsi="Times New Roman" w:cs="Times New Roman"/>
          <w:b/>
          <w:bCs/>
          <w:sz w:val="24"/>
          <w:szCs w:val="24"/>
        </w:rPr>
        <w:t>password:</w:t>
      </w:r>
      <w:r w:rsidR="005C0CA1" w:rsidRPr="00D53D11">
        <w:rPr>
          <w:rFonts w:ascii="Times New Roman" w:hAnsi="Times New Roman" w:cs="Times New Roman"/>
          <w:sz w:val="24"/>
          <w:szCs w:val="24"/>
        </w:rPr>
        <w:t xml:space="preserve"> Lab-Password1</w:t>
      </w:r>
    </w:p>
    <w:p w14:paraId="18194488" w14:textId="2097DE97" w:rsidR="003C69AE" w:rsidRPr="00D53D11" w:rsidRDefault="003C69AE" w:rsidP="00920013">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Click the </w:t>
      </w:r>
      <w:r w:rsidRPr="00D53D11">
        <w:rPr>
          <w:rFonts w:ascii="Times New Roman" w:hAnsi="Times New Roman" w:cs="Times New Roman"/>
          <w:b/>
          <w:bCs/>
          <w:sz w:val="24"/>
          <w:szCs w:val="24"/>
        </w:rPr>
        <w:t>All Services</w:t>
      </w:r>
      <w:r w:rsidRPr="00D53D11">
        <w:rPr>
          <w:rFonts w:ascii="Times New Roman" w:hAnsi="Times New Roman" w:cs="Times New Roman"/>
          <w:sz w:val="24"/>
          <w:szCs w:val="24"/>
        </w:rPr>
        <w:t xml:space="preserve"> menu, and choose </w:t>
      </w:r>
      <w:r w:rsidRPr="00D53D11">
        <w:rPr>
          <w:rFonts w:ascii="Times New Roman" w:hAnsi="Times New Roman" w:cs="Times New Roman"/>
          <w:b/>
          <w:bCs/>
          <w:sz w:val="24"/>
          <w:szCs w:val="24"/>
        </w:rPr>
        <w:t>S3</w:t>
      </w:r>
    </w:p>
    <w:p w14:paraId="10BD9BB2" w14:textId="486AE1DF" w:rsidR="003C69AE" w:rsidRPr="00D53D11" w:rsidRDefault="16AC9361" w:rsidP="003C69AE">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07F2315F" wp14:editId="68BF40A8">
            <wp:extent cx="1666875" cy="2209800"/>
            <wp:effectExtent l="0" t="0" r="0" b="0"/>
            <wp:docPr id="2028491328" name="Picture 202849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666875" cy="2209800"/>
                    </a:xfrm>
                    <a:prstGeom prst="rect">
                      <a:avLst/>
                    </a:prstGeom>
                  </pic:spPr>
                </pic:pic>
              </a:graphicData>
            </a:graphic>
          </wp:inline>
        </w:drawing>
      </w:r>
    </w:p>
    <w:p w14:paraId="1BB77F83" w14:textId="69D725AC" w:rsidR="0033513B" w:rsidRPr="00D53D11" w:rsidRDefault="00CB697F" w:rsidP="0033513B">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Click the </w:t>
      </w:r>
      <w:r w:rsidR="000832B7" w:rsidRPr="00D53D11">
        <w:rPr>
          <w:rFonts w:ascii="Times New Roman" w:hAnsi="Times New Roman" w:cs="Times New Roman"/>
          <w:sz w:val="24"/>
          <w:szCs w:val="24"/>
        </w:rPr>
        <w:t>bucket in the account</w:t>
      </w:r>
      <w:r w:rsidR="000E037F" w:rsidRPr="00D53D11">
        <w:rPr>
          <w:rFonts w:ascii="Times New Roman" w:hAnsi="Times New Roman" w:cs="Times New Roman"/>
          <w:sz w:val="24"/>
          <w:szCs w:val="24"/>
        </w:rPr>
        <w:t xml:space="preserve">. Because </w:t>
      </w:r>
      <w:r w:rsidR="000A17FB" w:rsidRPr="00D53D11">
        <w:rPr>
          <w:rFonts w:ascii="Times New Roman" w:hAnsi="Times New Roman" w:cs="Times New Roman"/>
          <w:b/>
          <w:bCs/>
          <w:sz w:val="24"/>
          <w:szCs w:val="24"/>
        </w:rPr>
        <w:t>user-1</w:t>
      </w:r>
      <w:r w:rsidR="000A17FB" w:rsidRPr="00D53D11">
        <w:rPr>
          <w:rFonts w:ascii="Times New Roman" w:hAnsi="Times New Roman" w:cs="Times New Roman"/>
          <w:sz w:val="24"/>
          <w:szCs w:val="24"/>
        </w:rPr>
        <w:t xml:space="preserve"> is in the </w:t>
      </w:r>
      <w:r w:rsidR="000A17FB" w:rsidRPr="00D53D11">
        <w:rPr>
          <w:rFonts w:ascii="Times New Roman" w:hAnsi="Times New Roman" w:cs="Times New Roman"/>
          <w:b/>
          <w:bCs/>
          <w:sz w:val="24"/>
          <w:szCs w:val="24"/>
        </w:rPr>
        <w:t>S3-Support</w:t>
      </w:r>
      <w:r w:rsidR="000A17FB" w:rsidRPr="00D53D11">
        <w:rPr>
          <w:rFonts w:ascii="Times New Roman" w:hAnsi="Times New Roman" w:cs="Times New Roman"/>
          <w:sz w:val="24"/>
          <w:szCs w:val="24"/>
        </w:rPr>
        <w:t xml:space="preserve"> Group in IAM, it has permission to view a list of Amazon S3 buckets. It doesn’t have any objects.</w:t>
      </w:r>
    </w:p>
    <w:p w14:paraId="2BAE012D" w14:textId="768B96F0" w:rsidR="7AE3F38D" w:rsidRPr="00D53D11" w:rsidRDefault="7AE3F38D" w:rsidP="00305DD1">
      <w:pPr>
        <w:ind w:firstLine="360"/>
        <w:rPr>
          <w:rFonts w:ascii="Times New Roman" w:hAnsi="Times New Roman" w:cs="Times New Roman"/>
          <w:sz w:val="24"/>
          <w:szCs w:val="24"/>
        </w:rPr>
      </w:pPr>
      <w:r w:rsidRPr="00D53D11">
        <w:rPr>
          <w:rFonts w:ascii="Times New Roman" w:hAnsi="Times New Roman" w:cs="Times New Roman"/>
          <w:noProof/>
          <w:sz w:val="24"/>
          <w:szCs w:val="24"/>
        </w:rPr>
        <w:lastRenderedPageBreak/>
        <w:drawing>
          <wp:inline distT="0" distB="0" distL="0" distR="0" wp14:anchorId="7D849F2F" wp14:editId="7B8BD37E">
            <wp:extent cx="4572000" cy="1028700"/>
            <wp:effectExtent l="0" t="0" r="0" b="0"/>
            <wp:docPr id="315667849" name="Picture 31566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1028700"/>
                    </a:xfrm>
                    <a:prstGeom prst="rect">
                      <a:avLst/>
                    </a:prstGeom>
                  </pic:spPr>
                </pic:pic>
              </a:graphicData>
            </a:graphic>
          </wp:inline>
        </w:drawing>
      </w:r>
    </w:p>
    <w:p w14:paraId="62151882" w14:textId="1807FDAC" w:rsidR="000A17FB" w:rsidRPr="00D53D11" w:rsidRDefault="686E2F49" w:rsidP="000A17FB">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Now click the </w:t>
      </w:r>
      <w:r w:rsidR="56B3B620" w:rsidRPr="00D53D11">
        <w:rPr>
          <w:rFonts w:ascii="Times New Roman" w:hAnsi="Times New Roman" w:cs="Times New Roman"/>
          <w:b/>
          <w:bCs/>
          <w:sz w:val="24"/>
          <w:szCs w:val="24"/>
        </w:rPr>
        <w:t>Services</w:t>
      </w:r>
      <w:r w:rsidR="56B3B620" w:rsidRPr="00D53D11">
        <w:rPr>
          <w:rFonts w:ascii="Times New Roman" w:hAnsi="Times New Roman" w:cs="Times New Roman"/>
          <w:sz w:val="24"/>
          <w:szCs w:val="24"/>
        </w:rPr>
        <w:t xml:space="preserve"> </w:t>
      </w:r>
      <w:r w:rsidR="6B6041A4" w:rsidRPr="00D53D11">
        <w:rPr>
          <w:rFonts w:ascii="Times New Roman" w:hAnsi="Times New Roman" w:cs="Times New Roman"/>
          <w:sz w:val="24"/>
          <w:szCs w:val="24"/>
        </w:rPr>
        <w:t xml:space="preserve">menu </w:t>
      </w:r>
      <w:r w:rsidR="79C0D538" w:rsidRPr="00D53D11">
        <w:rPr>
          <w:rFonts w:ascii="Times New Roman" w:hAnsi="Times New Roman" w:cs="Times New Roman"/>
          <w:sz w:val="24"/>
          <w:szCs w:val="24"/>
        </w:rPr>
        <w:t xml:space="preserve">and choose </w:t>
      </w:r>
      <w:r w:rsidR="555683BA" w:rsidRPr="00D53D11">
        <w:rPr>
          <w:rFonts w:ascii="Times New Roman" w:hAnsi="Times New Roman" w:cs="Times New Roman"/>
          <w:b/>
          <w:bCs/>
          <w:sz w:val="24"/>
          <w:szCs w:val="24"/>
        </w:rPr>
        <w:t>EC2</w:t>
      </w:r>
    </w:p>
    <w:p w14:paraId="777D96AF" w14:textId="6C80E9E9" w:rsidR="555683BA" w:rsidRPr="00D53D11" w:rsidRDefault="63B7174E" w:rsidP="00305DD1">
      <w:pPr>
        <w:ind w:firstLine="360"/>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612C9329" wp14:editId="5EC49F1B">
            <wp:extent cx="838200" cy="285750"/>
            <wp:effectExtent l="0" t="0" r="0" b="0"/>
            <wp:docPr id="1515717329" name="Picture 1515717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838200" cy="285750"/>
                    </a:xfrm>
                    <a:prstGeom prst="rect">
                      <a:avLst/>
                    </a:prstGeom>
                  </pic:spPr>
                </pic:pic>
              </a:graphicData>
            </a:graphic>
          </wp:inline>
        </w:drawing>
      </w:r>
    </w:p>
    <w:p w14:paraId="507B58C0" w14:textId="07F447A9" w:rsidR="005B0F6C" w:rsidRPr="00D53D11" w:rsidRDefault="005B0F6C" w:rsidP="005B0F6C">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Now sign-out of </w:t>
      </w:r>
      <w:proofErr w:type="gramStart"/>
      <w:r w:rsidRPr="00D53D11">
        <w:rPr>
          <w:rFonts w:ascii="Times New Roman" w:hAnsi="Times New Roman" w:cs="Times New Roman"/>
          <w:b/>
          <w:bCs/>
          <w:sz w:val="24"/>
          <w:szCs w:val="24"/>
        </w:rPr>
        <w:t>user-1</w:t>
      </w:r>
      <w:proofErr w:type="gramEnd"/>
      <w:r w:rsidRPr="00D53D11">
        <w:rPr>
          <w:rFonts w:ascii="Times New Roman" w:hAnsi="Times New Roman" w:cs="Times New Roman"/>
          <w:b/>
          <w:bCs/>
          <w:sz w:val="24"/>
          <w:szCs w:val="24"/>
        </w:rPr>
        <w:t>.</w:t>
      </w:r>
      <w:r w:rsidR="0025356C" w:rsidRPr="00D53D11">
        <w:rPr>
          <w:rFonts w:ascii="Times New Roman" w:hAnsi="Times New Roman" w:cs="Times New Roman"/>
          <w:sz w:val="24"/>
          <w:szCs w:val="24"/>
        </w:rPr>
        <w:t xml:space="preserve"> At the top right click </w:t>
      </w:r>
      <w:r w:rsidR="00734FCD" w:rsidRPr="00D53D11">
        <w:rPr>
          <w:rFonts w:ascii="Times New Roman" w:hAnsi="Times New Roman" w:cs="Times New Roman"/>
          <w:b/>
          <w:bCs/>
          <w:sz w:val="24"/>
          <w:szCs w:val="24"/>
        </w:rPr>
        <w:t>user-1</w:t>
      </w:r>
      <w:r w:rsidR="00734FCD" w:rsidRPr="00D53D11">
        <w:rPr>
          <w:rFonts w:ascii="Times New Roman" w:hAnsi="Times New Roman" w:cs="Times New Roman"/>
          <w:sz w:val="24"/>
          <w:szCs w:val="24"/>
        </w:rPr>
        <w:t xml:space="preserve"> and click sign out.</w:t>
      </w:r>
    </w:p>
    <w:p w14:paraId="79D5C998" w14:textId="07F447A9" w:rsidR="5A48DEB6" w:rsidRPr="00D53D11" w:rsidRDefault="3DD10E38" w:rsidP="00305DD1">
      <w:pPr>
        <w:ind w:firstLine="360"/>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5EA2580B" wp14:editId="396A92D0">
            <wp:extent cx="1807200" cy="2653381"/>
            <wp:effectExtent l="0" t="0" r="3175" b="0"/>
            <wp:docPr id="1317844734" name="Picture 131784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810434" cy="2658129"/>
                    </a:xfrm>
                    <a:prstGeom prst="rect">
                      <a:avLst/>
                    </a:prstGeom>
                  </pic:spPr>
                </pic:pic>
              </a:graphicData>
            </a:graphic>
          </wp:inline>
        </w:drawing>
      </w:r>
    </w:p>
    <w:p w14:paraId="329DBB78" w14:textId="77777777" w:rsidR="00FE68EB" w:rsidRPr="00D53D11" w:rsidRDefault="00FE68EB" w:rsidP="00FE68EB">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Paste the </w:t>
      </w:r>
      <w:r w:rsidRPr="00D53D11">
        <w:rPr>
          <w:rFonts w:ascii="Times New Roman" w:hAnsi="Times New Roman" w:cs="Times New Roman"/>
          <w:b/>
          <w:bCs/>
          <w:sz w:val="24"/>
          <w:szCs w:val="24"/>
        </w:rPr>
        <w:t>IAM users sign-in</w:t>
      </w:r>
      <w:r w:rsidRPr="00D53D11">
        <w:rPr>
          <w:rFonts w:ascii="Times New Roman" w:hAnsi="Times New Roman" w:cs="Times New Roman"/>
          <w:sz w:val="24"/>
          <w:szCs w:val="24"/>
        </w:rPr>
        <w:t xml:space="preserve"> link into the address bar</w:t>
      </w:r>
    </w:p>
    <w:p w14:paraId="682DA928" w14:textId="78B47278" w:rsidR="00FE68EB" w:rsidRPr="00D53D11" w:rsidRDefault="00FE68EB" w:rsidP="00FE68EB">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Sign-in as </w:t>
      </w:r>
      <w:r w:rsidRPr="00D53D11">
        <w:rPr>
          <w:rFonts w:ascii="Times New Roman" w:hAnsi="Times New Roman" w:cs="Times New Roman"/>
          <w:b/>
          <w:bCs/>
          <w:sz w:val="24"/>
          <w:szCs w:val="24"/>
        </w:rPr>
        <w:t>user-</w:t>
      </w:r>
      <w:r w:rsidR="009A215F" w:rsidRPr="00D53D11">
        <w:rPr>
          <w:rFonts w:ascii="Times New Roman" w:hAnsi="Times New Roman" w:cs="Times New Roman"/>
          <w:b/>
          <w:bCs/>
          <w:sz w:val="24"/>
          <w:szCs w:val="24"/>
        </w:rPr>
        <w:t>2</w:t>
      </w:r>
      <w:r w:rsidRPr="00D53D11">
        <w:rPr>
          <w:rFonts w:ascii="Times New Roman" w:hAnsi="Times New Roman" w:cs="Times New Roman"/>
          <w:sz w:val="24"/>
          <w:szCs w:val="24"/>
        </w:rPr>
        <w:t xml:space="preserve"> using the </w:t>
      </w:r>
      <w:r w:rsidRPr="00D53D11">
        <w:rPr>
          <w:rFonts w:ascii="Times New Roman" w:hAnsi="Times New Roman" w:cs="Times New Roman"/>
          <w:b/>
          <w:bCs/>
          <w:sz w:val="24"/>
          <w:szCs w:val="24"/>
        </w:rPr>
        <w:t xml:space="preserve">IAM </w:t>
      </w:r>
      <w:proofErr w:type="gramStart"/>
      <w:r w:rsidRPr="00D53D11">
        <w:rPr>
          <w:rFonts w:ascii="Times New Roman" w:hAnsi="Times New Roman" w:cs="Times New Roman"/>
          <w:b/>
          <w:bCs/>
          <w:sz w:val="24"/>
          <w:szCs w:val="24"/>
        </w:rPr>
        <w:t>user name</w:t>
      </w:r>
      <w:proofErr w:type="gramEnd"/>
      <w:r w:rsidRPr="00D53D11">
        <w:rPr>
          <w:rFonts w:ascii="Times New Roman" w:hAnsi="Times New Roman" w:cs="Times New Roman"/>
          <w:b/>
          <w:bCs/>
          <w:sz w:val="24"/>
          <w:szCs w:val="24"/>
        </w:rPr>
        <w:t xml:space="preserve">: </w:t>
      </w:r>
      <w:r w:rsidRPr="00D53D11">
        <w:rPr>
          <w:rFonts w:ascii="Times New Roman" w:hAnsi="Times New Roman" w:cs="Times New Roman"/>
          <w:sz w:val="24"/>
          <w:szCs w:val="24"/>
        </w:rPr>
        <w:t>user-</w:t>
      </w:r>
      <w:r w:rsidR="009A215F" w:rsidRPr="00D53D11">
        <w:rPr>
          <w:rFonts w:ascii="Times New Roman" w:hAnsi="Times New Roman" w:cs="Times New Roman"/>
          <w:sz w:val="24"/>
          <w:szCs w:val="24"/>
        </w:rPr>
        <w:t>2</w:t>
      </w:r>
      <w:r w:rsidRPr="00D53D11">
        <w:rPr>
          <w:rFonts w:ascii="Times New Roman" w:hAnsi="Times New Roman" w:cs="Times New Roman"/>
          <w:sz w:val="24"/>
          <w:szCs w:val="24"/>
        </w:rPr>
        <w:t xml:space="preserve"> and the </w:t>
      </w:r>
      <w:r w:rsidRPr="00D53D11">
        <w:rPr>
          <w:rFonts w:ascii="Times New Roman" w:hAnsi="Times New Roman" w:cs="Times New Roman"/>
          <w:b/>
          <w:bCs/>
          <w:sz w:val="24"/>
          <w:szCs w:val="24"/>
        </w:rPr>
        <w:t>password:</w:t>
      </w:r>
      <w:r w:rsidRPr="00D53D11">
        <w:rPr>
          <w:rFonts w:ascii="Times New Roman" w:hAnsi="Times New Roman" w:cs="Times New Roman"/>
          <w:sz w:val="24"/>
          <w:szCs w:val="24"/>
        </w:rPr>
        <w:t xml:space="preserve"> Lab-Password</w:t>
      </w:r>
      <w:r w:rsidR="009A215F" w:rsidRPr="00D53D11">
        <w:rPr>
          <w:rFonts w:ascii="Times New Roman" w:hAnsi="Times New Roman" w:cs="Times New Roman"/>
          <w:sz w:val="24"/>
          <w:szCs w:val="24"/>
        </w:rPr>
        <w:t>2</w:t>
      </w:r>
    </w:p>
    <w:p w14:paraId="7F892F70" w14:textId="2A671129" w:rsidR="00DB1ADF" w:rsidRPr="00D53D11" w:rsidRDefault="00DB1ADF" w:rsidP="00DB1ADF">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Click the </w:t>
      </w:r>
      <w:r w:rsidRPr="00D53D11">
        <w:rPr>
          <w:rFonts w:ascii="Times New Roman" w:hAnsi="Times New Roman" w:cs="Times New Roman"/>
          <w:b/>
          <w:bCs/>
          <w:sz w:val="24"/>
          <w:szCs w:val="24"/>
        </w:rPr>
        <w:t>All Services</w:t>
      </w:r>
      <w:r w:rsidRPr="00D53D11">
        <w:rPr>
          <w:rFonts w:ascii="Times New Roman" w:hAnsi="Times New Roman" w:cs="Times New Roman"/>
          <w:sz w:val="24"/>
          <w:szCs w:val="24"/>
        </w:rPr>
        <w:t xml:space="preserve"> menu, and choose </w:t>
      </w:r>
      <w:r w:rsidRPr="00D53D11">
        <w:rPr>
          <w:rFonts w:ascii="Times New Roman" w:hAnsi="Times New Roman" w:cs="Times New Roman"/>
          <w:b/>
          <w:bCs/>
          <w:sz w:val="24"/>
          <w:szCs w:val="24"/>
        </w:rPr>
        <w:t>EC2</w:t>
      </w:r>
    </w:p>
    <w:p w14:paraId="52BEDF4B" w14:textId="6794E2F4" w:rsidR="00DB1ADF" w:rsidRPr="00D53D11" w:rsidRDefault="00F57609" w:rsidP="00FE68EB">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Choose </w:t>
      </w:r>
      <w:r w:rsidRPr="00D53D11">
        <w:rPr>
          <w:rFonts w:ascii="Times New Roman" w:hAnsi="Times New Roman" w:cs="Times New Roman"/>
          <w:b/>
          <w:bCs/>
          <w:sz w:val="24"/>
          <w:szCs w:val="24"/>
        </w:rPr>
        <w:t>Instances.</w:t>
      </w:r>
      <w:r w:rsidRPr="00D53D11">
        <w:rPr>
          <w:rFonts w:ascii="Times New Roman" w:hAnsi="Times New Roman" w:cs="Times New Roman"/>
          <w:sz w:val="24"/>
          <w:szCs w:val="24"/>
        </w:rPr>
        <w:t xml:space="preserve"> If there are no instances, </w:t>
      </w:r>
      <w:r w:rsidR="00796D24" w:rsidRPr="00D53D11">
        <w:rPr>
          <w:rFonts w:ascii="Times New Roman" w:hAnsi="Times New Roman" w:cs="Times New Roman"/>
          <w:sz w:val="24"/>
          <w:szCs w:val="24"/>
        </w:rPr>
        <w:t>look at the top right where a region is listed, and click it and change it to the region you noted in step 3.</w:t>
      </w:r>
    </w:p>
    <w:p w14:paraId="325408E7" w14:textId="37F61CEF" w:rsidR="00796D24" w:rsidRPr="00D53D11" w:rsidRDefault="001E0D5A" w:rsidP="001E0D5A">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Select the </w:t>
      </w:r>
      <w:proofErr w:type="spellStart"/>
      <w:r w:rsidRPr="00D53D11">
        <w:rPr>
          <w:rFonts w:ascii="Times New Roman" w:hAnsi="Times New Roman" w:cs="Times New Roman"/>
          <w:b/>
          <w:bCs/>
          <w:sz w:val="24"/>
          <w:szCs w:val="24"/>
        </w:rPr>
        <w:t>LabHost</w:t>
      </w:r>
      <w:proofErr w:type="spellEnd"/>
      <w:r w:rsidRPr="00D53D11">
        <w:rPr>
          <w:rFonts w:ascii="Times New Roman" w:hAnsi="Times New Roman" w:cs="Times New Roman"/>
          <w:sz w:val="24"/>
          <w:szCs w:val="24"/>
        </w:rPr>
        <w:t xml:space="preserve"> instance</w:t>
      </w:r>
    </w:p>
    <w:p w14:paraId="3B03B46C" w14:textId="26691A27" w:rsidR="001E0D5A" w:rsidRPr="00D53D11" w:rsidRDefault="00294763" w:rsidP="001E0D5A">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In the </w:t>
      </w:r>
      <w:r w:rsidRPr="00D53D11">
        <w:rPr>
          <w:rFonts w:ascii="Times New Roman" w:hAnsi="Times New Roman" w:cs="Times New Roman"/>
          <w:b/>
          <w:bCs/>
          <w:sz w:val="24"/>
          <w:szCs w:val="24"/>
        </w:rPr>
        <w:t>Instance state</w:t>
      </w:r>
      <w:r w:rsidRPr="00D53D11">
        <w:rPr>
          <w:rFonts w:ascii="Times New Roman" w:hAnsi="Times New Roman" w:cs="Times New Roman"/>
          <w:sz w:val="24"/>
          <w:szCs w:val="24"/>
        </w:rPr>
        <w:t xml:space="preserve"> menu, select, </w:t>
      </w:r>
      <w:r w:rsidR="003E0826" w:rsidRPr="00D53D11">
        <w:rPr>
          <w:rFonts w:ascii="Times New Roman" w:hAnsi="Times New Roman" w:cs="Times New Roman"/>
          <w:b/>
          <w:bCs/>
          <w:sz w:val="24"/>
          <w:szCs w:val="24"/>
        </w:rPr>
        <w:t>Stop instance</w:t>
      </w:r>
      <w:r w:rsidR="00A27DC5" w:rsidRPr="00D53D11">
        <w:rPr>
          <w:rFonts w:ascii="Times New Roman" w:hAnsi="Times New Roman" w:cs="Times New Roman"/>
          <w:b/>
          <w:bCs/>
          <w:sz w:val="24"/>
          <w:szCs w:val="24"/>
        </w:rPr>
        <w:t>.</w:t>
      </w:r>
      <w:r w:rsidR="00A27DC5" w:rsidRPr="00D53D11">
        <w:rPr>
          <w:rFonts w:ascii="Times New Roman" w:hAnsi="Times New Roman" w:cs="Times New Roman"/>
          <w:sz w:val="24"/>
          <w:szCs w:val="24"/>
        </w:rPr>
        <w:t xml:space="preserve"> You will receive an error message.</w:t>
      </w:r>
    </w:p>
    <w:p w14:paraId="181FB8D2" w14:textId="05C09EFC" w:rsidR="003E0826" w:rsidRPr="00D53D11" w:rsidRDefault="4E48A3BE" w:rsidP="003E0826">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70C98700" wp14:editId="17A59D2D">
            <wp:extent cx="1181100" cy="1226033"/>
            <wp:effectExtent l="0" t="0" r="0" b="0"/>
            <wp:docPr id="19379720" name="Picture 19379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183811" cy="1228847"/>
                    </a:xfrm>
                    <a:prstGeom prst="rect">
                      <a:avLst/>
                    </a:prstGeom>
                  </pic:spPr>
                </pic:pic>
              </a:graphicData>
            </a:graphic>
          </wp:inline>
        </w:drawing>
      </w:r>
    </w:p>
    <w:p w14:paraId="50F31449" w14:textId="6CAA64A5" w:rsidR="00A27DC5" w:rsidRPr="00D53D11" w:rsidRDefault="00627B20" w:rsidP="00A27DC5">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Now, check if user-2 can access Amazon S3</w:t>
      </w:r>
    </w:p>
    <w:p w14:paraId="48E60260" w14:textId="2B25B605" w:rsidR="00627B20" w:rsidRPr="00D53D11" w:rsidRDefault="00627B20" w:rsidP="00A27DC5">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lastRenderedPageBreak/>
        <w:t xml:space="preserve">Click the </w:t>
      </w:r>
      <w:r w:rsidRPr="00D53D11">
        <w:rPr>
          <w:rFonts w:ascii="Times New Roman" w:hAnsi="Times New Roman" w:cs="Times New Roman"/>
          <w:b/>
          <w:bCs/>
          <w:sz w:val="24"/>
          <w:szCs w:val="24"/>
        </w:rPr>
        <w:t>Services</w:t>
      </w:r>
      <w:r w:rsidRPr="00D53D11">
        <w:rPr>
          <w:rFonts w:ascii="Times New Roman" w:hAnsi="Times New Roman" w:cs="Times New Roman"/>
          <w:sz w:val="24"/>
          <w:szCs w:val="24"/>
        </w:rPr>
        <w:t xml:space="preserve"> menu at the top left and choose S3</w:t>
      </w:r>
      <w:r w:rsidR="00BC6791" w:rsidRPr="00D53D11">
        <w:rPr>
          <w:rFonts w:ascii="Times New Roman" w:hAnsi="Times New Roman" w:cs="Times New Roman"/>
          <w:sz w:val="24"/>
          <w:szCs w:val="24"/>
        </w:rPr>
        <w:t>. You should receive this message</w:t>
      </w:r>
      <w:r w:rsidR="00F157AD" w:rsidRPr="00D53D11">
        <w:rPr>
          <w:rFonts w:ascii="Times New Roman" w:hAnsi="Times New Roman" w:cs="Times New Roman"/>
          <w:sz w:val="24"/>
          <w:szCs w:val="24"/>
        </w:rPr>
        <w:t xml:space="preserve"> since user-2 doesn’t have permission to Amazon S3</w:t>
      </w:r>
    </w:p>
    <w:p w14:paraId="7E2430F7" w14:textId="5CC03667" w:rsidR="00BC6791" w:rsidRPr="00D53D11" w:rsidRDefault="21570084" w:rsidP="005730E0">
      <w:pPr>
        <w:ind w:firstLine="360"/>
        <w:rPr>
          <w:rFonts w:ascii="Times New Roman" w:hAnsi="Times New Roman" w:cs="Times New Roman"/>
          <w:b/>
          <w:bCs/>
          <w:sz w:val="24"/>
          <w:szCs w:val="24"/>
        </w:rPr>
      </w:pPr>
      <w:r w:rsidRPr="00D53D11">
        <w:rPr>
          <w:rFonts w:ascii="Times New Roman" w:hAnsi="Times New Roman" w:cs="Times New Roman"/>
          <w:noProof/>
          <w:sz w:val="24"/>
          <w:szCs w:val="24"/>
        </w:rPr>
        <w:drawing>
          <wp:inline distT="0" distB="0" distL="0" distR="0" wp14:anchorId="20579BF4" wp14:editId="151BB81A">
            <wp:extent cx="4572000" cy="600075"/>
            <wp:effectExtent l="0" t="0" r="0" b="0"/>
            <wp:docPr id="858682351" name="Picture 85868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600075"/>
                    </a:xfrm>
                    <a:prstGeom prst="rect">
                      <a:avLst/>
                    </a:prstGeom>
                  </pic:spPr>
                </pic:pic>
              </a:graphicData>
            </a:graphic>
          </wp:inline>
        </w:drawing>
      </w:r>
    </w:p>
    <w:p w14:paraId="5C1EABD8" w14:textId="64FE371B" w:rsidR="00F157AD" w:rsidRPr="00D53D11" w:rsidRDefault="00F157AD" w:rsidP="00F157AD">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Now, sign-in as user-3</w:t>
      </w:r>
      <w:r w:rsidR="00DC4CCA" w:rsidRPr="00D53D11">
        <w:rPr>
          <w:rFonts w:ascii="Times New Roman" w:hAnsi="Times New Roman" w:cs="Times New Roman"/>
          <w:sz w:val="24"/>
          <w:szCs w:val="24"/>
        </w:rPr>
        <w:t>.</w:t>
      </w:r>
      <w:r w:rsidRPr="00D53D11">
        <w:rPr>
          <w:rFonts w:ascii="Times New Roman" w:hAnsi="Times New Roman" w:cs="Times New Roman"/>
          <w:sz w:val="24"/>
          <w:szCs w:val="24"/>
        </w:rPr>
        <w:t xml:space="preserve"> </w:t>
      </w:r>
      <w:r w:rsidR="00971BB6" w:rsidRPr="00D53D11">
        <w:rPr>
          <w:rFonts w:ascii="Times New Roman" w:hAnsi="Times New Roman" w:cs="Times New Roman"/>
          <w:sz w:val="24"/>
          <w:szCs w:val="24"/>
        </w:rPr>
        <w:t>Follow steps 28-30</w:t>
      </w:r>
      <w:r w:rsidR="00086B1A" w:rsidRPr="00D53D11">
        <w:rPr>
          <w:rFonts w:ascii="Times New Roman" w:hAnsi="Times New Roman" w:cs="Times New Roman"/>
          <w:sz w:val="24"/>
          <w:szCs w:val="24"/>
        </w:rPr>
        <w:t>, with the</w:t>
      </w:r>
      <w:r w:rsidR="00971BB6" w:rsidRPr="00D53D11">
        <w:rPr>
          <w:rFonts w:ascii="Times New Roman" w:hAnsi="Times New Roman" w:cs="Times New Roman"/>
          <w:sz w:val="24"/>
          <w:szCs w:val="24"/>
        </w:rPr>
        <w:t xml:space="preserve"> </w:t>
      </w:r>
      <w:r w:rsidR="00646108" w:rsidRPr="00D53D11">
        <w:rPr>
          <w:rFonts w:ascii="Times New Roman" w:hAnsi="Times New Roman" w:cs="Times New Roman"/>
          <w:b/>
          <w:bCs/>
          <w:sz w:val="24"/>
          <w:szCs w:val="24"/>
        </w:rPr>
        <w:t xml:space="preserve">IAM </w:t>
      </w:r>
      <w:proofErr w:type="gramStart"/>
      <w:r w:rsidR="00646108" w:rsidRPr="00D53D11">
        <w:rPr>
          <w:rFonts w:ascii="Times New Roman" w:hAnsi="Times New Roman" w:cs="Times New Roman"/>
          <w:b/>
          <w:bCs/>
          <w:sz w:val="24"/>
          <w:szCs w:val="24"/>
        </w:rPr>
        <w:t>user name</w:t>
      </w:r>
      <w:proofErr w:type="gramEnd"/>
      <w:r w:rsidR="00646108" w:rsidRPr="00D53D11">
        <w:rPr>
          <w:rFonts w:ascii="Times New Roman" w:hAnsi="Times New Roman" w:cs="Times New Roman"/>
          <w:b/>
          <w:bCs/>
          <w:sz w:val="24"/>
          <w:szCs w:val="24"/>
        </w:rPr>
        <w:t>:</w:t>
      </w:r>
      <w:r w:rsidR="00646108" w:rsidRPr="00D53D11">
        <w:rPr>
          <w:rFonts w:ascii="Times New Roman" w:hAnsi="Times New Roman" w:cs="Times New Roman"/>
          <w:sz w:val="24"/>
          <w:szCs w:val="24"/>
        </w:rPr>
        <w:t xml:space="preserve"> user-3 and </w:t>
      </w:r>
      <w:r w:rsidR="00646108" w:rsidRPr="00D53D11">
        <w:rPr>
          <w:rFonts w:ascii="Times New Roman" w:hAnsi="Times New Roman" w:cs="Times New Roman"/>
          <w:b/>
          <w:bCs/>
          <w:sz w:val="24"/>
          <w:szCs w:val="24"/>
        </w:rPr>
        <w:t>Password:</w:t>
      </w:r>
      <w:r w:rsidR="00646108" w:rsidRPr="00D53D11">
        <w:rPr>
          <w:rFonts w:ascii="Times New Roman" w:hAnsi="Times New Roman" w:cs="Times New Roman"/>
          <w:sz w:val="24"/>
          <w:szCs w:val="24"/>
        </w:rPr>
        <w:t xml:space="preserve"> Lab-Password3</w:t>
      </w:r>
    </w:p>
    <w:p w14:paraId="768665F2" w14:textId="02BAF305" w:rsidR="00086B1A" w:rsidRPr="00D53D11" w:rsidRDefault="004943B8" w:rsidP="00F157AD">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Click the </w:t>
      </w:r>
      <w:r w:rsidRPr="00D53D11">
        <w:rPr>
          <w:rFonts w:ascii="Times New Roman" w:hAnsi="Times New Roman" w:cs="Times New Roman"/>
          <w:b/>
          <w:bCs/>
          <w:sz w:val="24"/>
          <w:szCs w:val="24"/>
        </w:rPr>
        <w:t>All Services</w:t>
      </w:r>
      <w:r w:rsidRPr="00D53D11">
        <w:rPr>
          <w:rFonts w:ascii="Times New Roman" w:hAnsi="Times New Roman" w:cs="Times New Roman"/>
          <w:sz w:val="24"/>
          <w:szCs w:val="24"/>
        </w:rPr>
        <w:t xml:space="preserve"> menu, and choose </w:t>
      </w:r>
      <w:r w:rsidR="002C2992" w:rsidRPr="00D53D11">
        <w:rPr>
          <w:rFonts w:ascii="Times New Roman" w:hAnsi="Times New Roman" w:cs="Times New Roman"/>
          <w:b/>
          <w:bCs/>
          <w:sz w:val="24"/>
          <w:szCs w:val="24"/>
        </w:rPr>
        <w:t>EC2</w:t>
      </w:r>
    </w:p>
    <w:p w14:paraId="673F7AC1" w14:textId="4E5B05BE" w:rsidR="002C2992" w:rsidRPr="00D53D11" w:rsidRDefault="002C2992" w:rsidP="002C2992">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Choose </w:t>
      </w:r>
      <w:r w:rsidRPr="00D53D11">
        <w:rPr>
          <w:rFonts w:ascii="Times New Roman" w:hAnsi="Times New Roman" w:cs="Times New Roman"/>
          <w:b/>
          <w:bCs/>
          <w:sz w:val="24"/>
          <w:szCs w:val="24"/>
        </w:rPr>
        <w:t>Instances.</w:t>
      </w:r>
      <w:r w:rsidRPr="00D53D11">
        <w:rPr>
          <w:rFonts w:ascii="Times New Roman" w:hAnsi="Times New Roman" w:cs="Times New Roman"/>
          <w:sz w:val="24"/>
          <w:szCs w:val="24"/>
        </w:rPr>
        <w:t xml:space="preserve"> If there are no instances, look at the top right where a region is listed, and click it and change it to the region you noted in step 3.</w:t>
      </w:r>
      <w:r w:rsidR="00451A32" w:rsidRPr="00D53D11">
        <w:rPr>
          <w:rFonts w:ascii="Times New Roman" w:hAnsi="Times New Roman" w:cs="Times New Roman"/>
          <w:sz w:val="24"/>
          <w:szCs w:val="24"/>
        </w:rPr>
        <w:t xml:space="preserve"> You should have permissions to Stop the Amazon EC2 instance this time because user-3 is an EC2 Administrator</w:t>
      </w:r>
    </w:p>
    <w:p w14:paraId="63039185" w14:textId="14E7E02B" w:rsidR="002C2992" w:rsidRPr="00D53D11" w:rsidRDefault="002C2992" w:rsidP="00F157AD">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Select the </w:t>
      </w:r>
      <w:proofErr w:type="spellStart"/>
      <w:r w:rsidRPr="00D53D11">
        <w:rPr>
          <w:rFonts w:ascii="Times New Roman" w:hAnsi="Times New Roman" w:cs="Times New Roman"/>
          <w:b/>
          <w:bCs/>
          <w:sz w:val="24"/>
          <w:szCs w:val="24"/>
        </w:rPr>
        <w:t>LabHost</w:t>
      </w:r>
      <w:proofErr w:type="spellEnd"/>
      <w:r w:rsidRPr="00D53D11">
        <w:rPr>
          <w:rFonts w:ascii="Times New Roman" w:hAnsi="Times New Roman" w:cs="Times New Roman"/>
          <w:sz w:val="24"/>
          <w:szCs w:val="24"/>
        </w:rPr>
        <w:t xml:space="preserve"> instance</w:t>
      </w:r>
    </w:p>
    <w:p w14:paraId="0C70DEE3" w14:textId="75B559BC" w:rsidR="00451A32" w:rsidRPr="00D53D11" w:rsidRDefault="00451A32" w:rsidP="00F157AD">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In the </w:t>
      </w:r>
      <w:r w:rsidRPr="00D53D11">
        <w:rPr>
          <w:rFonts w:ascii="Times New Roman" w:hAnsi="Times New Roman" w:cs="Times New Roman"/>
          <w:b/>
          <w:bCs/>
          <w:sz w:val="24"/>
          <w:szCs w:val="24"/>
        </w:rPr>
        <w:t>Instance state</w:t>
      </w:r>
      <w:r w:rsidRPr="00D53D11">
        <w:rPr>
          <w:rFonts w:ascii="Times New Roman" w:hAnsi="Times New Roman" w:cs="Times New Roman"/>
          <w:sz w:val="24"/>
          <w:szCs w:val="24"/>
        </w:rPr>
        <w:t xml:space="preserve"> menu, select, </w:t>
      </w:r>
      <w:r w:rsidRPr="00D53D11">
        <w:rPr>
          <w:rFonts w:ascii="Times New Roman" w:hAnsi="Times New Roman" w:cs="Times New Roman"/>
          <w:b/>
          <w:bCs/>
          <w:sz w:val="24"/>
          <w:szCs w:val="24"/>
        </w:rPr>
        <w:t>Stop instance.</w:t>
      </w:r>
      <w:r w:rsidRPr="00D53D11">
        <w:rPr>
          <w:rFonts w:ascii="Times New Roman" w:hAnsi="Times New Roman" w:cs="Times New Roman"/>
          <w:sz w:val="24"/>
          <w:szCs w:val="24"/>
        </w:rPr>
        <w:t xml:space="preserve"> This will stop the </w:t>
      </w:r>
      <w:r w:rsidR="00D70AA5" w:rsidRPr="00D53D11">
        <w:rPr>
          <w:rFonts w:ascii="Times New Roman" w:hAnsi="Times New Roman" w:cs="Times New Roman"/>
          <w:sz w:val="24"/>
          <w:szCs w:val="24"/>
        </w:rPr>
        <w:t xml:space="preserve">instance </w:t>
      </w:r>
    </w:p>
    <w:p w14:paraId="533F371D" w14:textId="77777777" w:rsidR="00D53D11" w:rsidRPr="00D53D11" w:rsidRDefault="00451A32" w:rsidP="00D53D11">
      <w:pPr>
        <w:pStyle w:val="ListParagraph"/>
        <w:rPr>
          <w:rFonts w:ascii="Times New Roman" w:hAnsi="Times New Roman" w:cs="Times New Roman"/>
          <w:sz w:val="24"/>
          <w:szCs w:val="24"/>
          <w:u w:val="single"/>
        </w:rPr>
      </w:pPr>
      <w:r w:rsidRPr="00D53D11">
        <w:rPr>
          <w:rFonts w:ascii="Times New Roman" w:hAnsi="Times New Roman" w:cs="Times New Roman"/>
          <w:noProof/>
          <w:sz w:val="24"/>
          <w:szCs w:val="24"/>
        </w:rPr>
        <w:drawing>
          <wp:inline distT="0" distB="0" distL="0" distR="0" wp14:anchorId="18C84534" wp14:editId="50C9BDC7">
            <wp:extent cx="1181100" cy="1226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1181100" cy="1226033"/>
                    </a:xfrm>
                    <a:prstGeom prst="rect">
                      <a:avLst/>
                    </a:prstGeom>
                  </pic:spPr>
                </pic:pic>
              </a:graphicData>
            </a:graphic>
          </wp:inline>
        </w:drawing>
      </w:r>
    </w:p>
    <w:p w14:paraId="30F9A95E" w14:textId="55EF2A86" w:rsidR="7971AAEB" w:rsidRPr="00D53D11" w:rsidRDefault="7971AAEB" w:rsidP="00D53D11">
      <w:pPr>
        <w:rPr>
          <w:rFonts w:ascii="Times New Roman" w:hAnsi="Times New Roman" w:cs="Times New Roman"/>
          <w:sz w:val="24"/>
          <w:szCs w:val="24"/>
          <w:u w:val="single"/>
        </w:rPr>
      </w:pPr>
      <w:r w:rsidRPr="00D53D11">
        <w:rPr>
          <w:rFonts w:ascii="Times New Roman" w:hAnsi="Times New Roman" w:cs="Times New Roman"/>
          <w:sz w:val="24"/>
          <w:szCs w:val="24"/>
          <w:u w:val="single"/>
        </w:rPr>
        <w:t>You have finished this lab!</w:t>
      </w:r>
    </w:p>
    <w:p w14:paraId="7A99BB34" w14:textId="0D5E05F1" w:rsidR="7971AAEB" w:rsidRPr="00D53D11" w:rsidRDefault="41EFADDE" w:rsidP="2D881949">
      <w:pPr>
        <w:pStyle w:val="ListParagraph"/>
        <w:numPr>
          <w:ilvl w:val="0"/>
          <w:numId w:val="21"/>
        </w:numPr>
        <w:rPr>
          <w:rFonts w:ascii="Times New Roman" w:hAnsi="Times New Roman" w:cs="Times New Roman"/>
          <w:sz w:val="24"/>
          <w:szCs w:val="24"/>
        </w:rPr>
      </w:pPr>
      <w:r w:rsidRPr="00D53D11">
        <w:rPr>
          <w:rFonts w:ascii="Times New Roman" w:hAnsi="Times New Roman" w:cs="Times New Roman"/>
          <w:sz w:val="24"/>
          <w:szCs w:val="24"/>
        </w:rPr>
        <w:t xml:space="preserve">Click the </w:t>
      </w:r>
      <w:r w:rsidRPr="00D53D11">
        <w:rPr>
          <w:rFonts w:ascii="Times New Roman" w:hAnsi="Times New Roman" w:cs="Times New Roman"/>
          <w:b/>
          <w:sz w:val="24"/>
          <w:szCs w:val="24"/>
        </w:rPr>
        <w:t>End Lab</w:t>
      </w:r>
      <w:r w:rsidRPr="00D53D11">
        <w:rPr>
          <w:rFonts w:ascii="Times New Roman" w:hAnsi="Times New Roman" w:cs="Times New Roman"/>
          <w:sz w:val="24"/>
          <w:szCs w:val="24"/>
        </w:rPr>
        <w:t xml:space="preserve"> </w:t>
      </w:r>
      <w:r w:rsidR="007C129D" w:rsidRPr="00D53D11">
        <w:rPr>
          <w:rFonts w:ascii="Times New Roman" w:hAnsi="Times New Roman" w:cs="Times New Roman"/>
          <w:sz w:val="24"/>
          <w:szCs w:val="24"/>
        </w:rPr>
        <w:t>button and</w:t>
      </w:r>
      <w:r w:rsidRPr="00D53D11">
        <w:rPr>
          <w:rFonts w:ascii="Times New Roman" w:hAnsi="Times New Roman" w:cs="Times New Roman"/>
          <w:sz w:val="24"/>
          <w:szCs w:val="24"/>
        </w:rPr>
        <w:t xml:space="preserve"> </w:t>
      </w:r>
      <w:r w:rsidR="5AA68734" w:rsidRPr="00D53D11">
        <w:rPr>
          <w:rFonts w:ascii="Times New Roman" w:hAnsi="Times New Roman" w:cs="Times New Roman"/>
          <w:sz w:val="24"/>
          <w:szCs w:val="24"/>
        </w:rPr>
        <w:t>select</w:t>
      </w:r>
      <w:r w:rsidR="007C129D" w:rsidRPr="00D53D11">
        <w:rPr>
          <w:rFonts w:ascii="Times New Roman" w:hAnsi="Times New Roman" w:cs="Times New Roman"/>
          <w:sz w:val="24"/>
          <w:szCs w:val="24"/>
        </w:rPr>
        <w:t xml:space="preserve"> the blue</w:t>
      </w:r>
      <w:r w:rsidR="5AA68734" w:rsidRPr="00D53D11">
        <w:rPr>
          <w:rFonts w:ascii="Times New Roman" w:hAnsi="Times New Roman" w:cs="Times New Roman"/>
          <w:sz w:val="24"/>
          <w:szCs w:val="24"/>
        </w:rPr>
        <w:t xml:space="preserve"> </w:t>
      </w:r>
      <w:r w:rsidR="5AA68734" w:rsidRPr="00D53D11">
        <w:rPr>
          <w:rFonts w:ascii="Times New Roman" w:hAnsi="Times New Roman" w:cs="Times New Roman"/>
          <w:b/>
          <w:sz w:val="24"/>
          <w:szCs w:val="24"/>
        </w:rPr>
        <w:t>Yes</w:t>
      </w:r>
      <w:r w:rsidR="007C129D" w:rsidRPr="00D53D11">
        <w:rPr>
          <w:rFonts w:ascii="Times New Roman" w:hAnsi="Times New Roman" w:cs="Times New Roman"/>
          <w:bCs/>
          <w:sz w:val="24"/>
          <w:szCs w:val="24"/>
        </w:rPr>
        <w:t xml:space="preserve"> button.</w:t>
      </w:r>
    </w:p>
    <w:p w14:paraId="1302C7A8" w14:textId="197880B4" w:rsidR="00B17993" w:rsidRPr="00D53D11" w:rsidRDefault="00B17993" w:rsidP="00B17993">
      <w:pPr>
        <w:pStyle w:val="ListParagraph"/>
        <w:rPr>
          <w:rFonts w:ascii="Times New Roman" w:hAnsi="Times New Roman" w:cs="Times New Roman"/>
          <w:sz w:val="24"/>
          <w:szCs w:val="24"/>
        </w:rPr>
      </w:pPr>
      <w:r w:rsidRPr="00D53D11">
        <w:rPr>
          <w:rFonts w:ascii="Times New Roman" w:hAnsi="Times New Roman" w:cs="Times New Roman"/>
          <w:noProof/>
          <w:sz w:val="24"/>
          <w:szCs w:val="24"/>
        </w:rPr>
        <w:drawing>
          <wp:inline distT="0" distB="0" distL="0" distR="0" wp14:anchorId="3EEE345C" wp14:editId="7A929D36">
            <wp:extent cx="840018" cy="439276"/>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840018" cy="439276"/>
                    </a:xfrm>
                    <a:prstGeom prst="rect">
                      <a:avLst/>
                    </a:prstGeom>
                  </pic:spPr>
                </pic:pic>
              </a:graphicData>
            </a:graphic>
          </wp:inline>
        </w:drawing>
      </w:r>
    </w:p>
    <w:p w14:paraId="0B7D4C02" w14:textId="1CA5F239" w:rsidR="287FEFEF" w:rsidRPr="00D53D11" w:rsidRDefault="287FEFEF" w:rsidP="287FEFEF">
      <w:pPr>
        <w:pStyle w:val="ListParagraph"/>
        <w:ind w:left="0"/>
        <w:rPr>
          <w:rFonts w:ascii="Times New Roman" w:hAnsi="Times New Roman" w:cs="Times New Roman"/>
          <w:sz w:val="24"/>
          <w:szCs w:val="24"/>
        </w:rPr>
      </w:pPr>
      <w:r w:rsidRPr="00D53D11">
        <w:rPr>
          <w:rFonts w:ascii="Times New Roman" w:hAnsi="Times New Roman" w:cs="Times New Roman"/>
          <w:b/>
          <w:bCs/>
          <w:sz w:val="24"/>
          <w:szCs w:val="24"/>
        </w:rPr>
        <w:t>Conclusion</w:t>
      </w:r>
    </w:p>
    <w:p w14:paraId="65CC74F2" w14:textId="5017BBD4" w:rsidR="287FEFEF" w:rsidRPr="00D53D11" w:rsidRDefault="287FEFEF" w:rsidP="287FEFEF">
      <w:pPr>
        <w:pStyle w:val="ListParagraph"/>
        <w:ind w:left="0"/>
        <w:rPr>
          <w:rFonts w:ascii="Times New Roman" w:hAnsi="Times New Roman" w:cs="Times New Roman"/>
          <w:sz w:val="24"/>
          <w:szCs w:val="24"/>
        </w:rPr>
      </w:pPr>
      <w:r w:rsidRPr="00D53D11">
        <w:rPr>
          <w:rFonts w:ascii="Times New Roman" w:hAnsi="Times New Roman" w:cs="Times New Roman"/>
          <w:sz w:val="24"/>
          <w:szCs w:val="24"/>
        </w:rPr>
        <w:t>In this lab you explored existing IAM users and groups, inspected IAM policies, used a real-world scenario to add users to certain groups, used the IAM sign-in URL, and experimented the effects that the policies on service access had on each user.</w:t>
      </w:r>
    </w:p>
    <w:p w14:paraId="762DF50B" w14:textId="77777777" w:rsidR="00F157AD" w:rsidRDefault="00F157AD" w:rsidP="005730E0">
      <w:pPr>
        <w:ind w:firstLine="360"/>
      </w:pPr>
    </w:p>
    <w:p w14:paraId="177BC78C" w14:textId="77777777" w:rsidR="005730E0" w:rsidRDefault="005730E0" w:rsidP="005730E0">
      <w:pPr>
        <w:ind w:firstLine="360"/>
      </w:pPr>
    </w:p>
    <w:p w14:paraId="74931EA1" w14:textId="77777777" w:rsidR="008A077B" w:rsidRDefault="008A077B" w:rsidP="003E0826">
      <w:pPr>
        <w:pStyle w:val="ListParagraph"/>
      </w:pPr>
    </w:p>
    <w:p w14:paraId="307A54AE" w14:textId="77777777" w:rsidR="00305DD1" w:rsidRDefault="00305DD1" w:rsidP="00305DD1">
      <w:pPr>
        <w:ind w:firstLine="360"/>
      </w:pPr>
    </w:p>
    <w:p w14:paraId="427E808C" w14:textId="77777777" w:rsidR="00305DD1" w:rsidRDefault="00305DD1" w:rsidP="00305DD1">
      <w:pPr>
        <w:ind w:firstLine="360"/>
      </w:pPr>
    </w:p>
    <w:p w14:paraId="1CA2DED9" w14:textId="21A0E383" w:rsidR="4EE2F6B0" w:rsidRDefault="4EE2F6B0" w:rsidP="4EE2F6B0"/>
    <w:p w14:paraId="14ED3334" w14:textId="342F5499" w:rsidR="00B966F4" w:rsidRPr="003F7B03" w:rsidRDefault="00B966F4" w:rsidP="213E3DE2">
      <w:pPr>
        <w:rPr>
          <w:rFonts w:ascii="Times New Roman" w:hAnsi="Times New Roman" w:cs="Times New Roman"/>
          <w:sz w:val="24"/>
          <w:szCs w:val="24"/>
        </w:rPr>
      </w:pPr>
    </w:p>
    <w:sectPr w:rsidR="00B966F4" w:rsidRPr="003F7B03">
      <w:headerReference w:type="default" r:id="rId31"/>
      <w:headerReference w:type="first" r:id="rId32"/>
      <w:footerReference w:type="first" r:id="rId3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23935" w14:textId="77777777" w:rsidR="00843ECF" w:rsidRDefault="00843ECF">
      <w:pPr>
        <w:spacing w:before="0" w:after="0" w:line="240" w:lineRule="auto"/>
      </w:pPr>
      <w:r>
        <w:separator/>
      </w:r>
    </w:p>
  </w:endnote>
  <w:endnote w:type="continuationSeparator" w:id="0">
    <w:p w14:paraId="0058CCA2" w14:textId="77777777" w:rsidR="00843ECF" w:rsidRDefault="00843ECF">
      <w:pPr>
        <w:spacing w:before="0" w:after="0" w:line="240" w:lineRule="auto"/>
      </w:pPr>
      <w:r>
        <w:continuationSeparator/>
      </w:r>
    </w:p>
  </w:endnote>
  <w:endnote w:type="continuationNotice" w:id="1">
    <w:p w14:paraId="7C8856BA" w14:textId="77777777" w:rsidR="00843ECF" w:rsidRDefault="00843EC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213E3DE2" w14:paraId="459BC929" w14:textId="77777777" w:rsidTr="213E3DE2">
      <w:tc>
        <w:tcPr>
          <w:tcW w:w="2880" w:type="dxa"/>
        </w:tcPr>
        <w:p w14:paraId="767B4B05" w14:textId="2E0DDF3C" w:rsidR="213E3DE2" w:rsidRDefault="213E3DE2" w:rsidP="213E3DE2">
          <w:pPr>
            <w:pStyle w:val="Header"/>
            <w:ind w:left="-115"/>
          </w:pPr>
        </w:p>
      </w:tc>
      <w:tc>
        <w:tcPr>
          <w:tcW w:w="2880" w:type="dxa"/>
        </w:tcPr>
        <w:p w14:paraId="64ECC7B3" w14:textId="6699DC24" w:rsidR="213E3DE2" w:rsidRDefault="213E3DE2" w:rsidP="213E3DE2">
          <w:pPr>
            <w:pStyle w:val="Header"/>
            <w:jc w:val="center"/>
          </w:pPr>
        </w:p>
      </w:tc>
      <w:tc>
        <w:tcPr>
          <w:tcW w:w="2880" w:type="dxa"/>
        </w:tcPr>
        <w:p w14:paraId="62DBA7CF" w14:textId="69D5B7D1" w:rsidR="213E3DE2" w:rsidRDefault="213E3DE2" w:rsidP="213E3DE2">
          <w:pPr>
            <w:pStyle w:val="Header"/>
            <w:ind w:right="-115"/>
            <w:jc w:val="right"/>
          </w:pPr>
        </w:p>
      </w:tc>
    </w:tr>
  </w:tbl>
  <w:p w14:paraId="3B7D53E1" w14:textId="7F1EF1CD" w:rsidR="00C95E22" w:rsidRDefault="00C95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BF086" w14:textId="77777777" w:rsidR="00843ECF" w:rsidRDefault="00843ECF">
      <w:pPr>
        <w:spacing w:before="0" w:after="0" w:line="240" w:lineRule="auto"/>
      </w:pPr>
      <w:r>
        <w:separator/>
      </w:r>
    </w:p>
  </w:footnote>
  <w:footnote w:type="continuationSeparator" w:id="0">
    <w:p w14:paraId="155F5C6C" w14:textId="77777777" w:rsidR="00843ECF" w:rsidRDefault="00843ECF">
      <w:pPr>
        <w:spacing w:before="0" w:after="0" w:line="240" w:lineRule="auto"/>
      </w:pPr>
      <w:r>
        <w:continuationSeparator/>
      </w:r>
    </w:p>
  </w:footnote>
  <w:footnote w:type="continuationNotice" w:id="1">
    <w:p w14:paraId="1136EB35" w14:textId="77777777" w:rsidR="00843ECF" w:rsidRDefault="00843EC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2D3AB" w14:textId="3D7A4660" w:rsidR="008C2457" w:rsidRPr="00B91A08" w:rsidRDefault="00B91A08">
    <w:pPr>
      <w:pStyle w:val="Header"/>
      <w:jc w:val="right"/>
      <w:rPr>
        <w:rFonts w:ascii="Times New Roman" w:hAnsi="Times New Roman" w:cs="Times New Roman"/>
      </w:rPr>
    </w:pPr>
    <w:r w:rsidRPr="00B91A08">
      <w:rPr>
        <w:rFonts w:ascii="Times New Roman" w:hAnsi="Times New Roman" w:cs="Times New Roman"/>
        <w:color w:val="auto"/>
      </w:rPr>
      <w:t xml:space="preserve">AWS Lab </w:t>
    </w:r>
    <w:r w:rsidRPr="00B91A08">
      <w:rPr>
        <w:rFonts w:ascii="Times New Roman" w:hAnsi="Times New Roman" w:cs="Times New Roman"/>
        <w:color w:val="auto"/>
      </w:rPr>
      <w:t>1</w:t>
    </w:r>
    <w:r w:rsidRPr="00B91A08">
      <w:rPr>
        <w:rFonts w:ascii="Times New Roman" w:hAnsi="Times New Roman" w:cs="Times New Roman"/>
        <w:color w:val="auto"/>
      </w:rPr>
      <w:t xml:space="preserve"> | </w:t>
    </w:r>
    <w:sdt>
      <w:sdtPr>
        <w:rPr>
          <w:rFonts w:ascii="Times New Roman" w:hAnsi="Times New Roman" w:cs="Times New Roman"/>
        </w:rPr>
        <w:id w:val="1280369264"/>
        <w:docPartObj>
          <w:docPartGallery w:val="Page Numbers (Top of Page)"/>
          <w:docPartUnique/>
        </w:docPartObj>
      </w:sdtPr>
      <w:sdtEndPr>
        <w:rPr>
          <w:noProof/>
        </w:rPr>
      </w:sdtEndPr>
      <w:sdtContent>
        <w:r w:rsidR="008C2457" w:rsidRPr="00B91A08">
          <w:rPr>
            <w:rFonts w:ascii="Times New Roman" w:hAnsi="Times New Roman" w:cs="Times New Roman"/>
          </w:rPr>
          <w:fldChar w:fldCharType="begin"/>
        </w:r>
        <w:r w:rsidR="008C2457" w:rsidRPr="00B91A08">
          <w:rPr>
            <w:rFonts w:ascii="Times New Roman" w:hAnsi="Times New Roman" w:cs="Times New Roman"/>
          </w:rPr>
          <w:instrText xml:space="preserve"> PAGE   \* MERGEFORMAT </w:instrText>
        </w:r>
        <w:r w:rsidR="008C2457" w:rsidRPr="00B91A08">
          <w:rPr>
            <w:rFonts w:ascii="Times New Roman" w:hAnsi="Times New Roman" w:cs="Times New Roman"/>
          </w:rPr>
          <w:fldChar w:fldCharType="separate"/>
        </w:r>
        <w:r w:rsidR="008C2457" w:rsidRPr="00B91A08">
          <w:rPr>
            <w:rFonts w:ascii="Times New Roman" w:hAnsi="Times New Roman" w:cs="Times New Roman"/>
            <w:noProof/>
          </w:rPr>
          <w:t>2</w:t>
        </w:r>
        <w:r w:rsidR="008C2457" w:rsidRPr="00B91A08">
          <w:rPr>
            <w:rFonts w:ascii="Times New Roman" w:hAnsi="Times New Roman" w:cs="Times New Roman"/>
            <w:noProof/>
          </w:rPr>
          <w:fldChar w:fldCharType="end"/>
        </w:r>
      </w:sdtContent>
    </w:sdt>
  </w:p>
  <w:p w14:paraId="41A428FB" w14:textId="7BA72D3D" w:rsidR="00C95E22" w:rsidRPr="00D53D11" w:rsidRDefault="00C95E2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213E3DE2" w14:paraId="0D63B85F" w14:textId="77777777" w:rsidTr="213E3DE2">
      <w:tc>
        <w:tcPr>
          <w:tcW w:w="2880" w:type="dxa"/>
        </w:tcPr>
        <w:p w14:paraId="2D266AF2" w14:textId="04165249" w:rsidR="213E3DE2" w:rsidRDefault="213E3DE2" w:rsidP="213E3DE2">
          <w:pPr>
            <w:pStyle w:val="Header"/>
            <w:ind w:left="-115"/>
          </w:pPr>
        </w:p>
      </w:tc>
      <w:tc>
        <w:tcPr>
          <w:tcW w:w="2880" w:type="dxa"/>
        </w:tcPr>
        <w:p w14:paraId="1722A145" w14:textId="7053ECAD" w:rsidR="213E3DE2" w:rsidRDefault="213E3DE2" w:rsidP="213E3DE2">
          <w:pPr>
            <w:pStyle w:val="Header"/>
            <w:jc w:val="center"/>
          </w:pPr>
        </w:p>
      </w:tc>
      <w:tc>
        <w:tcPr>
          <w:tcW w:w="2880" w:type="dxa"/>
        </w:tcPr>
        <w:p w14:paraId="45F9FE04" w14:textId="73694E05" w:rsidR="213E3DE2" w:rsidRDefault="213E3DE2" w:rsidP="213E3DE2">
          <w:pPr>
            <w:pStyle w:val="Header"/>
            <w:ind w:right="-115"/>
            <w:jc w:val="right"/>
          </w:pPr>
        </w:p>
      </w:tc>
    </w:tr>
  </w:tbl>
  <w:p w14:paraId="73D69E20" w14:textId="60298406" w:rsidR="00C95E22" w:rsidRDefault="00C95E22">
    <w:pPr>
      <w:pStyle w:val="Header"/>
    </w:pPr>
  </w:p>
</w:hdr>
</file>

<file path=word/intelligence.xml><?xml version="1.0" encoding="utf-8"?>
<int:Intelligence xmlns:int="http://schemas.microsoft.com/office/intelligence/2019/intelligence">
  <int:IntelligenceSettings/>
  <int:Manifest>
    <int:ParagraphRange paragraphId="708350508" textId="1986762992" start="39" length="5" invalidationStart="39" invalidationLength="5" id="zAkCFsct"/>
  </int:Manifest>
  <int:Observations>
    <int:Content id="zAkCFsc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2B60C8E"/>
    <w:multiLevelType w:val="hybridMultilevel"/>
    <w:tmpl w:val="F758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6"/>
  </w:num>
  <w:num w:numId="12">
    <w:abstractNumId w:val="15"/>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5E"/>
    <w:rsid w:val="000128AD"/>
    <w:rsid w:val="00017A88"/>
    <w:rsid w:val="00020EA5"/>
    <w:rsid w:val="00027435"/>
    <w:rsid w:val="00027819"/>
    <w:rsid w:val="000319C3"/>
    <w:rsid w:val="0003730C"/>
    <w:rsid w:val="00051CB3"/>
    <w:rsid w:val="0005470C"/>
    <w:rsid w:val="000555EE"/>
    <w:rsid w:val="000653F9"/>
    <w:rsid w:val="00071CCB"/>
    <w:rsid w:val="000745ED"/>
    <w:rsid w:val="000748AA"/>
    <w:rsid w:val="00077924"/>
    <w:rsid w:val="000832B7"/>
    <w:rsid w:val="00085D0C"/>
    <w:rsid w:val="00086B1A"/>
    <w:rsid w:val="00087552"/>
    <w:rsid w:val="000879FA"/>
    <w:rsid w:val="000955D1"/>
    <w:rsid w:val="0009649D"/>
    <w:rsid w:val="00096973"/>
    <w:rsid w:val="00096E1A"/>
    <w:rsid w:val="000A1738"/>
    <w:rsid w:val="000A17FB"/>
    <w:rsid w:val="000A1B05"/>
    <w:rsid w:val="000A3818"/>
    <w:rsid w:val="000A5027"/>
    <w:rsid w:val="000A760A"/>
    <w:rsid w:val="000A7DC8"/>
    <w:rsid w:val="000C4F76"/>
    <w:rsid w:val="000D0ED5"/>
    <w:rsid w:val="000D41B0"/>
    <w:rsid w:val="000E037F"/>
    <w:rsid w:val="000E714F"/>
    <w:rsid w:val="001001F7"/>
    <w:rsid w:val="00101263"/>
    <w:rsid w:val="00113EE9"/>
    <w:rsid w:val="001159D8"/>
    <w:rsid w:val="00125ED2"/>
    <w:rsid w:val="001302BB"/>
    <w:rsid w:val="0013164B"/>
    <w:rsid w:val="00140C24"/>
    <w:rsid w:val="00143619"/>
    <w:rsid w:val="00152509"/>
    <w:rsid w:val="0015786F"/>
    <w:rsid w:val="001638F6"/>
    <w:rsid w:val="00163E6C"/>
    <w:rsid w:val="00165D9C"/>
    <w:rsid w:val="00166288"/>
    <w:rsid w:val="0017505C"/>
    <w:rsid w:val="001943E9"/>
    <w:rsid w:val="001A2000"/>
    <w:rsid w:val="001A747C"/>
    <w:rsid w:val="001B0C87"/>
    <w:rsid w:val="001B1DDC"/>
    <w:rsid w:val="001B4407"/>
    <w:rsid w:val="001B48EA"/>
    <w:rsid w:val="001B5151"/>
    <w:rsid w:val="001B6F57"/>
    <w:rsid w:val="001C4A62"/>
    <w:rsid w:val="001C5316"/>
    <w:rsid w:val="001C6546"/>
    <w:rsid w:val="001D16DE"/>
    <w:rsid w:val="001E0D5A"/>
    <w:rsid w:val="001E2631"/>
    <w:rsid w:val="001E53E4"/>
    <w:rsid w:val="00202405"/>
    <w:rsid w:val="002033CA"/>
    <w:rsid w:val="0021065D"/>
    <w:rsid w:val="002329BB"/>
    <w:rsid w:val="00250345"/>
    <w:rsid w:val="00251A77"/>
    <w:rsid w:val="0025356C"/>
    <w:rsid w:val="00260035"/>
    <w:rsid w:val="00260DBE"/>
    <w:rsid w:val="002650B2"/>
    <w:rsid w:val="00267E73"/>
    <w:rsid w:val="002756F3"/>
    <w:rsid w:val="00281A94"/>
    <w:rsid w:val="002905D3"/>
    <w:rsid w:val="00291127"/>
    <w:rsid w:val="00293D4B"/>
    <w:rsid w:val="00294763"/>
    <w:rsid w:val="00295D90"/>
    <w:rsid w:val="00297451"/>
    <w:rsid w:val="002A081D"/>
    <w:rsid w:val="002A155E"/>
    <w:rsid w:val="002A35A6"/>
    <w:rsid w:val="002B46E3"/>
    <w:rsid w:val="002B65D9"/>
    <w:rsid w:val="002C2992"/>
    <w:rsid w:val="002C4AC8"/>
    <w:rsid w:val="002C6199"/>
    <w:rsid w:val="002C66A4"/>
    <w:rsid w:val="002C7D88"/>
    <w:rsid w:val="002D1335"/>
    <w:rsid w:val="002D209E"/>
    <w:rsid w:val="002E0AEC"/>
    <w:rsid w:val="002E6341"/>
    <w:rsid w:val="002F7BAE"/>
    <w:rsid w:val="00305DD1"/>
    <w:rsid w:val="00314113"/>
    <w:rsid w:val="00314FB0"/>
    <w:rsid w:val="003209D6"/>
    <w:rsid w:val="00334A73"/>
    <w:rsid w:val="0033513B"/>
    <w:rsid w:val="00335BEC"/>
    <w:rsid w:val="003422FF"/>
    <w:rsid w:val="003429C9"/>
    <w:rsid w:val="00343880"/>
    <w:rsid w:val="00343908"/>
    <w:rsid w:val="003455BA"/>
    <w:rsid w:val="00345D43"/>
    <w:rsid w:val="003531A9"/>
    <w:rsid w:val="00357B76"/>
    <w:rsid w:val="00360E6E"/>
    <w:rsid w:val="0037013B"/>
    <w:rsid w:val="00374121"/>
    <w:rsid w:val="00386DD5"/>
    <w:rsid w:val="00391309"/>
    <w:rsid w:val="00396DB4"/>
    <w:rsid w:val="003A14CB"/>
    <w:rsid w:val="003A2981"/>
    <w:rsid w:val="003A62E7"/>
    <w:rsid w:val="003B67B2"/>
    <w:rsid w:val="003C0338"/>
    <w:rsid w:val="003C69AE"/>
    <w:rsid w:val="003D4760"/>
    <w:rsid w:val="003D6249"/>
    <w:rsid w:val="003D7088"/>
    <w:rsid w:val="003E0826"/>
    <w:rsid w:val="003E1789"/>
    <w:rsid w:val="003E1FE3"/>
    <w:rsid w:val="003E29C9"/>
    <w:rsid w:val="003F56E4"/>
    <w:rsid w:val="003F70B3"/>
    <w:rsid w:val="003F7B03"/>
    <w:rsid w:val="004107C7"/>
    <w:rsid w:val="004139FE"/>
    <w:rsid w:val="00421C0A"/>
    <w:rsid w:val="00423D68"/>
    <w:rsid w:val="00423EE0"/>
    <w:rsid w:val="0042474B"/>
    <w:rsid w:val="00434217"/>
    <w:rsid w:val="00436F7A"/>
    <w:rsid w:val="00451A32"/>
    <w:rsid w:val="00457718"/>
    <w:rsid w:val="004628F9"/>
    <w:rsid w:val="00462CDD"/>
    <w:rsid w:val="0047091E"/>
    <w:rsid w:val="004736E2"/>
    <w:rsid w:val="00474E1F"/>
    <w:rsid w:val="0047715E"/>
    <w:rsid w:val="004901DB"/>
    <w:rsid w:val="00493FFC"/>
    <w:rsid w:val="004943B8"/>
    <w:rsid w:val="004952C4"/>
    <w:rsid w:val="004A26FE"/>
    <w:rsid w:val="004A2FE7"/>
    <w:rsid w:val="004A4206"/>
    <w:rsid w:val="004C29D6"/>
    <w:rsid w:val="004C5FFD"/>
    <w:rsid w:val="004D0CFF"/>
    <w:rsid w:val="004D24C2"/>
    <w:rsid w:val="004D294C"/>
    <w:rsid w:val="004E6517"/>
    <w:rsid w:val="004ED089"/>
    <w:rsid w:val="00502C4C"/>
    <w:rsid w:val="00503290"/>
    <w:rsid w:val="00504E3D"/>
    <w:rsid w:val="00507EE1"/>
    <w:rsid w:val="00515BAF"/>
    <w:rsid w:val="00521148"/>
    <w:rsid w:val="00531CFA"/>
    <w:rsid w:val="00535C15"/>
    <w:rsid w:val="005417EC"/>
    <w:rsid w:val="005467E8"/>
    <w:rsid w:val="00547E40"/>
    <w:rsid w:val="005615F0"/>
    <w:rsid w:val="00564152"/>
    <w:rsid w:val="005653F0"/>
    <w:rsid w:val="005730E0"/>
    <w:rsid w:val="00575474"/>
    <w:rsid w:val="00575BD5"/>
    <w:rsid w:val="00594805"/>
    <w:rsid w:val="0059784D"/>
    <w:rsid w:val="005A1C5A"/>
    <w:rsid w:val="005A2376"/>
    <w:rsid w:val="005A5DD5"/>
    <w:rsid w:val="005A6EBC"/>
    <w:rsid w:val="005B0F6C"/>
    <w:rsid w:val="005B144C"/>
    <w:rsid w:val="005B3DB9"/>
    <w:rsid w:val="005C0CA1"/>
    <w:rsid w:val="005C7E68"/>
    <w:rsid w:val="005D5303"/>
    <w:rsid w:val="005E28C4"/>
    <w:rsid w:val="005E4ED5"/>
    <w:rsid w:val="005E5DD0"/>
    <w:rsid w:val="005E614F"/>
    <w:rsid w:val="005F3B7D"/>
    <w:rsid w:val="00603FB6"/>
    <w:rsid w:val="0060740A"/>
    <w:rsid w:val="0061436F"/>
    <w:rsid w:val="0062005B"/>
    <w:rsid w:val="006213B3"/>
    <w:rsid w:val="00627300"/>
    <w:rsid w:val="00627B20"/>
    <w:rsid w:val="00632AE8"/>
    <w:rsid w:val="00641162"/>
    <w:rsid w:val="00646108"/>
    <w:rsid w:val="00655256"/>
    <w:rsid w:val="006710A1"/>
    <w:rsid w:val="006714B0"/>
    <w:rsid w:val="00671D58"/>
    <w:rsid w:val="00673CF4"/>
    <w:rsid w:val="006816F8"/>
    <w:rsid w:val="00682D37"/>
    <w:rsid w:val="00690EFD"/>
    <w:rsid w:val="006965E8"/>
    <w:rsid w:val="0069764F"/>
    <w:rsid w:val="006A045F"/>
    <w:rsid w:val="006A05F6"/>
    <w:rsid w:val="006A2763"/>
    <w:rsid w:val="006B12A4"/>
    <w:rsid w:val="006B75FA"/>
    <w:rsid w:val="006C1C69"/>
    <w:rsid w:val="006C3024"/>
    <w:rsid w:val="006C3978"/>
    <w:rsid w:val="006C597C"/>
    <w:rsid w:val="006D221B"/>
    <w:rsid w:val="006D508C"/>
    <w:rsid w:val="006E634B"/>
    <w:rsid w:val="006F53BF"/>
    <w:rsid w:val="006F6A12"/>
    <w:rsid w:val="00701970"/>
    <w:rsid w:val="007021DE"/>
    <w:rsid w:val="00711079"/>
    <w:rsid w:val="00720BDC"/>
    <w:rsid w:val="00721C2A"/>
    <w:rsid w:val="007223D1"/>
    <w:rsid w:val="00732607"/>
    <w:rsid w:val="00734FCD"/>
    <w:rsid w:val="007351CD"/>
    <w:rsid w:val="00735C31"/>
    <w:rsid w:val="007406F3"/>
    <w:rsid w:val="0075422C"/>
    <w:rsid w:val="00756592"/>
    <w:rsid w:val="00765956"/>
    <w:rsid w:val="00766C95"/>
    <w:rsid w:val="007731BA"/>
    <w:rsid w:val="00775296"/>
    <w:rsid w:val="00776A1B"/>
    <w:rsid w:val="00786167"/>
    <w:rsid w:val="007906CB"/>
    <w:rsid w:val="0079548E"/>
    <w:rsid w:val="00796D24"/>
    <w:rsid w:val="00797108"/>
    <w:rsid w:val="007A0D7F"/>
    <w:rsid w:val="007B4186"/>
    <w:rsid w:val="007C129D"/>
    <w:rsid w:val="007C6CF1"/>
    <w:rsid w:val="007D161E"/>
    <w:rsid w:val="007D45C7"/>
    <w:rsid w:val="007F2143"/>
    <w:rsid w:val="007F3016"/>
    <w:rsid w:val="007F7FFD"/>
    <w:rsid w:val="00803EDA"/>
    <w:rsid w:val="008207A5"/>
    <w:rsid w:val="008251F7"/>
    <w:rsid w:val="008264E2"/>
    <w:rsid w:val="008320BE"/>
    <w:rsid w:val="00832F0F"/>
    <w:rsid w:val="00833844"/>
    <w:rsid w:val="00843ECF"/>
    <w:rsid w:val="00844483"/>
    <w:rsid w:val="00845FFD"/>
    <w:rsid w:val="008525A9"/>
    <w:rsid w:val="00855E8D"/>
    <w:rsid w:val="00864199"/>
    <w:rsid w:val="00864B3F"/>
    <w:rsid w:val="00864FE6"/>
    <w:rsid w:val="0086571B"/>
    <w:rsid w:val="0087281A"/>
    <w:rsid w:val="00876677"/>
    <w:rsid w:val="00877B1C"/>
    <w:rsid w:val="00877CAC"/>
    <w:rsid w:val="00881006"/>
    <w:rsid w:val="008860C9"/>
    <w:rsid w:val="00891DF8"/>
    <w:rsid w:val="008924E1"/>
    <w:rsid w:val="0089419D"/>
    <w:rsid w:val="008967C3"/>
    <w:rsid w:val="008A077B"/>
    <w:rsid w:val="008A0A51"/>
    <w:rsid w:val="008A1A6C"/>
    <w:rsid w:val="008A5325"/>
    <w:rsid w:val="008A54A4"/>
    <w:rsid w:val="008A6929"/>
    <w:rsid w:val="008A694B"/>
    <w:rsid w:val="008B54AA"/>
    <w:rsid w:val="008B5C9B"/>
    <w:rsid w:val="008C064D"/>
    <w:rsid w:val="008C2457"/>
    <w:rsid w:val="008D05B2"/>
    <w:rsid w:val="008D0DFB"/>
    <w:rsid w:val="008D104B"/>
    <w:rsid w:val="008E0E9F"/>
    <w:rsid w:val="008F072C"/>
    <w:rsid w:val="008F6E60"/>
    <w:rsid w:val="008F78D3"/>
    <w:rsid w:val="00903327"/>
    <w:rsid w:val="00904DFA"/>
    <w:rsid w:val="009103A7"/>
    <w:rsid w:val="00914985"/>
    <w:rsid w:val="009157D1"/>
    <w:rsid w:val="00920013"/>
    <w:rsid w:val="00920658"/>
    <w:rsid w:val="0092654A"/>
    <w:rsid w:val="00934F1C"/>
    <w:rsid w:val="00936BF2"/>
    <w:rsid w:val="00940990"/>
    <w:rsid w:val="00941F06"/>
    <w:rsid w:val="00950F22"/>
    <w:rsid w:val="00954B11"/>
    <w:rsid w:val="00955D28"/>
    <w:rsid w:val="0095614F"/>
    <w:rsid w:val="009603D1"/>
    <w:rsid w:val="00962BA7"/>
    <w:rsid w:val="00971BB6"/>
    <w:rsid w:val="009761AA"/>
    <w:rsid w:val="00980173"/>
    <w:rsid w:val="0098440E"/>
    <w:rsid w:val="00996BDB"/>
    <w:rsid w:val="009A215F"/>
    <w:rsid w:val="009A3DD3"/>
    <w:rsid w:val="009A4464"/>
    <w:rsid w:val="009A5D3F"/>
    <w:rsid w:val="009B745D"/>
    <w:rsid w:val="009B7E3F"/>
    <w:rsid w:val="009C0537"/>
    <w:rsid w:val="009C3227"/>
    <w:rsid w:val="009D2231"/>
    <w:rsid w:val="009D29F5"/>
    <w:rsid w:val="009D419E"/>
    <w:rsid w:val="009D4A87"/>
    <w:rsid w:val="009D669A"/>
    <w:rsid w:val="009E12BC"/>
    <w:rsid w:val="009E2CB8"/>
    <w:rsid w:val="009E64CA"/>
    <w:rsid w:val="009F0988"/>
    <w:rsid w:val="009F14C9"/>
    <w:rsid w:val="009F6A84"/>
    <w:rsid w:val="00A0601E"/>
    <w:rsid w:val="00A122DB"/>
    <w:rsid w:val="00A143DC"/>
    <w:rsid w:val="00A14E18"/>
    <w:rsid w:val="00A14EEA"/>
    <w:rsid w:val="00A16D54"/>
    <w:rsid w:val="00A22AA6"/>
    <w:rsid w:val="00A25CBC"/>
    <w:rsid w:val="00A25F24"/>
    <w:rsid w:val="00A27DC5"/>
    <w:rsid w:val="00A36E7D"/>
    <w:rsid w:val="00A42892"/>
    <w:rsid w:val="00A466A2"/>
    <w:rsid w:val="00A51451"/>
    <w:rsid w:val="00A5246B"/>
    <w:rsid w:val="00A56C07"/>
    <w:rsid w:val="00A61338"/>
    <w:rsid w:val="00A715AC"/>
    <w:rsid w:val="00A73C25"/>
    <w:rsid w:val="00A7783A"/>
    <w:rsid w:val="00A87027"/>
    <w:rsid w:val="00A943F6"/>
    <w:rsid w:val="00A94C45"/>
    <w:rsid w:val="00AA5311"/>
    <w:rsid w:val="00AA6484"/>
    <w:rsid w:val="00AA7F2B"/>
    <w:rsid w:val="00AB329B"/>
    <w:rsid w:val="00AB558D"/>
    <w:rsid w:val="00AB6598"/>
    <w:rsid w:val="00AC5ABF"/>
    <w:rsid w:val="00AD14BA"/>
    <w:rsid w:val="00AD165F"/>
    <w:rsid w:val="00AE0795"/>
    <w:rsid w:val="00AE610F"/>
    <w:rsid w:val="00AE7CBE"/>
    <w:rsid w:val="00AF5087"/>
    <w:rsid w:val="00B06454"/>
    <w:rsid w:val="00B1195D"/>
    <w:rsid w:val="00B14CE7"/>
    <w:rsid w:val="00B15488"/>
    <w:rsid w:val="00B17993"/>
    <w:rsid w:val="00B21C1E"/>
    <w:rsid w:val="00B22AA0"/>
    <w:rsid w:val="00B2335D"/>
    <w:rsid w:val="00B24B38"/>
    <w:rsid w:val="00B367C3"/>
    <w:rsid w:val="00B45FE9"/>
    <w:rsid w:val="00B46FEF"/>
    <w:rsid w:val="00B47B7A"/>
    <w:rsid w:val="00B64295"/>
    <w:rsid w:val="00B646B8"/>
    <w:rsid w:val="00B70678"/>
    <w:rsid w:val="00B75226"/>
    <w:rsid w:val="00B81CFB"/>
    <w:rsid w:val="00B83250"/>
    <w:rsid w:val="00B87087"/>
    <w:rsid w:val="00B8731D"/>
    <w:rsid w:val="00B87D0E"/>
    <w:rsid w:val="00B91A08"/>
    <w:rsid w:val="00B966F4"/>
    <w:rsid w:val="00B973FC"/>
    <w:rsid w:val="00BA2EEC"/>
    <w:rsid w:val="00BA2F2B"/>
    <w:rsid w:val="00BA306D"/>
    <w:rsid w:val="00BA3E18"/>
    <w:rsid w:val="00BA66CD"/>
    <w:rsid w:val="00BA6A72"/>
    <w:rsid w:val="00BB107B"/>
    <w:rsid w:val="00BB2D0D"/>
    <w:rsid w:val="00BB30F9"/>
    <w:rsid w:val="00BB32FE"/>
    <w:rsid w:val="00BC02BB"/>
    <w:rsid w:val="00BC1609"/>
    <w:rsid w:val="00BC538F"/>
    <w:rsid w:val="00BC6791"/>
    <w:rsid w:val="00BC7C4C"/>
    <w:rsid w:val="00BD2F02"/>
    <w:rsid w:val="00BD35E1"/>
    <w:rsid w:val="00BD5D4D"/>
    <w:rsid w:val="00BE343F"/>
    <w:rsid w:val="00C072A9"/>
    <w:rsid w:val="00C21E7B"/>
    <w:rsid w:val="00C26BFA"/>
    <w:rsid w:val="00C30536"/>
    <w:rsid w:val="00C30FE7"/>
    <w:rsid w:val="00C35568"/>
    <w:rsid w:val="00C3690F"/>
    <w:rsid w:val="00C36B71"/>
    <w:rsid w:val="00C43437"/>
    <w:rsid w:val="00C73DD3"/>
    <w:rsid w:val="00C80BD4"/>
    <w:rsid w:val="00C906B2"/>
    <w:rsid w:val="00C91833"/>
    <w:rsid w:val="00C93C41"/>
    <w:rsid w:val="00C943A5"/>
    <w:rsid w:val="00C95E22"/>
    <w:rsid w:val="00CA0576"/>
    <w:rsid w:val="00CA0C16"/>
    <w:rsid w:val="00CA1596"/>
    <w:rsid w:val="00CA463D"/>
    <w:rsid w:val="00CA48DD"/>
    <w:rsid w:val="00CA5DF8"/>
    <w:rsid w:val="00CB393A"/>
    <w:rsid w:val="00CB5964"/>
    <w:rsid w:val="00CB5F29"/>
    <w:rsid w:val="00CB697F"/>
    <w:rsid w:val="00CD0E58"/>
    <w:rsid w:val="00CE53A7"/>
    <w:rsid w:val="00CE6C8F"/>
    <w:rsid w:val="00CF2380"/>
    <w:rsid w:val="00CF2D16"/>
    <w:rsid w:val="00CF3982"/>
    <w:rsid w:val="00CF3A42"/>
    <w:rsid w:val="00CF5189"/>
    <w:rsid w:val="00CF5383"/>
    <w:rsid w:val="00D02130"/>
    <w:rsid w:val="00D06E09"/>
    <w:rsid w:val="00D12BA8"/>
    <w:rsid w:val="00D12DBF"/>
    <w:rsid w:val="00D26CB3"/>
    <w:rsid w:val="00D34899"/>
    <w:rsid w:val="00D402AB"/>
    <w:rsid w:val="00D41E34"/>
    <w:rsid w:val="00D43560"/>
    <w:rsid w:val="00D464C2"/>
    <w:rsid w:val="00D47DDB"/>
    <w:rsid w:val="00D52B28"/>
    <w:rsid w:val="00D53D11"/>
    <w:rsid w:val="00D5413C"/>
    <w:rsid w:val="00D54C02"/>
    <w:rsid w:val="00D64C6B"/>
    <w:rsid w:val="00D678BE"/>
    <w:rsid w:val="00D70AA5"/>
    <w:rsid w:val="00D718F7"/>
    <w:rsid w:val="00D940AA"/>
    <w:rsid w:val="00DA0AAE"/>
    <w:rsid w:val="00DA6523"/>
    <w:rsid w:val="00DA703B"/>
    <w:rsid w:val="00DB1ADF"/>
    <w:rsid w:val="00DB1BA1"/>
    <w:rsid w:val="00DB2B12"/>
    <w:rsid w:val="00DC07A3"/>
    <w:rsid w:val="00DC3083"/>
    <w:rsid w:val="00DC36AD"/>
    <w:rsid w:val="00DC479D"/>
    <w:rsid w:val="00DC4CCA"/>
    <w:rsid w:val="00DD58F2"/>
    <w:rsid w:val="00DE3766"/>
    <w:rsid w:val="00DF02D9"/>
    <w:rsid w:val="00DF0D5A"/>
    <w:rsid w:val="00DF4751"/>
    <w:rsid w:val="00E04407"/>
    <w:rsid w:val="00E06720"/>
    <w:rsid w:val="00E07C73"/>
    <w:rsid w:val="00E11B8A"/>
    <w:rsid w:val="00E14498"/>
    <w:rsid w:val="00E17C22"/>
    <w:rsid w:val="00E240FC"/>
    <w:rsid w:val="00E27ACB"/>
    <w:rsid w:val="00E37A59"/>
    <w:rsid w:val="00E41502"/>
    <w:rsid w:val="00E439ED"/>
    <w:rsid w:val="00E44A7D"/>
    <w:rsid w:val="00E44E5E"/>
    <w:rsid w:val="00E5326E"/>
    <w:rsid w:val="00E62821"/>
    <w:rsid w:val="00E70199"/>
    <w:rsid w:val="00E7275C"/>
    <w:rsid w:val="00E72DAB"/>
    <w:rsid w:val="00E73235"/>
    <w:rsid w:val="00E75F84"/>
    <w:rsid w:val="00E84159"/>
    <w:rsid w:val="00EA1325"/>
    <w:rsid w:val="00EA383B"/>
    <w:rsid w:val="00EC09A0"/>
    <w:rsid w:val="00ED2575"/>
    <w:rsid w:val="00ED4FEB"/>
    <w:rsid w:val="00ED5644"/>
    <w:rsid w:val="00EE1AC3"/>
    <w:rsid w:val="00EE2D85"/>
    <w:rsid w:val="00EE3A9A"/>
    <w:rsid w:val="00EE633B"/>
    <w:rsid w:val="00EE7E15"/>
    <w:rsid w:val="00EF5A92"/>
    <w:rsid w:val="00EF628F"/>
    <w:rsid w:val="00EF72BA"/>
    <w:rsid w:val="00F03204"/>
    <w:rsid w:val="00F12E35"/>
    <w:rsid w:val="00F14A8E"/>
    <w:rsid w:val="00F157AD"/>
    <w:rsid w:val="00F27116"/>
    <w:rsid w:val="00F3314C"/>
    <w:rsid w:val="00F374DF"/>
    <w:rsid w:val="00F42F8E"/>
    <w:rsid w:val="00F5047E"/>
    <w:rsid w:val="00F52A13"/>
    <w:rsid w:val="00F5318B"/>
    <w:rsid w:val="00F57609"/>
    <w:rsid w:val="00F672B5"/>
    <w:rsid w:val="00F677F9"/>
    <w:rsid w:val="00F72987"/>
    <w:rsid w:val="00F772A5"/>
    <w:rsid w:val="00F8410A"/>
    <w:rsid w:val="00F859D8"/>
    <w:rsid w:val="00F863B4"/>
    <w:rsid w:val="00F8737B"/>
    <w:rsid w:val="00F953AB"/>
    <w:rsid w:val="00FA2516"/>
    <w:rsid w:val="00FA56B0"/>
    <w:rsid w:val="00FB4355"/>
    <w:rsid w:val="00FC1C8F"/>
    <w:rsid w:val="00FC6509"/>
    <w:rsid w:val="00FD0DA2"/>
    <w:rsid w:val="00FD1504"/>
    <w:rsid w:val="00FD3A6B"/>
    <w:rsid w:val="00FE1EF4"/>
    <w:rsid w:val="00FE68EB"/>
    <w:rsid w:val="00FF6802"/>
    <w:rsid w:val="012CE418"/>
    <w:rsid w:val="012FCDDD"/>
    <w:rsid w:val="014AF910"/>
    <w:rsid w:val="01DDCF98"/>
    <w:rsid w:val="021A7FED"/>
    <w:rsid w:val="02D0C842"/>
    <w:rsid w:val="038F09B0"/>
    <w:rsid w:val="03A57A1E"/>
    <w:rsid w:val="03B44C7D"/>
    <w:rsid w:val="041EF673"/>
    <w:rsid w:val="04CCF82E"/>
    <w:rsid w:val="04F69214"/>
    <w:rsid w:val="05377F60"/>
    <w:rsid w:val="0543CF9D"/>
    <w:rsid w:val="0569126A"/>
    <w:rsid w:val="05A493CF"/>
    <w:rsid w:val="06171425"/>
    <w:rsid w:val="06A65ED8"/>
    <w:rsid w:val="080DE73C"/>
    <w:rsid w:val="09671E75"/>
    <w:rsid w:val="09A256F7"/>
    <w:rsid w:val="0A007643"/>
    <w:rsid w:val="0A2CB50F"/>
    <w:rsid w:val="0A40E443"/>
    <w:rsid w:val="0BA170A8"/>
    <w:rsid w:val="0C762284"/>
    <w:rsid w:val="0D1EC76A"/>
    <w:rsid w:val="0D32F69E"/>
    <w:rsid w:val="0D94A1BF"/>
    <w:rsid w:val="0DC03E7B"/>
    <w:rsid w:val="0E10670F"/>
    <w:rsid w:val="0E8DF458"/>
    <w:rsid w:val="0F45DBD7"/>
    <w:rsid w:val="0F906171"/>
    <w:rsid w:val="103FD080"/>
    <w:rsid w:val="1065134D"/>
    <w:rsid w:val="10B250D6"/>
    <w:rsid w:val="1272FF5D"/>
    <w:rsid w:val="140E6B17"/>
    <w:rsid w:val="14212FD7"/>
    <w:rsid w:val="1472190E"/>
    <w:rsid w:val="1491CD30"/>
    <w:rsid w:val="14A24938"/>
    <w:rsid w:val="14D0385A"/>
    <w:rsid w:val="156511B8"/>
    <w:rsid w:val="1575F37B"/>
    <w:rsid w:val="15A37CE2"/>
    <w:rsid w:val="1623F536"/>
    <w:rsid w:val="162E7259"/>
    <w:rsid w:val="16AC9361"/>
    <w:rsid w:val="17007D72"/>
    <w:rsid w:val="17906A35"/>
    <w:rsid w:val="17CE334F"/>
    <w:rsid w:val="17D588E3"/>
    <w:rsid w:val="188D48A3"/>
    <w:rsid w:val="1914A6CB"/>
    <w:rsid w:val="191F4B45"/>
    <w:rsid w:val="195AFE80"/>
    <w:rsid w:val="19644234"/>
    <w:rsid w:val="19FC7591"/>
    <w:rsid w:val="1A98D8B0"/>
    <w:rsid w:val="1AA4E8A1"/>
    <w:rsid w:val="1ACA2B6E"/>
    <w:rsid w:val="1AD6B618"/>
    <w:rsid w:val="1B3797D2"/>
    <w:rsid w:val="1BBE8F46"/>
    <w:rsid w:val="1BD39486"/>
    <w:rsid w:val="1BE5C0E4"/>
    <w:rsid w:val="1C06B926"/>
    <w:rsid w:val="1C1B4364"/>
    <w:rsid w:val="1C27CE0E"/>
    <w:rsid w:val="1CD32AE3"/>
    <w:rsid w:val="1CEE87EC"/>
    <w:rsid w:val="1DA66F6B"/>
    <w:rsid w:val="1DA77704"/>
    <w:rsid w:val="1E20F359"/>
    <w:rsid w:val="1E6BDEAE"/>
    <w:rsid w:val="1ED7D33F"/>
    <w:rsid w:val="1F3D85E9"/>
    <w:rsid w:val="1F4BC0E9"/>
    <w:rsid w:val="1F671DF2"/>
    <w:rsid w:val="1F7CEC50"/>
    <w:rsid w:val="20F679BB"/>
    <w:rsid w:val="210C6F70"/>
    <w:rsid w:val="2118FA1A"/>
    <w:rsid w:val="213E3DE2"/>
    <w:rsid w:val="2152C2CF"/>
    <w:rsid w:val="21570084"/>
    <w:rsid w:val="21701D67"/>
    <w:rsid w:val="218CE7C4"/>
    <w:rsid w:val="218FD189"/>
    <w:rsid w:val="223AE97F"/>
    <w:rsid w:val="223DD344"/>
    <w:rsid w:val="22A4F165"/>
    <w:rsid w:val="22F260C4"/>
    <w:rsid w:val="23034287"/>
    <w:rsid w:val="2315478E"/>
    <w:rsid w:val="234DC821"/>
    <w:rsid w:val="23AA4843"/>
    <w:rsid w:val="24057DCA"/>
    <w:rsid w:val="242AC097"/>
    <w:rsid w:val="24622FC2"/>
    <w:rsid w:val="24C26F56"/>
    <w:rsid w:val="252FE59F"/>
    <w:rsid w:val="25D1A203"/>
    <w:rsid w:val="25F554E2"/>
    <w:rsid w:val="2604977B"/>
    <w:rsid w:val="2622DE49"/>
    <w:rsid w:val="2644441A"/>
    <w:rsid w:val="26AC9A51"/>
    <w:rsid w:val="26F79025"/>
    <w:rsid w:val="27066284"/>
    <w:rsid w:val="277FDED9"/>
    <w:rsid w:val="27C82FC7"/>
    <w:rsid w:val="27F31EE0"/>
    <w:rsid w:val="280D26B6"/>
    <w:rsid w:val="2832422C"/>
    <w:rsid w:val="2848A81B"/>
    <w:rsid w:val="287FEFEF"/>
    <w:rsid w:val="28C4E6DE"/>
    <w:rsid w:val="290F61F9"/>
    <w:rsid w:val="29730FF0"/>
    <w:rsid w:val="29951A90"/>
    <w:rsid w:val="299EACAC"/>
    <w:rsid w:val="29A48ACE"/>
    <w:rsid w:val="29B7DF88"/>
    <w:rsid w:val="2A9B8B1A"/>
    <w:rsid w:val="2BAE4265"/>
    <w:rsid w:val="2C0B32C1"/>
    <w:rsid w:val="2C1F9F77"/>
    <w:rsid w:val="2C26B721"/>
    <w:rsid w:val="2C9C4DFC"/>
    <w:rsid w:val="2CCAD4F5"/>
    <w:rsid w:val="2CECBF19"/>
    <w:rsid w:val="2CFB68FD"/>
    <w:rsid w:val="2D43225A"/>
    <w:rsid w:val="2D881949"/>
    <w:rsid w:val="2DA96AB8"/>
    <w:rsid w:val="2DE1D6FD"/>
    <w:rsid w:val="2EB51B85"/>
    <w:rsid w:val="2F6D0304"/>
    <w:rsid w:val="2FB1C81D"/>
    <w:rsid w:val="30BB1072"/>
    <w:rsid w:val="31668E0A"/>
    <w:rsid w:val="32046DB3"/>
    <w:rsid w:val="3266115E"/>
    <w:rsid w:val="328D7C16"/>
    <w:rsid w:val="32BD34AB"/>
    <w:rsid w:val="33092799"/>
    <w:rsid w:val="331D56CD"/>
    <w:rsid w:val="33273C91"/>
    <w:rsid w:val="337BA7EF"/>
    <w:rsid w:val="350D2DE5"/>
    <w:rsid w:val="3683F8E2"/>
    <w:rsid w:val="368CD919"/>
    <w:rsid w:val="376FF58D"/>
    <w:rsid w:val="3799681C"/>
    <w:rsid w:val="37998F73"/>
    <w:rsid w:val="3805F43E"/>
    <w:rsid w:val="38224E61"/>
    <w:rsid w:val="38C10D83"/>
    <w:rsid w:val="38DA0E89"/>
    <w:rsid w:val="392F8EA5"/>
    <w:rsid w:val="3A02BB89"/>
    <w:rsid w:val="3AB0BD44"/>
    <w:rsid w:val="3AE2803C"/>
    <w:rsid w:val="3B94D910"/>
    <w:rsid w:val="3C80D5BB"/>
    <w:rsid w:val="3D7ACA64"/>
    <w:rsid w:val="3DD10E38"/>
    <w:rsid w:val="3E125BB1"/>
    <w:rsid w:val="3EE9F752"/>
    <w:rsid w:val="3EEA2928"/>
    <w:rsid w:val="3FDCEFFC"/>
    <w:rsid w:val="4021E6EB"/>
    <w:rsid w:val="406CDCBF"/>
    <w:rsid w:val="4082631C"/>
    <w:rsid w:val="409EBD3F"/>
    <w:rsid w:val="4187D025"/>
    <w:rsid w:val="41CDF08D"/>
    <w:rsid w:val="41D02113"/>
    <w:rsid w:val="41EFADDE"/>
    <w:rsid w:val="41F27A1B"/>
    <w:rsid w:val="429DD6F0"/>
    <w:rsid w:val="42CF0257"/>
    <w:rsid w:val="44C20C17"/>
    <w:rsid w:val="44C2336E"/>
    <w:rsid w:val="44FD12C3"/>
    <w:rsid w:val="45713243"/>
    <w:rsid w:val="464476CB"/>
    <w:rsid w:val="4655588E"/>
    <w:rsid w:val="46FC5E4A"/>
    <w:rsid w:val="471C126C"/>
    <w:rsid w:val="474B13A6"/>
    <w:rsid w:val="47704BF4"/>
    <w:rsid w:val="47DFE285"/>
    <w:rsid w:val="481CC4B0"/>
    <w:rsid w:val="4863449E"/>
    <w:rsid w:val="486FCF48"/>
    <w:rsid w:val="48BEABFB"/>
    <w:rsid w:val="49596FF0"/>
    <w:rsid w:val="4974F450"/>
    <w:rsid w:val="499BA471"/>
    <w:rsid w:val="49D6E772"/>
    <w:rsid w:val="4A0E24C7"/>
    <w:rsid w:val="4A6C1CBC"/>
    <w:rsid w:val="4AE8654E"/>
    <w:rsid w:val="4B5F3CBD"/>
    <w:rsid w:val="4C0D3E78"/>
    <w:rsid w:val="4C143A77"/>
    <w:rsid w:val="4C5BF3D4"/>
    <w:rsid w:val="4C77465E"/>
    <w:rsid w:val="4C816972"/>
    <w:rsid w:val="4CF0C2B3"/>
    <w:rsid w:val="4D09F58F"/>
    <w:rsid w:val="4D2C75EE"/>
    <w:rsid w:val="4D4A8AE6"/>
    <w:rsid w:val="4DAAF807"/>
    <w:rsid w:val="4E0C5829"/>
    <w:rsid w:val="4E48A3BE"/>
    <w:rsid w:val="4E49087E"/>
    <w:rsid w:val="4EA588A0"/>
    <w:rsid w:val="4EE2F6B0"/>
    <w:rsid w:val="4F1C4D06"/>
    <w:rsid w:val="4F5D48C8"/>
    <w:rsid w:val="504D7F04"/>
    <w:rsid w:val="505068C9"/>
    <w:rsid w:val="50A4A251"/>
    <w:rsid w:val="50FE6A84"/>
    <w:rsid w:val="51C3D9C7"/>
    <w:rsid w:val="53F4ACA1"/>
    <w:rsid w:val="54172D00"/>
    <w:rsid w:val="54646A89"/>
    <w:rsid w:val="54B5EC22"/>
    <w:rsid w:val="555683BA"/>
    <w:rsid w:val="560C60ED"/>
    <w:rsid w:val="560F4AB2"/>
    <w:rsid w:val="56B3B620"/>
    <w:rsid w:val="5740872F"/>
    <w:rsid w:val="57CFF939"/>
    <w:rsid w:val="58057BB9"/>
    <w:rsid w:val="5833A730"/>
    <w:rsid w:val="58549F72"/>
    <w:rsid w:val="585F43EC"/>
    <w:rsid w:val="5904DE4A"/>
    <w:rsid w:val="593A1235"/>
    <w:rsid w:val="594D4FFB"/>
    <w:rsid w:val="59D60EE9"/>
    <w:rsid w:val="59EEC70C"/>
    <w:rsid w:val="5A48DEB6"/>
    <w:rsid w:val="5A74CE0B"/>
    <w:rsid w:val="5AA68734"/>
    <w:rsid w:val="5AC20B94"/>
    <w:rsid w:val="5B2159D0"/>
    <w:rsid w:val="5B4283E8"/>
    <w:rsid w:val="5B804D02"/>
    <w:rsid w:val="5BBC003D"/>
    <w:rsid w:val="5C7045BC"/>
    <w:rsid w:val="5CE0D967"/>
    <w:rsid w:val="5CEABF2B"/>
    <w:rsid w:val="5D99C87F"/>
    <w:rsid w:val="5DDACE10"/>
    <w:rsid w:val="5E349643"/>
    <w:rsid w:val="5E356735"/>
    <w:rsid w:val="5E378008"/>
    <w:rsid w:val="5ED18A9F"/>
    <w:rsid w:val="5EE6EF17"/>
    <w:rsid w:val="5EE9B185"/>
    <w:rsid w:val="5F3DEB0D"/>
    <w:rsid w:val="5F596F6D"/>
    <w:rsid w:val="5F632DDA"/>
    <w:rsid w:val="5F85AE39"/>
    <w:rsid w:val="5F948098"/>
    <w:rsid w:val="60623675"/>
    <w:rsid w:val="60C055C1"/>
    <w:rsid w:val="61939A49"/>
    <w:rsid w:val="61A47C0C"/>
    <w:rsid w:val="61D30D0C"/>
    <w:rsid w:val="62BF6F72"/>
    <w:rsid w:val="63457671"/>
    <w:rsid w:val="63B7174E"/>
    <w:rsid w:val="63BEF2C6"/>
    <w:rsid w:val="63F0D346"/>
    <w:rsid w:val="6406A1A4"/>
    <w:rsid w:val="64968E67"/>
    <w:rsid w:val="64BBD134"/>
    <w:rsid w:val="652E4971"/>
    <w:rsid w:val="654DD3D6"/>
    <w:rsid w:val="66C6B2BC"/>
    <w:rsid w:val="6740DD96"/>
    <w:rsid w:val="683FE631"/>
    <w:rsid w:val="686E2F49"/>
    <w:rsid w:val="68C3484A"/>
    <w:rsid w:val="69CCB162"/>
    <w:rsid w:val="69EAC65A"/>
    <w:rsid w:val="6A2FBD49"/>
    <w:rsid w:val="6A32EFF1"/>
    <w:rsid w:val="6A331748"/>
    <w:rsid w:val="6A557050"/>
    <w:rsid w:val="6A9A673F"/>
    <w:rsid w:val="6AC261FB"/>
    <w:rsid w:val="6B6041A4"/>
    <w:rsid w:val="6BB55AA5"/>
    <w:rsid w:val="6BD5409D"/>
    <w:rsid w:val="6C161ED7"/>
    <w:rsid w:val="6C2ED6FA"/>
    <w:rsid w:val="6C64FB8A"/>
    <w:rsid w:val="6CFC8CD7"/>
    <w:rsid w:val="6D6736CD"/>
    <w:rsid w:val="6D69F93B"/>
    <w:rsid w:val="6D7743DD"/>
    <w:rsid w:val="6D9E7EA1"/>
    <w:rsid w:val="6DB47456"/>
    <w:rsid w:val="6E6C5BD5"/>
    <w:rsid w:val="6E7F7244"/>
    <w:rsid w:val="6F20E955"/>
    <w:rsid w:val="6F5F547F"/>
    <w:rsid w:val="6F6B3D19"/>
    <w:rsid w:val="6FC95C65"/>
    <w:rsid w:val="6FD8D0D4"/>
    <w:rsid w:val="709090FC"/>
    <w:rsid w:val="71200306"/>
    <w:rsid w:val="7183B0FD"/>
    <w:rsid w:val="7212FBB0"/>
    <w:rsid w:val="7223DD73"/>
    <w:rsid w:val="725166DA"/>
    <w:rsid w:val="72673538"/>
    <w:rsid w:val="72A10243"/>
    <w:rsid w:val="72F721FB"/>
    <w:rsid w:val="737D3C03"/>
    <w:rsid w:val="73AE676A"/>
    <w:rsid w:val="747034AD"/>
    <w:rsid w:val="748D30E0"/>
    <w:rsid w:val="753DEA8A"/>
    <w:rsid w:val="754299BC"/>
    <w:rsid w:val="756A2956"/>
    <w:rsid w:val="75A1712A"/>
    <w:rsid w:val="75A19881"/>
    <w:rsid w:val="761B14D6"/>
    <w:rsid w:val="766C6499"/>
    <w:rsid w:val="766F4E5E"/>
    <w:rsid w:val="7723DBDE"/>
    <w:rsid w:val="772DC1A2"/>
    <w:rsid w:val="7752D299"/>
    <w:rsid w:val="776E2FA2"/>
    <w:rsid w:val="77781566"/>
    <w:rsid w:val="77D37CC3"/>
    <w:rsid w:val="7845CB43"/>
    <w:rsid w:val="78B4A31E"/>
    <w:rsid w:val="7922F58F"/>
    <w:rsid w:val="795E76F4"/>
    <w:rsid w:val="7971AAEB"/>
    <w:rsid w:val="79C0D538"/>
    <w:rsid w:val="79C8B0B0"/>
    <w:rsid w:val="7AC58F1E"/>
    <w:rsid w:val="7ACDD5B8"/>
    <w:rsid w:val="7AD4D1B7"/>
    <w:rsid w:val="7AE3F38D"/>
    <w:rsid w:val="7BA6B579"/>
    <w:rsid w:val="7C1507EA"/>
    <w:rsid w:val="7C732736"/>
    <w:rsid w:val="7C8C283C"/>
    <w:rsid w:val="7C9F6602"/>
    <w:rsid w:val="7CCCEF69"/>
    <w:rsid w:val="7D2AE75E"/>
    <w:rsid w:val="7D661FE0"/>
    <w:rsid w:val="7DBA5968"/>
    <w:rsid w:val="7DC6E412"/>
    <w:rsid w:val="7EB7107F"/>
    <w:rsid w:val="7EC78208"/>
    <w:rsid w:val="7ED990DE"/>
    <w:rsid w:val="7F110009"/>
    <w:rsid w:val="7F653991"/>
    <w:rsid w:val="7FFBB2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994C05"/>
  <w15:chartTrackingRefBased/>
  <w15:docId w15:val="{7FB39CF0-0182-4B97-988B-5AF82D8E8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semiHidden/>
    <w:qFormat/>
    <w:rsid w:val="00C35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7c5fc7858def4a02" Type="http://schemas.microsoft.com/office/2019/09/relationships/intelligence" Target="intelligenc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iev\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14</TotalTime>
  <Pages>9</Pages>
  <Words>774</Words>
  <Characters>4416</Characters>
  <Application>Microsoft Office Word</Application>
  <DocSecurity>0</DocSecurity>
  <Lines>36</Lines>
  <Paragraphs>10</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Evan (Student)</dc:creator>
  <cp:keywords/>
  <cp:lastModifiedBy>Choi, Evan (Student)</cp:lastModifiedBy>
  <cp:revision>336</cp:revision>
  <dcterms:created xsi:type="dcterms:W3CDTF">2022-04-24T17:28:00Z</dcterms:created>
  <dcterms:modified xsi:type="dcterms:W3CDTF">2022-06-14T16:44:00Z</dcterms:modified>
  <cp:version/>
</cp:coreProperties>
</file>